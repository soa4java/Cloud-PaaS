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44E5" w:rsidRPr="0010156B" w:rsidRDefault="00C744E5" w:rsidP="004D2D82">
      <w:pPr>
        <w:widowControl w:val="0"/>
        <w:ind w:firstLine="480"/>
        <w:rPr>
          <w:rFonts w:ascii="微软雅黑" w:eastAsia="微软雅黑" w:hAnsi="微软雅黑"/>
        </w:rPr>
      </w:pPr>
      <w:bookmarkStart w:id="0" w:name="_Toc111616653"/>
      <w:bookmarkStart w:id="1" w:name="_Toc111619085"/>
      <w:bookmarkStart w:id="2" w:name="_Toc124253617"/>
      <w:bookmarkStart w:id="3" w:name="_Toc118522173"/>
      <w:bookmarkStart w:id="4" w:name="_Toc124417577"/>
      <w:bookmarkStart w:id="5" w:name="_Ref130317066"/>
      <w:bookmarkStart w:id="6" w:name="_Ref130317069"/>
      <w:bookmarkStart w:id="7" w:name="_Ref130317127"/>
      <w:bookmarkStart w:id="8" w:name="_Ref130317242"/>
      <w:bookmarkStart w:id="9" w:name="_Ref130317244"/>
      <w:bookmarkStart w:id="10" w:name="_Ref130357156"/>
      <w:bookmarkStart w:id="11" w:name="_Toc153176229"/>
      <w:bookmarkStart w:id="12" w:name="_Toc153250962"/>
      <w:bookmarkStart w:id="13" w:name="_Toc153252356"/>
      <w:bookmarkStart w:id="14" w:name="_Ref196653918"/>
    </w:p>
    <w:p w:rsidR="00C744E5" w:rsidRPr="0010156B" w:rsidRDefault="00C744E5" w:rsidP="004D2D82">
      <w:pPr>
        <w:widowControl w:val="0"/>
        <w:ind w:firstLine="480"/>
        <w:rPr>
          <w:rFonts w:ascii="微软雅黑" w:eastAsia="微软雅黑" w:hAnsi="微软雅黑"/>
        </w:rPr>
      </w:pPr>
    </w:p>
    <w:p w:rsidR="00C744E5" w:rsidRPr="0010156B" w:rsidRDefault="00C744E5" w:rsidP="004D2D82">
      <w:pPr>
        <w:widowControl w:val="0"/>
        <w:ind w:firstLine="480"/>
        <w:rPr>
          <w:rFonts w:ascii="微软雅黑" w:eastAsia="微软雅黑" w:hAnsi="微软雅黑"/>
        </w:rPr>
      </w:pPr>
    </w:p>
    <w:p w:rsidR="00C744E5" w:rsidRPr="0010156B" w:rsidRDefault="00C744E5" w:rsidP="004D2D82">
      <w:pPr>
        <w:widowControl w:val="0"/>
        <w:ind w:firstLine="480"/>
        <w:rPr>
          <w:rFonts w:ascii="微软雅黑" w:eastAsia="微软雅黑" w:hAnsi="微软雅黑"/>
        </w:rPr>
      </w:pPr>
    </w:p>
    <w:p w:rsidR="00C744E5" w:rsidRPr="0010156B" w:rsidRDefault="00C744E5" w:rsidP="004D2D82">
      <w:pPr>
        <w:widowControl w:val="0"/>
        <w:ind w:firstLine="480"/>
        <w:rPr>
          <w:rFonts w:ascii="微软雅黑" w:eastAsia="微软雅黑" w:hAnsi="微软雅黑"/>
        </w:rPr>
      </w:pPr>
    </w:p>
    <w:p w:rsidR="00C744E5" w:rsidRPr="0010156B" w:rsidRDefault="005E0711" w:rsidP="004D2D82">
      <w:pPr>
        <w:widowControl w:val="0"/>
        <w:ind w:firstLine="480"/>
        <w:rPr>
          <w:rFonts w:ascii="微软雅黑" w:eastAsia="微软雅黑" w:hAnsi="微软雅黑"/>
        </w:rPr>
      </w:pPr>
      <w:r w:rsidRPr="0010156B">
        <w:rPr>
          <w:rFonts w:ascii="微软雅黑" w:eastAsia="微软雅黑" w:hAnsi="微软雅黑"/>
          <w:noProof/>
        </w:rPr>
        <mc:AlternateContent>
          <mc:Choice Requires="wps">
            <w:drawing>
              <wp:anchor distT="0" distB="0" distL="114300" distR="114300" simplePos="0" relativeHeight="251656192" behindDoc="0" locked="0" layoutInCell="1" allowOverlap="1">
                <wp:simplePos x="0" y="0"/>
                <wp:positionH relativeFrom="column">
                  <wp:posOffset>-142875</wp:posOffset>
                </wp:positionH>
                <wp:positionV relativeFrom="paragraph">
                  <wp:posOffset>339090</wp:posOffset>
                </wp:positionV>
                <wp:extent cx="5838825" cy="2061210"/>
                <wp:effectExtent l="8255" t="12700" r="10795" b="12065"/>
                <wp:wrapNone/>
                <wp:docPr id="8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2061210"/>
                        </a:xfrm>
                        <a:prstGeom prst="rect">
                          <a:avLst/>
                        </a:prstGeom>
                        <a:solidFill>
                          <a:srgbClr val="FFFFFF"/>
                        </a:solidFill>
                        <a:ln w="9525">
                          <a:solidFill>
                            <a:srgbClr val="FFFFFF"/>
                          </a:solidFill>
                          <a:miter lim="800000"/>
                          <a:headEnd/>
                          <a:tailEnd/>
                        </a:ln>
                      </wps:spPr>
                      <wps:txbx>
                        <w:txbxContent>
                          <w:p w:rsidR="00E04E43" w:rsidRPr="00BF6830" w:rsidRDefault="00E04E43" w:rsidP="002E3440">
                            <w:pPr>
                              <w:ind w:firstLine="964"/>
                              <w:jc w:val="center"/>
                              <w:rPr>
                                <w:b/>
                                <w:sz w:val="48"/>
                                <w:szCs w:val="48"/>
                              </w:rPr>
                            </w:pPr>
                            <w:proofErr w:type="gramStart"/>
                            <w:r w:rsidRPr="002A2EE7">
                              <w:rPr>
                                <w:rFonts w:hint="eastAsia"/>
                                <w:b/>
                                <w:sz w:val="48"/>
                                <w:szCs w:val="48"/>
                              </w:rPr>
                              <w:t>普</w:t>
                            </w:r>
                            <w:r w:rsidRPr="00BF6830">
                              <w:rPr>
                                <w:rFonts w:hint="eastAsia"/>
                                <w:b/>
                                <w:sz w:val="48"/>
                                <w:szCs w:val="48"/>
                              </w:rPr>
                              <w:t>元</w:t>
                            </w:r>
                            <w:r w:rsidR="00603E5F">
                              <w:rPr>
                                <w:rFonts w:hint="eastAsia"/>
                                <w:b/>
                                <w:sz w:val="48"/>
                                <w:szCs w:val="48"/>
                              </w:rPr>
                              <w:t>云平台</w:t>
                            </w:r>
                            <w:proofErr w:type="gramEnd"/>
                            <w:r w:rsidR="00603E5F">
                              <w:rPr>
                                <w:rFonts w:hint="eastAsia"/>
                                <w:b/>
                                <w:sz w:val="48"/>
                                <w:szCs w:val="48"/>
                              </w:rPr>
                              <w:t>软件</w:t>
                            </w:r>
                            <w:r w:rsidR="006E72BA">
                              <w:rPr>
                                <w:rFonts w:hint="eastAsia"/>
                                <w:b/>
                                <w:sz w:val="48"/>
                                <w:szCs w:val="48"/>
                              </w:rPr>
                              <w:t>v</w:t>
                            </w:r>
                            <w:r w:rsidR="00CE28F7">
                              <w:rPr>
                                <w:rFonts w:hint="eastAsia"/>
                                <w:b/>
                                <w:sz w:val="48"/>
                                <w:szCs w:val="48"/>
                              </w:rPr>
                              <w:t>6</w:t>
                            </w:r>
                            <w:r w:rsidR="00A2191C">
                              <w:rPr>
                                <w:rFonts w:hint="eastAsia"/>
                                <w:b/>
                                <w:sz w:val="48"/>
                                <w:szCs w:val="48"/>
                              </w:rPr>
                              <w:t>.0</w:t>
                            </w:r>
                          </w:p>
                          <w:p w:rsidR="00E04E43" w:rsidRPr="00BF6830" w:rsidRDefault="00E04E43" w:rsidP="002E3440">
                            <w:pPr>
                              <w:ind w:firstLine="964"/>
                              <w:jc w:val="center"/>
                              <w:rPr>
                                <w:b/>
                                <w:sz w:val="48"/>
                                <w:szCs w:val="48"/>
                              </w:rPr>
                            </w:pPr>
                          </w:p>
                          <w:p w:rsidR="00E04E43" w:rsidRPr="00661560" w:rsidRDefault="00E04E43" w:rsidP="002E3440">
                            <w:pPr>
                              <w:ind w:firstLine="964"/>
                              <w:jc w:val="center"/>
                              <w:rPr>
                                <w:b/>
                                <w:sz w:val="48"/>
                                <w:szCs w:val="48"/>
                              </w:rPr>
                            </w:pPr>
                            <w:r>
                              <w:rPr>
                                <w:rFonts w:hint="eastAsia"/>
                                <w:b/>
                                <w:sz w:val="48"/>
                                <w:szCs w:val="48"/>
                              </w:rPr>
                              <w:t>用户手册</w:t>
                            </w:r>
                          </w:p>
                          <w:p w:rsidR="00E04E43" w:rsidRPr="0076401D" w:rsidRDefault="00E04E43" w:rsidP="002E3440">
                            <w:pPr>
                              <w:ind w:firstLine="48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11.25pt;margin-top:26.7pt;width:459.75pt;height:162.3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" strokecolor="white">
                <v:textbox>
                  <w:txbxContent>
                    <w:p w:rsidR="00E04E43" w:rsidRPr="00BF6830" w:rsidRDefault="00E04E43" w:rsidP="002E3440">
                      <w:pPr>
                        <w:ind w:firstLine="964"/>
                        <w:jc w:val="center"/>
                        <w:rPr>
                          <w:b/>
                          <w:sz w:val="48"/>
                          <w:szCs w:val="48"/>
                        </w:rPr>
                      </w:pPr>
                      <w:proofErr w:type="gramStart"/>
                      <w:r w:rsidRPr="002A2EE7">
                        <w:rPr>
                          <w:rFonts w:hint="eastAsia"/>
                          <w:b/>
                          <w:sz w:val="48"/>
                          <w:szCs w:val="48"/>
                        </w:rPr>
                        <w:t>普</w:t>
                      </w:r>
                      <w:r w:rsidRPr="00BF6830">
                        <w:rPr>
                          <w:rFonts w:hint="eastAsia"/>
                          <w:b/>
                          <w:sz w:val="48"/>
                          <w:szCs w:val="48"/>
                        </w:rPr>
                        <w:t>元</w:t>
                      </w:r>
                      <w:r w:rsidR="00603E5F">
                        <w:rPr>
                          <w:rFonts w:hint="eastAsia"/>
                          <w:b/>
                          <w:sz w:val="48"/>
                          <w:szCs w:val="48"/>
                        </w:rPr>
                        <w:t>云平台</w:t>
                      </w:r>
                      <w:proofErr w:type="gramEnd"/>
                      <w:r w:rsidR="00603E5F">
                        <w:rPr>
                          <w:rFonts w:hint="eastAsia"/>
                          <w:b/>
                          <w:sz w:val="48"/>
                          <w:szCs w:val="48"/>
                        </w:rPr>
                        <w:t>软件</w:t>
                      </w:r>
                      <w:r w:rsidR="006E72BA">
                        <w:rPr>
                          <w:rFonts w:hint="eastAsia"/>
                          <w:b/>
                          <w:sz w:val="48"/>
                          <w:szCs w:val="48"/>
                        </w:rPr>
                        <w:t>v</w:t>
                      </w:r>
                      <w:r w:rsidR="00CE28F7">
                        <w:rPr>
                          <w:rFonts w:hint="eastAsia"/>
                          <w:b/>
                          <w:sz w:val="48"/>
                          <w:szCs w:val="48"/>
                        </w:rPr>
                        <w:t>6</w:t>
                      </w:r>
                      <w:r w:rsidR="00A2191C">
                        <w:rPr>
                          <w:rFonts w:hint="eastAsia"/>
                          <w:b/>
                          <w:sz w:val="48"/>
                          <w:szCs w:val="48"/>
                        </w:rPr>
                        <w:t>.0</w:t>
                      </w:r>
                    </w:p>
                    <w:p w:rsidR="00E04E43" w:rsidRPr="00BF6830" w:rsidRDefault="00E04E43" w:rsidP="002E3440">
                      <w:pPr>
                        <w:ind w:firstLine="964"/>
                        <w:jc w:val="center"/>
                        <w:rPr>
                          <w:b/>
                          <w:sz w:val="48"/>
                          <w:szCs w:val="48"/>
                        </w:rPr>
                      </w:pPr>
                    </w:p>
                    <w:p w:rsidR="00E04E43" w:rsidRPr="00661560" w:rsidRDefault="00E04E43" w:rsidP="002E3440">
                      <w:pPr>
                        <w:ind w:firstLine="964"/>
                        <w:jc w:val="center"/>
                        <w:rPr>
                          <w:b/>
                          <w:sz w:val="48"/>
                          <w:szCs w:val="48"/>
                        </w:rPr>
                      </w:pPr>
                      <w:r>
                        <w:rPr>
                          <w:rFonts w:hint="eastAsia"/>
                          <w:b/>
                          <w:sz w:val="48"/>
                          <w:szCs w:val="48"/>
                        </w:rPr>
                        <w:t>用户手册</w:t>
                      </w:r>
                    </w:p>
                    <w:p w:rsidR="00E04E43" w:rsidRPr="0076401D" w:rsidRDefault="00E04E43" w:rsidP="002E3440">
                      <w:pPr>
                        <w:ind w:firstLine="480"/>
                      </w:pPr>
                    </w:p>
                  </w:txbxContent>
                </v:textbox>
              </v:shape>
            </w:pict>
          </mc:Fallback>
        </mc:AlternateContent>
      </w:r>
    </w:p>
    <w:p w:rsidR="00C744E5" w:rsidRPr="0010156B" w:rsidRDefault="00C744E5" w:rsidP="004D2D82">
      <w:pPr>
        <w:widowControl w:val="0"/>
        <w:ind w:firstLine="480"/>
        <w:rPr>
          <w:rFonts w:ascii="微软雅黑" w:eastAsia="微软雅黑" w:hAnsi="微软雅黑"/>
        </w:rPr>
      </w:pPr>
    </w:p>
    <w:p w:rsidR="00C744E5" w:rsidRPr="0010156B" w:rsidRDefault="00C744E5" w:rsidP="004D2D82">
      <w:pPr>
        <w:widowControl w:val="0"/>
        <w:ind w:firstLine="480"/>
        <w:rPr>
          <w:rFonts w:ascii="微软雅黑" w:eastAsia="微软雅黑" w:hAnsi="微软雅黑"/>
        </w:rPr>
      </w:pPr>
    </w:p>
    <w:p w:rsidR="00C744E5" w:rsidRPr="0010156B" w:rsidRDefault="00C744E5" w:rsidP="004D2D82">
      <w:pPr>
        <w:widowControl w:val="0"/>
        <w:ind w:firstLine="480"/>
        <w:rPr>
          <w:rFonts w:ascii="微软雅黑" w:eastAsia="微软雅黑" w:hAnsi="微软雅黑"/>
        </w:rPr>
      </w:pPr>
    </w:p>
    <w:p w:rsidR="00C744E5" w:rsidRPr="0010156B" w:rsidRDefault="00C744E5" w:rsidP="004D2D82">
      <w:pPr>
        <w:widowControl w:val="0"/>
        <w:ind w:firstLine="480"/>
        <w:rPr>
          <w:rFonts w:ascii="微软雅黑" w:eastAsia="微软雅黑" w:hAnsi="微软雅黑"/>
        </w:rPr>
      </w:pPr>
    </w:p>
    <w:p w:rsidR="00C744E5" w:rsidRPr="0010156B" w:rsidRDefault="00C744E5" w:rsidP="004D2D82">
      <w:pPr>
        <w:widowControl w:val="0"/>
        <w:ind w:firstLine="480"/>
        <w:rPr>
          <w:rFonts w:ascii="微软雅黑" w:eastAsia="微软雅黑" w:hAnsi="微软雅黑"/>
        </w:rPr>
      </w:pPr>
    </w:p>
    <w:p w:rsidR="00C744E5" w:rsidRPr="0010156B" w:rsidRDefault="00C744E5" w:rsidP="004D2D82">
      <w:pPr>
        <w:pStyle w:val="22"/>
        <w:ind w:firstLine="480"/>
        <w:rPr>
          <w:rFonts w:ascii="微软雅黑" w:eastAsia="微软雅黑" w:hAnsi="微软雅黑"/>
        </w:rPr>
      </w:pPr>
    </w:p>
    <w:p w:rsidR="00C744E5" w:rsidRPr="0010156B" w:rsidRDefault="00C744E5" w:rsidP="004D2D82">
      <w:pPr>
        <w:pStyle w:val="22"/>
        <w:ind w:firstLine="480"/>
        <w:rPr>
          <w:rFonts w:ascii="微软雅黑" w:eastAsia="微软雅黑" w:hAnsi="微软雅黑"/>
        </w:rPr>
      </w:pPr>
    </w:p>
    <w:p w:rsidR="00C744E5" w:rsidRPr="0010156B" w:rsidRDefault="00C744E5" w:rsidP="004D2D82">
      <w:pPr>
        <w:pStyle w:val="22"/>
        <w:ind w:firstLine="480"/>
        <w:rPr>
          <w:rFonts w:ascii="微软雅黑" w:eastAsia="微软雅黑" w:hAnsi="微软雅黑"/>
        </w:rPr>
      </w:pPr>
    </w:p>
    <w:p w:rsidR="00C744E5" w:rsidRPr="0010156B" w:rsidRDefault="00C744E5" w:rsidP="004D2D82">
      <w:pPr>
        <w:pStyle w:val="22"/>
        <w:ind w:firstLine="480"/>
        <w:rPr>
          <w:rFonts w:ascii="微软雅黑" w:eastAsia="微软雅黑" w:hAnsi="微软雅黑"/>
        </w:rPr>
      </w:pPr>
    </w:p>
    <w:p w:rsidR="00C744E5" w:rsidRPr="0010156B" w:rsidRDefault="00C744E5" w:rsidP="004D2D82">
      <w:pPr>
        <w:pStyle w:val="22"/>
        <w:ind w:firstLine="480"/>
        <w:rPr>
          <w:rFonts w:ascii="微软雅黑" w:eastAsia="微软雅黑" w:hAnsi="微软雅黑"/>
        </w:rPr>
      </w:pPr>
    </w:p>
    <w:p w:rsidR="00C744E5" w:rsidRPr="0010156B" w:rsidRDefault="00C744E5" w:rsidP="004D2D82">
      <w:pPr>
        <w:pStyle w:val="22"/>
        <w:ind w:firstLine="480"/>
        <w:rPr>
          <w:rFonts w:ascii="微软雅黑" w:eastAsia="微软雅黑" w:hAnsi="微软雅黑"/>
        </w:rPr>
      </w:pPr>
    </w:p>
    <w:p w:rsidR="0010156B" w:rsidRPr="0010156B" w:rsidRDefault="00C744E5" w:rsidP="004D2D82">
      <w:pPr>
        <w:widowControl w:val="0"/>
        <w:ind w:firstLine="720"/>
        <w:jc w:val="center"/>
        <w:rPr>
          <w:rFonts w:ascii="微软雅黑" w:eastAsia="微软雅黑" w:hAnsi="微软雅黑"/>
          <w:noProof/>
          <w:sz w:val="20"/>
          <w:szCs w:val="20"/>
        </w:rPr>
      </w:pPr>
      <w:r w:rsidRPr="0010156B">
        <w:rPr>
          <w:rFonts w:ascii="微软雅黑" w:eastAsia="微软雅黑" w:hAnsi="微软雅黑" w:hint="eastAsia"/>
          <w:b/>
          <w:sz w:val="36"/>
          <w:szCs w:val="36"/>
        </w:rPr>
        <w:t>普元信息技术股份有限公司</w:t>
      </w:r>
      <w:bookmarkEnd w:id="0"/>
      <w:bookmarkEnd w:id="1"/>
      <w:bookmarkEnd w:id="2"/>
    </w:p>
    <w:sdt>
      <w:sdtPr>
        <w:rPr>
          <w:rFonts w:ascii="微软雅黑" w:eastAsia="微软雅黑" w:hAnsi="微软雅黑"/>
          <w:lang w:val="zh-CN"/>
        </w:rPr>
        <w:id w:val="194976811"/>
        <w:docPartObj>
          <w:docPartGallery w:val="Table of Contents"/>
          <w:docPartUnique/>
        </w:docPartObj>
      </w:sdtPr>
      <w:sdtEndPr>
        <w:rPr>
          <w:rFonts w:cs="Arial"/>
          <w:b/>
          <w:bCs/>
          <w:color w:val="auto"/>
          <w:sz w:val="24"/>
          <w:szCs w:val="21"/>
        </w:rPr>
      </w:sdtEndPr>
      <w:sdtContent>
        <w:p w:rsidR="0010156B" w:rsidRPr="00805D5D" w:rsidRDefault="0010156B" w:rsidP="0010156B">
          <w:pPr>
            <w:pStyle w:val="TOC"/>
            <w:ind w:firstLine="480"/>
            <w:jc w:val="center"/>
            <w:rPr>
              <w:rFonts w:ascii="微软雅黑" w:eastAsia="微软雅黑" w:hAnsi="微软雅黑"/>
              <w:b/>
              <w:color w:val="auto"/>
              <w:sz w:val="44"/>
              <w:szCs w:val="44"/>
            </w:rPr>
          </w:pPr>
          <w:r w:rsidRPr="00805D5D">
            <w:rPr>
              <w:rFonts w:ascii="微软雅黑" w:eastAsia="微软雅黑" w:hAnsi="微软雅黑"/>
              <w:b/>
              <w:color w:val="auto"/>
              <w:sz w:val="44"/>
              <w:szCs w:val="44"/>
              <w:lang w:val="zh-CN"/>
            </w:rPr>
            <w:t>目录</w:t>
          </w:r>
        </w:p>
        <w:p w:rsidR="003A28A7" w:rsidRDefault="0010156B">
          <w:pPr>
            <w:pStyle w:val="10"/>
            <w:ind w:firstLine="480"/>
            <w:rPr>
              <w:rFonts w:asciiTheme="minorHAnsi" w:eastAsiaTheme="minorEastAsia" w:hAnsiTheme="minorHAnsi" w:cstheme="minorBidi"/>
              <w:kern w:val="2"/>
              <w:sz w:val="21"/>
              <w:szCs w:val="22"/>
            </w:rPr>
          </w:pPr>
          <w:r w:rsidRPr="0010156B">
            <w:rPr>
              <w:rFonts w:ascii="微软雅黑" w:eastAsia="微软雅黑" w:hAnsi="微软雅黑"/>
            </w:rPr>
            <w:fldChar w:fldCharType="begin"/>
          </w:r>
          <w:r w:rsidRPr="0010156B">
            <w:rPr>
              <w:rFonts w:ascii="微软雅黑" w:eastAsia="微软雅黑" w:hAnsi="微软雅黑"/>
            </w:rPr>
            <w:instrText xml:space="preserve"> TOC \o "1-3" \h \z \u </w:instrText>
          </w:r>
          <w:r w:rsidRPr="0010156B">
            <w:rPr>
              <w:rFonts w:ascii="微软雅黑" w:eastAsia="微软雅黑" w:hAnsi="微软雅黑"/>
            </w:rPr>
            <w:fldChar w:fldCharType="separate"/>
          </w:r>
          <w:hyperlink w:anchor="_Toc438560273" w:history="1">
            <w:r w:rsidR="003A28A7" w:rsidRPr="002D6A5D">
              <w:rPr>
                <w:rStyle w:val="aa"/>
                <w:rFonts w:ascii="微软雅黑" w:eastAsia="微软雅黑" w:hAnsi="微软雅黑"/>
              </w:rPr>
              <w:t>1.</w:t>
            </w:r>
            <w:r w:rsidR="003A28A7">
              <w:rPr>
                <w:rFonts w:asciiTheme="minorHAnsi" w:eastAsiaTheme="minorEastAsia" w:hAnsiTheme="minorHAnsi" w:cstheme="minorBidi"/>
                <w:kern w:val="2"/>
                <w:sz w:val="21"/>
                <w:szCs w:val="22"/>
              </w:rPr>
              <w:tab/>
            </w:r>
            <w:r w:rsidR="003A28A7" w:rsidRPr="002D6A5D">
              <w:rPr>
                <w:rStyle w:val="aa"/>
                <w:rFonts w:ascii="微软雅黑" w:eastAsia="微软雅黑" w:hAnsi="微软雅黑" w:hint="eastAsia"/>
              </w:rPr>
              <w:t>引言</w:t>
            </w:r>
            <w:r w:rsidR="003A28A7">
              <w:rPr>
                <w:webHidden/>
              </w:rPr>
              <w:tab/>
            </w:r>
            <w:r w:rsidR="003A28A7">
              <w:rPr>
                <w:webHidden/>
              </w:rPr>
              <w:fldChar w:fldCharType="begin"/>
            </w:r>
            <w:r w:rsidR="003A28A7">
              <w:rPr>
                <w:webHidden/>
              </w:rPr>
              <w:instrText xml:space="preserve"> PAGEREF _Toc438560273 \h </w:instrText>
            </w:r>
            <w:r w:rsidR="003A28A7">
              <w:rPr>
                <w:webHidden/>
              </w:rPr>
            </w:r>
            <w:r w:rsidR="003A28A7">
              <w:rPr>
                <w:webHidden/>
              </w:rPr>
              <w:fldChar w:fldCharType="separate"/>
            </w:r>
            <w:r w:rsidR="004A0EA3">
              <w:rPr>
                <w:webHidden/>
              </w:rPr>
              <w:t>3</w:t>
            </w:r>
            <w:r w:rsidR="003A28A7">
              <w:rPr>
                <w:webHidden/>
              </w:rPr>
              <w:fldChar w:fldCharType="end"/>
            </w:r>
          </w:hyperlink>
        </w:p>
        <w:p w:rsidR="003A28A7" w:rsidRDefault="003A28A7">
          <w:pPr>
            <w:pStyle w:val="10"/>
            <w:ind w:firstLine="480"/>
            <w:rPr>
              <w:rFonts w:asciiTheme="minorHAnsi" w:eastAsiaTheme="minorEastAsia" w:hAnsiTheme="minorHAnsi" w:cstheme="minorBidi"/>
              <w:kern w:val="2"/>
              <w:sz w:val="21"/>
              <w:szCs w:val="22"/>
            </w:rPr>
          </w:pPr>
          <w:hyperlink w:anchor="_Toc438560274" w:history="1">
            <w:r w:rsidRPr="002D6A5D">
              <w:rPr>
                <w:rStyle w:val="aa"/>
                <w:rFonts w:ascii="微软雅黑" w:eastAsia="微软雅黑" w:hAnsi="微软雅黑"/>
              </w:rPr>
              <w:t>2.</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介绍</w:t>
            </w:r>
            <w:r>
              <w:rPr>
                <w:webHidden/>
              </w:rPr>
              <w:tab/>
            </w:r>
            <w:r>
              <w:rPr>
                <w:webHidden/>
              </w:rPr>
              <w:fldChar w:fldCharType="begin"/>
            </w:r>
            <w:r>
              <w:rPr>
                <w:webHidden/>
              </w:rPr>
              <w:instrText xml:space="preserve"> PAGEREF _Toc438560274 \h </w:instrText>
            </w:r>
            <w:r>
              <w:rPr>
                <w:webHidden/>
              </w:rPr>
            </w:r>
            <w:r>
              <w:rPr>
                <w:webHidden/>
              </w:rPr>
              <w:fldChar w:fldCharType="separate"/>
            </w:r>
            <w:r w:rsidR="004A0EA3">
              <w:rPr>
                <w:webHidden/>
              </w:rPr>
              <w:t>5</w:t>
            </w:r>
            <w:r>
              <w:rPr>
                <w:webHidden/>
              </w:rPr>
              <w:fldChar w:fldCharType="end"/>
            </w:r>
          </w:hyperlink>
        </w:p>
        <w:p w:rsidR="003A28A7" w:rsidRDefault="003A28A7">
          <w:pPr>
            <w:pStyle w:val="10"/>
            <w:ind w:firstLine="480"/>
            <w:rPr>
              <w:rFonts w:asciiTheme="minorHAnsi" w:eastAsiaTheme="minorEastAsia" w:hAnsiTheme="minorHAnsi" w:cstheme="minorBidi"/>
              <w:kern w:val="2"/>
              <w:sz w:val="21"/>
              <w:szCs w:val="22"/>
            </w:rPr>
          </w:pPr>
          <w:hyperlink w:anchor="_Toc438560275" w:history="1">
            <w:r w:rsidRPr="002D6A5D">
              <w:rPr>
                <w:rStyle w:val="aa"/>
                <w:rFonts w:ascii="微软雅黑" w:eastAsia="微软雅黑" w:hAnsi="微软雅黑"/>
              </w:rPr>
              <w:t>3.</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使用</w:t>
            </w:r>
            <w:r>
              <w:rPr>
                <w:webHidden/>
              </w:rPr>
              <w:tab/>
            </w:r>
            <w:r>
              <w:rPr>
                <w:webHidden/>
              </w:rPr>
              <w:fldChar w:fldCharType="begin"/>
            </w:r>
            <w:r>
              <w:rPr>
                <w:webHidden/>
              </w:rPr>
              <w:instrText xml:space="preserve"> PAGEREF _Toc438560275 \h </w:instrText>
            </w:r>
            <w:r>
              <w:rPr>
                <w:webHidden/>
              </w:rPr>
            </w:r>
            <w:r>
              <w:rPr>
                <w:webHidden/>
              </w:rPr>
              <w:fldChar w:fldCharType="separate"/>
            </w:r>
            <w:r w:rsidR="004A0EA3">
              <w:rPr>
                <w:webHidden/>
              </w:rPr>
              <w:t>6</w:t>
            </w:r>
            <w:r>
              <w:rPr>
                <w:webHidden/>
              </w:rPr>
              <w:fldChar w:fldCharType="end"/>
            </w:r>
          </w:hyperlink>
        </w:p>
        <w:p w:rsidR="003A28A7" w:rsidRDefault="003A28A7">
          <w:pPr>
            <w:pStyle w:val="20"/>
            <w:tabs>
              <w:tab w:val="left" w:pos="2940"/>
            </w:tabs>
            <w:ind w:firstLine="400"/>
            <w:rPr>
              <w:rFonts w:asciiTheme="minorHAnsi" w:eastAsiaTheme="minorEastAsia" w:hAnsiTheme="minorHAnsi" w:cstheme="minorBidi"/>
              <w:kern w:val="2"/>
              <w:sz w:val="21"/>
              <w:szCs w:val="22"/>
            </w:rPr>
          </w:pPr>
          <w:hyperlink w:anchor="_Toc438560276" w:history="1">
            <w:r w:rsidRPr="002D6A5D">
              <w:rPr>
                <w:rStyle w:val="aa"/>
                <w:rFonts w:ascii="微软雅黑" w:eastAsia="微软雅黑" w:hAnsi="微软雅黑"/>
              </w:rPr>
              <w:t>3.1.</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自助服务门户</w:t>
            </w:r>
            <w:r>
              <w:rPr>
                <w:webHidden/>
              </w:rPr>
              <w:tab/>
            </w:r>
            <w:r>
              <w:rPr>
                <w:webHidden/>
              </w:rPr>
              <w:fldChar w:fldCharType="begin"/>
            </w:r>
            <w:r>
              <w:rPr>
                <w:webHidden/>
              </w:rPr>
              <w:instrText xml:space="preserve"> PAGEREF _Toc438560276 \h </w:instrText>
            </w:r>
            <w:r>
              <w:rPr>
                <w:webHidden/>
              </w:rPr>
            </w:r>
            <w:r>
              <w:rPr>
                <w:webHidden/>
              </w:rPr>
              <w:fldChar w:fldCharType="separate"/>
            </w:r>
            <w:r w:rsidR="004A0EA3">
              <w:rPr>
                <w:webHidden/>
              </w:rPr>
              <w:t>6</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77" w:history="1">
            <w:r w:rsidRPr="002D6A5D">
              <w:rPr>
                <w:rStyle w:val="aa"/>
                <w:rFonts w:ascii="微软雅黑" w:eastAsia="微软雅黑" w:hAnsi="微软雅黑"/>
              </w:rPr>
              <w:t>3.1.1.</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用户注册与登录</w:t>
            </w:r>
            <w:r>
              <w:rPr>
                <w:webHidden/>
              </w:rPr>
              <w:tab/>
            </w:r>
            <w:r>
              <w:rPr>
                <w:webHidden/>
              </w:rPr>
              <w:fldChar w:fldCharType="begin"/>
            </w:r>
            <w:r>
              <w:rPr>
                <w:webHidden/>
              </w:rPr>
              <w:instrText xml:space="preserve"> PAGEREF _Toc438560277 \h </w:instrText>
            </w:r>
            <w:r>
              <w:rPr>
                <w:webHidden/>
              </w:rPr>
            </w:r>
            <w:r>
              <w:rPr>
                <w:webHidden/>
              </w:rPr>
              <w:fldChar w:fldCharType="separate"/>
            </w:r>
            <w:r w:rsidR="004A0EA3">
              <w:rPr>
                <w:webHidden/>
              </w:rPr>
              <w:t>6</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78" w:history="1">
            <w:r w:rsidRPr="002D6A5D">
              <w:rPr>
                <w:rStyle w:val="aa"/>
                <w:rFonts w:ascii="微软雅黑" w:eastAsia="微软雅黑" w:hAnsi="微软雅黑"/>
              </w:rPr>
              <w:t>3.1.1.</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个人信息维护</w:t>
            </w:r>
            <w:r>
              <w:rPr>
                <w:webHidden/>
              </w:rPr>
              <w:tab/>
            </w:r>
            <w:r>
              <w:rPr>
                <w:webHidden/>
              </w:rPr>
              <w:fldChar w:fldCharType="begin"/>
            </w:r>
            <w:r>
              <w:rPr>
                <w:webHidden/>
              </w:rPr>
              <w:instrText xml:space="preserve"> PAGEREF _Toc438560278 \h </w:instrText>
            </w:r>
            <w:r>
              <w:rPr>
                <w:webHidden/>
              </w:rPr>
            </w:r>
            <w:r>
              <w:rPr>
                <w:webHidden/>
              </w:rPr>
              <w:fldChar w:fldCharType="separate"/>
            </w:r>
            <w:r w:rsidR="004A0EA3">
              <w:rPr>
                <w:webHidden/>
              </w:rPr>
              <w:t>9</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79" w:history="1">
            <w:r w:rsidRPr="002D6A5D">
              <w:rPr>
                <w:rStyle w:val="aa"/>
                <w:rFonts w:ascii="微软雅黑" w:eastAsia="微软雅黑" w:hAnsi="微软雅黑"/>
              </w:rPr>
              <w:t>3.1.1.</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我的订单管理</w:t>
            </w:r>
            <w:r>
              <w:rPr>
                <w:webHidden/>
              </w:rPr>
              <w:tab/>
            </w:r>
            <w:r>
              <w:rPr>
                <w:webHidden/>
              </w:rPr>
              <w:fldChar w:fldCharType="begin"/>
            </w:r>
            <w:r>
              <w:rPr>
                <w:webHidden/>
              </w:rPr>
              <w:instrText xml:space="preserve"> PAGEREF _Toc438560279 \h </w:instrText>
            </w:r>
            <w:r>
              <w:rPr>
                <w:webHidden/>
              </w:rPr>
            </w:r>
            <w:r>
              <w:rPr>
                <w:webHidden/>
              </w:rPr>
              <w:fldChar w:fldCharType="separate"/>
            </w:r>
            <w:r w:rsidR="004A0EA3">
              <w:rPr>
                <w:webHidden/>
              </w:rPr>
              <w:t>15</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80" w:history="1">
            <w:r w:rsidRPr="002D6A5D">
              <w:rPr>
                <w:rStyle w:val="aa"/>
                <w:rFonts w:ascii="微软雅黑" w:eastAsia="微软雅黑" w:hAnsi="微软雅黑"/>
              </w:rPr>
              <w:t>3.1.2.</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应用申请</w:t>
            </w:r>
            <w:r>
              <w:rPr>
                <w:webHidden/>
              </w:rPr>
              <w:tab/>
            </w:r>
            <w:r>
              <w:rPr>
                <w:webHidden/>
              </w:rPr>
              <w:fldChar w:fldCharType="begin"/>
            </w:r>
            <w:r>
              <w:rPr>
                <w:webHidden/>
              </w:rPr>
              <w:instrText xml:space="preserve"> PAGEREF _Toc438560280 \h </w:instrText>
            </w:r>
            <w:r>
              <w:rPr>
                <w:webHidden/>
              </w:rPr>
            </w:r>
            <w:r>
              <w:rPr>
                <w:webHidden/>
              </w:rPr>
              <w:fldChar w:fldCharType="separate"/>
            </w:r>
            <w:r w:rsidR="004A0EA3">
              <w:rPr>
                <w:webHidden/>
              </w:rPr>
              <w:t>18</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81" w:history="1">
            <w:r w:rsidRPr="002D6A5D">
              <w:rPr>
                <w:rStyle w:val="aa"/>
                <w:rFonts w:ascii="微软雅黑" w:eastAsia="微软雅黑" w:hAnsi="微软雅黑"/>
              </w:rPr>
              <w:t>3.1.3.</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服务申请</w:t>
            </w:r>
            <w:r>
              <w:rPr>
                <w:webHidden/>
              </w:rPr>
              <w:tab/>
            </w:r>
            <w:r>
              <w:rPr>
                <w:webHidden/>
              </w:rPr>
              <w:fldChar w:fldCharType="begin"/>
            </w:r>
            <w:r>
              <w:rPr>
                <w:webHidden/>
              </w:rPr>
              <w:instrText xml:space="preserve"> PAGEREF _Toc438560281 \h </w:instrText>
            </w:r>
            <w:r>
              <w:rPr>
                <w:webHidden/>
              </w:rPr>
            </w:r>
            <w:r>
              <w:rPr>
                <w:webHidden/>
              </w:rPr>
              <w:fldChar w:fldCharType="separate"/>
            </w:r>
            <w:r w:rsidR="004A0EA3">
              <w:rPr>
                <w:webHidden/>
              </w:rPr>
              <w:t>23</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82" w:history="1">
            <w:r w:rsidRPr="002D6A5D">
              <w:rPr>
                <w:rStyle w:val="aa"/>
                <w:rFonts w:ascii="微软雅黑" w:eastAsia="微软雅黑" w:hAnsi="微软雅黑"/>
              </w:rPr>
              <w:t>3.1.4.</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应用部署</w:t>
            </w:r>
            <w:r>
              <w:rPr>
                <w:webHidden/>
              </w:rPr>
              <w:tab/>
            </w:r>
            <w:r>
              <w:rPr>
                <w:webHidden/>
              </w:rPr>
              <w:fldChar w:fldCharType="begin"/>
            </w:r>
            <w:r>
              <w:rPr>
                <w:webHidden/>
              </w:rPr>
              <w:instrText xml:space="preserve"> PAGEREF _Toc438560282 \h </w:instrText>
            </w:r>
            <w:r>
              <w:rPr>
                <w:webHidden/>
              </w:rPr>
            </w:r>
            <w:r>
              <w:rPr>
                <w:webHidden/>
              </w:rPr>
              <w:fldChar w:fldCharType="separate"/>
            </w:r>
            <w:r w:rsidR="004A0EA3">
              <w:rPr>
                <w:webHidden/>
              </w:rPr>
              <w:t>26</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83" w:history="1">
            <w:r w:rsidRPr="002D6A5D">
              <w:rPr>
                <w:rStyle w:val="aa"/>
                <w:rFonts w:ascii="微软雅黑" w:eastAsia="微软雅黑" w:hAnsi="微软雅黑"/>
              </w:rPr>
              <w:t>3.1.5.</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应用控制</w:t>
            </w:r>
            <w:r>
              <w:rPr>
                <w:webHidden/>
              </w:rPr>
              <w:tab/>
            </w:r>
            <w:r>
              <w:rPr>
                <w:webHidden/>
              </w:rPr>
              <w:fldChar w:fldCharType="begin"/>
            </w:r>
            <w:r>
              <w:rPr>
                <w:webHidden/>
              </w:rPr>
              <w:instrText xml:space="preserve"> PAGEREF _Toc438560283 \h </w:instrText>
            </w:r>
            <w:r>
              <w:rPr>
                <w:webHidden/>
              </w:rPr>
            </w:r>
            <w:r>
              <w:rPr>
                <w:webHidden/>
              </w:rPr>
              <w:fldChar w:fldCharType="separate"/>
            </w:r>
            <w:r w:rsidR="004A0EA3">
              <w:rPr>
                <w:webHidden/>
              </w:rPr>
              <w:t>29</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84" w:history="1">
            <w:r w:rsidRPr="002D6A5D">
              <w:rPr>
                <w:rStyle w:val="aa"/>
                <w:rFonts w:ascii="微软雅黑" w:eastAsia="微软雅黑" w:hAnsi="微软雅黑"/>
              </w:rPr>
              <w:t>3.1.6.</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应用设置</w:t>
            </w:r>
            <w:r>
              <w:rPr>
                <w:webHidden/>
              </w:rPr>
              <w:tab/>
            </w:r>
            <w:r>
              <w:rPr>
                <w:webHidden/>
              </w:rPr>
              <w:fldChar w:fldCharType="begin"/>
            </w:r>
            <w:r>
              <w:rPr>
                <w:webHidden/>
              </w:rPr>
              <w:instrText xml:space="preserve"> PAGEREF _Toc438560284 \h </w:instrText>
            </w:r>
            <w:r>
              <w:rPr>
                <w:webHidden/>
              </w:rPr>
            </w:r>
            <w:r>
              <w:rPr>
                <w:webHidden/>
              </w:rPr>
              <w:fldChar w:fldCharType="separate"/>
            </w:r>
            <w:r w:rsidR="004A0EA3">
              <w:rPr>
                <w:webHidden/>
              </w:rPr>
              <w:t>30</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85" w:history="1">
            <w:r w:rsidRPr="002D6A5D">
              <w:rPr>
                <w:rStyle w:val="aa"/>
                <w:rFonts w:ascii="微软雅黑" w:eastAsia="微软雅黑" w:hAnsi="微软雅黑"/>
              </w:rPr>
              <w:t>3.1.7.</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应用监控</w:t>
            </w:r>
            <w:r>
              <w:rPr>
                <w:webHidden/>
              </w:rPr>
              <w:tab/>
            </w:r>
            <w:r>
              <w:rPr>
                <w:webHidden/>
              </w:rPr>
              <w:fldChar w:fldCharType="begin"/>
            </w:r>
            <w:r>
              <w:rPr>
                <w:webHidden/>
              </w:rPr>
              <w:instrText xml:space="preserve"> PAGEREF _Toc438560285 \h </w:instrText>
            </w:r>
            <w:r>
              <w:rPr>
                <w:webHidden/>
              </w:rPr>
            </w:r>
            <w:r>
              <w:rPr>
                <w:webHidden/>
              </w:rPr>
              <w:fldChar w:fldCharType="separate"/>
            </w:r>
            <w:r w:rsidR="004A0EA3">
              <w:rPr>
                <w:webHidden/>
              </w:rPr>
              <w:t>35</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86" w:history="1">
            <w:r w:rsidRPr="002D6A5D">
              <w:rPr>
                <w:rStyle w:val="aa"/>
                <w:rFonts w:ascii="微软雅黑" w:eastAsia="微软雅黑" w:hAnsi="微软雅黑"/>
              </w:rPr>
              <w:t>3.1.8.</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日志查看</w:t>
            </w:r>
            <w:r>
              <w:rPr>
                <w:webHidden/>
              </w:rPr>
              <w:tab/>
            </w:r>
            <w:r>
              <w:rPr>
                <w:webHidden/>
              </w:rPr>
              <w:fldChar w:fldCharType="begin"/>
            </w:r>
            <w:r>
              <w:rPr>
                <w:webHidden/>
              </w:rPr>
              <w:instrText xml:space="preserve"> PAGEREF _Toc438560286 \h </w:instrText>
            </w:r>
            <w:r>
              <w:rPr>
                <w:webHidden/>
              </w:rPr>
            </w:r>
            <w:r>
              <w:rPr>
                <w:webHidden/>
              </w:rPr>
              <w:fldChar w:fldCharType="separate"/>
            </w:r>
            <w:r w:rsidR="004A0EA3">
              <w:rPr>
                <w:webHidden/>
              </w:rPr>
              <w:t>37</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87" w:history="1">
            <w:r w:rsidRPr="002D6A5D">
              <w:rPr>
                <w:rStyle w:val="aa"/>
                <w:rFonts w:ascii="微软雅黑" w:eastAsia="微软雅黑" w:hAnsi="微软雅黑"/>
              </w:rPr>
              <w:t>3.1.9.</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数据管理</w:t>
            </w:r>
            <w:r>
              <w:rPr>
                <w:webHidden/>
              </w:rPr>
              <w:tab/>
            </w:r>
            <w:r>
              <w:rPr>
                <w:webHidden/>
              </w:rPr>
              <w:fldChar w:fldCharType="begin"/>
            </w:r>
            <w:r>
              <w:rPr>
                <w:webHidden/>
              </w:rPr>
              <w:instrText xml:space="preserve"> PAGEREF _Toc438560287 \h </w:instrText>
            </w:r>
            <w:r>
              <w:rPr>
                <w:webHidden/>
              </w:rPr>
            </w:r>
            <w:r>
              <w:rPr>
                <w:webHidden/>
              </w:rPr>
              <w:fldChar w:fldCharType="separate"/>
            </w:r>
            <w:r w:rsidR="004A0EA3">
              <w:rPr>
                <w:webHidden/>
              </w:rPr>
              <w:t>38</w:t>
            </w:r>
            <w:r>
              <w:rPr>
                <w:webHidden/>
              </w:rPr>
              <w:fldChar w:fldCharType="end"/>
            </w:r>
          </w:hyperlink>
        </w:p>
        <w:p w:rsidR="003A28A7" w:rsidRDefault="003A28A7">
          <w:pPr>
            <w:pStyle w:val="20"/>
            <w:tabs>
              <w:tab w:val="left" w:pos="2940"/>
            </w:tabs>
            <w:ind w:firstLine="400"/>
            <w:rPr>
              <w:rFonts w:asciiTheme="minorHAnsi" w:eastAsiaTheme="minorEastAsia" w:hAnsiTheme="minorHAnsi" w:cstheme="minorBidi"/>
              <w:kern w:val="2"/>
              <w:sz w:val="21"/>
              <w:szCs w:val="22"/>
            </w:rPr>
          </w:pPr>
          <w:hyperlink w:anchor="_Toc438560288" w:history="1">
            <w:r w:rsidRPr="002D6A5D">
              <w:rPr>
                <w:rStyle w:val="aa"/>
                <w:rFonts w:ascii="微软雅黑" w:eastAsia="微软雅黑" w:hAnsi="微软雅黑"/>
              </w:rPr>
              <w:t>3.2.</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管理运营门户</w:t>
            </w:r>
            <w:r>
              <w:rPr>
                <w:webHidden/>
              </w:rPr>
              <w:tab/>
            </w:r>
            <w:r>
              <w:rPr>
                <w:webHidden/>
              </w:rPr>
              <w:fldChar w:fldCharType="begin"/>
            </w:r>
            <w:r>
              <w:rPr>
                <w:webHidden/>
              </w:rPr>
              <w:instrText xml:space="preserve"> PAGEREF _Toc438560288 \h </w:instrText>
            </w:r>
            <w:r>
              <w:rPr>
                <w:webHidden/>
              </w:rPr>
            </w:r>
            <w:r>
              <w:rPr>
                <w:webHidden/>
              </w:rPr>
              <w:fldChar w:fldCharType="separate"/>
            </w:r>
            <w:r w:rsidR="004A0EA3">
              <w:rPr>
                <w:webHidden/>
              </w:rPr>
              <w:t>40</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89" w:history="1">
            <w:r w:rsidRPr="002D6A5D">
              <w:rPr>
                <w:rStyle w:val="aa"/>
                <w:rFonts w:ascii="微软雅黑" w:eastAsia="微软雅黑" w:hAnsi="微软雅黑"/>
              </w:rPr>
              <w:t>3.2.1.</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用户登录</w:t>
            </w:r>
            <w:r>
              <w:rPr>
                <w:webHidden/>
              </w:rPr>
              <w:tab/>
            </w:r>
            <w:r>
              <w:rPr>
                <w:webHidden/>
              </w:rPr>
              <w:fldChar w:fldCharType="begin"/>
            </w:r>
            <w:r>
              <w:rPr>
                <w:webHidden/>
              </w:rPr>
              <w:instrText xml:space="preserve"> PAGEREF _Toc438560289 \h </w:instrText>
            </w:r>
            <w:r>
              <w:rPr>
                <w:webHidden/>
              </w:rPr>
            </w:r>
            <w:r>
              <w:rPr>
                <w:webHidden/>
              </w:rPr>
              <w:fldChar w:fldCharType="separate"/>
            </w:r>
            <w:r w:rsidR="004A0EA3">
              <w:rPr>
                <w:webHidden/>
              </w:rPr>
              <w:t>40</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0" w:history="1">
            <w:r w:rsidRPr="002D6A5D">
              <w:rPr>
                <w:rStyle w:val="aa"/>
                <w:rFonts w:ascii="微软雅黑" w:eastAsia="微软雅黑" w:hAnsi="微软雅黑"/>
              </w:rPr>
              <w:t>3.2.2.</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个人信息维护</w:t>
            </w:r>
            <w:r>
              <w:rPr>
                <w:webHidden/>
              </w:rPr>
              <w:tab/>
            </w:r>
            <w:r>
              <w:rPr>
                <w:webHidden/>
              </w:rPr>
              <w:fldChar w:fldCharType="begin"/>
            </w:r>
            <w:r>
              <w:rPr>
                <w:webHidden/>
              </w:rPr>
              <w:instrText xml:space="preserve"> PAGEREF _Toc438560290 \h </w:instrText>
            </w:r>
            <w:r>
              <w:rPr>
                <w:webHidden/>
              </w:rPr>
            </w:r>
            <w:r>
              <w:rPr>
                <w:webHidden/>
              </w:rPr>
              <w:fldChar w:fldCharType="separate"/>
            </w:r>
            <w:r w:rsidR="004A0EA3">
              <w:rPr>
                <w:webHidden/>
              </w:rPr>
              <w:t>43</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1" w:history="1">
            <w:r w:rsidRPr="002D6A5D">
              <w:rPr>
                <w:rStyle w:val="aa"/>
                <w:rFonts w:ascii="微软雅黑" w:eastAsia="微软雅黑" w:hAnsi="微软雅黑"/>
              </w:rPr>
              <w:t>3.2.3.</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菜单管理</w:t>
            </w:r>
            <w:r>
              <w:rPr>
                <w:webHidden/>
              </w:rPr>
              <w:tab/>
            </w:r>
            <w:r>
              <w:rPr>
                <w:webHidden/>
              </w:rPr>
              <w:fldChar w:fldCharType="begin"/>
            </w:r>
            <w:r>
              <w:rPr>
                <w:webHidden/>
              </w:rPr>
              <w:instrText xml:space="preserve"> PAGEREF _Toc438560291 \h </w:instrText>
            </w:r>
            <w:r>
              <w:rPr>
                <w:webHidden/>
              </w:rPr>
            </w:r>
            <w:r>
              <w:rPr>
                <w:webHidden/>
              </w:rPr>
              <w:fldChar w:fldCharType="separate"/>
            </w:r>
            <w:r w:rsidR="004A0EA3">
              <w:rPr>
                <w:webHidden/>
              </w:rPr>
              <w:t>45</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2" w:history="1">
            <w:r w:rsidRPr="002D6A5D">
              <w:rPr>
                <w:rStyle w:val="aa"/>
                <w:rFonts w:ascii="微软雅黑" w:eastAsia="微软雅黑" w:hAnsi="微软雅黑"/>
              </w:rPr>
              <w:t>3.2.4.</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授权管理</w:t>
            </w:r>
            <w:r>
              <w:rPr>
                <w:webHidden/>
              </w:rPr>
              <w:tab/>
            </w:r>
            <w:r>
              <w:rPr>
                <w:webHidden/>
              </w:rPr>
              <w:fldChar w:fldCharType="begin"/>
            </w:r>
            <w:r>
              <w:rPr>
                <w:webHidden/>
              </w:rPr>
              <w:instrText xml:space="preserve"> PAGEREF _Toc438560292 \h </w:instrText>
            </w:r>
            <w:r>
              <w:rPr>
                <w:webHidden/>
              </w:rPr>
            </w:r>
            <w:r>
              <w:rPr>
                <w:webHidden/>
              </w:rPr>
              <w:fldChar w:fldCharType="separate"/>
            </w:r>
            <w:r w:rsidR="004A0EA3">
              <w:rPr>
                <w:webHidden/>
              </w:rPr>
              <w:t>47</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3" w:history="1">
            <w:r w:rsidRPr="002D6A5D">
              <w:rPr>
                <w:rStyle w:val="aa"/>
                <w:rFonts w:ascii="微软雅黑" w:eastAsia="微软雅黑" w:hAnsi="微软雅黑"/>
              </w:rPr>
              <w:t>3.2.5.</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用户管理</w:t>
            </w:r>
            <w:r>
              <w:rPr>
                <w:webHidden/>
              </w:rPr>
              <w:tab/>
            </w:r>
            <w:r>
              <w:rPr>
                <w:webHidden/>
              </w:rPr>
              <w:fldChar w:fldCharType="begin"/>
            </w:r>
            <w:r>
              <w:rPr>
                <w:webHidden/>
              </w:rPr>
              <w:instrText xml:space="preserve"> PAGEREF _Toc438560293 \h </w:instrText>
            </w:r>
            <w:r>
              <w:rPr>
                <w:webHidden/>
              </w:rPr>
            </w:r>
            <w:r>
              <w:rPr>
                <w:webHidden/>
              </w:rPr>
              <w:fldChar w:fldCharType="separate"/>
            </w:r>
            <w:r w:rsidR="004A0EA3">
              <w:rPr>
                <w:webHidden/>
              </w:rPr>
              <w:t>50</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4" w:history="1">
            <w:r w:rsidRPr="002D6A5D">
              <w:rPr>
                <w:rStyle w:val="aa"/>
                <w:rFonts w:ascii="微软雅黑" w:eastAsia="微软雅黑" w:hAnsi="微软雅黑"/>
              </w:rPr>
              <w:t>3.2.6.</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注册用户审批管理</w:t>
            </w:r>
            <w:r>
              <w:rPr>
                <w:webHidden/>
              </w:rPr>
              <w:tab/>
            </w:r>
            <w:r>
              <w:rPr>
                <w:webHidden/>
              </w:rPr>
              <w:fldChar w:fldCharType="begin"/>
            </w:r>
            <w:r>
              <w:rPr>
                <w:webHidden/>
              </w:rPr>
              <w:instrText xml:space="preserve"> PAGEREF _Toc438560294 \h </w:instrText>
            </w:r>
            <w:r>
              <w:rPr>
                <w:webHidden/>
              </w:rPr>
            </w:r>
            <w:r>
              <w:rPr>
                <w:webHidden/>
              </w:rPr>
              <w:fldChar w:fldCharType="separate"/>
            </w:r>
            <w:r w:rsidR="004A0EA3">
              <w:rPr>
                <w:webHidden/>
              </w:rPr>
              <w:t>55</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5" w:history="1">
            <w:r w:rsidRPr="002D6A5D">
              <w:rPr>
                <w:rStyle w:val="aa"/>
                <w:rFonts w:ascii="微软雅黑" w:eastAsia="微软雅黑" w:hAnsi="微软雅黑"/>
              </w:rPr>
              <w:t>3.2.7.</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订单审批管理</w:t>
            </w:r>
            <w:r>
              <w:rPr>
                <w:webHidden/>
              </w:rPr>
              <w:tab/>
            </w:r>
            <w:r>
              <w:rPr>
                <w:webHidden/>
              </w:rPr>
              <w:fldChar w:fldCharType="begin"/>
            </w:r>
            <w:r>
              <w:rPr>
                <w:webHidden/>
              </w:rPr>
              <w:instrText xml:space="preserve"> PAGEREF _Toc438560295 \h </w:instrText>
            </w:r>
            <w:r>
              <w:rPr>
                <w:webHidden/>
              </w:rPr>
            </w:r>
            <w:r>
              <w:rPr>
                <w:webHidden/>
              </w:rPr>
              <w:fldChar w:fldCharType="separate"/>
            </w:r>
            <w:r w:rsidR="004A0EA3">
              <w:rPr>
                <w:webHidden/>
              </w:rPr>
              <w:t>62</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6" w:history="1">
            <w:r w:rsidRPr="002D6A5D">
              <w:rPr>
                <w:rStyle w:val="aa"/>
                <w:rFonts w:ascii="微软雅黑" w:eastAsia="微软雅黑" w:hAnsi="微软雅黑"/>
              </w:rPr>
              <w:t>3.2.8.</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应用管理</w:t>
            </w:r>
            <w:r>
              <w:rPr>
                <w:webHidden/>
              </w:rPr>
              <w:tab/>
            </w:r>
            <w:r>
              <w:rPr>
                <w:webHidden/>
              </w:rPr>
              <w:fldChar w:fldCharType="begin"/>
            </w:r>
            <w:r>
              <w:rPr>
                <w:webHidden/>
              </w:rPr>
              <w:instrText xml:space="preserve"> PAGEREF _Toc438560296 \h </w:instrText>
            </w:r>
            <w:r>
              <w:rPr>
                <w:webHidden/>
              </w:rPr>
            </w:r>
            <w:r>
              <w:rPr>
                <w:webHidden/>
              </w:rPr>
              <w:fldChar w:fldCharType="separate"/>
            </w:r>
            <w:r w:rsidR="004A0EA3">
              <w:rPr>
                <w:webHidden/>
              </w:rPr>
              <w:t>66</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7" w:history="1">
            <w:r w:rsidRPr="002D6A5D">
              <w:rPr>
                <w:rStyle w:val="aa"/>
                <w:rFonts w:ascii="微软雅黑" w:eastAsia="微软雅黑" w:hAnsi="微软雅黑"/>
              </w:rPr>
              <w:t>3.2.9.</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服务管理</w:t>
            </w:r>
            <w:r>
              <w:rPr>
                <w:webHidden/>
              </w:rPr>
              <w:tab/>
            </w:r>
            <w:r>
              <w:rPr>
                <w:webHidden/>
              </w:rPr>
              <w:fldChar w:fldCharType="begin"/>
            </w:r>
            <w:r>
              <w:rPr>
                <w:webHidden/>
              </w:rPr>
              <w:instrText xml:space="preserve"> PAGEREF _Toc438560297 \h </w:instrText>
            </w:r>
            <w:r>
              <w:rPr>
                <w:webHidden/>
              </w:rPr>
            </w:r>
            <w:r>
              <w:rPr>
                <w:webHidden/>
              </w:rPr>
              <w:fldChar w:fldCharType="separate"/>
            </w:r>
            <w:r w:rsidR="004A0EA3">
              <w:rPr>
                <w:webHidden/>
              </w:rPr>
              <w:t>68</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8" w:history="1">
            <w:r w:rsidRPr="002D6A5D">
              <w:rPr>
                <w:rStyle w:val="aa"/>
                <w:rFonts w:ascii="微软雅黑" w:eastAsia="微软雅黑" w:hAnsi="微软雅黑"/>
              </w:rPr>
              <w:t>3.2.10.</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主机管理</w:t>
            </w:r>
            <w:r>
              <w:rPr>
                <w:webHidden/>
              </w:rPr>
              <w:tab/>
            </w:r>
            <w:r>
              <w:rPr>
                <w:webHidden/>
              </w:rPr>
              <w:fldChar w:fldCharType="begin"/>
            </w:r>
            <w:r>
              <w:rPr>
                <w:webHidden/>
              </w:rPr>
              <w:instrText xml:space="preserve"> PAGEREF _Toc438560298 \h </w:instrText>
            </w:r>
            <w:r>
              <w:rPr>
                <w:webHidden/>
              </w:rPr>
            </w:r>
            <w:r>
              <w:rPr>
                <w:webHidden/>
              </w:rPr>
              <w:fldChar w:fldCharType="separate"/>
            </w:r>
            <w:r w:rsidR="004A0EA3">
              <w:rPr>
                <w:webHidden/>
              </w:rPr>
              <w:t>72</w:t>
            </w:r>
            <w:r>
              <w:rPr>
                <w:webHidden/>
              </w:rPr>
              <w:fldChar w:fldCharType="end"/>
            </w:r>
          </w:hyperlink>
          <w:bookmarkStart w:id="15" w:name="_GoBack"/>
          <w:bookmarkEnd w:id="15"/>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299" w:history="1">
            <w:r w:rsidRPr="002D6A5D">
              <w:rPr>
                <w:rStyle w:val="aa"/>
                <w:rFonts w:ascii="微软雅黑" w:eastAsia="微软雅黑" w:hAnsi="微软雅黑"/>
              </w:rPr>
              <w:t>3.2.1.</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伸缩策略设置</w:t>
            </w:r>
            <w:r>
              <w:rPr>
                <w:webHidden/>
              </w:rPr>
              <w:tab/>
            </w:r>
            <w:r>
              <w:rPr>
                <w:webHidden/>
              </w:rPr>
              <w:fldChar w:fldCharType="begin"/>
            </w:r>
            <w:r>
              <w:rPr>
                <w:webHidden/>
              </w:rPr>
              <w:instrText xml:space="preserve"> PAGEREF _Toc438560299 \h </w:instrText>
            </w:r>
            <w:r>
              <w:rPr>
                <w:webHidden/>
              </w:rPr>
            </w:r>
            <w:r>
              <w:rPr>
                <w:webHidden/>
              </w:rPr>
              <w:fldChar w:fldCharType="separate"/>
            </w:r>
            <w:r w:rsidR="004A0EA3">
              <w:rPr>
                <w:webHidden/>
              </w:rPr>
              <w:t>75</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300" w:history="1">
            <w:r w:rsidRPr="002D6A5D">
              <w:rPr>
                <w:rStyle w:val="aa"/>
                <w:rFonts w:ascii="微软雅黑" w:eastAsia="微软雅黑" w:hAnsi="微软雅黑"/>
              </w:rPr>
              <w:t>3.2.2.</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存储管理</w:t>
            </w:r>
            <w:r>
              <w:rPr>
                <w:webHidden/>
              </w:rPr>
              <w:tab/>
            </w:r>
            <w:r>
              <w:rPr>
                <w:webHidden/>
              </w:rPr>
              <w:fldChar w:fldCharType="begin"/>
            </w:r>
            <w:r>
              <w:rPr>
                <w:webHidden/>
              </w:rPr>
              <w:instrText xml:space="preserve"> PAGEREF _Toc438560300 \h </w:instrText>
            </w:r>
            <w:r>
              <w:rPr>
                <w:webHidden/>
              </w:rPr>
            </w:r>
            <w:r>
              <w:rPr>
                <w:webHidden/>
              </w:rPr>
              <w:fldChar w:fldCharType="separate"/>
            </w:r>
            <w:r w:rsidR="004A0EA3">
              <w:rPr>
                <w:webHidden/>
              </w:rPr>
              <w:t>79</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301" w:history="1">
            <w:r w:rsidRPr="002D6A5D">
              <w:rPr>
                <w:rStyle w:val="aa"/>
                <w:rFonts w:ascii="微软雅黑" w:eastAsia="微软雅黑" w:hAnsi="微软雅黑"/>
              </w:rPr>
              <w:t>3.2.3.</w:t>
            </w:r>
            <w:r>
              <w:rPr>
                <w:rFonts w:asciiTheme="minorHAnsi" w:eastAsiaTheme="minorEastAsia" w:hAnsiTheme="minorHAnsi" w:cstheme="minorBidi"/>
                <w:kern w:val="2"/>
                <w:sz w:val="21"/>
                <w:szCs w:val="22"/>
              </w:rPr>
              <w:tab/>
            </w:r>
            <w:r w:rsidRPr="002D6A5D">
              <w:rPr>
                <w:rStyle w:val="aa"/>
                <w:rFonts w:ascii="微软雅黑" w:eastAsia="微软雅黑" w:hAnsi="微软雅黑"/>
              </w:rPr>
              <w:t>IP</w:t>
            </w:r>
            <w:r w:rsidRPr="002D6A5D">
              <w:rPr>
                <w:rStyle w:val="aa"/>
                <w:rFonts w:ascii="微软雅黑" w:eastAsia="微软雅黑" w:hAnsi="微软雅黑" w:hint="eastAsia"/>
              </w:rPr>
              <w:t>管理</w:t>
            </w:r>
            <w:r>
              <w:rPr>
                <w:webHidden/>
              </w:rPr>
              <w:tab/>
            </w:r>
            <w:r>
              <w:rPr>
                <w:webHidden/>
              </w:rPr>
              <w:fldChar w:fldCharType="begin"/>
            </w:r>
            <w:r>
              <w:rPr>
                <w:webHidden/>
              </w:rPr>
              <w:instrText xml:space="preserve"> PAGEREF _Toc438560301 \h </w:instrText>
            </w:r>
            <w:r>
              <w:rPr>
                <w:webHidden/>
              </w:rPr>
            </w:r>
            <w:r>
              <w:rPr>
                <w:webHidden/>
              </w:rPr>
              <w:fldChar w:fldCharType="separate"/>
            </w:r>
            <w:r w:rsidR="004A0EA3">
              <w:rPr>
                <w:webHidden/>
              </w:rPr>
              <w:t>81</w:t>
            </w:r>
            <w:r>
              <w:rPr>
                <w:webHidden/>
              </w:rPr>
              <w:fldChar w:fldCharType="end"/>
            </w:r>
          </w:hyperlink>
        </w:p>
        <w:p w:rsidR="003A28A7" w:rsidRDefault="003A28A7">
          <w:pPr>
            <w:pStyle w:val="20"/>
            <w:tabs>
              <w:tab w:val="left" w:pos="2940"/>
            </w:tabs>
            <w:ind w:firstLine="400"/>
            <w:rPr>
              <w:rFonts w:asciiTheme="minorHAnsi" w:eastAsiaTheme="minorEastAsia" w:hAnsiTheme="minorHAnsi" w:cstheme="minorBidi"/>
              <w:kern w:val="2"/>
              <w:sz w:val="21"/>
              <w:szCs w:val="22"/>
            </w:rPr>
          </w:pPr>
          <w:hyperlink w:anchor="_Toc438560302" w:history="1">
            <w:r w:rsidRPr="002D6A5D">
              <w:rPr>
                <w:rStyle w:val="aa"/>
                <w:rFonts w:ascii="微软雅黑" w:eastAsia="微软雅黑" w:hAnsi="微软雅黑"/>
              </w:rPr>
              <w:t>3.3.</w:t>
            </w:r>
            <w:r>
              <w:rPr>
                <w:rFonts w:asciiTheme="minorHAnsi" w:eastAsiaTheme="minorEastAsia" w:hAnsiTheme="minorHAnsi" w:cstheme="minorBidi"/>
                <w:kern w:val="2"/>
                <w:sz w:val="21"/>
                <w:szCs w:val="22"/>
              </w:rPr>
              <w:tab/>
            </w:r>
            <w:r w:rsidRPr="002D6A5D">
              <w:rPr>
                <w:rStyle w:val="aa"/>
                <w:rFonts w:ascii="微软雅黑" w:eastAsia="微软雅黑" w:hAnsi="微软雅黑"/>
              </w:rPr>
              <w:t xml:space="preserve">PaaS V6 </w:t>
            </w:r>
            <w:r w:rsidRPr="002D6A5D">
              <w:rPr>
                <w:rStyle w:val="aa"/>
                <w:rFonts w:ascii="微软雅黑" w:eastAsia="微软雅黑" w:hAnsi="微软雅黑" w:hint="eastAsia"/>
              </w:rPr>
              <w:t>新特性</w:t>
            </w:r>
            <w:r>
              <w:rPr>
                <w:webHidden/>
              </w:rPr>
              <w:tab/>
            </w:r>
            <w:r>
              <w:rPr>
                <w:webHidden/>
              </w:rPr>
              <w:fldChar w:fldCharType="begin"/>
            </w:r>
            <w:r>
              <w:rPr>
                <w:webHidden/>
              </w:rPr>
              <w:instrText xml:space="preserve"> PAGEREF _Toc438560302 \h </w:instrText>
            </w:r>
            <w:r>
              <w:rPr>
                <w:webHidden/>
              </w:rPr>
            </w:r>
            <w:r>
              <w:rPr>
                <w:webHidden/>
              </w:rPr>
              <w:fldChar w:fldCharType="separate"/>
            </w:r>
            <w:r w:rsidR="004A0EA3">
              <w:rPr>
                <w:webHidden/>
              </w:rPr>
              <w:t>84</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303" w:history="1">
            <w:r w:rsidRPr="002D6A5D">
              <w:rPr>
                <w:rStyle w:val="aa"/>
                <w:rFonts w:ascii="微软雅黑" w:eastAsia="微软雅黑" w:hAnsi="微软雅黑"/>
              </w:rPr>
              <w:t>3.3.1.</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应用容器</w:t>
            </w:r>
            <w:r>
              <w:rPr>
                <w:webHidden/>
              </w:rPr>
              <w:tab/>
            </w:r>
            <w:r>
              <w:rPr>
                <w:webHidden/>
              </w:rPr>
              <w:fldChar w:fldCharType="begin"/>
            </w:r>
            <w:r>
              <w:rPr>
                <w:webHidden/>
              </w:rPr>
              <w:instrText xml:space="preserve"> PAGEREF _Toc438560303 \h </w:instrText>
            </w:r>
            <w:r>
              <w:rPr>
                <w:webHidden/>
              </w:rPr>
            </w:r>
            <w:r>
              <w:rPr>
                <w:webHidden/>
              </w:rPr>
              <w:fldChar w:fldCharType="separate"/>
            </w:r>
            <w:r w:rsidR="004A0EA3">
              <w:rPr>
                <w:webHidden/>
              </w:rPr>
              <w:t>84</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304" w:history="1">
            <w:r w:rsidRPr="002D6A5D">
              <w:rPr>
                <w:rStyle w:val="aa"/>
                <w:rFonts w:ascii="微软雅黑" w:eastAsia="微软雅黑" w:hAnsi="微软雅黑"/>
              </w:rPr>
              <w:t>3.3.2.</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扩展服务</w:t>
            </w:r>
            <w:r>
              <w:rPr>
                <w:webHidden/>
              </w:rPr>
              <w:tab/>
            </w:r>
            <w:r>
              <w:rPr>
                <w:webHidden/>
              </w:rPr>
              <w:fldChar w:fldCharType="begin"/>
            </w:r>
            <w:r>
              <w:rPr>
                <w:webHidden/>
              </w:rPr>
              <w:instrText xml:space="preserve"> PAGEREF _Toc438560304 \h </w:instrText>
            </w:r>
            <w:r>
              <w:rPr>
                <w:webHidden/>
              </w:rPr>
            </w:r>
            <w:r>
              <w:rPr>
                <w:webHidden/>
              </w:rPr>
              <w:fldChar w:fldCharType="separate"/>
            </w:r>
            <w:r w:rsidR="004A0EA3">
              <w:rPr>
                <w:webHidden/>
              </w:rPr>
              <w:t>84</w:t>
            </w:r>
            <w:r>
              <w:rPr>
                <w:webHidden/>
              </w:rPr>
              <w:fldChar w:fldCharType="end"/>
            </w:r>
          </w:hyperlink>
        </w:p>
        <w:p w:rsidR="003A28A7" w:rsidRDefault="003A28A7">
          <w:pPr>
            <w:pStyle w:val="30"/>
            <w:tabs>
              <w:tab w:val="left" w:pos="2940"/>
            </w:tabs>
            <w:ind w:firstLine="400"/>
            <w:rPr>
              <w:rFonts w:asciiTheme="minorHAnsi" w:eastAsiaTheme="minorEastAsia" w:hAnsiTheme="minorHAnsi" w:cstheme="minorBidi"/>
              <w:kern w:val="2"/>
              <w:sz w:val="21"/>
              <w:szCs w:val="22"/>
            </w:rPr>
          </w:pPr>
          <w:hyperlink w:anchor="_Toc438560305" w:history="1">
            <w:r w:rsidRPr="002D6A5D">
              <w:rPr>
                <w:rStyle w:val="aa"/>
                <w:rFonts w:ascii="微软雅黑" w:eastAsia="微软雅黑" w:hAnsi="微软雅黑"/>
              </w:rPr>
              <w:t>3.3.3.</w:t>
            </w:r>
            <w:r>
              <w:rPr>
                <w:rFonts w:asciiTheme="minorHAnsi" w:eastAsiaTheme="minorEastAsia" w:hAnsiTheme="minorHAnsi" w:cstheme="minorBidi"/>
                <w:kern w:val="2"/>
                <w:sz w:val="21"/>
                <w:szCs w:val="22"/>
              </w:rPr>
              <w:tab/>
            </w:r>
            <w:r w:rsidRPr="002D6A5D">
              <w:rPr>
                <w:rStyle w:val="aa"/>
                <w:rFonts w:ascii="微软雅黑" w:eastAsia="微软雅黑" w:hAnsi="微软雅黑" w:hint="eastAsia"/>
              </w:rPr>
              <w:t>应用开发</w:t>
            </w:r>
            <w:r w:rsidRPr="002D6A5D">
              <w:rPr>
                <w:rStyle w:val="aa"/>
                <w:rFonts w:ascii="微软雅黑" w:eastAsia="微软雅黑" w:hAnsi="微软雅黑"/>
              </w:rPr>
              <w:t>SDK</w:t>
            </w:r>
            <w:r>
              <w:rPr>
                <w:webHidden/>
              </w:rPr>
              <w:tab/>
            </w:r>
            <w:r>
              <w:rPr>
                <w:webHidden/>
              </w:rPr>
              <w:fldChar w:fldCharType="begin"/>
            </w:r>
            <w:r>
              <w:rPr>
                <w:webHidden/>
              </w:rPr>
              <w:instrText xml:space="preserve"> PAGEREF _Toc438560305 \h </w:instrText>
            </w:r>
            <w:r>
              <w:rPr>
                <w:webHidden/>
              </w:rPr>
            </w:r>
            <w:r>
              <w:rPr>
                <w:webHidden/>
              </w:rPr>
              <w:fldChar w:fldCharType="separate"/>
            </w:r>
            <w:r w:rsidR="004A0EA3">
              <w:rPr>
                <w:webHidden/>
              </w:rPr>
              <w:t>85</w:t>
            </w:r>
            <w:r>
              <w:rPr>
                <w:webHidden/>
              </w:rPr>
              <w:fldChar w:fldCharType="end"/>
            </w:r>
          </w:hyperlink>
        </w:p>
        <w:p w:rsidR="0010156B" w:rsidRPr="0010156B" w:rsidRDefault="0010156B">
          <w:pPr>
            <w:ind w:firstLine="480"/>
            <w:rPr>
              <w:rFonts w:ascii="微软雅黑" w:eastAsia="微软雅黑" w:hAnsi="微软雅黑"/>
            </w:rPr>
          </w:pPr>
          <w:r w:rsidRPr="0010156B">
            <w:rPr>
              <w:rFonts w:ascii="微软雅黑" w:eastAsia="微软雅黑" w:hAnsi="微软雅黑"/>
              <w:b/>
              <w:bCs/>
              <w:lang w:val="zh-CN"/>
            </w:rPr>
            <w:fldChar w:fldCharType="end"/>
          </w:r>
        </w:p>
      </w:sdtContent>
    </w:sdt>
    <w:p w:rsidR="00C744E5" w:rsidRPr="0010156B" w:rsidRDefault="00C744E5" w:rsidP="004D2D82">
      <w:pPr>
        <w:widowControl w:val="0"/>
        <w:ind w:firstLine="400"/>
        <w:jc w:val="center"/>
        <w:rPr>
          <w:rFonts w:ascii="微软雅黑" w:eastAsia="微软雅黑" w:hAnsi="微软雅黑"/>
          <w:noProof/>
          <w:sz w:val="20"/>
          <w:szCs w:val="20"/>
        </w:rPr>
      </w:pPr>
    </w:p>
    <w:p w:rsidR="001D6B4A" w:rsidRPr="0010156B" w:rsidRDefault="001D6B4A" w:rsidP="004D2D82">
      <w:pPr>
        <w:widowControl w:val="0"/>
        <w:spacing w:before="100" w:beforeAutospacing="1" w:after="100" w:afterAutospacing="1"/>
        <w:ind w:firstLineChars="83" w:firstLine="199"/>
        <w:rPr>
          <w:rFonts w:ascii="微软雅黑" w:eastAsia="微软雅黑" w:hAnsi="微软雅黑"/>
        </w:rPr>
        <w:sectPr w:rsidR="001D6B4A" w:rsidRPr="0010156B" w:rsidSect="004E2689">
          <w:headerReference w:type="even" r:id="rId8"/>
          <w:headerReference w:type="default" r:id="rId9"/>
          <w:footerReference w:type="even" r:id="rId10"/>
          <w:footerReference w:type="default" r:id="rId11"/>
          <w:headerReference w:type="first" r:id="rId12"/>
          <w:footerReference w:type="first" r:id="rId13"/>
          <w:pgSz w:w="11906" w:h="16838" w:code="9"/>
          <w:pgMar w:top="1701" w:right="1588" w:bottom="1701" w:left="1588" w:header="851" w:footer="992" w:gutter="0"/>
          <w:pgNumType w:start="0"/>
          <w:cols w:space="425"/>
          <w:docGrid w:type="linesAndChars" w:linePitch="312"/>
        </w:sectPr>
      </w:pPr>
    </w:p>
    <w:p w:rsidR="0033356C" w:rsidRPr="0010156B" w:rsidRDefault="004D2D82" w:rsidP="004D2D82">
      <w:pPr>
        <w:pStyle w:val="title1alt1"/>
        <w:keepNext w:val="0"/>
        <w:keepLines w:val="0"/>
        <w:rPr>
          <w:rFonts w:ascii="微软雅黑" w:eastAsia="微软雅黑" w:hAnsi="微软雅黑"/>
        </w:rPr>
      </w:pPr>
      <w:bookmarkStart w:id="16" w:name="_Toc344464949"/>
      <w:bookmarkStart w:id="17" w:name="_Toc438560273"/>
      <w:r w:rsidRPr="0010156B">
        <w:rPr>
          <w:rFonts w:ascii="微软雅黑" w:eastAsia="微软雅黑" w:hAnsi="微软雅黑" w:hint="eastAsia"/>
        </w:rPr>
        <w:lastRenderedPageBreak/>
        <w:t>引言</w:t>
      </w:r>
      <w:bookmarkEnd w:id="16"/>
      <w:bookmarkEnd w:id="17"/>
    </w:p>
    <w:bookmarkEnd w:id="3"/>
    <w:bookmarkEnd w:id="4"/>
    <w:bookmarkEnd w:id="5"/>
    <w:bookmarkEnd w:id="6"/>
    <w:bookmarkEnd w:id="7"/>
    <w:bookmarkEnd w:id="8"/>
    <w:bookmarkEnd w:id="9"/>
    <w:bookmarkEnd w:id="10"/>
    <w:bookmarkEnd w:id="11"/>
    <w:bookmarkEnd w:id="12"/>
    <w:bookmarkEnd w:id="13"/>
    <w:bookmarkEnd w:id="14"/>
    <w:p w:rsidR="003A7F7A" w:rsidRPr="0010156B" w:rsidRDefault="005E0711" w:rsidP="004D2D82">
      <w:pPr>
        <w:widowControl w:val="0"/>
        <w:ind w:firstLineChars="0" w:firstLine="0"/>
        <w:rPr>
          <w:rFonts w:ascii="微软雅黑" w:eastAsia="微软雅黑" w:hAnsi="微软雅黑"/>
        </w:rPr>
      </w:pPr>
      <w:r w:rsidRPr="0010156B">
        <w:rPr>
          <w:rFonts w:ascii="微软雅黑" w:eastAsia="微软雅黑" w:hAnsi="微软雅黑" w:hint="eastAsia"/>
          <w:noProof/>
        </w:rPr>
        <w:drawing>
          <wp:inline distT="0" distB="0" distL="0" distR="0">
            <wp:extent cx="5267325" cy="2676525"/>
            <wp:effectExtent l="0" t="0" r="0" b="0"/>
            <wp:docPr id="1" name="图片 1" descr="屏幕快照 2013-09-27 上午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 2013-09-27 上午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676525"/>
                    </a:xfrm>
                    <a:prstGeom prst="rect">
                      <a:avLst/>
                    </a:prstGeom>
                    <a:noFill/>
                    <a:ln>
                      <a:noFill/>
                    </a:ln>
                  </pic:spPr>
                </pic:pic>
              </a:graphicData>
            </a:graphic>
          </wp:inline>
        </w:drawing>
      </w:r>
    </w:p>
    <w:p w:rsidR="003A7F7A" w:rsidRPr="0010156B" w:rsidRDefault="003A7F7A" w:rsidP="004D2D82">
      <w:pPr>
        <w:widowControl w:val="0"/>
        <w:ind w:firstLineChars="0" w:firstLine="0"/>
        <w:jc w:val="center"/>
        <w:rPr>
          <w:rFonts w:ascii="微软雅黑" w:eastAsia="微软雅黑" w:hAnsi="微软雅黑"/>
        </w:rPr>
      </w:pPr>
      <w:r w:rsidRPr="0010156B">
        <w:rPr>
          <w:rFonts w:ascii="微软雅黑" w:eastAsia="微软雅黑" w:hAnsi="微软雅黑" w:hint="eastAsia"/>
          <w:color w:val="000000"/>
        </w:rPr>
        <w:t>图1.1 典型IT系统</w:t>
      </w:r>
    </w:p>
    <w:p w:rsidR="003A7F7A" w:rsidRPr="0010156B" w:rsidRDefault="003A7F7A" w:rsidP="004D2D82">
      <w:pPr>
        <w:widowControl w:val="0"/>
        <w:ind w:firstLine="480"/>
        <w:rPr>
          <w:rFonts w:ascii="微软雅黑" w:eastAsia="微软雅黑" w:hAnsi="微软雅黑"/>
        </w:rPr>
      </w:pPr>
      <w:bookmarkStart w:id="18" w:name="_Ref153181324"/>
      <w:bookmarkStart w:id="19" w:name="_Ref153181333"/>
      <w:bookmarkStart w:id="20" w:name="_Ref153181337"/>
      <w:bookmarkStart w:id="21" w:name="_Toc153250963"/>
      <w:bookmarkStart w:id="22" w:name="_Toc153252357"/>
      <w:r w:rsidRPr="0010156B">
        <w:rPr>
          <w:rFonts w:ascii="微软雅黑" w:eastAsia="微软雅黑" w:hAnsi="微软雅黑" w:hint="eastAsia"/>
        </w:rPr>
        <w:t>随着Web技术、互联网及移动的新兴技术的运用，给企业IT带来新的方法与挑战，但无论技术和业务如何变化，作为企业IT，始终需要承载的两大使命是：</w:t>
      </w:r>
    </w:p>
    <w:p w:rsidR="003A7F7A" w:rsidRPr="0010156B" w:rsidRDefault="003A7F7A" w:rsidP="004D2D82">
      <w:pPr>
        <w:widowControl w:val="0"/>
        <w:ind w:firstLine="480"/>
        <w:rPr>
          <w:rFonts w:ascii="微软雅黑" w:eastAsia="微软雅黑" w:hAnsi="微软雅黑"/>
        </w:rPr>
      </w:pPr>
      <w:r w:rsidRPr="0010156B">
        <w:rPr>
          <w:rFonts w:ascii="微软雅黑" w:eastAsia="微软雅黑" w:hAnsi="微软雅黑" w:hint="eastAsia"/>
          <w:b/>
        </w:rPr>
        <w:t>一、开源</w:t>
      </w:r>
      <w:r w:rsidRPr="0010156B">
        <w:rPr>
          <w:rFonts w:ascii="微软雅黑" w:eastAsia="微软雅黑" w:hAnsi="微软雅黑" w:hint="eastAsia"/>
        </w:rPr>
        <w:t>：更加快速的业务交付，为企业在市场上赢得先机。</w:t>
      </w:r>
    </w:p>
    <w:p w:rsidR="003A7F7A" w:rsidRPr="0010156B" w:rsidRDefault="003A7F7A" w:rsidP="004D2D82">
      <w:pPr>
        <w:widowControl w:val="0"/>
        <w:ind w:firstLine="480"/>
        <w:rPr>
          <w:rFonts w:ascii="微软雅黑" w:eastAsia="微软雅黑" w:hAnsi="微软雅黑"/>
        </w:rPr>
      </w:pPr>
      <w:r w:rsidRPr="0010156B">
        <w:rPr>
          <w:rFonts w:ascii="微软雅黑" w:eastAsia="微软雅黑" w:hAnsi="微软雅黑" w:hint="eastAsia"/>
          <w:b/>
        </w:rPr>
        <w:t>二、节流</w:t>
      </w:r>
      <w:r w:rsidRPr="0010156B">
        <w:rPr>
          <w:rFonts w:ascii="微软雅黑" w:eastAsia="微软雅黑" w:hAnsi="微软雅黑" w:hint="eastAsia"/>
        </w:rPr>
        <w:t>：更加精细化的管理，企业的资源使用高效、合理；</w:t>
      </w:r>
    </w:p>
    <w:p w:rsidR="003A7F7A" w:rsidRPr="0010156B" w:rsidRDefault="003A7F7A" w:rsidP="004D2D82">
      <w:pPr>
        <w:widowControl w:val="0"/>
        <w:ind w:firstLine="480"/>
        <w:rPr>
          <w:rFonts w:ascii="微软雅黑" w:eastAsia="微软雅黑" w:hAnsi="微软雅黑"/>
        </w:rPr>
      </w:pPr>
      <w:r w:rsidRPr="0010156B">
        <w:rPr>
          <w:rFonts w:ascii="微软雅黑" w:eastAsia="微软雅黑" w:hAnsi="微软雅黑" w:hint="eastAsia"/>
        </w:rPr>
        <w:t>让我们来看看，到目前典型几代IT系统，在当前新一代技术帮助下，如何在开源节流方面做的更好：</w:t>
      </w:r>
    </w:p>
    <w:p w:rsidR="003A7F7A" w:rsidRPr="0010156B" w:rsidRDefault="003A7F7A" w:rsidP="004D2D82">
      <w:pPr>
        <w:widowControl w:val="0"/>
        <w:numPr>
          <w:ilvl w:val="0"/>
          <w:numId w:val="12"/>
        </w:numPr>
        <w:ind w:firstLineChars="0"/>
        <w:rPr>
          <w:rFonts w:ascii="微软雅黑" w:eastAsia="微软雅黑" w:hAnsi="微软雅黑"/>
        </w:rPr>
      </w:pPr>
      <w:r w:rsidRPr="0010156B">
        <w:rPr>
          <w:rFonts w:ascii="微软雅黑" w:eastAsia="微软雅黑" w:hAnsi="微软雅黑" w:hint="eastAsia"/>
          <w:b/>
        </w:rPr>
        <w:t>遗留系统</w:t>
      </w:r>
      <w:r w:rsidRPr="0010156B">
        <w:rPr>
          <w:rFonts w:ascii="微软雅黑" w:eastAsia="微软雅黑" w:hAnsi="微软雅黑" w:hint="eastAsia"/>
        </w:rPr>
        <w:t>：这一代的系统在业务上非常稳定，在技术架构上也已经非常成熟（例如：银行核心一些账务系统），这一代系统需要的是如何支撑越来越大规模的业务，而不是业务的快速交付与调整。因此，它的核心问题是，如何更加高效的使用资源，这个问题的答案是通过IaaS的资源平台，通过虚拟化等技术手段，将企业各类计算资源进行整合、调配，让这类系统在支撑更</w:t>
      </w:r>
      <w:r w:rsidRPr="0010156B">
        <w:rPr>
          <w:rFonts w:ascii="微软雅黑" w:eastAsia="微软雅黑" w:hAnsi="微软雅黑" w:hint="eastAsia"/>
        </w:rPr>
        <w:lastRenderedPageBreak/>
        <w:t>高业务量要求时，游刃有余。</w:t>
      </w:r>
    </w:p>
    <w:p w:rsidR="003A7F7A" w:rsidRPr="0010156B" w:rsidRDefault="003A7F7A" w:rsidP="004D2D82">
      <w:pPr>
        <w:widowControl w:val="0"/>
        <w:numPr>
          <w:ilvl w:val="0"/>
          <w:numId w:val="12"/>
        </w:numPr>
        <w:ind w:firstLineChars="0"/>
        <w:rPr>
          <w:rFonts w:ascii="微软雅黑" w:eastAsia="微软雅黑" w:hAnsi="微软雅黑"/>
        </w:rPr>
      </w:pPr>
      <w:r w:rsidRPr="0010156B">
        <w:rPr>
          <w:rFonts w:ascii="微软雅黑" w:eastAsia="微软雅黑" w:hAnsi="微软雅黑" w:hint="eastAsia"/>
          <w:b/>
        </w:rPr>
        <w:t>开放系统：</w:t>
      </w:r>
      <w:r w:rsidRPr="0010156B">
        <w:rPr>
          <w:rFonts w:ascii="微软雅黑" w:eastAsia="微软雅黑" w:hAnsi="微软雅黑" w:hint="eastAsia"/>
        </w:rPr>
        <w:t>随着企业业务的发展和丰富，企业建设了众多业务系统，而且业务系统之间，都产生了众多的管理和依赖，不再是比较独立的系统（我们称之为开放系统）。因此，前一代纯粹以机器、以应用为中心的资源管理方式会受到较大的挑战：</w:t>
      </w:r>
    </w:p>
    <w:p w:rsidR="003A7F7A" w:rsidRPr="0010156B" w:rsidRDefault="003A7F7A" w:rsidP="004D2D82">
      <w:pPr>
        <w:widowControl w:val="0"/>
        <w:numPr>
          <w:ilvl w:val="0"/>
          <w:numId w:val="13"/>
        </w:numPr>
        <w:ind w:firstLineChars="0"/>
        <w:rPr>
          <w:rFonts w:ascii="微软雅黑" w:eastAsia="微软雅黑" w:hAnsi="微软雅黑"/>
        </w:rPr>
      </w:pPr>
      <w:r w:rsidRPr="0010156B">
        <w:rPr>
          <w:rFonts w:ascii="微软雅黑" w:eastAsia="微软雅黑" w:hAnsi="微软雅黑" w:hint="eastAsia"/>
        </w:rPr>
        <w:t>首先，局部服务压力的增长，会导致伸缩整个应用乃至机器，造成资源的浪费。例如：原来某个系统A提供的服务，被另外多个系统使用时，其业务规模有较大的变化，按照之前的方式，需要在建立多个系统A实例进行支撑，显而易见的是，由于局部服务的业务规模增长，拓展整个应用的做法会带来较大的资源浪费；</w:t>
      </w:r>
    </w:p>
    <w:p w:rsidR="003A7F7A" w:rsidRPr="0010156B" w:rsidRDefault="003A7F7A" w:rsidP="004D2D82">
      <w:pPr>
        <w:widowControl w:val="0"/>
        <w:numPr>
          <w:ilvl w:val="0"/>
          <w:numId w:val="13"/>
        </w:numPr>
        <w:ind w:firstLineChars="0"/>
        <w:rPr>
          <w:rFonts w:ascii="微软雅黑" w:eastAsia="微软雅黑" w:hAnsi="微软雅黑"/>
        </w:rPr>
      </w:pPr>
      <w:r w:rsidRPr="0010156B">
        <w:rPr>
          <w:rFonts w:ascii="微软雅黑" w:eastAsia="微软雅黑" w:hAnsi="微软雅黑" w:hint="eastAsia"/>
        </w:rPr>
        <w:t>其次，在应用和机器级别伸缩，一般情况下，都需要通过企业的审批、采购等流程，周期较长，对业务的交付造成非常大的障碍；</w:t>
      </w:r>
    </w:p>
    <w:p w:rsidR="003A7F7A" w:rsidRPr="0010156B" w:rsidRDefault="003A7F7A" w:rsidP="004D2D82">
      <w:pPr>
        <w:widowControl w:val="0"/>
        <w:ind w:firstLine="480"/>
        <w:rPr>
          <w:rFonts w:ascii="微软雅黑" w:eastAsia="微软雅黑" w:hAnsi="微软雅黑"/>
        </w:rPr>
      </w:pPr>
      <w:r w:rsidRPr="0010156B">
        <w:rPr>
          <w:rFonts w:ascii="微软雅黑" w:eastAsia="微软雅黑" w:hAnsi="微软雅黑" w:hint="eastAsia"/>
        </w:rPr>
        <w:t>因此，更加有效的做法是，基于服务平台建设系统（基于服务SDK</w:t>
      </w:r>
      <w:r w:rsidR="00D10A66" w:rsidRPr="0010156B">
        <w:rPr>
          <w:rFonts w:ascii="微软雅黑" w:eastAsia="微软雅黑" w:hAnsi="微软雅黑" w:hint="eastAsia"/>
        </w:rPr>
        <w:t>开发应用系统），基于服务管理资源，当某</w:t>
      </w:r>
      <w:r w:rsidRPr="0010156B">
        <w:rPr>
          <w:rFonts w:ascii="微软雅黑" w:eastAsia="微软雅黑" w:hAnsi="微软雅黑" w:hint="eastAsia"/>
        </w:rPr>
        <w:t xml:space="preserve">服务业务规模增长，只是在伸缩该服务资源。 </w:t>
      </w:r>
    </w:p>
    <w:p w:rsidR="003A7F7A" w:rsidRPr="0010156B" w:rsidRDefault="003A7F7A" w:rsidP="004D2D82">
      <w:pPr>
        <w:widowControl w:val="0"/>
        <w:numPr>
          <w:ilvl w:val="0"/>
          <w:numId w:val="14"/>
        </w:numPr>
        <w:ind w:firstLineChars="0"/>
        <w:rPr>
          <w:rFonts w:ascii="微软雅黑" w:eastAsia="微软雅黑" w:hAnsi="微软雅黑"/>
        </w:rPr>
      </w:pPr>
      <w:r w:rsidRPr="0010156B">
        <w:rPr>
          <w:rFonts w:ascii="微软雅黑" w:eastAsia="微软雅黑" w:hAnsi="微软雅黑" w:hint="eastAsia"/>
          <w:b/>
        </w:rPr>
        <w:t>下一代企业应用：</w:t>
      </w:r>
      <w:r w:rsidRPr="0010156B">
        <w:rPr>
          <w:rFonts w:ascii="微软雅黑" w:eastAsia="微软雅黑" w:hAnsi="微软雅黑" w:hint="eastAsia"/>
        </w:rPr>
        <w:t>我们称之为下一代基于云的企业应用，时至今日，我们发现企业间，企业与个体间的融合越来越深入，彼此之间也越来越开放。在这完全开放的体系里，需要有更加敏捷的业务。因此，其重要的关心的问题是如何更加快速的业务交付，以前从业务设计、代码开发等传统的做法已经不同适应，目前解决方法是，抽象企业的业务，建立企业应用的基本架构和模型，以在线即时的配置开发方式，解决企业快速发布业务的问题。</w:t>
      </w:r>
    </w:p>
    <w:p w:rsidR="003A7F7A" w:rsidRPr="0010156B" w:rsidRDefault="003A7F7A" w:rsidP="004D2D82">
      <w:pPr>
        <w:widowControl w:val="0"/>
        <w:ind w:firstLine="480"/>
        <w:rPr>
          <w:rFonts w:ascii="微软雅黑" w:eastAsia="微软雅黑" w:hAnsi="微软雅黑"/>
        </w:rPr>
      </w:pPr>
      <w:r w:rsidRPr="0010156B">
        <w:rPr>
          <w:rFonts w:ascii="微软雅黑" w:eastAsia="微软雅黑" w:hAnsi="微软雅黑" w:hint="eastAsia"/>
        </w:rPr>
        <w:lastRenderedPageBreak/>
        <w:t>从前面的分析可见，企业IT在不同的时代需要不同基础设施来支撑，这些基础设施，都是围绕如何让企业的资源有效利用、让业务如何快速交付展开的。</w:t>
      </w:r>
    </w:p>
    <w:p w:rsidR="003A7F7A" w:rsidRPr="0010156B" w:rsidRDefault="003A7F7A" w:rsidP="004D2D82">
      <w:pPr>
        <w:widowControl w:val="0"/>
        <w:ind w:firstLine="480"/>
        <w:rPr>
          <w:rFonts w:ascii="微软雅黑" w:eastAsia="微软雅黑" w:hAnsi="微软雅黑"/>
        </w:rPr>
      </w:pPr>
      <w:r w:rsidRPr="0010156B">
        <w:rPr>
          <w:rFonts w:ascii="微软雅黑" w:eastAsia="微软雅黑" w:hAnsi="微软雅黑" w:hint="eastAsia"/>
        </w:rPr>
        <w:t>服务平台，在线开发平台，正是</w:t>
      </w:r>
      <w:proofErr w:type="spellStart"/>
      <w:r w:rsidR="00AC6D32" w:rsidRPr="0010156B">
        <w:rPr>
          <w:rFonts w:ascii="微软雅黑" w:eastAsia="微软雅黑" w:hAnsi="微软雅黑" w:hint="eastAsia"/>
        </w:rPr>
        <w:t>Primeton</w:t>
      </w:r>
      <w:proofErr w:type="spellEnd"/>
      <w:r w:rsidR="00AC6D32" w:rsidRPr="0010156B">
        <w:rPr>
          <w:rFonts w:ascii="微软雅黑" w:eastAsia="微软雅黑" w:hAnsi="微软雅黑" w:hint="eastAsia"/>
        </w:rPr>
        <w:t xml:space="preserve"> </w:t>
      </w:r>
      <w:proofErr w:type="spellStart"/>
      <w:r w:rsidR="00AC6D32" w:rsidRPr="0010156B">
        <w:rPr>
          <w:rFonts w:ascii="微软雅黑" w:eastAsia="微软雅黑" w:hAnsi="微软雅黑" w:hint="eastAsia"/>
        </w:rPr>
        <w:t>PaaS</w:t>
      </w:r>
      <w:proofErr w:type="spellEnd"/>
      <w:r w:rsidRPr="0010156B">
        <w:rPr>
          <w:rFonts w:ascii="微软雅黑" w:eastAsia="微软雅黑" w:hAnsi="微软雅黑" w:hint="eastAsia"/>
        </w:rPr>
        <w:t>解决的问题。时下的</w:t>
      </w:r>
      <w:proofErr w:type="spellStart"/>
      <w:r w:rsidR="00AC6D32" w:rsidRPr="0010156B">
        <w:rPr>
          <w:rFonts w:ascii="微软雅黑" w:eastAsia="微软雅黑" w:hAnsi="微软雅黑" w:hint="eastAsia"/>
        </w:rPr>
        <w:t>Primeton</w:t>
      </w:r>
      <w:proofErr w:type="spellEnd"/>
      <w:r w:rsidR="00AC6D32" w:rsidRPr="0010156B">
        <w:rPr>
          <w:rFonts w:ascii="微软雅黑" w:eastAsia="微软雅黑" w:hAnsi="微软雅黑" w:hint="eastAsia"/>
        </w:rPr>
        <w:t xml:space="preserve"> </w:t>
      </w:r>
      <w:proofErr w:type="spellStart"/>
      <w:r w:rsidR="00AC6D32" w:rsidRPr="0010156B">
        <w:rPr>
          <w:rFonts w:ascii="微软雅黑" w:eastAsia="微软雅黑" w:hAnsi="微软雅黑" w:hint="eastAsia"/>
        </w:rPr>
        <w:t>PaaS</w:t>
      </w:r>
      <w:proofErr w:type="spellEnd"/>
      <w:r w:rsidRPr="0010156B">
        <w:rPr>
          <w:rFonts w:ascii="微软雅黑" w:eastAsia="微软雅黑" w:hAnsi="微软雅黑" w:hint="eastAsia"/>
        </w:rPr>
        <w:t>已然成为了企业新一代IT基础设施。</w:t>
      </w:r>
    </w:p>
    <w:p w:rsidR="00550FEB" w:rsidRPr="0010156B" w:rsidRDefault="00550FEB" w:rsidP="004D2D82">
      <w:pPr>
        <w:pStyle w:val="title1alt1"/>
        <w:keepNext w:val="0"/>
        <w:keepLines w:val="0"/>
        <w:ind w:firstLine="0"/>
        <w:rPr>
          <w:rFonts w:ascii="微软雅黑" w:eastAsia="微软雅黑" w:hAnsi="微软雅黑"/>
        </w:rPr>
      </w:pPr>
      <w:bookmarkStart w:id="23" w:name="_Toc344464950"/>
      <w:bookmarkStart w:id="24" w:name="_Toc438560274"/>
      <w:r w:rsidRPr="0010156B">
        <w:rPr>
          <w:rFonts w:ascii="微软雅黑" w:eastAsia="微软雅黑" w:hAnsi="微软雅黑" w:hint="eastAsia"/>
        </w:rPr>
        <w:t>介绍</w:t>
      </w:r>
      <w:bookmarkEnd w:id="23"/>
      <w:bookmarkEnd w:id="24"/>
    </w:p>
    <w:p w:rsidR="00AD67CA" w:rsidRPr="0010156B" w:rsidRDefault="005E0711" w:rsidP="00EA4B85">
      <w:pPr>
        <w:widowControl w:val="0"/>
        <w:ind w:firstLineChars="0" w:firstLine="0"/>
        <w:jc w:val="left"/>
        <w:rPr>
          <w:rFonts w:ascii="微软雅黑" w:eastAsia="微软雅黑" w:hAnsi="微软雅黑" w:cs="宋体"/>
          <w:color w:val="000000"/>
          <w:szCs w:val="24"/>
        </w:rPr>
      </w:pPr>
      <w:r w:rsidRPr="0010156B">
        <w:rPr>
          <w:rFonts w:ascii="微软雅黑" w:eastAsia="微软雅黑" w:hAnsi="微软雅黑"/>
          <w:noProof/>
          <w:szCs w:val="24"/>
        </w:rPr>
        <w:drawing>
          <wp:anchor distT="0" distB="0" distL="114300" distR="114300" simplePos="0" relativeHeight="251659264" behindDoc="0" locked="0" layoutInCell="1" allowOverlap="1">
            <wp:simplePos x="0" y="0"/>
            <wp:positionH relativeFrom="column">
              <wp:posOffset>2066925</wp:posOffset>
            </wp:positionH>
            <wp:positionV relativeFrom="paragraph">
              <wp:posOffset>-8128000</wp:posOffset>
            </wp:positionV>
            <wp:extent cx="4133850" cy="3358515"/>
            <wp:effectExtent l="0" t="0" r="0" b="0"/>
            <wp:wrapSquare wrapText="bothSides"/>
            <wp:docPr id="84" name="图片 15" descr="屏幕快照 2013-09-25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 2013-09-25 上午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3850" cy="3358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156B">
        <w:rPr>
          <w:rFonts w:ascii="微软雅黑" w:eastAsia="微软雅黑" w:hAnsi="微软雅黑"/>
          <w:noProof/>
          <w:szCs w:val="24"/>
        </w:rPr>
        <w:drawing>
          <wp:anchor distT="0" distB="0" distL="114300" distR="114300" simplePos="0" relativeHeight="251657216" behindDoc="0" locked="0" layoutInCell="1" allowOverlap="1">
            <wp:simplePos x="0" y="0"/>
            <wp:positionH relativeFrom="column">
              <wp:posOffset>2200275</wp:posOffset>
            </wp:positionH>
            <wp:positionV relativeFrom="paragraph">
              <wp:posOffset>-5255260</wp:posOffset>
            </wp:positionV>
            <wp:extent cx="3219450" cy="2622550"/>
            <wp:effectExtent l="0" t="0" r="0" b="0"/>
            <wp:wrapSquare wrapText="bothSides"/>
            <wp:docPr id="83" name="图片 13" descr="屏幕快照 2013-09-25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 2013-09-25 上午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19450" cy="2622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156B">
        <w:rPr>
          <w:rFonts w:ascii="微软雅黑" w:eastAsia="微软雅黑" w:hAnsi="微软雅黑"/>
          <w:noProof/>
          <w:szCs w:val="24"/>
        </w:rPr>
        <w:drawing>
          <wp:anchor distT="0" distB="0" distL="114300" distR="114300" simplePos="0" relativeHeight="251658240" behindDoc="0" locked="0" layoutInCell="1" allowOverlap="1">
            <wp:simplePos x="0" y="0"/>
            <wp:positionH relativeFrom="column">
              <wp:posOffset>2066925</wp:posOffset>
            </wp:positionH>
            <wp:positionV relativeFrom="paragraph">
              <wp:posOffset>-6939280</wp:posOffset>
            </wp:positionV>
            <wp:extent cx="3219450" cy="2622550"/>
            <wp:effectExtent l="0" t="0" r="0" b="0"/>
            <wp:wrapSquare wrapText="bothSides"/>
            <wp:docPr id="82" name="图片 14" descr="屏幕快照 2013-09-25 上午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 2013-09-25 上午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19450" cy="26225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C6D32" w:rsidRPr="0010156B">
        <w:rPr>
          <w:rFonts w:ascii="微软雅黑" w:eastAsia="微软雅黑" w:hAnsi="微软雅黑" w:cs="宋体" w:hint="eastAsia"/>
          <w:color w:val="000000"/>
          <w:szCs w:val="24"/>
        </w:rPr>
        <w:t>Primeton</w:t>
      </w:r>
      <w:proofErr w:type="spellEnd"/>
      <w:r w:rsidR="00AC6D32" w:rsidRPr="0010156B">
        <w:rPr>
          <w:rFonts w:ascii="微软雅黑" w:eastAsia="微软雅黑" w:hAnsi="微软雅黑" w:cs="宋体" w:hint="eastAsia"/>
          <w:color w:val="000000"/>
          <w:szCs w:val="24"/>
        </w:rPr>
        <w:t xml:space="preserve"> </w:t>
      </w:r>
      <w:proofErr w:type="spellStart"/>
      <w:r w:rsidR="00AC6D32" w:rsidRPr="0010156B">
        <w:rPr>
          <w:rFonts w:ascii="微软雅黑" w:eastAsia="微软雅黑" w:hAnsi="微软雅黑" w:cs="宋体" w:hint="eastAsia"/>
          <w:color w:val="000000"/>
          <w:szCs w:val="24"/>
        </w:rPr>
        <w:t>PaaS</w:t>
      </w:r>
      <w:proofErr w:type="spellEnd"/>
      <w:r w:rsidR="00AD67CA" w:rsidRPr="0010156B">
        <w:rPr>
          <w:rFonts w:ascii="微软雅黑" w:eastAsia="微软雅黑" w:hAnsi="微软雅黑" w:hint="eastAsia"/>
          <w:szCs w:val="24"/>
        </w:rPr>
        <w:t>是开放的</w:t>
      </w:r>
      <w:proofErr w:type="gramStart"/>
      <w:r w:rsidR="00AD67CA" w:rsidRPr="0010156B">
        <w:rPr>
          <w:rFonts w:ascii="微软雅黑" w:eastAsia="微软雅黑" w:hAnsi="微软雅黑" w:hint="eastAsia"/>
          <w:szCs w:val="24"/>
        </w:rPr>
        <w:t>云应用</w:t>
      </w:r>
      <w:proofErr w:type="gramEnd"/>
      <w:r w:rsidR="00AD67CA" w:rsidRPr="0010156B">
        <w:rPr>
          <w:rFonts w:ascii="微软雅黑" w:eastAsia="微软雅黑" w:hAnsi="微软雅黑" w:hint="eastAsia"/>
          <w:szCs w:val="24"/>
        </w:rPr>
        <w:t>平台解决方案。</w:t>
      </w:r>
      <w:proofErr w:type="spellStart"/>
      <w:r w:rsidR="00AC6D32" w:rsidRPr="0010156B">
        <w:rPr>
          <w:rFonts w:ascii="微软雅黑" w:eastAsia="微软雅黑" w:hAnsi="微软雅黑" w:cs="宋体" w:hint="eastAsia"/>
          <w:color w:val="000000"/>
          <w:szCs w:val="24"/>
        </w:rPr>
        <w:t>Primeton</w:t>
      </w:r>
      <w:proofErr w:type="spellEnd"/>
      <w:r w:rsidR="00AC6D32" w:rsidRPr="0010156B">
        <w:rPr>
          <w:rFonts w:ascii="微软雅黑" w:eastAsia="微软雅黑" w:hAnsi="微软雅黑" w:cs="宋体" w:hint="eastAsia"/>
          <w:color w:val="000000"/>
          <w:szCs w:val="24"/>
        </w:rPr>
        <w:t xml:space="preserve"> </w:t>
      </w:r>
      <w:proofErr w:type="spellStart"/>
      <w:r w:rsidR="00AC6D32" w:rsidRPr="0010156B">
        <w:rPr>
          <w:rFonts w:ascii="微软雅黑" w:eastAsia="微软雅黑" w:hAnsi="微软雅黑" w:cs="宋体" w:hint="eastAsia"/>
          <w:color w:val="000000"/>
          <w:szCs w:val="24"/>
        </w:rPr>
        <w:t>PaaS</w:t>
      </w:r>
      <w:proofErr w:type="spellEnd"/>
      <w:r w:rsidR="00AD67CA" w:rsidRPr="0010156B">
        <w:rPr>
          <w:rFonts w:ascii="微软雅黑" w:eastAsia="微软雅黑" w:hAnsi="微软雅黑" w:hint="eastAsia"/>
          <w:szCs w:val="24"/>
        </w:rPr>
        <w:t>基于众多业界开放的技术，为企业提供从应用设计、生产、验证、发布、运维及运营完整生命周期的</w:t>
      </w:r>
      <w:proofErr w:type="gramStart"/>
      <w:r w:rsidR="00AD67CA" w:rsidRPr="0010156B">
        <w:rPr>
          <w:rFonts w:ascii="微软雅黑" w:eastAsia="微软雅黑" w:hAnsi="微软雅黑" w:hint="eastAsia"/>
          <w:szCs w:val="24"/>
        </w:rPr>
        <w:t>云应用</w:t>
      </w:r>
      <w:proofErr w:type="gramEnd"/>
      <w:r w:rsidR="00AD67CA" w:rsidRPr="0010156B">
        <w:rPr>
          <w:rFonts w:ascii="微软雅黑" w:eastAsia="微软雅黑" w:hAnsi="微软雅黑" w:hint="eastAsia"/>
          <w:szCs w:val="24"/>
        </w:rPr>
        <w:t>支撑平台</w:t>
      </w:r>
      <w:r w:rsidR="00AD67CA" w:rsidRPr="0010156B">
        <w:rPr>
          <w:rFonts w:ascii="微软雅黑" w:eastAsia="微软雅黑" w:hAnsi="微软雅黑" w:cs="宋体" w:hint="eastAsia"/>
          <w:color w:val="000000"/>
          <w:szCs w:val="24"/>
        </w:rPr>
        <w:t>。通过</w:t>
      </w:r>
      <w:proofErr w:type="spellStart"/>
      <w:r w:rsidR="00AC6D32" w:rsidRPr="0010156B">
        <w:rPr>
          <w:rFonts w:ascii="微软雅黑" w:eastAsia="微软雅黑" w:hAnsi="微软雅黑" w:cs="宋体"/>
          <w:color w:val="000000"/>
          <w:szCs w:val="24"/>
        </w:rPr>
        <w:t>Primeton</w:t>
      </w:r>
      <w:proofErr w:type="spellEnd"/>
      <w:r w:rsidR="00AC6D32" w:rsidRPr="0010156B">
        <w:rPr>
          <w:rFonts w:ascii="微软雅黑" w:eastAsia="微软雅黑" w:hAnsi="微软雅黑" w:cs="宋体"/>
          <w:color w:val="000000"/>
          <w:szCs w:val="24"/>
        </w:rPr>
        <w:t xml:space="preserve"> </w:t>
      </w:r>
      <w:proofErr w:type="spellStart"/>
      <w:r w:rsidR="00AC6D32" w:rsidRPr="0010156B">
        <w:rPr>
          <w:rFonts w:ascii="微软雅黑" w:eastAsia="微软雅黑" w:hAnsi="微软雅黑" w:cs="宋体"/>
          <w:color w:val="000000"/>
          <w:szCs w:val="24"/>
        </w:rPr>
        <w:t>PaaS</w:t>
      </w:r>
      <w:proofErr w:type="spellEnd"/>
      <w:r w:rsidR="00AD67CA" w:rsidRPr="0010156B">
        <w:rPr>
          <w:rFonts w:ascii="微软雅黑" w:eastAsia="微软雅黑" w:hAnsi="微软雅黑" w:cs="宋体" w:hint="eastAsia"/>
          <w:color w:val="000000"/>
          <w:szCs w:val="24"/>
        </w:rPr>
        <w:t>，可以帮助企业建立统一的</w:t>
      </w:r>
      <w:proofErr w:type="gramStart"/>
      <w:r w:rsidR="00AD67CA" w:rsidRPr="0010156B">
        <w:rPr>
          <w:rFonts w:ascii="微软雅黑" w:eastAsia="微软雅黑" w:hAnsi="微软雅黑" w:cs="宋体" w:hint="eastAsia"/>
          <w:color w:val="000000"/>
          <w:szCs w:val="24"/>
        </w:rPr>
        <w:t>云应用</w:t>
      </w:r>
      <w:proofErr w:type="gramEnd"/>
      <w:r w:rsidR="00AD67CA" w:rsidRPr="0010156B">
        <w:rPr>
          <w:rFonts w:ascii="微软雅黑" w:eastAsia="微软雅黑" w:hAnsi="微软雅黑" w:cs="宋体" w:hint="eastAsia"/>
          <w:color w:val="000000"/>
          <w:szCs w:val="24"/>
        </w:rPr>
        <w:t>架构与环境；建立完善的</w:t>
      </w:r>
      <w:proofErr w:type="gramStart"/>
      <w:r w:rsidR="00AD67CA" w:rsidRPr="0010156B">
        <w:rPr>
          <w:rFonts w:ascii="微软雅黑" w:eastAsia="微软雅黑" w:hAnsi="微软雅黑" w:cs="宋体" w:hint="eastAsia"/>
          <w:color w:val="000000"/>
          <w:szCs w:val="24"/>
        </w:rPr>
        <w:t>云应用</w:t>
      </w:r>
      <w:proofErr w:type="gramEnd"/>
      <w:r w:rsidR="00AD67CA" w:rsidRPr="0010156B">
        <w:rPr>
          <w:rFonts w:ascii="微软雅黑" w:eastAsia="微软雅黑" w:hAnsi="微软雅黑" w:cs="宋体" w:hint="eastAsia"/>
          <w:color w:val="000000"/>
          <w:szCs w:val="24"/>
        </w:rPr>
        <w:t>生态，为开发者、运营、用户、服务提供者等提供端到端的服务。为企业和机构真正实现下一代的IT基础设施。</w:t>
      </w:r>
    </w:p>
    <w:p w:rsidR="00AD67CA" w:rsidRPr="0010156B" w:rsidRDefault="00AC6D32" w:rsidP="004D2D82">
      <w:pPr>
        <w:widowControl w:val="0"/>
        <w:ind w:firstLine="480"/>
        <w:jc w:val="left"/>
        <w:rPr>
          <w:rFonts w:ascii="微软雅黑" w:eastAsia="微软雅黑" w:hAnsi="微软雅黑" w:cs="宋体"/>
          <w:color w:val="000000"/>
          <w:szCs w:val="20"/>
        </w:rPr>
      </w:pPr>
      <w:proofErr w:type="spellStart"/>
      <w:r w:rsidRPr="0010156B">
        <w:rPr>
          <w:rFonts w:ascii="微软雅黑" w:eastAsia="微软雅黑" w:hAnsi="微软雅黑" w:cs="宋体"/>
          <w:color w:val="000000"/>
        </w:rPr>
        <w:t>Primeton</w:t>
      </w:r>
      <w:proofErr w:type="spellEnd"/>
      <w:r w:rsidRPr="0010156B">
        <w:rPr>
          <w:rFonts w:ascii="微软雅黑" w:eastAsia="微软雅黑" w:hAnsi="微软雅黑" w:cs="宋体"/>
          <w:color w:val="000000"/>
        </w:rPr>
        <w:t xml:space="preserve"> </w:t>
      </w:r>
      <w:proofErr w:type="spellStart"/>
      <w:r w:rsidRPr="0010156B">
        <w:rPr>
          <w:rFonts w:ascii="微软雅黑" w:eastAsia="微软雅黑" w:hAnsi="微软雅黑" w:cs="宋体"/>
          <w:color w:val="000000"/>
        </w:rPr>
        <w:t>PaaS</w:t>
      </w:r>
      <w:proofErr w:type="spellEnd"/>
      <w:r w:rsidR="00AD67CA" w:rsidRPr="0010156B">
        <w:rPr>
          <w:rFonts w:ascii="微软雅黑" w:eastAsia="微软雅黑" w:hAnsi="微软雅黑" w:cs="宋体" w:hint="eastAsia"/>
          <w:color w:val="000000"/>
          <w:szCs w:val="20"/>
        </w:rPr>
        <w:t>主要由如下几个关键部件组成：</w:t>
      </w:r>
    </w:p>
    <w:p w:rsidR="00AD67CA" w:rsidRPr="0010156B" w:rsidRDefault="00AD67CA" w:rsidP="004D2D82">
      <w:pPr>
        <w:widowControl w:val="0"/>
        <w:numPr>
          <w:ilvl w:val="0"/>
          <w:numId w:val="15"/>
        </w:numPr>
        <w:ind w:firstLineChars="0"/>
        <w:jc w:val="left"/>
        <w:rPr>
          <w:rFonts w:ascii="微软雅黑" w:eastAsia="微软雅黑" w:hAnsi="微软雅黑" w:cs="宋体"/>
          <w:color w:val="000000"/>
        </w:rPr>
      </w:pPr>
      <w:r w:rsidRPr="0010156B">
        <w:rPr>
          <w:rFonts w:ascii="微软雅黑" w:eastAsia="微软雅黑" w:hAnsi="微软雅黑" w:cs="宋体" w:hint="eastAsia"/>
          <w:b/>
          <w:color w:val="000000"/>
        </w:rPr>
        <w:t>开发社区</w:t>
      </w:r>
      <w:r w:rsidRPr="0010156B">
        <w:rPr>
          <w:rFonts w:ascii="微软雅黑" w:eastAsia="微软雅黑" w:hAnsi="微软雅黑" w:cs="宋体" w:hint="eastAsia"/>
          <w:color w:val="000000"/>
        </w:rPr>
        <w:t>：面向开发者，提供基于服务（SDK）、基于在线即时开发的两种开发方式，为企业开发应用系统完整的集成开发环境，让企业快速交付业务成为现实。</w:t>
      </w:r>
    </w:p>
    <w:p w:rsidR="00AD67CA" w:rsidRPr="0010156B" w:rsidRDefault="00AD67CA" w:rsidP="004D2D82">
      <w:pPr>
        <w:widowControl w:val="0"/>
        <w:numPr>
          <w:ilvl w:val="0"/>
          <w:numId w:val="15"/>
        </w:numPr>
        <w:ind w:firstLineChars="0"/>
        <w:jc w:val="left"/>
        <w:rPr>
          <w:rFonts w:ascii="微软雅黑" w:eastAsia="微软雅黑" w:hAnsi="微软雅黑" w:cs="宋体"/>
          <w:color w:val="000000"/>
        </w:rPr>
      </w:pPr>
      <w:r w:rsidRPr="0010156B">
        <w:rPr>
          <w:rFonts w:ascii="微软雅黑" w:eastAsia="微软雅黑" w:hAnsi="微软雅黑" w:cs="宋体" w:hint="eastAsia"/>
          <w:b/>
          <w:color w:val="000000"/>
        </w:rPr>
        <w:lastRenderedPageBreak/>
        <w:t>运行环境</w:t>
      </w:r>
      <w:r w:rsidRPr="0010156B">
        <w:rPr>
          <w:rFonts w:ascii="微软雅黑" w:eastAsia="微软雅黑" w:hAnsi="微软雅黑" w:cs="宋体" w:hint="eastAsia"/>
          <w:color w:val="000000"/>
        </w:rPr>
        <w:t>：</w:t>
      </w:r>
      <w:proofErr w:type="gramStart"/>
      <w:r w:rsidRPr="0010156B">
        <w:rPr>
          <w:rFonts w:ascii="微软雅黑" w:eastAsia="微软雅黑" w:hAnsi="微软雅黑" w:cs="宋体" w:hint="eastAsia"/>
          <w:color w:val="000000"/>
        </w:rPr>
        <w:t>云应用</w:t>
      </w:r>
      <w:proofErr w:type="gramEnd"/>
      <w:r w:rsidRPr="0010156B">
        <w:rPr>
          <w:rFonts w:ascii="微软雅黑" w:eastAsia="微软雅黑" w:hAnsi="微软雅黑" w:cs="宋体" w:hint="eastAsia"/>
          <w:color w:val="000000"/>
        </w:rPr>
        <w:t>的运行环境，在运行环境中，包含三个主要部分</w:t>
      </w:r>
    </w:p>
    <w:p w:rsidR="00AD67CA" w:rsidRPr="0010156B" w:rsidRDefault="00AD67CA" w:rsidP="004D2D82">
      <w:pPr>
        <w:widowControl w:val="0"/>
        <w:numPr>
          <w:ilvl w:val="0"/>
          <w:numId w:val="16"/>
        </w:numPr>
        <w:ind w:firstLineChars="0"/>
        <w:jc w:val="left"/>
        <w:rPr>
          <w:rFonts w:ascii="微软雅黑" w:eastAsia="微软雅黑" w:hAnsi="微软雅黑" w:cs="宋体"/>
          <w:color w:val="000000"/>
        </w:rPr>
      </w:pPr>
      <w:r w:rsidRPr="0010156B">
        <w:rPr>
          <w:rFonts w:ascii="微软雅黑" w:eastAsia="微软雅黑" w:hAnsi="微软雅黑" w:cs="宋体" w:hint="eastAsia"/>
          <w:color w:val="000000"/>
        </w:rPr>
        <w:t>基础框架：基础框架解决</w:t>
      </w:r>
      <w:proofErr w:type="gramStart"/>
      <w:r w:rsidRPr="0010156B">
        <w:rPr>
          <w:rFonts w:ascii="微软雅黑" w:eastAsia="微软雅黑" w:hAnsi="微软雅黑" w:cs="宋体" w:hint="eastAsia"/>
          <w:color w:val="000000"/>
        </w:rPr>
        <w:t>云应用</w:t>
      </w:r>
      <w:proofErr w:type="gramEnd"/>
      <w:r w:rsidRPr="0010156B">
        <w:rPr>
          <w:rFonts w:ascii="微软雅黑" w:eastAsia="微软雅黑" w:hAnsi="微软雅黑" w:cs="宋体" w:hint="eastAsia"/>
          <w:color w:val="000000"/>
        </w:rPr>
        <w:t>平台在</w:t>
      </w:r>
      <w:proofErr w:type="gramStart"/>
      <w:r w:rsidRPr="0010156B">
        <w:rPr>
          <w:rFonts w:ascii="微软雅黑" w:eastAsia="微软雅黑" w:hAnsi="微软雅黑" w:cs="宋体" w:hint="eastAsia"/>
          <w:color w:val="000000"/>
        </w:rPr>
        <w:t>云环境</w:t>
      </w:r>
      <w:proofErr w:type="gramEnd"/>
      <w:r w:rsidRPr="0010156B">
        <w:rPr>
          <w:rFonts w:ascii="微软雅黑" w:eastAsia="微软雅黑" w:hAnsi="微软雅黑" w:cs="宋体" w:hint="eastAsia"/>
          <w:color w:val="000000"/>
        </w:rPr>
        <w:t>下的面临的技术挑战，如，多租户、弹性伸缩、自动化运</w:t>
      </w:r>
      <w:proofErr w:type="gramStart"/>
      <w:r w:rsidRPr="0010156B">
        <w:rPr>
          <w:rFonts w:ascii="微软雅黑" w:eastAsia="微软雅黑" w:hAnsi="微软雅黑" w:cs="宋体" w:hint="eastAsia"/>
          <w:color w:val="000000"/>
        </w:rPr>
        <w:t>维等等</w:t>
      </w:r>
      <w:proofErr w:type="gramEnd"/>
      <w:r w:rsidRPr="0010156B">
        <w:rPr>
          <w:rFonts w:ascii="微软雅黑" w:eastAsia="微软雅黑" w:hAnsi="微软雅黑" w:cs="宋体" w:hint="eastAsia"/>
          <w:color w:val="000000"/>
        </w:rPr>
        <w:t>问题。</w:t>
      </w:r>
    </w:p>
    <w:p w:rsidR="00AD67CA" w:rsidRPr="0010156B" w:rsidRDefault="00AD67CA" w:rsidP="004D2D82">
      <w:pPr>
        <w:widowControl w:val="0"/>
        <w:numPr>
          <w:ilvl w:val="0"/>
          <w:numId w:val="16"/>
        </w:numPr>
        <w:ind w:firstLineChars="0"/>
        <w:jc w:val="left"/>
        <w:rPr>
          <w:rFonts w:ascii="微软雅黑" w:eastAsia="微软雅黑" w:hAnsi="微软雅黑" w:cs="宋体"/>
          <w:color w:val="000000"/>
        </w:rPr>
      </w:pPr>
      <w:r w:rsidRPr="0010156B">
        <w:rPr>
          <w:rFonts w:ascii="微软雅黑" w:eastAsia="微软雅黑" w:hAnsi="微软雅黑" w:cs="宋体" w:hint="eastAsia"/>
          <w:color w:val="000000"/>
        </w:rPr>
        <w:t>基础服务：在</w:t>
      </w:r>
      <w:proofErr w:type="gramStart"/>
      <w:r w:rsidRPr="0010156B">
        <w:rPr>
          <w:rFonts w:ascii="微软雅黑" w:eastAsia="微软雅黑" w:hAnsi="微软雅黑" w:cs="宋体" w:hint="eastAsia"/>
          <w:color w:val="000000"/>
        </w:rPr>
        <w:t>云环境</w:t>
      </w:r>
      <w:proofErr w:type="gramEnd"/>
      <w:r w:rsidRPr="0010156B">
        <w:rPr>
          <w:rFonts w:ascii="微软雅黑" w:eastAsia="微软雅黑" w:hAnsi="微软雅黑" w:cs="宋体" w:hint="eastAsia"/>
          <w:color w:val="000000"/>
        </w:rPr>
        <w:t>下，应用与传统的基于本地开发的应用系统有非常大的差异。主要体现在两个方面，一、服务的使用方式不同了，如：数据库，不能直接指定IP访问了；文件系统，不能使用绝对路径了，等等。二、在</w:t>
      </w:r>
      <w:proofErr w:type="gramStart"/>
      <w:r w:rsidRPr="0010156B">
        <w:rPr>
          <w:rFonts w:ascii="微软雅黑" w:eastAsia="微软雅黑" w:hAnsi="微软雅黑" w:cs="宋体" w:hint="eastAsia"/>
          <w:color w:val="000000"/>
        </w:rPr>
        <w:t>云环境</w:t>
      </w:r>
      <w:proofErr w:type="gramEnd"/>
      <w:r w:rsidRPr="0010156B">
        <w:rPr>
          <w:rFonts w:ascii="微软雅黑" w:eastAsia="微软雅黑" w:hAnsi="微软雅黑" w:cs="宋体" w:hint="eastAsia"/>
          <w:color w:val="000000"/>
        </w:rPr>
        <w:t>下，需要更加方便的使用外部的服务，例如：支付、位置等等。</w:t>
      </w:r>
      <w:proofErr w:type="spellStart"/>
      <w:r w:rsidR="00AC6D32" w:rsidRPr="0010156B">
        <w:rPr>
          <w:rFonts w:ascii="微软雅黑" w:eastAsia="微软雅黑" w:hAnsi="微软雅黑" w:cs="宋体"/>
          <w:color w:val="000000"/>
        </w:rPr>
        <w:t>Primeton</w:t>
      </w:r>
      <w:proofErr w:type="spellEnd"/>
      <w:r w:rsidR="00AC6D32" w:rsidRPr="0010156B">
        <w:rPr>
          <w:rFonts w:ascii="微软雅黑" w:eastAsia="微软雅黑" w:hAnsi="微软雅黑" w:cs="宋体"/>
          <w:color w:val="000000"/>
        </w:rPr>
        <w:t xml:space="preserve"> </w:t>
      </w:r>
      <w:proofErr w:type="spellStart"/>
      <w:r w:rsidR="00AC6D32" w:rsidRPr="0010156B">
        <w:rPr>
          <w:rFonts w:ascii="微软雅黑" w:eastAsia="微软雅黑" w:hAnsi="微软雅黑" w:cs="宋体"/>
          <w:color w:val="000000"/>
        </w:rPr>
        <w:t>PaaS</w:t>
      </w:r>
      <w:proofErr w:type="spellEnd"/>
      <w:r w:rsidRPr="0010156B">
        <w:rPr>
          <w:rFonts w:ascii="微软雅黑" w:eastAsia="微软雅黑" w:hAnsi="微软雅黑" w:cs="宋体" w:hint="eastAsia"/>
          <w:color w:val="000000"/>
        </w:rPr>
        <w:t>在这个层面，提供了丰富的开箱即用的云服务，并且提供了一个服务的基础框架，方便外部服务的集成。</w:t>
      </w:r>
    </w:p>
    <w:p w:rsidR="00AD67CA" w:rsidRPr="0010156B" w:rsidRDefault="00AD67CA" w:rsidP="004D2D82">
      <w:pPr>
        <w:widowControl w:val="0"/>
        <w:numPr>
          <w:ilvl w:val="0"/>
          <w:numId w:val="16"/>
        </w:numPr>
        <w:ind w:firstLineChars="0"/>
        <w:jc w:val="left"/>
        <w:rPr>
          <w:rFonts w:ascii="微软雅黑" w:eastAsia="微软雅黑" w:hAnsi="微软雅黑" w:cs="宋体"/>
          <w:color w:val="000000"/>
        </w:rPr>
      </w:pPr>
      <w:r w:rsidRPr="0010156B">
        <w:rPr>
          <w:rFonts w:ascii="微软雅黑" w:eastAsia="微软雅黑" w:hAnsi="微软雅黑" w:cs="宋体" w:hint="eastAsia"/>
          <w:color w:val="000000"/>
        </w:rPr>
        <w:t>应用框架：企业应用系统从概念上讲，就是“谁，使用了哪些业务界面，参与或者驱动了哪些业务流程，提供了什么业务服务”，也就是 机构/权限、流程/业务表单、功能等核心概念，</w:t>
      </w:r>
      <w:proofErr w:type="spellStart"/>
      <w:r w:rsidR="00AC6D32" w:rsidRPr="0010156B">
        <w:rPr>
          <w:rFonts w:ascii="微软雅黑" w:eastAsia="微软雅黑" w:hAnsi="微软雅黑" w:cs="宋体"/>
          <w:color w:val="000000"/>
        </w:rPr>
        <w:t>Primeton</w:t>
      </w:r>
      <w:proofErr w:type="spellEnd"/>
      <w:r w:rsidR="00AC6D32" w:rsidRPr="0010156B">
        <w:rPr>
          <w:rFonts w:ascii="微软雅黑" w:eastAsia="微软雅黑" w:hAnsi="微软雅黑" w:cs="宋体"/>
          <w:color w:val="000000"/>
        </w:rPr>
        <w:t xml:space="preserve"> </w:t>
      </w:r>
      <w:proofErr w:type="spellStart"/>
      <w:r w:rsidR="00AC6D32" w:rsidRPr="0010156B">
        <w:rPr>
          <w:rFonts w:ascii="微软雅黑" w:eastAsia="微软雅黑" w:hAnsi="微软雅黑" w:cs="宋体"/>
          <w:color w:val="000000"/>
        </w:rPr>
        <w:t>PaaS</w:t>
      </w:r>
      <w:proofErr w:type="spellEnd"/>
      <w:r w:rsidRPr="0010156B">
        <w:rPr>
          <w:rFonts w:ascii="微软雅黑" w:eastAsia="微软雅黑" w:hAnsi="微软雅黑" w:cs="宋体" w:hint="eastAsia"/>
          <w:color w:val="000000"/>
        </w:rPr>
        <w:t>应用框架，就是在这些概念模型下，为企业应用提供了一套典型的应用框架。基于这个框架进行企业应用的开发，会更加的快速。</w:t>
      </w:r>
    </w:p>
    <w:p w:rsidR="00AD67CA" w:rsidRPr="0010156B" w:rsidRDefault="00AD67CA" w:rsidP="004D2D82">
      <w:pPr>
        <w:widowControl w:val="0"/>
        <w:numPr>
          <w:ilvl w:val="0"/>
          <w:numId w:val="15"/>
        </w:numPr>
        <w:ind w:firstLineChars="0"/>
        <w:jc w:val="left"/>
        <w:rPr>
          <w:rFonts w:ascii="微软雅黑" w:eastAsia="微软雅黑" w:hAnsi="微软雅黑" w:cs="宋体"/>
          <w:b/>
          <w:color w:val="000000"/>
        </w:rPr>
      </w:pPr>
      <w:r w:rsidRPr="0010156B">
        <w:rPr>
          <w:rFonts w:ascii="微软雅黑" w:eastAsia="微软雅黑" w:hAnsi="微软雅黑" w:cs="宋体" w:hint="eastAsia"/>
          <w:b/>
          <w:color w:val="000000"/>
        </w:rPr>
        <w:t>运营支撑：</w:t>
      </w:r>
      <w:r w:rsidR="00651C99" w:rsidRPr="0010156B">
        <w:rPr>
          <w:rFonts w:ascii="微软雅黑" w:eastAsia="微软雅黑" w:hAnsi="微软雅黑" w:cs="宋体" w:hint="eastAsia"/>
          <w:color w:val="000000"/>
        </w:rPr>
        <w:t>运营支撑主要是解决开发者、服务提供者、平台运维等</w:t>
      </w:r>
      <w:r w:rsidRPr="0010156B">
        <w:rPr>
          <w:rFonts w:ascii="微软雅黑" w:eastAsia="微软雅黑" w:hAnsi="微软雅黑" w:cs="宋体" w:hint="eastAsia"/>
          <w:color w:val="000000"/>
        </w:rPr>
        <w:t>各方的端到端问题。其最主要解决，运维自动化、应用/用户开通、度量及计费等等问题。</w:t>
      </w:r>
    </w:p>
    <w:p w:rsidR="00550FEB" w:rsidRPr="0010156B" w:rsidRDefault="00550FEB" w:rsidP="004D2D82">
      <w:pPr>
        <w:pStyle w:val="title1alt1"/>
        <w:keepNext w:val="0"/>
        <w:keepLines w:val="0"/>
        <w:rPr>
          <w:rFonts w:ascii="微软雅黑" w:eastAsia="微软雅黑" w:hAnsi="微软雅黑"/>
        </w:rPr>
      </w:pPr>
      <w:bookmarkStart w:id="25" w:name="_Toc344464951"/>
      <w:bookmarkStart w:id="26" w:name="_Toc438560275"/>
      <w:r w:rsidRPr="0010156B">
        <w:rPr>
          <w:rFonts w:ascii="微软雅黑" w:eastAsia="微软雅黑" w:hAnsi="微软雅黑" w:hint="eastAsia"/>
        </w:rPr>
        <w:t>使用</w:t>
      </w:r>
      <w:bookmarkEnd w:id="25"/>
      <w:bookmarkEnd w:id="26"/>
    </w:p>
    <w:p w:rsidR="00550FEB" w:rsidRPr="0010156B" w:rsidRDefault="0015319F" w:rsidP="004D2D82">
      <w:pPr>
        <w:pStyle w:val="title2alt2"/>
        <w:keepNext w:val="0"/>
        <w:keepLines w:val="0"/>
        <w:rPr>
          <w:rFonts w:ascii="微软雅黑" w:eastAsia="微软雅黑" w:hAnsi="微软雅黑"/>
        </w:rPr>
      </w:pPr>
      <w:bookmarkStart w:id="27" w:name="_Toc438560276"/>
      <w:r w:rsidRPr="0010156B">
        <w:rPr>
          <w:rFonts w:ascii="微软雅黑" w:eastAsia="微软雅黑" w:hAnsi="微软雅黑" w:hint="eastAsia"/>
        </w:rPr>
        <w:t>自助服务门户</w:t>
      </w:r>
      <w:bookmarkEnd w:id="27"/>
    </w:p>
    <w:p w:rsidR="009A1188" w:rsidRPr="0010156B" w:rsidRDefault="009A1188" w:rsidP="004D2D82">
      <w:pPr>
        <w:pStyle w:val="title3alt3"/>
        <w:keepNext w:val="0"/>
        <w:keepLines w:val="0"/>
        <w:ind w:firstLine="560"/>
        <w:rPr>
          <w:rFonts w:ascii="微软雅黑" w:eastAsia="微软雅黑" w:hAnsi="微软雅黑"/>
        </w:rPr>
      </w:pPr>
      <w:bookmarkStart w:id="28" w:name="_Toc438560277"/>
      <w:r w:rsidRPr="0010156B">
        <w:rPr>
          <w:rFonts w:ascii="微软雅黑" w:eastAsia="微软雅黑" w:hAnsi="微软雅黑" w:hint="eastAsia"/>
        </w:rPr>
        <w:t>用户注册</w:t>
      </w:r>
      <w:r w:rsidR="0036076A" w:rsidRPr="0010156B">
        <w:rPr>
          <w:rFonts w:ascii="微软雅黑" w:eastAsia="微软雅黑" w:hAnsi="微软雅黑" w:hint="eastAsia"/>
        </w:rPr>
        <w:t>与登录</w:t>
      </w:r>
      <w:bookmarkEnd w:id="28"/>
    </w:p>
    <w:p w:rsidR="00E137CC" w:rsidRPr="0010156B" w:rsidRDefault="00A307F2" w:rsidP="004D2D82">
      <w:pPr>
        <w:pStyle w:val="RepParaltp"/>
        <w:ind w:firstLine="480"/>
        <w:rPr>
          <w:rFonts w:ascii="微软雅黑" w:eastAsia="微软雅黑" w:hAnsi="微软雅黑"/>
          <w:lang w:eastAsia="zh-CN"/>
        </w:rPr>
      </w:pPr>
      <w:proofErr w:type="gramStart"/>
      <w:r w:rsidRPr="0010156B">
        <w:rPr>
          <w:rFonts w:ascii="微软雅黑" w:eastAsia="微软雅黑" w:hAnsi="微软雅黑" w:hint="eastAsia"/>
          <w:lang w:eastAsia="zh-CN"/>
        </w:rPr>
        <w:lastRenderedPageBreak/>
        <w:t>云应用</w:t>
      </w:r>
      <w:proofErr w:type="gramEnd"/>
      <w:r w:rsidR="00E137CC" w:rsidRPr="0010156B">
        <w:rPr>
          <w:rFonts w:ascii="微软雅黑" w:eastAsia="微软雅黑" w:hAnsi="微软雅黑" w:hint="eastAsia"/>
          <w:lang w:eastAsia="zh-CN"/>
        </w:rPr>
        <w:t>自助服务门户</w:t>
      </w:r>
      <w:proofErr w:type="spellStart"/>
      <w:r w:rsidR="00E137CC" w:rsidRPr="0010156B">
        <w:rPr>
          <w:rFonts w:ascii="微软雅黑" w:eastAsia="微软雅黑" w:hAnsi="微软雅黑" w:hint="eastAsia"/>
        </w:rPr>
        <w:t>对外提供用户注册的功能。每个想要使用</w:t>
      </w:r>
      <w:proofErr w:type="gramStart"/>
      <w:r w:rsidRPr="0010156B">
        <w:rPr>
          <w:rFonts w:ascii="微软雅黑" w:eastAsia="微软雅黑" w:hAnsi="微软雅黑" w:hint="eastAsia"/>
          <w:lang w:eastAsia="zh-CN"/>
        </w:rPr>
        <w:t>云应用</w:t>
      </w:r>
      <w:proofErr w:type="gramEnd"/>
      <w:r w:rsidR="00E137CC" w:rsidRPr="0010156B">
        <w:rPr>
          <w:rFonts w:ascii="微软雅黑" w:eastAsia="微软雅黑" w:hAnsi="微软雅黑" w:hint="eastAsia"/>
          <w:lang w:eastAsia="zh-CN"/>
        </w:rPr>
        <w:t>开发</w:t>
      </w:r>
      <w:r w:rsidR="00E137CC" w:rsidRPr="0010156B">
        <w:rPr>
          <w:rFonts w:ascii="微软雅黑" w:eastAsia="微软雅黑" w:hAnsi="微软雅黑" w:hint="eastAsia"/>
        </w:rPr>
        <w:t>平台的用户需要在自助服务门户网站进行新用户的注册，注册成功后，由管理运营平台的运营人员审批通过后方可登录</w:t>
      </w:r>
      <w:proofErr w:type="spellEnd"/>
      <w:r w:rsidR="00E137CC" w:rsidRPr="0010156B">
        <w:rPr>
          <w:rFonts w:ascii="微软雅黑" w:eastAsia="微软雅黑" w:hAnsi="微软雅黑" w:hint="eastAsia"/>
        </w:rPr>
        <w:t>。</w:t>
      </w:r>
    </w:p>
    <w:p w:rsidR="001F0DAD" w:rsidRPr="0010156B" w:rsidRDefault="00075678" w:rsidP="00980E8D">
      <w:pPr>
        <w:pStyle w:val="RepParaltp"/>
        <w:ind w:firstLine="480"/>
        <w:rPr>
          <w:rFonts w:ascii="微软雅黑" w:eastAsia="微软雅黑" w:hAnsi="微软雅黑"/>
          <w:lang w:eastAsia="zh-CN"/>
        </w:rPr>
      </w:pPr>
      <w:r w:rsidRPr="0010156B">
        <w:rPr>
          <w:rFonts w:ascii="微软雅黑" w:eastAsia="微软雅黑" w:hAnsi="微软雅黑" w:hint="eastAsia"/>
          <w:lang w:eastAsia="zh-CN"/>
        </w:rPr>
        <w:t>首先，</w:t>
      </w:r>
      <w:proofErr w:type="gramStart"/>
      <w:r w:rsidRPr="0010156B">
        <w:rPr>
          <w:rFonts w:ascii="微软雅黑" w:eastAsia="微软雅黑" w:hAnsi="微软雅黑" w:hint="eastAsia"/>
          <w:lang w:val="en-US" w:eastAsia="zh-CN"/>
        </w:rPr>
        <w:t>云应用</w:t>
      </w:r>
      <w:proofErr w:type="gramEnd"/>
      <w:r w:rsidRPr="0010156B">
        <w:rPr>
          <w:rFonts w:ascii="微软雅黑" w:eastAsia="微软雅黑" w:hAnsi="微软雅黑" w:hint="eastAsia"/>
          <w:lang w:val="en-US" w:eastAsia="zh-CN"/>
        </w:rPr>
        <w:t>创建者访问</w:t>
      </w:r>
      <w:proofErr w:type="gramStart"/>
      <w:r w:rsidR="000D058D" w:rsidRPr="0010156B">
        <w:rPr>
          <w:rFonts w:ascii="微软雅黑" w:eastAsia="微软雅黑" w:hAnsi="微软雅黑" w:hint="eastAsia"/>
          <w:lang w:val="en-US" w:eastAsia="zh-CN"/>
        </w:rPr>
        <w:t>云应用</w:t>
      </w:r>
      <w:proofErr w:type="gramEnd"/>
      <w:r w:rsidRPr="0010156B">
        <w:rPr>
          <w:rFonts w:ascii="微软雅黑" w:eastAsia="微软雅黑" w:hAnsi="微软雅黑" w:hint="eastAsia"/>
          <w:lang w:val="en-US" w:eastAsia="zh-CN"/>
        </w:rPr>
        <w:t>自助服务门户，在登录页面，通过注册新用户链接进入用户注册页面；</w:t>
      </w:r>
    </w:p>
    <w:p w:rsidR="001B178A" w:rsidRPr="0010156B" w:rsidRDefault="005E0711" w:rsidP="001B178A">
      <w:pPr>
        <w:pStyle w:val="RepParaltp"/>
        <w:ind w:firstLineChars="0" w:firstLine="0"/>
        <w:jc w:val="center"/>
        <w:rPr>
          <w:rFonts w:ascii="微软雅黑" w:eastAsia="微软雅黑" w:hAnsi="微软雅黑"/>
          <w:lang w:eastAsia="zh-CN"/>
        </w:rPr>
      </w:pPr>
      <w:r w:rsidRPr="0010156B">
        <w:rPr>
          <w:rFonts w:ascii="微软雅黑" w:eastAsia="微软雅黑" w:hAnsi="微软雅黑"/>
          <w:noProof/>
          <w:lang w:val="en-US" w:eastAsia="zh-CN"/>
        </w:rPr>
        <w:drawing>
          <wp:inline distT="0" distB="0" distL="0" distR="0" wp14:anchorId="0422A981" wp14:editId="40CD6EC3">
            <wp:extent cx="5543550" cy="516763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3550" cy="5167630"/>
                    </a:xfrm>
                    <a:prstGeom prst="rect">
                      <a:avLst/>
                    </a:prstGeom>
                    <a:noFill/>
                    <a:ln>
                      <a:noFill/>
                    </a:ln>
                  </pic:spPr>
                </pic:pic>
              </a:graphicData>
            </a:graphic>
          </wp:inline>
        </w:drawing>
      </w:r>
    </w:p>
    <w:p w:rsidR="001F0DAD" w:rsidRPr="0010156B" w:rsidRDefault="001F0DAD" w:rsidP="004D2D82">
      <w:pPr>
        <w:pStyle w:val="RepParaltp"/>
        <w:ind w:firstLineChars="0" w:firstLine="0"/>
        <w:rPr>
          <w:rFonts w:ascii="微软雅黑" w:eastAsia="微软雅黑" w:hAnsi="微软雅黑"/>
          <w:lang w:eastAsia="zh-CN"/>
        </w:rPr>
      </w:pPr>
    </w:p>
    <w:p w:rsidR="008E5789" w:rsidRPr="0010156B" w:rsidRDefault="008E5789"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用户根据页面提示，填写注册信息并提交注册申请</w:t>
      </w:r>
      <w:r w:rsidR="00A1672B" w:rsidRPr="0010156B">
        <w:rPr>
          <w:rFonts w:ascii="微软雅黑" w:eastAsia="微软雅黑" w:hAnsi="微软雅黑" w:hint="eastAsia"/>
          <w:lang w:val="en-US" w:eastAsia="zh-CN"/>
        </w:rPr>
        <w:t>。</w:t>
      </w:r>
    </w:p>
    <w:p w:rsidR="00075678" w:rsidRPr="0010156B" w:rsidRDefault="00075678" w:rsidP="004D2D82">
      <w:pPr>
        <w:pStyle w:val="RepParaltp"/>
        <w:ind w:firstLine="480"/>
        <w:rPr>
          <w:rFonts w:ascii="微软雅黑" w:eastAsia="微软雅黑" w:hAnsi="微软雅黑"/>
          <w:lang w:val="en-US" w:eastAsia="zh-CN"/>
        </w:rPr>
      </w:pPr>
    </w:p>
    <w:p w:rsidR="00DD6F48" w:rsidRPr="0010156B" w:rsidRDefault="00DD6F48"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lastRenderedPageBreak/>
        <w:t>已通过注册申请的用户，可通过自助服务门户登录页面，</w:t>
      </w:r>
      <w:r w:rsidR="00464C8C" w:rsidRPr="0010156B">
        <w:rPr>
          <w:rFonts w:ascii="微软雅黑" w:eastAsia="微软雅黑" w:hAnsi="微软雅黑" w:hint="eastAsia"/>
          <w:lang w:val="en-US" w:eastAsia="zh-CN"/>
        </w:rPr>
        <w:t>进行平台登录。登录是会验证该用户是否已通过注册审批、用户名密码是否正确，验证通过后，完成用户登录。</w:t>
      </w:r>
      <w:r w:rsidR="00502F51" w:rsidRPr="0010156B">
        <w:rPr>
          <w:rFonts w:ascii="微软雅黑" w:eastAsia="微软雅黑" w:hAnsi="微软雅黑" w:hint="eastAsia"/>
          <w:lang w:val="en-US" w:eastAsia="zh-CN"/>
        </w:rPr>
        <w:t>如下图所示：</w:t>
      </w:r>
    </w:p>
    <w:p w:rsidR="00A2191C" w:rsidRPr="0010156B" w:rsidRDefault="00A2191C" w:rsidP="004D2D82">
      <w:pPr>
        <w:pStyle w:val="RepParaltp"/>
        <w:ind w:firstLine="480"/>
        <w:rPr>
          <w:rFonts w:ascii="微软雅黑" w:eastAsia="微软雅黑" w:hAnsi="微软雅黑"/>
          <w:lang w:val="en-US" w:eastAsia="zh-CN"/>
        </w:rPr>
      </w:pPr>
    </w:p>
    <w:p w:rsidR="00A2191C" w:rsidRPr="0010156B" w:rsidRDefault="005E0711" w:rsidP="00EA4B85">
      <w:pPr>
        <w:pStyle w:val="RepParaltp"/>
        <w:ind w:firstLineChars="0" w:firstLine="0"/>
        <w:jc w:val="center"/>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241F11D2" wp14:editId="56FB7D1B">
            <wp:extent cx="5539105" cy="4924425"/>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9105" cy="4924425"/>
                    </a:xfrm>
                    <a:prstGeom prst="rect">
                      <a:avLst/>
                    </a:prstGeom>
                    <a:noFill/>
                    <a:ln>
                      <a:noFill/>
                    </a:ln>
                  </pic:spPr>
                </pic:pic>
              </a:graphicData>
            </a:graphic>
          </wp:inline>
        </w:drawing>
      </w:r>
    </w:p>
    <w:p w:rsidR="008D7121" w:rsidRPr="0010156B" w:rsidRDefault="008D7121" w:rsidP="004D2D82">
      <w:pPr>
        <w:pStyle w:val="RepParaltp"/>
        <w:ind w:firstLineChars="0" w:firstLine="0"/>
        <w:rPr>
          <w:rFonts w:ascii="微软雅黑" w:eastAsia="微软雅黑" w:hAnsi="微软雅黑"/>
          <w:noProof/>
          <w:lang w:val="en-US" w:eastAsia="zh-CN"/>
        </w:rPr>
      </w:pPr>
    </w:p>
    <w:p w:rsidR="00A47CF1" w:rsidRPr="0010156B" w:rsidRDefault="008D712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hint="eastAsia"/>
          <w:noProof/>
          <w:lang w:val="en-US" w:eastAsia="zh-CN"/>
        </w:rPr>
        <w:t>登录后左侧菜单树，如下图所示：</w:t>
      </w:r>
    </w:p>
    <w:p w:rsidR="00E953F0" w:rsidRPr="0010156B" w:rsidRDefault="005E0711" w:rsidP="004D2D82">
      <w:pPr>
        <w:pStyle w:val="RepParaltp"/>
        <w:ind w:firstLine="480"/>
        <w:jc w:val="center"/>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08FB4A28" wp14:editId="2B588FBD">
            <wp:extent cx="2376805" cy="645795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76805" cy="6457950"/>
                    </a:xfrm>
                    <a:prstGeom prst="rect">
                      <a:avLst/>
                    </a:prstGeom>
                    <a:noFill/>
                    <a:ln>
                      <a:noFill/>
                    </a:ln>
                  </pic:spPr>
                </pic:pic>
              </a:graphicData>
            </a:graphic>
          </wp:inline>
        </w:drawing>
      </w:r>
    </w:p>
    <w:p w:rsidR="00110FB5" w:rsidRPr="0010156B" w:rsidRDefault="00110FB5" w:rsidP="004D2D82">
      <w:pPr>
        <w:pStyle w:val="title3alt3"/>
        <w:keepNext w:val="0"/>
        <w:keepLines w:val="0"/>
        <w:numPr>
          <w:ilvl w:val="2"/>
          <w:numId w:val="9"/>
        </w:numPr>
        <w:ind w:firstLine="560"/>
        <w:rPr>
          <w:rFonts w:ascii="微软雅黑" w:eastAsia="微软雅黑" w:hAnsi="微软雅黑"/>
        </w:rPr>
      </w:pPr>
      <w:bookmarkStart w:id="29" w:name="_Toc438560278"/>
      <w:proofErr w:type="spellStart"/>
      <w:r w:rsidRPr="0010156B">
        <w:rPr>
          <w:rFonts w:ascii="微软雅黑" w:eastAsia="微软雅黑" w:hAnsi="微软雅黑" w:hint="eastAsia"/>
        </w:rPr>
        <w:t>个人信息维护</w:t>
      </w:r>
      <w:bookmarkEnd w:id="29"/>
      <w:proofErr w:type="spellEnd"/>
    </w:p>
    <w:p w:rsidR="00110FB5" w:rsidRPr="0010156B" w:rsidRDefault="007D63BD"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个人信息维护模块</w:t>
      </w:r>
      <w:r w:rsidR="00110FB5" w:rsidRPr="0010156B">
        <w:rPr>
          <w:rFonts w:ascii="微软雅黑" w:eastAsia="微软雅黑" w:hAnsi="微软雅黑" w:hint="eastAsia"/>
          <w:lang w:val="en-US" w:eastAsia="zh-CN"/>
        </w:rPr>
        <w:t>包括密码修改及资料维护。</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密码修改模块为应用管理人员提供密码修改功能。</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1）应用管理人员已登录应用管理控制台，在左侧菜单树中选择“个人信息”-&gt;</w:t>
      </w:r>
      <w:r w:rsidRPr="0010156B">
        <w:rPr>
          <w:rFonts w:ascii="微软雅黑" w:eastAsia="微软雅黑" w:hAnsi="微软雅黑" w:hint="eastAsia"/>
          <w:lang w:val="en-US" w:eastAsia="zh-CN"/>
        </w:rPr>
        <w:lastRenderedPageBreak/>
        <w:t>“修改密码”</w:t>
      </w:r>
      <w:r w:rsidR="001932BF" w:rsidRPr="0010156B">
        <w:rPr>
          <w:rFonts w:ascii="微软雅黑" w:eastAsia="微软雅黑" w:hAnsi="微软雅黑" w:hint="eastAsia"/>
          <w:lang w:val="en-US" w:eastAsia="zh-CN"/>
        </w:rPr>
        <w:t>菜单项，如下图所示</w:t>
      </w:r>
      <w:r w:rsidRPr="0010156B">
        <w:rPr>
          <w:rFonts w:ascii="微软雅黑" w:eastAsia="微软雅黑" w:hAnsi="微软雅黑" w:hint="eastAsia"/>
          <w:lang w:val="en-US" w:eastAsia="zh-CN"/>
        </w:rPr>
        <w:t>：</w:t>
      </w:r>
    </w:p>
    <w:p w:rsidR="00110FB5"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7F8F09C4" wp14:editId="2D76A8AE">
            <wp:extent cx="5539105" cy="391033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9105" cy="3910330"/>
                    </a:xfrm>
                    <a:prstGeom prst="rect">
                      <a:avLst/>
                    </a:prstGeom>
                    <a:noFill/>
                    <a:ln>
                      <a:noFill/>
                    </a:ln>
                  </pic:spPr>
                </pic:pic>
              </a:graphicData>
            </a:graphic>
          </wp:inline>
        </w:drawing>
      </w:r>
    </w:p>
    <w:p w:rsidR="00E12676" w:rsidRPr="0010156B" w:rsidRDefault="00E12676" w:rsidP="004D2D82">
      <w:pPr>
        <w:pStyle w:val="RepParaltp"/>
        <w:ind w:firstLine="480"/>
        <w:rPr>
          <w:rFonts w:ascii="微软雅黑" w:eastAsia="微软雅黑" w:hAnsi="微软雅黑"/>
          <w:lang w:val="en-US" w:eastAsia="zh-CN"/>
        </w:rPr>
      </w:pP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2）根据密码修改页面提示进行密码修改</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 xml:space="preserve"> 2.1 输入原密码</w:t>
      </w:r>
    </w:p>
    <w:p w:rsidR="00110FB5" w:rsidRPr="0010156B" w:rsidRDefault="00110FB5" w:rsidP="004D2D82">
      <w:pPr>
        <w:pStyle w:val="RepParaltp"/>
        <w:ind w:left="360" w:firstLineChars="100" w:firstLine="240"/>
        <w:rPr>
          <w:rFonts w:ascii="微软雅黑" w:eastAsia="微软雅黑" w:hAnsi="微软雅黑"/>
          <w:lang w:val="en-US" w:eastAsia="zh-CN"/>
        </w:rPr>
      </w:pPr>
      <w:r w:rsidRPr="0010156B">
        <w:rPr>
          <w:rFonts w:ascii="微软雅黑" w:eastAsia="微软雅黑" w:hAnsi="微软雅黑" w:hint="eastAsia"/>
          <w:lang w:val="en-US" w:eastAsia="zh-CN"/>
        </w:rPr>
        <w:t>2.2 输入新的密码</w:t>
      </w:r>
    </w:p>
    <w:p w:rsidR="00110FB5" w:rsidRPr="0010156B" w:rsidRDefault="00110FB5" w:rsidP="00331039">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 xml:space="preserve"> 2.3 再次输入密码确认两次输入相同</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3）点击修改按钮，即完成密码修改请求</w:t>
      </w:r>
      <w:r w:rsidR="0057366B" w:rsidRPr="0010156B">
        <w:rPr>
          <w:rFonts w:ascii="微软雅黑" w:eastAsia="微软雅黑" w:hAnsi="微软雅黑" w:hint="eastAsia"/>
          <w:lang w:val="en-US" w:eastAsia="zh-CN"/>
        </w:rPr>
        <w:t>；如下图所示：</w:t>
      </w:r>
    </w:p>
    <w:p w:rsidR="00F61168" w:rsidRPr="0010156B" w:rsidRDefault="00F61168" w:rsidP="004D2D82">
      <w:pPr>
        <w:pStyle w:val="RepParaltp"/>
        <w:ind w:firstLine="480"/>
        <w:rPr>
          <w:rFonts w:ascii="微软雅黑" w:eastAsia="微软雅黑" w:hAnsi="微软雅黑"/>
          <w:lang w:val="en-US" w:eastAsia="zh-CN"/>
        </w:rPr>
      </w:pPr>
    </w:p>
    <w:p w:rsidR="003774A7"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3C31D415" wp14:editId="5EA1FE4C">
            <wp:extent cx="5539105" cy="391033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39105" cy="3910330"/>
                    </a:xfrm>
                    <a:prstGeom prst="rect">
                      <a:avLst/>
                    </a:prstGeom>
                    <a:noFill/>
                    <a:ln>
                      <a:noFill/>
                    </a:ln>
                  </pic:spPr>
                </pic:pic>
              </a:graphicData>
            </a:graphic>
          </wp:inline>
        </w:drawing>
      </w:r>
    </w:p>
    <w:p w:rsidR="000D7861" w:rsidRPr="0010156B" w:rsidRDefault="000D7861" w:rsidP="004D2D82">
      <w:pPr>
        <w:pStyle w:val="RepParaltp"/>
        <w:ind w:firstLine="480"/>
        <w:rPr>
          <w:rFonts w:ascii="微软雅黑" w:eastAsia="微软雅黑" w:hAnsi="微软雅黑"/>
          <w:lang w:val="en-US" w:eastAsia="zh-CN"/>
        </w:rPr>
      </w:pP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资料维护模块为应用管理人员提供资料维护功能（如更改姓名、更新手机号、更新邮箱等）。</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1）应用管理人员已登录应用管理控制台，在左侧菜单树中选择“个人信息”-&gt;“资料维护”</w:t>
      </w:r>
      <w:r w:rsidR="00A15F00" w:rsidRPr="0010156B">
        <w:rPr>
          <w:rFonts w:ascii="微软雅黑" w:eastAsia="微软雅黑" w:hAnsi="微软雅黑" w:hint="eastAsia"/>
          <w:lang w:val="en-US" w:eastAsia="zh-CN"/>
        </w:rPr>
        <w:t>菜单项，页面中展示当前用户信息，如下图所示：</w:t>
      </w:r>
    </w:p>
    <w:p w:rsidR="00110FB5" w:rsidRPr="0010156B" w:rsidRDefault="005E0711" w:rsidP="004D2D82">
      <w:pPr>
        <w:pStyle w:val="RepParaltp"/>
        <w:ind w:firstLineChars="83" w:firstLine="199"/>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07A58D31" wp14:editId="752653A2">
            <wp:extent cx="5539105" cy="391033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9105" cy="3910330"/>
                    </a:xfrm>
                    <a:prstGeom prst="rect">
                      <a:avLst/>
                    </a:prstGeom>
                    <a:noFill/>
                    <a:ln>
                      <a:noFill/>
                    </a:ln>
                  </pic:spPr>
                </pic:pic>
              </a:graphicData>
            </a:graphic>
          </wp:inline>
        </w:drawing>
      </w:r>
    </w:p>
    <w:p w:rsidR="00495AE8" w:rsidRPr="0010156B" w:rsidRDefault="00495AE8" w:rsidP="004D2D82">
      <w:pPr>
        <w:pStyle w:val="RepParaltp"/>
        <w:ind w:firstLine="480"/>
        <w:rPr>
          <w:rFonts w:ascii="微软雅黑" w:eastAsia="微软雅黑" w:hAnsi="微软雅黑"/>
          <w:noProof/>
          <w:lang w:val="en-US" w:eastAsia="zh-CN"/>
        </w:rPr>
      </w:pPr>
    </w:p>
    <w:p w:rsidR="00110FB5" w:rsidRPr="0010156B" w:rsidRDefault="00110FB5"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t>2）点击“修改”按钮，进入个人资料修改页面</w:t>
      </w:r>
      <w:r w:rsidR="00495AE8" w:rsidRPr="0010156B">
        <w:rPr>
          <w:rFonts w:ascii="微软雅黑" w:eastAsia="微软雅黑" w:hAnsi="微软雅黑" w:hint="eastAsia"/>
          <w:noProof/>
          <w:lang w:val="en-US" w:eastAsia="zh-CN"/>
        </w:rPr>
        <w:t>；如下图所示：</w:t>
      </w:r>
    </w:p>
    <w:p w:rsidR="00110FB5" w:rsidRPr="0010156B" w:rsidRDefault="00110FB5" w:rsidP="004D2D82">
      <w:pPr>
        <w:pStyle w:val="RepParaltp"/>
        <w:ind w:firstLine="480"/>
        <w:rPr>
          <w:rFonts w:ascii="微软雅黑" w:eastAsia="微软雅黑" w:hAnsi="微软雅黑"/>
          <w:noProof/>
          <w:lang w:val="en-US" w:eastAsia="zh-CN"/>
        </w:rPr>
      </w:pPr>
    </w:p>
    <w:p w:rsidR="003774A7" w:rsidRPr="0010156B" w:rsidRDefault="005E0711" w:rsidP="004D2D82">
      <w:pPr>
        <w:pStyle w:val="RepParaltp"/>
        <w:ind w:firstLineChars="83" w:firstLine="199"/>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5A636EF4" wp14:editId="33A45F48">
            <wp:extent cx="5543550" cy="375793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43550" cy="3757930"/>
                    </a:xfrm>
                    <a:prstGeom prst="rect">
                      <a:avLst/>
                    </a:prstGeom>
                    <a:noFill/>
                    <a:ln>
                      <a:noFill/>
                    </a:ln>
                  </pic:spPr>
                </pic:pic>
              </a:graphicData>
            </a:graphic>
          </wp:inline>
        </w:drawing>
      </w:r>
    </w:p>
    <w:p w:rsidR="00193D19" w:rsidRPr="0010156B" w:rsidRDefault="00193D19" w:rsidP="004D2D82">
      <w:pPr>
        <w:pStyle w:val="RepParaltp"/>
        <w:ind w:firstLine="480"/>
        <w:rPr>
          <w:rFonts w:ascii="微软雅黑" w:eastAsia="微软雅黑" w:hAnsi="微软雅黑"/>
          <w:noProof/>
          <w:lang w:val="en-US" w:eastAsia="zh-CN"/>
        </w:rPr>
      </w:pPr>
    </w:p>
    <w:p w:rsidR="00110FB5" w:rsidRPr="0010156B" w:rsidRDefault="00110FB5"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t>3）根据页面提示信息，进行资料的补充及更新</w:t>
      </w:r>
      <w:r w:rsidR="00C915BB" w:rsidRPr="0010156B">
        <w:rPr>
          <w:rFonts w:ascii="微软雅黑" w:eastAsia="微软雅黑" w:hAnsi="微软雅黑" w:hint="eastAsia"/>
          <w:noProof/>
          <w:lang w:val="en-US" w:eastAsia="zh-CN"/>
        </w:rPr>
        <w:t>；如下图所示：</w:t>
      </w:r>
    </w:p>
    <w:p w:rsidR="00110FB5" w:rsidRPr="0010156B" w:rsidRDefault="00110FB5" w:rsidP="004D2D82">
      <w:pPr>
        <w:pStyle w:val="RepParaltp"/>
        <w:ind w:firstLine="480"/>
        <w:rPr>
          <w:rFonts w:ascii="微软雅黑" w:eastAsia="微软雅黑" w:hAnsi="微软雅黑"/>
          <w:noProof/>
          <w:lang w:val="en-US" w:eastAsia="zh-CN"/>
        </w:rPr>
      </w:pPr>
    </w:p>
    <w:p w:rsidR="003774A7" w:rsidRPr="0010156B" w:rsidRDefault="005E0711" w:rsidP="004D2D82">
      <w:pPr>
        <w:pStyle w:val="RepParaltp"/>
        <w:ind w:firstLineChars="83" w:firstLine="199"/>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43E8226D" wp14:editId="3B7D7E33">
            <wp:extent cx="5543550" cy="375793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3550" cy="3757930"/>
                    </a:xfrm>
                    <a:prstGeom prst="rect">
                      <a:avLst/>
                    </a:prstGeom>
                    <a:noFill/>
                    <a:ln>
                      <a:noFill/>
                    </a:ln>
                  </pic:spPr>
                </pic:pic>
              </a:graphicData>
            </a:graphic>
          </wp:inline>
        </w:drawing>
      </w:r>
    </w:p>
    <w:p w:rsidR="00110FB5" w:rsidRPr="0010156B" w:rsidRDefault="00110FB5"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t>4）</w:t>
      </w:r>
      <w:r w:rsidR="003F6038" w:rsidRPr="0010156B">
        <w:rPr>
          <w:rFonts w:ascii="微软雅黑" w:eastAsia="微软雅黑" w:hAnsi="微软雅黑" w:hint="eastAsia"/>
          <w:noProof/>
          <w:lang w:val="en-US" w:eastAsia="zh-CN"/>
        </w:rPr>
        <w:t>点击“保存”，则完成资料的更新；如下图所示：</w:t>
      </w:r>
    </w:p>
    <w:p w:rsidR="00110FB5" w:rsidRPr="0010156B" w:rsidRDefault="00110FB5" w:rsidP="004D2D82">
      <w:pPr>
        <w:pStyle w:val="RepParaltp"/>
        <w:ind w:firstLine="480"/>
        <w:rPr>
          <w:rFonts w:ascii="微软雅黑" w:eastAsia="微软雅黑" w:hAnsi="微软雅黑"/>
          <w:noProof/>
          <w:lang w:val="en-US" w:eastAsia="zh-CN"/>
        </w:rPr>
      </w:pPr>
    </w:p>
    <w:p w:rsidR="003774A7" w:rsidRPr="0010156B" w:rsidRDefault="005E0711" w:rsidP="004D2D82">
      <w:pPr>
        <w:pStyle w:val="RepParaltp"/>
        <w:ind w:firstLineChars="83" w:firstLine="199"/>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585F32C2" wp14:editId="572B1A36">
            <wp:extent cx="5543550" cy="501015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43550" cy="5010150"/>
                    </a:xfrm>
                    <a:prstGeom prst="rect">
                      <a:avLst/>
                    </a:prstGeom>
                    <a:noFill/>
                    <a:ln>
                      <a:noFill/>
                    </a:ln>
                  </pic:spPr>
                </pic:pic>
              </a:graphicData>
            </a:graphic>
          </wp:inline>
        </w:drawing>
      </w:r>
    </w:p>
    <w:p w:rsidR="00110FB5" w:rsidRPr="0010156B" w:rsidRDefault="00110FB5" w:rsidP="004D2D82">
      <w:pPr>
        <w:pStyle w:val="title3alt3"/>
        <w:keepNext w:val="0"/>
        <w:keepLines w:val="0"/>
        <w:numPr>
          <w:ilvl w:val="2"/>
          <w:numId w:val="10"/>
        </w:numPr>
        <w:ind w:firstLine="560"/>
        <w:rPr>
          <w:rFonts w:ascii="微软雅黑" w:eastAsia="微软雅黑" w:hAnsi="微软雅黑"/>
        </w:rPr>
      </w:pPr>
      <w:bookmarkStart w:id="30" w:name="_Toc438560279"/>
      <w:proofErr w:type="spellStart"/>
      <w:r w:rsidRPr="0010156B">
        <w:rPr>
          <w:rFonts w:ascii="微软雅黑" w:eastAsia="微软雅黑" w:hAnsi="微软雅黑" w:hint="eastAsia"/>
        </w:rPr>
        <w:t>我的订单管理</w:t>
      </w:r>
      <w:bookmarkEnd w:id="30"/>
      <w:proofErr w:type="spellEnd"/>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每次应用管理人员向系统提出资源请求时，都会先生成一</w:t>
      </w:r>
      <w:proofErr w:type="gramStart"/>
      <w:r w:rsidRPr="0010156B">
        <w:rPr>
          <w:rFonts w:ascii="微软雅黑" w:eastAsia="微软雅黑" w:hAnsi="微软雅黑" w:hint="eastAsia"/>
          <w:lang w:val="en-US" w:eastAsia="zh-CN"/>
        </w:rPr>
        <w:t>个</w:t>
      </w:r>
      <w:proofErr w:type="gramEnd"/>
      <w:r w:rsidRPr="0010156B">
        <w:rPr>
          <w:rFonts w:ascii="微软雅黑" w:eastAsia="微软雅黑" w:hAnsi="微软雅黑" w:hint="eastAsia"/>
          <w:lang w:val="en-US" w:eastAsia="zh-CN"/>
        </w:rPr>
        <w:t>订单，该订单须通过业务运营人员审批通过后，系统才开始分配、释放、变更申请的资源。如新应用创建，提交创建申请时，同时生成一个类型“应用开通”、状态为“已提交的”的订单，该订单需要运营人员审批通过后（状态变更为“已审批”）系统才会开始创建应用。</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在“我的订单”管理页面，创建者可以查看自己提交的订单，也可以将未审核的订单撤销，但需注意的是，只能撤销“已提交”状态的订单。</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lastRenderedPageBreak/>
        <w:t>注：</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订单类型：平台应用开通、平台应用移除、平台应用配置、平台服务开通、平台服务移除、平台服务配置、外部应用注册、外部应用移除、外部应用配置、外部服务开通、外部服务移除、外部服务配置；</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订单状态：已提交（初始状态）、已撤销（终结状态）、已审批（中间）、已拒绝 （终结</w:t>
      </w:r>
      <w:r w:rsidR="00991F62" w:rsidRPr="0010156B">
        <w:rPr>
          <w:rFonts w:ascii="微软雅黑" w:eastAsia="微软雅黑" w:hAnsi="微软雅黑" w:hint="eastAsia"/>
          <w:lang w:val="en-US" w:eastAsia="zh-CN"/>
        </w:rPr>
        <w:t>状态）、处理成功（终结状态）、处理失败</w:t>
      </w:r>
      <w:r w:rsidRPr="0010156B">
        <w:rPr>
          <w:rFonts w:ascii="微软雅黑" w:eastAsia="微软雅黑" w:hAnsi="微软雅黑" w:hint="eastAsia"/>
          <w:lang w:val="en-US" w:eastAsia="zh-CN"/>
        </w:rPr>
        <w:t>（终结状态）</w:t>
      </w:r>
    </w:p>
    <w:p w:rsidR="00110FB5" w:rsidRPr="0010156B" w:rsidRDefault="00110FB5"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US" w:eastAsia="zh-CN"/>
        </w:rPr>
        <w:t>订单管理页面</w:t>
      </w:r>
      <w:r w:rsidRPr="0010156B">
        <w:rPr>
          <w:rFonts w:ascii="微软雅黑" w:eastAsia="微软雅黑" w:hAnsi="微软雅黑" w:hint="eastAsia"/>
          <w:lang w:val="en-GB" w:eastAsia="zh-CN"/>
        </w:rPr>
        <w:t>提供条件查询，用户指定查询条件，如订单类型为“应用开通”，点击查询。页面将展示所有应用开通类型的订单列表；</w:t>
      </w:r>
      <w:r w:rsidR="00D4724E" w:rsidRPr="0010156B">
        <w:rPr>
          <w:rFonts w:ascii="微软雅黑" w:eastAsia="微软雅黑" w:hAnsi="微软雅黑" w:hint="eastAsia"/>
          <w:lang w:val="en-GB" w:eastAsia="zh-CN"/>
        </w:rPr>
        <w:t>如下图所示：</w:t>
      </w:r>
    </w:p>
    <w:p w:rsidR="00110FB5" w:rsidRPr="0010156B" w:rsidRDefault="00110FB5" w:rsidP="004D2D82">
      <w:pPr>
        <w:pStyle w:val="RepParaltp"/>
        <w:ind w:firstLineChars="83" w:firstLine="199"/>
        <w:rPr>
          <w:rFonts w:ascii="微软雅黑" w:eastAsia="微软雅黑" w:hAnsi="微软雅黑"/>
          <w:noProof/>
          <w:lang w:val="en-US" w:eastAsia="zh-CN"/>
        </w:rPr>
      </w:pPr>
    </w:p>
    <w:p w:rsidR="003E7F11"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2B996C60" wp14:editId="37DF61C9">
            <wp:extent cx="5553075" cy="395287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3075" cy="3952875"/>
                    </a:xfrm>
                    <a:prstGeom prst="rect">
                      <a:avLst/>
                    </a:prstGeom>
                    <a:noFill/>
                    <a:ln>
                      <a:noFill/>
                    </a:ln>
                  </pic:spPr>
                </pic:pic>
              </a:graphicData>
            </a:graphic>
          </wp:inline>
        </w:drawing>
      </w:r>
    </w:p>
    <w:p w:rsidR="004D2D82" w:rsidRPr="0010156B" w:rsidRDefault="004D2D82" w:rsidP="004D2D82">
      <w:pPr>
        <w:pStyle w:val="RepParaltp"/>
        <w:ind w:firstLine="480"/>
        <w:rPr>
          <w:rFonts w:ascii="微软雅黑" w:eastAsia="微软雅黑" w:hAnsi="微软雅黑"/>
          <w:lang w:val="en-US" w:eastAsia="zh-CN"/>
        </w:rPr>
      </w:pP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点击订单编号链接，可以查看订单详情，若当前订单为“已提交”（初始状态），</w:t>
      </w:r>
      <w:r w:rsidRPr="0010156B">
        <w:rPr>
          <w:rFonts w:ascii="微软雅黑" w:eastAsia="微软雅黑" w:hAnsi="微软雅黑" w:hint="eastAsia"/>
          <w:lang w:val="en-US" w:eastAsia="zh-CN"/>
        </w:rPr>
        <w:lastRenderedPageBreak/>
        <w:t>则可以点击“撤销”按钮，撤回该订单请求；</w:t>
      </w:r>
      <w:r w:rsidR="00C51F16" w:rsidRPr="0010156B">
        <w:rPr>
          <w:rFonts w:ascii="微软雅黑" w:eastAsia="微软雅黑" w:hAnsi="微软雅黑" w:hint="eastAsia"/>
          <w:lang w:val="en-US" w:eastAsia="zh-CN"/>
        </w:rPr>
        <w:t>如下图所示：</w:t>
      </w:r>
    </w:p>
    <w:p w:rsidR="00F64774" w:rsidRPr="0010156B" w:rsidRDefault="00F64774" w:rsidP="004D2D82">
      <w:pPr>
        <w:pStyle w:val="RepParaltp"/>
        <w:ind w:firstLineChars="0" w:firstLine="0"/>
        <w:rPr>
          <w:rFonts w:ascii="微软雅黑" w:eastAsia="微软雅黑" w:hAnsi="微软雅黑"/>
          <w:noProof/>
          <w:lang w:val="en-US" w:eastAsia="zh-CN"/>
        </w:rPr>
      </w:pPr>
    </w:p>
    <w:p w:rsidR="003E7F11"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0FB73DBB" wp14:editId="03C7DD05">
            <wp:extent cx="5553075" cy="3952875"/>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53075" cy="3952875"/>
                    </a:xfrm>
                    <a:prstGeom prst="rect">
                      <a:avLst/>
                    </a:prstGeom>
                    <a:noFill/>
                    <a:ln>
                      <a:noFill/>
                    </a:ln>
                  </pic:spPr>
                </pic:pic>
              </a:graphicData>
            </a:graphic>
          </wp:inline>
        </w:drawing>
      </w:r>
    </w:p>
    <w:p w:rsidR="00110FB5" w:rsidRPr="0010156B" w:rsidRDefault="00110FB5" w:rsidP="004D2D82">
      <w:pPr>
        <w:pStyle w:val="RepParaltp"/>
        <w:ind w:firstLineChars="50" w:firstLine="120"/>
        <w:rPr>
          <w:rFonts w:ascii="微软雅黑" w:eastAsia="微软雅黑" w:hAnsi="微软雅黑"/>
          <w:noProof/>
          <w:lang w:val="en-US" w:eastAsia="zh-CN"/>
        </w:rPr>
      </w:pP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点击“撤销”按钮，系统弹出撤销确认对话框，</w:t>
      </w:r>
      <w:proofErr w:type="gramStart"/>
      <w:r w:rsidRPr="0010156B">
        <w:rPr>
          <w:rFonts w:ascii="微软雅黑" w:eastAsia="微软雅黑" w:hAnsi="微软雅黑" w:hint="eastAsia"/>
          <w:lang w:val="en-US" w:eastAsia="zh-CN"/>
        </w:rPr>
        <w:t>云应用</w:t>
      </w:r>
      <w:proofErr w:type="gramEnd"/>
      <w:r w:rsidRPr="0010156B">
        <w:rPr>
          <w:rFonts w:ascii="微软雅黑" w:eastAsia="微软雅黑" w:hAnsi="微软雅黑" w:hint="eastAsia"/>
          <w:lang w:val="en-US" w:eastAsia="zh-CN"/>
        </w:rPr>
        <w:t>管理人员选择“确定”后，订单被撤销，订单状态改为“已撤销”（终结状态，不允许再次变更）</w:t>
      </w:r>
    </w:p>
    <w:p w:rsidR="00110FB5" w:rsidRPr="0010156B" w:rsidRDefault="00110FB5" w:rsidP="004D2D82">
      <w:pPr>
        <w:pStyle w:val="RepParaltp"/>
        <w:ind w:firstLineChars="83" w:firstLine="199"/>
        <w:rPr>
          <w:rFonts w:ascii="微软雅黑" w:eastAsia="微软雅黑" w:hAnsi="微软雅黑"/>
          <w:noProof/>
          <w:lang w:val="en-US" w:eastAsia="zh-CN"/>
        </w:rPr>
      </w:pPr>
      <w:r w:rsidRPr="0010156B">
        <w:rPr>
          <w:rFonts w:ascii="微软雅黑" w:eastAsia="微软雅黑" w:hAnsi="微软雅黑" w:hint="eastAsia"/>
          <w:noProof/>
          <w:lang w:val="en-US" w:eastAsia="zh-CN"/>
        </w:rPr>
        <w:t>订单撤销后</w:t>
      </w:r>
      <w:r w:rsidR="00703512" w:rsidRPr="0010156B">
        <w:rPr>
          <w:rFonts w:ascii="微软雅黑" w:eastAsia="微软雅黑" w:hAnsi="微软雅黑" w:hint="eastAsia"/>
          <w:noProof/>
          <w:lang w:val="en-US" w:eastAsia="zh-CN"/>
        </w:rPr>
        <w:t>，如下图所示：</w:t>
      </w:r>
    </w:p>
    <w:p w:rsidR="00110FB5"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2576B121" wp14:editId="55760E30">
            <wp:extent cx="5539105" cy="415290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39105" cy="4152900"/>
                    </a:xfrm>
                    <a:prstGeom prst="rect">
                      <a:avLst/>
                    </a:prstGeom>
                    <a:noFill/>
                    <a:ln>
                      <a:noFill/>
                    </a:ln>
                  </pic:spPr>
                </pic:pic>
              </a:graphicData>
            </a:graphic>
          </wp:inline>
        </w:drawing>
      </w:r>
    </w:p>
    <w:p w:rsidR="00741A1E" w:rsidRPr="0010156B" w:rsidRDefault="009A1188" w:rsidP="004D2D82">
      <w:pPr>
        <w:pStyle w:val="title3alt3"/>
        <w:keepNext w:val="0"/>
        <w:keepLines w:val="0"/>
        <w:ind w:firstLine="560"/>
        <w:rPr>
          <w:rFonts w:ascii="微软雅黑" w:eastAsia="微软雅黑" w:hAnsi="微软雅黑"/>
        </w:rPr>
      </w:pPr>
      <w:bookmarkStart w:id="31" w:name="_Toc438560280"/>
      <w:proofErr w:type="spellStart"/>
      <w:r w:rsidRPr="0010156B">
        <w:rPr>
          <w:rFonts w:ascii="微软雅黑" w:eastAsia="微软雅黑" w:hAnsi="微软雅黑" w:hint="eastAsia"/>
        </w:rPr>
        <w:t>应用</w:t>
      </w:r>
      <w:r w:rsidR="00741A1E" w:rsidRPr="0010156B">
        <w:rPr>
          <w:rFonts w:ascii="微软雅黑" w:eastAsia="微软雅黑" w:hAnsi="微软雅黑" w:hint="eastAsia"/>
        </w:rPr>
        <w:t>申请</w:t>
      </w:r>
      <w:bookmarkEnd w:id="31"/>
      <w:proofErr w:type="spellEnd"/>
    </w:p>
    <w:p w:rsidR="002E3440" w:rsidRPr="0010156B" w:rsidRDefault="002E344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注册成功的新</w:t>
      </w:r>
      <w:r w:rsidR="0044592A" w:rsidRPr="0010156B">
        <w:rPr>
          <w:rFonts w:ascii="微软雅黑" w:eastAsia="微软雅黑" w:hAnsi="微软雅黑" w:hint="eastAsia"/>
          <w:lang w:val="en-US" w:eastAsia="zh-CN"/>
        </w:rPr>
        <w:t>用户（即应用管理人员）可以使用平台提供的创建新应用的功能提交</w:t>
      </w:r>
      <w:r w:rsidR="00781D4D" w:rsidRPr="0010156B">
        <w:rPr>
          <w:rFonts w:ascii="微软雅黑" w:eastAsia="微软雅黑" w:hAnsi="微软雅黑" w:hint="eastAsia"/>
          <w:lang w:val="en-US" w:eastAsia="zh-CN"/>
        </w:rPr>
        <w:t>资源申请，包括应用开通申请及所需服务的开通申请</w:t>
      </w:r>
      <w:r w:rsidRPr="0010156B">
        <w:rPr>
          <w:rFonts w:ascii="微软雅黑" w:eastAsia="微软雅黑" w:hAnsi="微软雅黑" w:hint="eastAsia"/>
          <w:lang w:val="en-US" w:eastAsia="zh-CN"/>
        </w:rPr>
        <w:t>，</w:t>
      </w:r>
      <w:r w:rsidR="00781D4D" w:rsidRPr="0010156B">
        <w:rPr>
          <w:rFonts w:ascii="微软雅黑" w:eastAsia="微软雅黑" w:hAnsi="微软雅黑" w:hint="eastAsia"/>
          <w:lang w:val="en-US" w:eastAsia="zh-CN"/>
        </w:rPr>
        <w:t>如</w:t>
      </w:r>
      <w:r w:rsidRPr="0010156B">
        <w:rPr>
          <w:rFonts w:ascii="微软雅黑" w:eastAsia="微软雅黑" w:hAnsi="微软雅黑" w:hint="eastAsia"/>
          <w:lang w:val="en-US" w:eastAsia="zh-CN"/>
        </w:rPr>
        <w:t>应用服务器、数据库服务器、存储服务器等。</w:t>
      </w:r>
    </w:p>
    <w:p w:rsidR="002E3440" w:rsidRPr="0010156B" w:rsidRDefault="002E344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应用管理人员提交创建新应用请求，即可在我的订单中看到一张状态为“已提交”、类型为“应用开通”的订单。该订单须通过运营人员审批通过后，才可激活应用开通流程。订单的状态变化为“已提交”</w:t>
      </w:r>
      <w:r w:rsidR="00185B4B" w:rsidRPr="0010156B">
        <w:rPr>
          <w:rFonts w:ascii="微软雅黑" w:eastAsia="微软雅黑" w:hAnsi="微软雅黑" w:hint="eastAsia"/>
          <w:lang w:val="en-US" w:eastAsia="zh-CN"/>
        </w:rPr>
        <w:t>-&gt;</w:t>
      </w:r>
      <w:r w:rsidR="00781D4D" w:rsidRPr="0010156B">
        <w:rPr>
          <w:rFonts w:ascii="微软雅黑" w:eastAsia="微软雅黑" w:hAnsi="微软雅黑" w:hint="eastAsia"/>
          <w:lang w:val="en-US" w:eastAsia="zh-CN"/>
        </w:rPr>
        <w:t>“已审批”</w:t>
      </w:r>
      <w:r w:rsidR="00185B4B" w:rsidRPr="0010156B">
        <w:rPr>
          <w:rFonts w:ascii="微软雅黑" w:eastAsia="微软雅黑" w:hAnsi="微软雅黑" w:hint="eastAsia"/>
          <w:lang w:val="en-US" w:eastAsia="zh-CN"/>
        </w:rPr>
        <w:t>-&gt;“处理成功”</w:t>
      </w:r>
      <w:r w:rsidR="006F16A7" w:rsidRPr="0010156B">
        <w:rPr>
          <w:rFonts w:ascii="微软雅黑" w:eastAsia="微软雅黑" w:hAnsi="微软雅黑" w:hint="eastAsia"/>
          <w:lang w:val="en-US" w:eastAsia="zh-CN"/>
        </w:rPr>
        <w:t>（或“处理失败”）</w:t>
      </w:r>
      <w:r w:rsidR="00781D4D" w:rsidRPr="0010156B">
        <w:rPr>
          <w:rFonts w:ascii="微软雅黑" w:eastAsia="微软雅黑" w:hAnsi="微软雅黑" w:hint="eastAsia"/>
          <w:lang w:val="en-US" w:eastAsia="zh-CN"/>
        </w:rPr>
        <w:t>。若是订单未通过审批，则订单状态变迁为“已提交”</w:t>
      </w:r>
      <w:r w:rsidR="00185B4B" w:rsidRPr="0010156B">
        <w:rPr>
          <w:rFonts w:ascii="微软雅黑" w:eastAsia="微软雅黑" w:hAnsi="微软雅黑" w:hint="eastAsia"/>
          <w:lang w:val="en-US" w:eastAsia="zh-CN"/>
        </w:rPr>
        <w:t>-&gt;</w:t>
      </w:r>
      <w:r w:rsidR="00781D4D" w:rsidRPr="0010156B">
        <w:rPr>
          <w:rFonts w:ascii="微软雅黑" w:eastAsia="微软雅黑" w:hAnsi="微软雅黑" w:hint="eastAsia"/>
          <w:lang w:val="en-US" w:eastAsia="zh-CN"/>
        </w:rPr>
        <w:t>“</w:t>
      </w:r>
      <w:r w:rsidRPr="0010156B">
        <w:rPr>
          <w:rFonts w:ascii="微软雅黑" w:eastAsia="微软雅黑" w:hAnsi="微软雅黑" w:hint="eastAsia"/>
          <w:lang w:val="en-US" w:eastAsia="zh-CN"/>
        </w:rPr>
        <w:t>已拒绝”</w:t>
      </w:r>
    </w:p>
    <w:p w:rsidR="00A803AF" w:rsidRPr="0010156B" w:rsidRDefault="002E344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应用管理人员已提交的创建新应用订单，在未审批之前都可以在“我的订单”管理页中撤销。</w:t>
      </w:r>
    </w:p>
    <w:p w:rsidR="00A81948" w:rsidRPr="0010156B" w:rsidRDefault="00A81948" w:rsidP="004D2D82">
      <w:pPr>
        <w:pStyle w:val="RepParaltp"/>
        <w:ind w:firstLine="480"/>
        <w:rPr>
          <w:rFonts w:ascii="微软雅黑" w:eastAsia="微软雅黑" w:hAnsi="微软雅黑"/>
          <w:lang w:val="en-US" w:eastAsia="zh-CN"/>
        </w:rPr>
      </w:pPr>
    </w:p>
    <w:p w:rsidR="00A81948" w:rsidRPr="0010156B" w:rsidRDefault="00A81948"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w:t>
      </w:r>
      <w:r w:rsidR="00110FB5" w:rsidRPr="0010156B">
        <w:rPr>
          <w:rFonts w:ascii="微软雅黑" w:eastAsia="微软雅黑" w:hAnsi="微软雅黑" w:hint="eastAsia"/>
          <w:lang w:val="en-US" w:eastAsia="zh-CN"/>
        </w:rPr>
        <w:t>）</w:t>
      </w:r>
      <w:proofErr w:type="gramStart"/>
      <w:r w:rsidR="00743FF0" w:rsidRPr="0010156B">
        <w:rPr>
          <w:rFonts w:ascii="微软雅黑" w:eastAsia="微软雅黑" w:hAnsi="微软雅黑" w:hint="eastAsia"/>
          <w:lang w:val="en-US" w:eastAsia="zh-CN"/>
        </w:rPr>
        <w:t>云应用</w:t>
      </w:r>
      <w:proofErr w:type="gramEnd"/>
      <w:r w:rsidR="00743FF0" w:rsidRPr="0010156B">
        <w:rPr>
          <w:rFonts w:ascii="微软雅黑" w:eastAsia="微软雅黑" w:hAnsi="微软雅黑" w:hint="eastAsia"/>
          <w:lang w:val="en-US" w:eastAsia="zh-CN"/>
        </w:rPr>
        <w:t>管理人员登录自助服务门户，在左侧菜单树</w:t>
      </w:r>
      <w:r w:rsidR="00113224" w:rsidRPr="0010156B">
        <w:rPr>
          <w:rFonts w:ascii="微软雅黑" w:eastAsia="微软雅黑" w:hAnsi="微软雅黑" w:hint="eastAsia"/>
          <w:lang w:val="en-US" w:eastAsia="zh-CN"/>
        </w:rPr>
        <w:t>，</w:t>
      </w:r>
      <w:r w:rsidR="00743FF0" w:rsidRPr="0010156B">
        <w:rPr>
          <w:rFonts w:ascii="微软雅黑" w:eastAsia="微软雅黑" w:hAnsi="微软雅黑" w:hint="eastAsia"/>
          <w:lang w:val="en-US" w:eastAsia="zh-CN"/>
        </w:rPr>
        <w:t>选择</w:t>
      </w:r>
      <w:r w:rsidRPr="0010156B">
        <w:rPr>
          <w:rFonts w:ascii="微软雅黑" w:eastAsia="微软雅黑" w:hAnsi="微软雅黑" w:hint="eastAsia"/>
          <w:lang w:val="en-US" w:eastAsia="zh-CN"/>
        </w:rPr>
        <w:t>“应用开通”-&gt;“我的应用”；</w:t>
      </w:r>
    </w:p>
    <w:p w:rsidR="00133664"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2D0B210E" wp14:editId="1EFFD2DB">
            <wp:extent cx="5539105" cy="3819525"/>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9105" cy="3819525"/>
                    </a:xfrm>
                    <a:prstGeom prst="rect">
                      <a:avLst/>
                    </a:prstGeom>
                    <a:noFill/>
                    <a:ln>
                      <a:noFill/>
                    </a:ln>
                  </pic:spPr>
                </pic:pic>
              </a:graphicData>
            </a:graphic>
          </wp:inline>
        </w:drawing>
      </w:r>
    </w:p>
    <w:p w:rsidR="00133664" w:rsidRPr="0010156B" w:rsidRDefault="00133664" w:rsidP="004D2D82">
      <w:pPr>
        <w:pStyle w:val="RepParaltp"/>
        <w:ind w:firstLineChars="0" w:firstLine="0"/>
        <w:rPr>
          <w:rFonts w:ascii="微软雅黑" w:eastAsia="微软雅黑" w:hAnsi="微软雅黑"/>
          <w:noProof/>
          <w:lang w:val="en-US" w:eastAsia="zh-CN"/>
        </w:rPr>
      </w:pPr>
    </w:p>
    <w:p w:rsidR="00E301BF" w:rsidRPr="0010156B" w:rsidRDefault="00743FF0"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hint="eastAsia"/>
          <w:lang w:val="en-US" w:eastAsia="zh-CN"/>
        </w:rPr>
        <w:t>2</w:t>
      </w:r>
      <w:r w:rsidR="00110FB5" w:rsidRPr="0010156B">
        <w:rPr>
          <w:rFonts w:ascii="微软雅黑" w:eastAsia="微软雅黑" w:hAnsi="微软雅黑" w:hint="eastAsia"/>
          <w:lang w:val="en-US" w:eastAsia="zh-CN"/>
        </w:rPr>
        <w:t>）</w:t>
      </w:r>
      <w:r w:rsidR="00004BC4" w:rsidRPr="0010156B">
        <w:rPr>
          <w:rFonts w:ascii="微软雅黑" w:eastAsia="微软雅黑" w:hAnsi="微软雅黑" w:hint="eastAsia"/>
          <w:lang w:val="en-US" w:eastAsia="zh-CN"/>
        </w:rPr>
        <w:t>界面右侧显示当前拥有的应用列表，点击上侧“申请</w:t>
      </w:r>
      <w:r w:rsidR="00E301BF" w:rsidRPr="0010156B">
        <w:rPr>
          <w:rFonts w:ascii="微软雅黑" w:eastAsia="微软雅黑" w:hAnsi="微软雅黑" w:hint="eastAsia"/>
          <w:lang w:val="en-US" w:eastAsia="zh-CN"/>
        </w:rPr>
        <w:t>应用”按钮，系统页面转向创建应用的向导；</w:t>
      </w:r>
    </w:p>
    <w:p w:rsidR="00E301BF" w:rsidRPr="0010156B" w:rsidRDefault="00E301BF"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w:t>
      </w:r>
      <w:r w:rsidR="00110FB5" w:rsidRPr="0010156B">
        <w:rPr>
          <w:rFonts w:ascii="微软雅黑" w:eastAsia="微软雅黑" w:hAnsi="微软雅黑" w:hint="eastAsia"/>
          <w:lang w:val="en-US" w:eastAsia="zh-CN"/>
        </w:rPr>
        <w:t>）</w:t>
      </w:r>
      <w:r w:rsidRPr="0010156B">
        <w:rPr>
          <w:rFonts w:ascii="微软雅黑" w:eastAsia="微软雅黑" w:hAnsi="微软雅黑" w:hint="eastAsia"/>
          <w:lang w:val="en-US" w:eastAsia="zh-CN"/>
        </w:rPr>
        <w:t>用户根据向导填写应用的基本信息：二级域名，个性化域名，应用名称，应用描述；系统会检测二级域名和个性化域名是否已存在，如已存在，则弹出警告框，清空已存在二级域名和个性化域名内容，返回基本信息模块供用户重新填写；</w:t>
      </w:r>
    </w:p>
    <w:p w:rsidR="00A81948" w:rsidRPr="0010156B" w:rsidRDefault="00E301BF"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w:t>
      </w:r>
      <w:r w:rsidR="00110FB5" w:rsidRPr="0010156B">
        <w:rPr>
          <w:rFonts w:ascii="微软雅黑" w:eastAsia="微软雅黑" w:hAnsi="微软雅黑" w:hint="eastAsia"/>
          <w:lang w:val="en-US" w:eastAsia="zh-CN"/>
        </w:rPr>
        <w:t>）</w:t>
      </w:r>
      <w:r w:rsidRPr="0010156B">
        <w:rPr>
          <w:rFonts w:ascii="微软雅黑" w:eastAsia="微软雅黑" w:hAnsi="微软雅黑" w:hint="eastAsia"/>
          <w:lang w:val="en-US" w:eastAsia="zh-CN"/>
        </w:rPr>
        <w:t>接着填写申请的资源配额信息：应用服务器配置、数据库服务配置、存储服务配置，</w:t>
      </w:r>
      <w:proofErr w:type="gramStart"/>
      <w:r w:rsidRPr="0010156B">
        <w:rPr>
          <w:rFonts w:ascii="微软雅黑" w:eastAsia="微软雅黑" w:hAnsi="微软雅黑" w:hint="eastAsia"/>
          <w:lang w:val="en-US" w:eastAsia="zh-CN"/>
        </w:rPr>
        <w:t>云应用</w:t>
      </w:r>
      <w:proofErr w:type="gramEnd"/>
      <w:r w:rsidRPr="0010156B">
        <w:rPr>
          <w:rFonts w:ascii="微软雅黑" w:eastAsia="微软雅黑" w:hAnsi="微软雅黑" w:hint="eastAsia"/>
          <w:lang w:val="en-US" w:eastAsia="zh-CN"/>
        </w:rPr>
        <w:t>管理人员只需要选择相应的模板配置(高中低)，系统维护各模板与云</w:t>
      </w:r>
      <w:r w:rsidRPr="0010156B">
        <w:rPr>
          <w:rFonts w:ascii="微软雅黑" w:eastAsia="微软雅黑" w:hAnsi="微软雅黑" w:hint="eastAsia"/>
          <w:lang w:val="en-US" w:eastAsia="zh-CN"/>
        </w:rPr>
        <w:lastRenderedPageBreak/>
        <w:t>资源管理平台提供的模板配置以及所需服务的配置（应用容器服务、缓存服务、数据库服务），如下：</w:t>
      </w:r>
    </w:p>
    <w:p w:rsidR="00C45C23" w:rsidRPr="0010156B" w:rsidRDefault="00C45C23" w:rsidP="00C45C23">
      <w:pPr>
        <w:pStyle w:val="RepParaltp"/>
        <w:ind w:firstLineChars="0" w:firstLine="0"/>
        <w:rPr>
          <w:rFonts w:ascii="微软雅黑" w:eastAsia="微软雅黑" w:hAnsi="微软雅黑"/>
          <w:noProof/>
          <w:lang w:val="en-US" w:eastAsia="zh-CN"/>
        </w:rPr>
      </w:pPr>
    </w:p>
    <w:p w:rsidR="00C45C23" w:rsidRPr="0010156B" w:rsidRDefault="005E0711" w:rsidP="00C45C23">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5748DAF2" wp14:editId="21046961">
            <wp:extent cx="5539105" cy="488632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9105" cy="4886325"/>
                    </a:xfrm>
                    <a:prstGeom prst="rect">
                      <a:avLst/>
                    </a:prstGeom>
                    <a:noFill/>
                    <a:ln>
                      <a:noFill/>
                    </a:ln>
                  </pic:spPr>
                </pic:pic>
              </a:graphicData>
            </a:graphic>
          </wp:inline>
        </w:drawing>
      </w:r>
    </w:p>
    <w:p w:rsidR="00C45C23" w:rsidRPr="0010156B" w:rsidRDefault="005E0711" w:rsidP="00C45C23">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414B848E" wp14:editId="09291F05">
            <wp:extent cx="5539105" cy="37147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9105" cy="3714750"/>
                    </a:xfrm>
                    <a:prstGeom prst="rect">
                      <a:avLst/>
                    </a:prstGeom>
                    <a:noFill/>
                    <a:ln>
                      <a:noFill/>
                    </a:ln>
                  </pic:spPr>
                </pic:pic>
              </a:graphicData>
            </a:graphic>
          </wp:inline>
        </w:drawing>
      </w:r>
    </w:p>
    <w:p w:rsidR="004C514C" w:rsidRPr="0010156B" w:rsidRDefault="004C514C" w:rsidP="004D2D82">
      <w:pPr>
        <w:pStyle w:val="RepParaltp"/>
        <w:ind w:firstLineChars="0" w:firstLine="0"/>
        <w:rPr>
          <w:rFonts w:ascii="微软雅黑" w:eastAsia="微软雅黑" w:hAnsi="微软雅黑"/>
          <w:noProof/>
          <w:lang w:val="en-US" w:eastAsia="zh-CN"/>
        </w:rPr>
      </w:pPr>
    </w:p>
    <w:p w:rsidR="00A81948"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5）</w:t>
      </w:r>
      <w:r w:rsidR="00BB1A33" w:rsidRPr="0010156B">
        <w:rPr>
          <w:rFonts w:ascii="微软雅黑" w:eastAsia="微软雅黑" w:hAnsi="微软雅黑" w:hint="eastAsia"/>
          <w:lang w:val="en-US" w:eastAsia="zh-CN"/>
        </w:rPr>
        <w:t>填写相关服务名称和账户信息，</w:t>
      </w:r>
      <w:r w:rsidR="00A81948" w:rsidRPr="0010156B">
        <w:rPr>
          <w:rFonts w:ascii="微软雅黑" w:eastAsia="微软雅黑" w:hAnsi="微软雅黑" w:hint="eastAsia"/>
          <w:lang w:val="en-US" w:eastAsia="zh-CN"/>
        </w:rPr>
        <w:t>点击“继续”，系统生成创建摘要列表，</w:t>
      </w:r>
      <w:proofErr w:type="gramStart"/>
      <w:r w:rsidR="00A81948" w:rsidRPr="0010156B">
        <w:rPr>
          <w:rFonts w:ascii="微软雅黑" w:eastAsia="微软雅黑" w:hAnsi="微软雅黑" w:hint="eastAsia"/>
          <w:lang w:val="en-US" w:eastAsia="zh-CN"/>
        </w:rPr>
        <w:t>云应用</w:t>
      </w:r>
      <w:proofErr w:type="gramEnd"/>
      <w:r w:rsidR="00A81948" w:rsidRPr="0010156B">
        <w:rPr>
          <w:rFonts w:ascii="微软雅黑" w:eastAsia="微软雅黑" w:hAnsi="微软雅黑" w:hint="eastAsia"/>
          <w:lang w:val="en-US" w:eastAsia="zh-CN"/>
        </w:rPr>
        <w:t>管理人员确认后提交申请；</w:t>
      </w:r>
    </w:p>
    <w:p w:rsidR="00810974"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0997B7B8" wp14:editId="1C6FCA77">
            <wp:extent cx="5548630" cy="6715125"/>
            <wp:effectExtent l="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8630" cy="6715125"/>
                    </a:xfrm>
                    <a:prstGeom prst="rect">
                      <a:avLst/>
                    </a:prstGeom>
                    <a:noFill/>
                    <a:ln>
                      <a:noFill/>
                    </a:ln>
                  </pic:spPr>
                </pic:pic>
              </a:graphicData>
            </a:graphic>
          </wp:inline>
        </w:drawing>
      </w:r>
    </w:p>
    <w:p w:rsidR="00810974"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6）</w:t>
      </w:r>
      <w:r w:rsidR="00810974" w:rsidRPr="0010156B">
        <w:rPr>
          <w:rFonts w:ascii="微软雅黑" w:eastAsia="微软雅黑" w:hAnsi="微软雅黑" w:hint="eastAsia"/>
          <w:lang w:val="en-US" w:eastAsia="zh-CN"/>
        </w:rPr>
        <w:t>确认提交申请后，系统将生成一张应用开通申请订单，订单详情展示如下：</w:t>
      </w:r>
    </w:p>
    <w:p w:rsidR="00B575CD"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07B6E8B0" wp14:editId="0F0956EC">
            <wp:extent cx="5539105" cy="428180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39105" cy="4281805"/>
                    </a:xfrm>
                    <a:prstGeom prst="rect">
                      <a:avLst/>
                    </a:prstGeom>
                    <a:noFill/>
                    <a:ln>
                      <a:noFill/>
                    </a:ln>
                  </pic:spPr>
                </pic:pic>
              </a:graphicData>
            </a:graphic>
          </wp:inline>
        </w:drawing>
      </w:r>
    </w:p>
    <w:p w:rsidR="00A81948" w:rsidRPr="0010156B" w:rsidRDefault="00110FB5" w:rsidP="004D2D82">
      <w:pPr>
        <w:pStyle w:val="RepParaltp"/>
        <w:ind w:firstLineChars="0" w:firstLine="420"/>
        <w:rPr>
          <w:rFonts w:ascii="微软雅黑" w:eastAsia="微软雅黑" w:hAnsi="微软雅黑"/>
          <w:lang w:val="en-US" w:eastAsia="zh-CN"/>
        </w:rPr>
      </w:pPr>
      <w:r w:rsidRPr="0010156B">
        <w:rPr>
          <w:rFonts w:ascii="微软雅黑" w:eastAsia="微软雅黑" w:hAnsi="微软雅黑" w:hint="eastAsia"/>
          <w:lang w:val="en-US" w:eastAsia="zh-CN"/>
        </w:rPr>
        <w:t>7）</w:t>
      </w:r>
      <w:r w:rsidR="00A81948" w:rsidRPr="0010156B">
        <w:rPr>
          <w:rFonts w:ascii="微软雅黑" w:eastAsia="微软雅黑" w:hAnsi="微软雅黑" w:hint="eastAsia"/>
          <w:lang w:val="en-US" w:eastAsia="zh-CN"/>
        </w:rPr>
        <w:t>系统审批人员收到创建应用申请单，核对应用申请资源配额信息，如通过审核则点击“审核通过”，系统调用云资源管理平台提供的接口，开始一个个创建资源；如未审核通过则点击“审核不通过”，系统更新应用状态为“未开通”；</w:t>
      </w:r>
    </w:p>
    <w:p w:rsidR="00A81948"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8）</w:t>
      </w:r>
      <w:r w:rsidR="00A81948" w:rsidRPr="0010156B">
        <w:rPr>
          <w:rFonts w:ascii="微软雅黑" w:eastAsia="微软雅黑" w:hAnsi="微软雅黑" w:hint="eastAsia"/>
          <w:lang w:val="en-US" w:eastAsia="zh-CN"/>
        </w:rPr>
        <w:t>资源创建完毕后，系统返回给审批人员创建成功或者失败的提示，同时更新</w:t>
      </w:r>
      <w:proofErr w:type="gramStart"/>
      <w:r w:rsidR="00A81948" w:rsidRPr="0010156B">
        <w:rPr>
          <w:rFonts w:ascii="微软雅黑" w:eastAsia="微软雅黑" w:hAnsi="微软雅黑" w:hint="eastAsia"/>
          <w:lang w:val="en-US" w:eastAsia="zh-CN"/>
        </w:rPr>
        <w:t>云应用</w:t>
      </w:r>
      <w:proofErr w:type="gramEnd"/>
      <w:r w:rsidR="00A81948" w:rsidRPr="0010156B">
        <w:rPr>
          <w:rFonts w:ascii="微软雅黑" w:eastAsia="微软雅黑" w:hAnsi="微软雅黑" w:hint="eastAsia"/>
          <w:lang w:val="en-US" w:eastAsia="zh-CN"/>
        </w:rPr>
        <w:t>管理人员“我的应用”下该应用的状态，如创建成功，状态变为“已开通”；</w:t>
      </w:r>
    </w:p>
    <w:p w:rsidR="00A81948"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9）</w:t>
      </w:r>
      <w:r w:rsidR="00A81948" w:rsidRPr="0010156B">
        <w:rPr>
          <w:rFonts w:ascii="微软雅黑" w:eastAsia="微软雅黑" w:hAnsi="微软雅黑" w:hint="eastAsia"/>
          <w:lang w:val="en-US" w:eastAsia="zh-CN"/>
        </w:rPr>
        <w:t>系统调用云资源管理平台提供的接口创建</w:t>
      </w:r>
      <w:proofErr w:type="gramStart"/>
      <w:r w:rsidR="00A81948" w:rsidRPr="0010156B">
        <w:rPr>
          <w:rFonts w:ascii="微软雅黑" w:eastAsia="微软雅黑" w:hAnsi="微软雅黑" w:hint="eastAsia"/>
          <w:lang w:val="en-US" w:eastAsia="zh-CN"/>
        </w:rPr>
        <w:t>云应用</w:t>
      </w:r>
      <w:proofErr w:type="gramEnd"/>
      <w:r w:rsidR="00A81948" w:rsidRPr="0010156B">
        <w:rPr>
          <w:rFonts w:ascii="微软雅黑" w:eastAsia="微软雅黑" w:hAnsi="微软雅黑" w:hint="eastAsia"/>
          <w:lang w:val="en-US" w:eastAsia="zh-CN"/>
        </w:rPr>
        <w:t>管理人员所申请的资源；</w:t>
      </w:r>
    </w:p>
    <w:p w:rsidR="00A81948"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10）</w:t>
      </w:r>
      <w:r w:rsidR="00A81948" w:rsidRPr="0010156B">
        <w:rPr>
          <w:rFonts w:ascii="微软雅黑" w:eastAsia="微软雅黑" w:hAnsi="微软雅黑" w:hint="eastAsia"/>
          <w:lang w:val="en-US" w:eastAsia="zh-CN"/>
        </w:rPr>
        <w:t>系统完成创建所有申请的资源后，</w:t>
      </w:r>
      <w:proofErr w:type="gramStart"/>
      <w:r w:rsidR="00A81948" w:rsidRPr="0010156B">
        <w:rPr>
          <w:rFonts w:ascii="微软雅黑" w:eastAsia="微软雅黑" w:hAnsi="微软雅黑" w:hint="eastAsia"/>
          <w:lang w:val="en-US" w:eastAsia="zh-CN"/>
        </w:rPr>
        <w:t>云应用</w:t>
      </w:r>
      <w:proofErr w:type="gramEnd"/>
      <w:r w:rsidR="00A81948" w:rsidRPr="0010156B">
        <w:rPr>
          <w:rFonts w:ascii="微软雅黑" w:eastAsia="微软雅黑" w:hAnsi="微软雅黑" w:hint="eastAsia"/>
          <w:lang w:val="en-US" w:eastAsia="zh-CN"/>
        </w:rPr>
        <w:t>管理人员会看到状态变为“已开通”</w:t>
      </w:r>
    </w:p>
    <w:p w:rsidR="009A1188" w:rsidRPr="0010156B" w:rsidRDefault="009A1188" w:rsidP="004D2D82">
      <w:pPr>
        <w:pStyle w:val="title3alt3"/>
        <w:keepNext w:val="0"/>
        <w:keepLines w:val="0"/>
        <w:ind w:firstLine="560"/>
        <w:rPr>
          <w:rFonts w:ascii="微软雅黑" w:eastAsia="微软雅黑" w:hAnsi="微软雅黑"/>
        </w:rPr>
      </w:pPr>
      <w:bookmarkStart w:id="32" w:name="_Toc438560281"/>
      <w:proofErr w:type="spellStart"/>
      <w:r w:rsidRPr="0010156B">
        <w:rPr>
          <w:rFonts w:ascii="微软雅黑" w:eastAsia="微软雅黑" w:hAnsi="微软雅黑" w:hint="eastAsia"/>
        </w:rPr>
        <w:t>服务申请</w:t>
      </w:r>
      <w:bookmarkEnd w:id="32"/>
      <w:proofErr w:type="spellEnd"/>
    </w:p>
    <w:p w:rsidR="005438AB" w:rsidRPr="0010156B" w:rsidRDefault="003E724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lastRenderedPageBreak/>
        <w:t>应用管理人员需要使用平台提供的服务如数据库服务、缓存服务及负载均衡服务时</w:t>
      </w:r>
      <w:r w:rsidR="00312523" w:rsidRPr="0010156B">
        <w:rPr>
          <w:rFonts w:ascii="微软雅黑" w:eastAsia="微软雅黑" w:hAnsi="微软雅黑" w:hint="eastAsia"/>
          <w:lang w:val="en-US" w:eastAsia="zh-CN"/>
        </w:rPr>
        <w:t>，需要向平台提交服务申请订单</w:t>
      </w:r>
      <w:r w:rsidR="005438AB" w:rsidRPr="0010156B">
        <w:rPr>
          <w:rFonts w:ascii="微软雅黑" w:eastAsia="微软雅黑" w:hAnsi="微软雅黑" w:hint="eastAsia"/>
          <w:lang w:val="en-US" w:eastAsia="zh-CN"/>
        </w:rPr>
        <w:t>。</w:t>
      </w:r>
    </w:p>
    <w:p w:rsidR="005438AB" w:rsidRPr="0010156B" w:rsidRDefault="005438A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申请数据库服务时，用户需填写数据库服务申请单，包括主机类型、</w:t>
      </w:r>
      <w:r w:rsidR="00312523" w:rsidRPr="0010156B">
        <w:rPr>
          <w:rFonts w:ascii="微软雅黑" w:eastAsia="微软雅黑" w:hAnsi="微软雅黑" w:hint="eastAsia"/>
          <w:lang w:val="en-US" w:eastAsia="zh-CN"/>
        </w:rPr>
        <w:t>服务名称、数据库用户名、密码等信息</w:t>
      </w:r>
      <w:r w:rsidR="00C03B11" w:rsidRPr="0010156B">
        <w:rPr>
          <w:rFonts w:ascii="微软雅黑" w:eastAsia="微软雅黑" w:hAnsi="微软雅黑" w:hint="eastAsia"/>
          <w:lang w:val="en-US" w:eastAsia="zh-CN"/>
        </w:rPr>
        <w:t>，系统校验各项的正确性并提交服务创建订单申请，流程跳转至运营系统订单审批流程。</w:t>
      </w:r>
    </w:p>
    <w:p w:rsidR="005438AB" w:rsidRPr="0010156B" w:rsidRDefault="005438A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申请</w:t>
      </w:r>
      <w:r w:rsidR="00312523" w:rsidRPr="0010156B">
        <w:rPr>
          <w:rFonts w:ascii="微软雅黑" w:eastAsia="微软雅黑" w:hAnsi="微软雅黑" w:hint="eastAsia"/>
          <w:lang w:val="en-US" w:eastAsia="zh-CN"/>
        </w:rPr>
        <w:t>缓存服务</w:t>
      </w:r>
      <w:r w:rsidRPr="0010156B">
        <w:rPr>
          <w:rFonts w:ascii="微软雅黑" w:eastAsia="微软雅黑" w:hAnsi="微软雅黑" w:hint="eastAsia"/>
          <w:lang w:val="en-US" w:eastAsia="zh-CN"/>
        </w:rPr>
        <w:t>时，用户</w:t>
      </w:r>
      <w:r w:rsidR="00312523" w:rsidRPr="0010156B">
        <w:rPr>
          <w:rFonts w:ascii="微软雅黑" w:eastAsia="微软雅黑" w:hAnsi="微软雅黑" w:hint="eastAsia"/>
          <w:lang w:val="en-US" w:eastAsia="zh-CN"/>
        </w:rPr>
        <w:t>需</w:t>
      </w:r>
      <w:r w:rsidRPr="0010156B">
        <w:rPr>
          <w:rFonts w:ascii="微软雅黑" w:eastAsia="微软雅黑" w:hAnsi="微软雅黑" w:hint="eastAsia"/>
          <w:lang w:val="en-US" w:eastAsia="zh-CN"/>
        </w:rPr>
        <w:t>填写缓存服务申请表单，包括缓存服务名称、切片数（缓存大小）、缓存最大连接数、连接超时时间等属性，系统校验各项的正确性并提交服务创建订单申请，流程跳转至运营系统订单审批流程</w:t>
      </w:r>
      <w:r w:rsidR="00C03B11" w:rsidRPr="0010156B">
        <w:rPr>
          <w:rFonts w:ascii="微软雅黑" w:eastAsia="微软雅黑" w:hAnsi="微软雅黑" w:hint="eastAsia"/>
          <w:lang w:val="en-US" w:eastAsia="zh-CN"/>
        </w:rPr>
        <w:t>。</w:t>
      </w:r>
    </w:p>
    <w:p w:rsidR="00312523" w:rsidRPr="0010156B" w:rsidRDefault="009D4E54"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申请负载均衡服务时，</w:t>
      </w:r>
      <w:r w:rsidR="00312523" w:rsidRPr="0010156B">
        <w:rPr>
          <w:rFonts w:ascii="微软雅黑" w:eastAsia="微软雅黑" w:hAnsi="微软雅黑" w:hint="eastAsia"/>
          <w:lang w:val="en-US" w:eastAsia="zh-CN"/>
        </w:rPr>
        <w:t>用户需填写负载均衡服务申请表单，包括服务名称、协议类型、负载均衡策略、健康检查页面、最大连接数、连接超时时间、集群成员列表等配置项，另外还需指定是否需要主备服务。用户提交服务创建申请后，</w:t>
      </w:r>
      <w:r w:rsidR="00C03B11" w:rsidRPr="0010156B">
        <w:rPr>
          <w:rFonts w:ascii="微软雅黑" w:eastAsia="微软雅黑" w:hAnsi="微软雅黑" w:hint="eastAsia"/>
          <w:lang w:val="en-US" w:eastAsia="zh-CN"/>
        </w:rPr>
        <w:t>系统校验各项的正确性并提交服务创建订单申请，流程跳转至运营系统订单审批流程。</w:t>
      </w:r>
    </w:p>
    <w:p w:rsidR="00312523" w:rsidRPr="0010156B" w:rsidRDefault="00312523" w:rsidP="004D2D82">
      <w:pPr>
        <w:pStyle w:val="RepParaltp"/>
        <w:ind w:firstLine="480"/>
        <w:rPr>
          <w:rFonts w:ascii="微软雅黑" w:eastAsia="微软雅黑" w:hAnsi="微软雅黑"/>
          <w:lang w:val="en-US" w:eastAsia="zh-CN"/>
        </w:rPr>
      </w:pPr>
    </w:p>
    <w:p w:rsidR="00312523" w:rsidRPr="0010156B" w:rsidRDefault="007A417F"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如负载均衡服务</w:t>
      </w:r>
      <w:r w:rsidR="00312523" w:rsidRPr="0010156B">
        <w:rPr>
          <w:rFonts w:ascii="微软雅黑" w:eastAsia="微软雅黑" w:hAnsi="微软雅黑" w:hint="eastAsia"/>
          <w:lang w:val="en-US" w:eastAsia="zh-CN"/>
        </w:rPr>
        <w:t>申请过程如下：</w:t>
      </w:r>
    </w:p>
    <w:p w:rsidR="007A417F" w:rsidRPr="0010156B" w:rsidRDefault="007A417F"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1</w:t>
      </w:r>
      <w:r w:rsidR="00110FB5" w:rsidRPr="0010156B">
        <w:rPr>
          <w:rFonts w:ascii="微软雅黑" w:eastAsia="微软雅黑" w:hAnsi="微软雅黑" w:hint="eastAsia"/>
          <w:lang w:val="en-GB" w:eastAsia="zh-CN"/>
        </w:rPr>
        <w:t>）</w:t>
      </w:r>
      <w:proofErr w:type="gramStart"/>
      <w:r w:rsidRPr="0010156B">
        <w:rPr>
          <w:rFonts w:ascii="微软雅黑" w:eastAsia="微软雅黑" w:hAnsi="微软雅黑" w:hint="eastAsia"/>
          <w:lang w:val="en-GB" w:eastAsia="zh-CN"/>
        </w:rPr>
        <w:t>云应用</w:t>
      </w:r>
      <w:proofErr w:type="gramEnd"/>
      <w:r w:rsidRPr="0010156B">
        <w:rPr>
          <w:rFonts w:ascii="微软雅黑" w:eastAsia="微软雅黑" w:hAnsi="微软雅黑" w:hint="eastAsia"/>
          <w:lang w:val="en-GB" w:eastAsia="zh-CN"/>
        </w:rPr>
        <w:t>管理人员登录自助服务门户后，在左侧菜单树中选择“应用开通”-&gt;“我的服务”，在我的应用界面选择“负载均衡服务”标签页；</w:t>
      </w:r>
    </w:p>
    <w:p w:rsidR="00C139BB" w:rsidRPr="0010156B" w:rsidRDefault="007A417F"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2</w:t>
      </w:r>
      <w:r w:rsidR="00110FB5" w:rsidRPr="0010156B">
        <w:rPr>
          <w:rFonts w:ascii="微软雅黑" w:eastAsia="微软雅黑" w:hAnsi="微软雅黑" w:hint="eastAsia"/>
          <w:lang w:val="en-GB" w:eastAsia="zh-CN"/>
        </w:rPr>
        <w:t>）</w:t>
      </w:r>
      <w:r w:rsidRPr="0010156B">
        <w:rPr>
          <w:rFonts w:ascii="微软雅黑" w:eastAsia="微软雅黑" w:hAnsi="微软雅黑" w:hint="eastAsia"/>
          <w:lang w:val="en-GB" w:eastAsia="zh-CN"/>
        </w:rPr>
        <w:t>界面列表展示</w:t>
      </w:r>
      <w:r w:rsidR="00C139BB" w:rsidRPr="0010156B">
        <w:rPr>
          <w:rFonts w:ascii="微软雅黑" w:eastAsia="微软雅黑" w:hAnsi="微软雅黑" w:hint="eastAsia"/>
          <w:lang w:val="en-GB" w:eastAsia="zh-CN"/>
        </w:rPr>
        <w:t>当前</w:t>
      </w:r>
      <w:r w:rsidRPr="0010156B">
        <w:rPr>
          <w:rFonts w:ascii="微软雅黑" w:eastAsia="微软雅黑" w:hAnsi="微软雅黑" w:hint="eastAsia"/>
          <w:lang w:val="en-GB" w:eastAsia="zh-CN"/>
        </w:rPr>
        <w:t>所有的负载均衡服务列</w:t>
      </w:r>
      <w:r w:rsidR="00C139BB" w:rsidRPr="0010156B">
        <w:rPr>
          <w:rFonts w:ascii="微软雅黑" w:eastAsia="微软雅黑" w:hAnsi="微软雅黑" w:hint="eastAsia"/>
          <w:lang w:val="en-GB" w:eastAsia="zh-CN"/>
        </w:rPr>
        <w:t>表，并将应用关联的负载均衡服务与系统关联的负载均衡服务分开展示；</w:t>
      </w:r>
    </w:p>
    <w:p w:rsidR="007C5263" w:rsidRPr="0010156B" w:rsidRDefault="005E0711" w:rsidP="004D2D82">
      <w:pPr>
        <w:pStyle w:val="RepParaltp"/>
        <w:ind w:firstLineChars="0" w:firstLine="0"/>
        <w:rPr>
          <w:rFonts w:ascii="微软雅黑" w:eastAsia="微软雅黑" w:hAnsi="微软雅黑"/>
          <w:lang w:val="en-GB" w:eastAsia="zh-CN"/>
        </w:rPr>
      </w:pPr>
      <w:r w:rsidRPr="0010156B">
        <w:rPr>
          <w:rFonts w:ascii="微软雅黑" w:eastAsia="微软雅黑" w:hAnsi="微软雅黑"/>
          <w:noProof/>
          <w:lang w:val="en-US" w:eastAsia="zh-CN"/>
        </w:rPr>
        <w:lastRenderedPageBreak/>
        <w:drawing>
          <wp:inline distT="0" distB="0" distL="0" distR="0" wp14:anchorId="74584AF0" wp14:editId="7A3FC3A8">
            <wp:extent cx="5534025" cy="390525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34025" cy="3905250"/>
                    </a:xfrm>
                    <a:prstGeom prst="rect">
                      <a:avLst/>
                    </a:prstGeom>
                    <a:noFill/>
                    <a:ln>
                      <a:noFill/>
                    </a:ln>
                  </pic:spPr>
                </pic:pic>
              </a:graphicData>
            </a:graphic>
          </wp:inline>
        </w:drawing>
      </w:r>
    </w:p>
    <w:p w:rsidR="007A417F" w:rsidRPr="0010156B" w:rsidRDefault="00C139BB"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3</w:t>
      </w:r>
      <w:r w:rsidR="00110FB5" w:rsidRPr="0010156B">
        <w:rPr>
          <w:rFonts w:ascii="微软雅黑" w:eastAsia="微软雅黑" w:hAnsi="微软雅黑" w:hint="eastAsia"/>
          <w:lang w:val="en-GB" w:eastAsia="zh-CN"/>
        </w:rPr>
        <w:t>）</w:t>
      </w:r>
      <w:r w:rsidRPr="0010156B">
        <w:rPr>
          <w:rFonts w:ascii="微软雅黑" w:eastAsia="微软雅黑" w:hAnsi="微软雅黑" w:hint="eastAsia"/>
          <w:lang w:val="en-GB" w:eastAsia="zh-CN"/>
        </w:rPr>
        <w:t>单击上侧“创建负载均衡服务”按钮；系统页面转向负载均衡服务创建向导；</w:t>
      </w:r>
    </w:p>
    <w:p w:rsidR="007A417F" w:rsidRPr="0010156B" w:rsidRDefault="00C139BB"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3</w:t>
      </w:r>
      <w:r w:rsidR="007A417F" w:rsidRPr="0010156B">
        <w:rPr>
          <w:rFonts w:ascii="微软雅黑" w:eastAsia="微软雅黑" w:hAnsi="微软雅黑" w:hint="eastAsia"/>
          <w:lang w:val="en-GB" w:eastAsia="zh-CN"/>
        </w:rPr>
        <w:t>.1 用户填写负载均衡服务的配置信息：服务名称、服务协议类型、负载均衡策略、健康检查页面、最大连接数、连接超时时间以及集群成员列表等</w:t>
      </w:r>
    </w:p>
    <w:p w:rsidR="007A417F" w:rsidRPr="0010156B" w:rsidRDefault="00C139BB"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3</w:t>
      </w:r>
      <w:r w:rsidR="007A417F" w:rsidRPr="0010156B">
        <w:rPr>
          <w:rFonts w:ascii="微软雅黑" w:eastAsia="微软雅黑" w:hAnsi="微软雅黑" w:hint="eastAsia"/>
          <w:lang w:val="en-GB" w:eastAsia="zh-CN"/>
        </w:rPr>
        <w:t>.2 点击“继续”，系统检验各项</w:t>
      </w:r>
      <w:proofErr w:type="gramStart"/>
      <w:r w:rsidR="007A417F" w:rsidRPr="0010156B">
        <w:rPr>
          <w:rFonts w:ascii="微软雅黑" w:eastAsia="微软雅黑" w:hAnsi="微软雅黑" w:hint="eastAsia"/>
          <w:lang w:val="en-GB" w:eastAsia="zh-CN"/>
        </w:rPr>
        <w:t>填写值</w:t>
      </w:r>
      <w:proofErr w:type="gramEnd"/>
      <w:r w:rsidR="007A417F" w:rsidRPr="0010156B">
        <w:rPr>
          <w:rFonts w:ascii="微软雅黑" w:eastAsia="微软雅黑" w:hAnsi="微软雅黑" w:hint="eastAsia"/>
          <w:lang w:val="en-GB" w:eastAsia="zh-CN"/>
        </w:rPr>
        <w:t>是否符合规范，若不符合，则页面跳回配置信息填写页面；</w:t>
      </w:r>
    </w:p>
    <w:p w:rsidR="007A417F" w:rsidRPr="0010156B" w:rsidRDefault="00C139BB"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3</w:t>
      </w:r>
      <w:r w:rsidR="007A417F" w:rsidRPr="0010156B">
        <w:rPr>
          <w:rFonts w:ascii="微软雅黑" w:eastAsia="微软雅黑" w:hAnsi="微软雅黑" w:hint="eastAsia"/>
          <w:lang w:val="en-GB" w:eastAsia="zh-CN"/>
        </w:rPr>
        <w:t>.3 点击“提交”，弹出服务创建确认框，确认提交后，后台生成负载均衡服务开通订单（在数据库中添加服务开通订单相关记录，且订单状态为“已提交”）</w:t>
      </w:r>
    </w:p>
    <w:p w:rsidR="007C5263" w:rsidRPr="0010156B" w:rsidRDefault="005E0711" w:rsidP="004D2D82">
      <w:pPr>
        <w:pStyle w:val="RepParaltp"/>
        <w:ind w:firstLineChars="0" w:firstLine="0"/>
        <w:rPr>
          <w:rFonts w:ascii="微软雅黑" w:eastAsia="微软雅黑" w:hAnsi="微软雅黑"/>
          <w:lang w:val="en-GB" w:eastAsia="zh-CN"/>
        </w:rPr>
      </w:pPr>
      <w:r w:rsidRPr="0010156B">
        <w:rPr>
          <w:rFonts w:ascii="微软雅黑" w:eastAsia="微软雅黑" w:hAnsi="微软雅黑"/>
          <w:noProof/>
          <w:lang w:val="en-US" w:eastAsia="zh-CN"/>
        </w:rPr>
        <w:lastRenderedPageBreak/>
        <w:drawing>
          <wp:inline distT="0" distB="0" distL="0" distR="0" wp14:anchorId="7B420893" wp14:editId="2F4FFC0B">
            <wp:extent cx="5534025" cy="390525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4025" cy="3905250"/>
                    </a:xfrm>
                    <a:prstGeom prst="rect">
                      <a:avLst/>
                    </a:prstGeom>
                    <a:noFill/>
                    <a:ln>
                      <a:noFill/>
                    </a:ln>
                  </pic:spPr>
                </pic:pic>
              </a:graphicData>
            </a:graphic>
          </wp:inline>
        </w:drawing>
      </w:r>
    </w:p>
    <w:p w:rsidR="004D2D82" w:rsidRPr="0010156B" w:rsidRDefault="004D2D82" w:rsidP="004D2D82">
      <w:pPr>
        <w:pStyle w:val="RepParaltp"/>
        <w:ind w:firstLine="480"/>
        <w:rPr>
          <w:rFonts w:ascii="微软雅黑" w:eastAsia="微软雅黑" w:hAnsi="微软雅黑"/>
          <w:lang w:val="en-GB" w:eastAsia="zh-CN"/>
        </w:rPr>
      </w:pPr>
    </w:p>
    <w:p w:rsidR="004D2D82" w:rsidRPr="0010156B" w:rsidRDefault="00C139BB" w:rsidP="00C36EBF">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4</w:t>
      </w:r>
      <w:r w:rsidR="00110FB5" w:rsidRPr="0010156B">
        <w:rPr>
          <w:rFonts w:ascii="微软雅黑" w:eastAsia="微软雅黑" w:hAnsi="微软雅黑" w:hint="eastAsia"/>
          <w:lang w:val="en-GB" w:eastAsia="zh-CN"/>
        </w:rPr>
        <w:t>）</w:t>
      </w:r>
      <w:r w:rsidR="007A417F" w:rsidRPr="0010156B">
        <w:rPr>
          <w:rFonts w:ascii="微软雅黑" w:eastAsia="微软雅黑" w:hAnsi="微软雅黑" w:hint="eastAsia"/>
          <w:lang w:val="en-GB" w:eastAsia="zh-CN"/>
        </w:rPr>
        <w:t>系统生成负载均衡服务开通订单，流程跳转至订单审批流程；</w:t>
      </w:r>
    </w:p>
    <w:p w:rsidR="009A1188" w:rsidRPr="0010156B" w:rsidRDefault="009A1188" w:rsidP="004D2D82">
      <w:pPr>
        <w:pStyle w:val="title3alt3"/>
        <w:keepNext w:val="0"/>
        <w:keepLines w:val="0"/>
        <w:ind w:firstLine="560"/>
        <w:rPr>
          <w:rFonts w:ascii="微软雅黑" w:eastAsia="微软雅黑" w:hAnsi="微软雅黑"/>
        </w:rPr>
      </w:pPr>
      <w:bookmarkStart w:id="33" w:name="_Toc438560282"/>
      <w:proofErr w:type="spellStart"/>
      <w:r w:rsidRPr="0010156B">
        <w:rPr>
          <w:rFonts w:ascii="微软雅黑" w:eastAsia="微软雅黑" w:hAnsi="微软雅黑" w:hint="eastAsia"/>
        </w:rPr>
        <w:t>应用</w:t>
      </w:r>
      <w:r w:rsidR="00854306" w:rsidRPr="0010156B">
        <w:rPr>
          <w:rFonts w:ascii="微软雅黑" w:eastAsia="微软雅黑" w:hAnsi="微软雅黑" w:hint="eastAsia"/>
        </w:rPr>
        <w:t>部署</w:t>
      </w:r>
      <w:bookmarkEnd w:id="33"/>
      <w:proofErr w:type="spellEnd"/>
    </w:p>
    <w:p w:rsidR="00E44201" w:rsidRPr="0010156B" w:rsidRDefault="00E4420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应用部署是指</w:t>
      </w:r>
      <w:r w:rsidR="00110FB5" w:rsidRPr="0010156B">
        <w:rPr>
          <w:rFonts w:ascii="微软雅黑" w:eastAsia="微软雅黑" w:hAnsi="微软雅黑" w:hint="eastAsia"/>
          <w:lang w:val="en-US" w:eastAsia="zh-CN"/>
        </w:rPr>
        <w:t>应用管理人员</w:t>
      </w:r>
      <w:r w:rsidRPr="0010156B">
        <w:rPr>
          <w:rFonts w:ascii="微软雅黑" w:eastAsia="微软雅黑" w:hAnsi="微软雅黑" w:hint="eastAsia"/>
          <w:lang w:val="en-US" w:eastAsia="zh-CN"/>
        </w:rPr>
        <w:t>可以把应用的源代码上传到申请的代码库中。应用开发者还可以把应用的部署包上传到平台的</w:t>
      </w:r>
      <w:proofErr w:type="gramStart"/>
      <w:r w:rsidRPr="0010156B">
        <w:rPr>
          <w:rFonts w:ascii="微软雅黑" w:eastAsia="微软雅黑" w:hAnsi="微软雅黑" w:hint="eastAsia"/>
          <w:lang w:val="en-US" w:eastAsia="zh-CN"/>
        </w:rPr>
        <w:t>云运行</w:t>
      </w:r>
      <w:proofErr w:type="gramEnd"/>
      <w:r w:rsidRPr="0010156B">
        <w:rPr>
          <w:rFonts w:ascii="微软雅黑" w:eastAsia="微软雅黑" w:hAnsi="微软雅黑" w:hint="eastAsia"/>
          <w:lang w:val="en-US" w:eastAsia="zh-CN"/>
        </w:rPr>
        <w:t>环境中，用于应用的发布。</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该模块仅针对平台应用。</w:t>
      </w:r>
    </w:p>
    <w:p w:rsidR="00854306" w:rsidRPr="0010156B" w:rsidRDefault="0085430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w:t>
      </w:r>
      <w:r w:rsidR="00110FB5" w:rsidRPr="0010156B">
        <w:rPr>
          <w:rFonts w:ascii="微软雅黑" w:eastAsia="微软雅黑" w:hAnsi="微软雅黑" w:hint="eastAsia"/>
          <w:lang w:val="en-US" w:eastAsia="zh-CN"/>
        </w:rPr>
        <w:t>）</w:t>
      </w:r>
      <w:r w:rsidRPr="0010156B">
        <w:rPr>
          <w:rFonts w:ascii="微软雅黑" w:eastAsia="微软雅黑" w:hAnsi="微软雅黑" w:hint="eastAsia"/>
          <w:lang w:val="en-US" w:eastAsia="zh-CN"/>
        </w:rPr>
        <w:t>应用管理人员登录应用管理控制台；在左侧菜单树中选择“应用管理”-&gt;“应用部署”；界面右侧显示我的应用列表；</w:t>
      </w:r>
      <w:r w:rsidR="006F15F0" w:rsidRPr="0010156B">
        <w:rPr>
          <w:rFonts w:ascii="微软雅黑" w:eastAsia="微软雅黑" w:hAnsi="微软雅黑" w:hint="eastAsia"/>
          <w:lang w:val="en-US" w:eastAsia="zh-CN"/>
        </w:rPr>
        <w:t>如下图所示：</w:t>
      </w:r>
    </w:p>
    <w:p w:rsidR="00EB4737" w:rsidRPr="0010156B" w:rsidRDefault="00EB4737" w:rsidP="004D2D82">
      <w:pPr>
        <w:pStyle w:val="RepParaltp"/>
        <w:ind w:firstLine="480"/>
        <w:rPr>
          <w:rFonts w:ascii="微软雅黑" w:eastAsia="微软雅黑" w:hAnsi="微软雅黑"/>
          <w:noProof/>
          <w:lang w:val="en-US" w:eastAsia="zh-CN"/>
        </w:rPr>
      </w:pPr>
    </w:p>
    <w:p w:rsidR="007C5263"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2A850997" wp14:editId="4CCDA64B">
            <wp:extent cx="5543550" cy="3305175"/>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noFill/>
                    <a:ln>
                      <a:noFill/>
                    </a:ln>
                  </pic:spPr>
                </pic:pic>
              </a:graphicData>
            </a:graphic>
          </wp:inline>
        </w:drawing>
      </w:r>
    </w:p>
    <w:p w:rsidR="00EB4737" w:rsidRPr="0010156B" w:rsidRDefault="00EB4737" w:rsidP="004D2D82">
      <w:pPr>
        <w:pStyle w:val="RepParaltp"/>
        <w:ind w:firstLine="480"/>
        <w:rPr>
          <w:rFonts w:ascii="微软雅黑" w:eastAsia="微软雅黑" w:hAnsi="微软雅黑"/>
          <w:lang w:val="en-US" w:eastAsia="zh-CN"/>
        </w:rPr>
      </w:pPr>
    </w:p>
    <w:p w:rsidR="00001DCC" w:rsidRPr="0010156B" w:rsidRDefault="00854306"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lang w:val="en-US" w:eastAsia="zh-CN"/>
        </w:rPr>
        <w:t>2</w:t>
      </w:r>
      <w:r w:rsidR="00110FB5" w:rsidRPr="0010156B">
        <w:rPr>
          <w:rFonts w:ascii="微软雅黑" w:eastAsia="微软雅黑" w:hAnsi="微软雅黑" w:hint="eastAsia"/>
          <w:lang w:val="en-US" w:eastAsia="zh-CN"/>
        </w:rPr>
        <w:t>）</w:t>
      </w:r>
      <w:r w:rsidRPr="0010156B">
        <w:rPr>
          <w:rFonts w:ascii="微软雅黑" w:eastAsia="微软雅黑" w:hAnsi="微软雅黑" w:hint="eastAsia"/>
          <w:lang w:val="en-US" w:eastAsia="zh-CN"/>
        </w:rPr>
        <w:t>点击上侧“部署应用”按钮；系统页面转向部署应用的向导；</w:t>
      </w:r>
      <w:r w:rsidR="00EB4737" w:rsidRPr="0010156B">
        <w:rPr>
          <w:rFonts w:ascii="微软雅黑" w:eastAsia="微软雅黑" w:hAnsi="微软雅黑" w:hint="eastAsia"/>
          <w:lang w:val="en-US" w:eastAsia="zh-CN"/>
        </w:rPr>
        <w:t>如下图所示：</w:t>
      </w:r>
    </w:p>
    <w:p w:rsidR="00AF7DEA" w:rsidRPr="0010156B" w:rsidRDefault="00AF7DEA" w:rsidP="00E45CE2">
      <w:pPr>
        <w:pStyle w:val="RepParaltp"/>
        <w:ind w:firstLineChars="0" w:firstLine="0"/>
        <w:rPr>
          <w:rFonts w:ascii="微软雅黑" w:eastAsia="微软雅黑" w:hAnsi="微软雅黑"/>
          <w:noProof/>
          <w:lang w:val="en-US" w:eastAsia="zh-CN"/>
        </w:rPr>
      </w:pPr>
    </w:p>
    <w:p w:rsidR="007C5263"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08716D2E" wp14:editId="027640B3">
            <wp:extent cx="5539105" cy="2986405"/>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9105" cy="2986405"/>
                    </a:xfrm>
                    <a:prstGeom prst="rect">
                      <a:avLst/>
                    </a:prstGeom>
                    <a:noFill/>
                    <a:ln>
                      <a:noFill/>
                    </a:ln>
                  </pic:spPr>
                </pic:pic>
              </a:graphicData>
            </a:graphic>
          </wp:inline>
        </w:drawing>
      </w:r>
    </w:p>
    <w:p w:rsidR="00BA7325" w:rsidRPr="0010156B" w:rsidRDefault="00BA7325" w:rsidP="0025403D">
      <w:pPr>
        <w:pStyle w:val="RepParaltp"/>
        <w:ind w:firstLine="480"/>
        <w:rPr>
          <w:rFonts w:ascii="微软雅黑" w:eastAsia="微软雅黑" w:hAnsi="微软雅黑"/>
          <w:lang w:val="en-US" w:eastAsia="zh-CN"/>
        </w:rPr>
      </w:pPr>
    </w:p>
    <w:p w:rsidR="007C5263" w:rsidRPr="0010156B" w:rsidRDefault="00854306" w:rsidP="0025403D">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w:t>
      </w:r>
      <w:r w:rsidR="00110FB5" w:rsidRPr="0010156B">
        <w:rPr>
          <w:rFonts w:ascii="微软雅黑" w:eastAsia="微软雅黑" w:hAnsi="微软雅黑" w:hint="eastAsia"/>
          <w:lang w:val="en-US" w:eastAsia="zh-CN"/>
        </w:rPr>
        <w:t>）</w:t>
      </w:r>
      <w:r w:rsidR="00586054" w:rsidRPr="0010156B">
        <w:rPr>
          <w:rFonts w:ascii="微软雅黑" w:eastAsia="微软雅黑" w:hAnsi="微软雅黑" w:hint="eastAsia"/>
          <w:lang w:val="en-US" w:eastAsia="zh-CN"/>
        </w:rPr>
        <w:t>选择要部署的WAR文件和目标应用以及版本策略</w:t>
      </w:r>
      <w:r w:rsidRPr="0010156B">
        <w:rPr>
          <w:rFonts w:ascii="微软雅黑" w:eastAsia="微软雅黑" w:hAnsi="微软雅黑" w:hint="eastAsia"/>
          <w:lang w:val="en-US" w:eastAsia="zh-CN"/>
        </w:rPr>
        <w:t>，点击“</w:t>
      </w:r>
      <w:r w:rsidR="00586054" w:rsidRPr="0010156B">
        <w:rPr>
          <w:rFonts w:ascii="微软雅黑" w:eastAsia="微软雅黑" w:hAnsi="微软雅黑" w:hint="eastAsia"/>
          <w:lang w:val="en-US" w:eastAsia="zh-CN"/>
        </w:rPr>
        <w:t>部署</w:t>
      </w:r>
      <w:r w:rsidRPr="0010156B">
        <w:rPr>
          <w:rFonts w:ascii="微软雅黑" w:eastAsia="微软雅黑" w:hAnsi="微软雅黑" w:hint="eastAsia"/>
          <w:lang w:val="en-US" w:eastAsia="zh-CN"/>
        </w:rPr>
        <w:t>”</w:t>
      </w:r>
      <w:r w:rsidR="00586054" w:rsidRPr="0010156B">
        <w:rPr>
          <w:rFonts w:ascii="微软雅黑" w:eastAsia="微软雅黑" w:hAnsi="微软雅黑" w:hint="eastAsia"/>
          <w:lang w:val="en-US" w:eastAsia="zh-CN"/>
        </w:rPr>
        <w:t>按钮，等</w:t>
      </w:r>
      <w:r w:rsidR="00586054" w:rsidRPr="0010156B">
        <w:rPr>
          <w:rFonts w:ascii="微软雅黑" w:eastAsia="微软雅黑" w:hAnsi="微软雅黑" w:hint="eastAsia"/>
          <w:lang w:val="en-US" w:eastAsia="zh-CN"/>
        </w:rPr>
        <w:lastRenderedPageBreak/>
        <w:t>待部署结果</w:t>
      </w:r>
      <w:r w:rsidR="00667549" w:rsidRPr="0010156B">
        <w:rPr>
          <w:rFonts w:ascii="微软雅黑" w:eastAsia="微软雅黑" w:hAnsi="微软雅黑" w:hint="eastAsia"/>
          <w:lang w:val="en-US" w:eastAsia="zh-CN"/>
        </w:rPr>
        <w:t>。</w:t>
      </w:r>
      <w:r w:rsidR="00BA7325" w:rsidRPr="0010156B">
        <w:rPr>
          <w:rFonts w:ascii="微软雅黑" w:eastAsia="微软雅黑" w:hAnsi="微软雅黑" w:hint="eastAsia"/>
          <w:lang w:val="en-US" w:eastAsia="zh-CN"/>
        </w:rPr>
        <w:t>如下图所示：</w:t>
      </w:r>
    </w:p>
    <w:p w:rsidR="00BA7325" w:rsidRPr="0010156B" w:rsidRDefault="00BA7325" w:rsidP="0025403D">
      <w:pPr>
        <w:pStyle w:val="RepParaltp"/>
        <w:ind w:firstLine="480"/>
        <w:rPr>
          <w:rFonts w:ascii="微软雅黑" w:eastAsia="微软雅黑" w:hAnsi="微软雅黑"/>
          <w:lang w:val="en-US" w:eastAsia="zh-CN"/>
        </w:rPr>
      </w:pPr>
    </w:p>
    <w:p w:rsidR="00AB6C82" w:rsidRPr="0010156B" w:rsidRDefault="005E0711" w:rsidP="00AB6C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0D9CD558" wp14:editId="54B13AEE">
            <wp:extent cx="5543550" cy="299085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6C12EF" w:rsidRPr="0010156B" w:rsidRDefault="006C12EF" w:rsidP="00F24FCD">
      <w:pPr>
        <w:pStyle w:val="RepParaltp"/>
        <w:ind w:firstLine="480"/>
        <w:rPr>
          <w:rFonts w:ascii="微软雅黑" w:eastAsia="微软雅黑" w:hAnsi="微软雅黑"/>
          <w:lang w:val="en-US" w:eastAsia="zh-CN"/>
        </w:rPr>
      </w:pPr>
    </w:p>
    <w:p w:rsidR="00F24FCD" w:rsidRPr="0010156B" w:rsidRDefault="00F24FCD" w:rsidP="00F24FCD">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4）部署成功，版本显示如下图所示：</w:t>
      </w:r>
    </w:p>
    <w:p w:rsidR="00F24FCD" w:rsidRPr="0010156B" w:rsidRDefault="00F24FCD" w:rsidP="00F24FCD">
      <w:pPr>
        <w:pStyle w:val="RepParaltp"/>
        <w:ind w:firstLine="480"/>
        <w:rPr>
          <w:rFonts w:ascii="微软雅黑" w:eastAsia="微软雅黑" w:hAnsi="微软雅黑"/>
          <w:lang w:val="en-US" w:eastAsia="zh-CN"/>
        </w:rPr>
      </w:pPr>
    </w:p>
    <w:p w:rsidR="00F24FCD" w:rsidRPr="0010156B" w:rsidRDefault="005E0711" w:rsidP="00AB6C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2E2EA284" wp14:editId="4E1D6490">
            <wp:extent cx="5543550" cy="3305175"/>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noFill/>
                    <a:ln>
                      <a:noFill/>
                    </a:ln>
                  </pic:spPr>
                </pic:pic>
              </a:graphicData>
            </a:graphic>
          </wp:inline>
        </w:drawing>
      </w:r>
    </w:p>
    <w:p w:rsidR="00F24FCD" w:rsidRPr="0010156B" w:rsidRDefault="00F24FCD" w:rsidP="00AB6C82">
      <w:pPr>
        <w:pStyle w:val="RepParaltp"/>
        <w:ind w:firstLineChars="0" w:firstLine="0"/>
        <w:rPr>
          <w:rFonts w:ascii="微软雅黑" w:eastAsia="微软雅黑" w:hAnsi="微软雅黑"/>
          <w:lang w:val="en-US" w:eastAsia="zh-CN"/>
        </w:rPr>
      </w:pPr>
    </w:p>
    <w:p w:rsidR="002E19D5" w:rsidRPr="0010156B" w:rsidRDefault="002E19D5" w:rsidP="004D2D82">
      <w:pPr>
        <w:pStyle w:val="title3alt3"/>
        <w:keepNext w:val="0"/>
        <w:keepLines w:val="0"/>
        <w:ind w:firstLine="560"/>
        <w:rPr>
          <w:rFonts w:ascii="微软雅黑" w:eastAsia="微软雅黑" w:hAnsi="微软雅黑"/>
        </w:rPr>
      </w:pPr>
      <w:bookmarkStart w:id="34" w:name="_Toc438560283"/>
      <w:proofErr w:type="spellStart"/>
      <w:r w:rsidRPr="0010156B">
        <w:rPr>
          <w:rFonts w:ascii="微软雅黑" w:eastAsia="微软雅黑" w:hAnsi="微软雅黑" w:hint="eastAsia"/>
        </w:rPr>
        <w:t>应用控制</w:t>
      </w:r>
      <w:bookmarkEnd w:id="34"/>
      <w:proofErr w:type="spellEnd"/>
    </w:p>
    <w:p w:rsidR="002E19D5" w:rsidRPr="0010156B" w:rsidRDefault="00B7267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应用管理人员</w:t>
      </w:r>
      <w:r w:rsidR="00C9751C" w:rsidRPr="0010156B">
        <w:rPr>
          <w:rFonts w:ascii="微软雅黑" w:eastAsia="微软雅黑" w:hAnsi="微软雅黑" w:hint="eastAsia"/>
          <w:lang w:val="en-US" w:eastAsia="zh-CN"/>
        </w:rPr>
        <w:t>在完成应用的部署之后，通过平台提供的应用控制功能对应用进行启动、停止、重启、卸载等操作。</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该模块仅针对平台应用。</w:t>
      </w:r>
    </w:p>
    <w:p w:rsidR="00B47C68" w:rsidRPr="0010156B" w:rsidRDefault="00B47C68"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w:t>
      </w:r>
      <w:r w:rsidR="00110FB5" w:rsidRPr="0010156B">
        <w:rPr>
          <w:rFonts w:ascii="微软雅黑" w:eastAsia="微软雅黑" w:hAnsi="微软雅黑" w:hint="eastAsia"/>
          <w:lang w:val="en-US" w:eastAsia="zh-CN"/>
        </w:rPr>
        <w:t>）</w:t>
      </w:r>
      <w:r w:rsidRPr="0010156B">
        <w:rPr>
          <w:rFonts w:ascii="微软雅黑" w:eastAsia="微软雅黑" w:hAnsi="微软雅黑" w:hint="eastAsia"/>
          <w:lang w:val="en-US" w:eastAsia="zh-CN"/>
        </w:rPr>
        <w:t>应用管理人员登录应用管理控制台；在左侧菜单树中选择“应用管理”-&gt;“应用控制”；界面右侧显示我的应用列表（应用标识、名称、状态、会话、类型等）；</w:t>
      </w:r>
    </w:p>
    <w:p w:rsidR="00B47C68" w:rsidRPr="0010156B" w:rsidRDefault="00B47C68"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w:t>
      </w:r>
      <w:r w:rsidR="00110FB5" w:rsidRPr="0010156B">
        <w:rPr>
          <w:rFonts w:ascii="微软雅黑" w:eastAsia="微软雅黑" w:hAnsi="微软雅黑" w:hint="eastAsia"/>
          <w:lang w:val="en-US" w:eastAsia="zh-CN"/>
        </w:rPr>
        <w:t>）</w:t>
      </w:r>
      <w:proofErr w:type="gramStart"/>
      <w:r w:rsidRPr="0010156B">
        <w:rPr>
          <w:rFonts w:ascii="微软雅黑" w:eastAsia="微软雅黑" w:hAnsi="微软雅黑" w:hint="eastAsia"/>
          <w:lang w:val="en-US" w:eastAsia="zh-CN"/>
        </w:rPr>
        <w:t>云应用</w:t>
      </w:r>
      <w:proofErr w:type="gramEnd"/>
      <w:r w:rsidRPr="0010156B">
        <w:rPr>
          <w:rFonts w:ascii="微软雅黑" w:eastAsia="微软雅黑" w:hAnsi="微软雅黑" w:hint="eastAsia"/>
          <w:lang w:val="en-US" w:eastAsia="zh-CN"/>
        </w:rPr>
        <w:t>创建者勾选需要进行操作的应用；</w:t>
      </w:r>
    </w:p>
    <w:p w:rsidR="00B47C68" w:rsidRPr="0010156B" w:rsidRDefault="0041542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w:t>
      </w:r>
      <w:r w:rsidR="00110FB5" w:rsidRPr="0010156B">
        <w:rPr>
          <w:rFonts w:ascii="微软雅黑" w:eastAsia="微软雅黑" w:hAnsi="微软雅黑" w:hint="eastAsia"/>
          <w:lang w:val="en-US" w:eastAsia="zh-CN"/>
        </w:rPr>
        <w:t>）</w:t>
      </w:r>
      <w:r w:rsidR="00B47C68" w:rsidRPr="0010156B">
        <w:rPr>
          <w:rFonts w:ascii="微软雅黑" w:eastAsia="微软雅黑" w:hAnsi="微软雅黑" w:hint="eastAsia"/>
          <w:lang w:val="en-US" w:eastAsia="zh-CN"/>
        </w:rPr>
        <w:t>完成勾选后，选择启动、停止、重启、卸载中的一个；</w:t>
      </w:r>
    </w:p>
    <w:p w:rsidR="00B47C68" w:rsidRPr="0010156B" w:rsidRDefault="0041542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w:t>
      </w:r>
      <w:r w:rsidR="00110FB5" w:rsidRPr="0010156B">
        <w:rPr>
          <w:rFonts w:ascii="微软雅黑" w:eastAsia="微软雅黑" w:hAnsi="微软雅黑" w:hint="eastAsia"/>
          <w:lang w:val="en-US" w:eastAsia="zh-CN"/>
        </w:rPr>
        <w:t>）</w:t>
      </w:r>
      <w:r w:rsidR="00B47C68" w:rsidRPr="0010156B">
        <w:rPr>
          <w:rFonts w:ascii="微软雅黑" w:eastAsia="微软雅黑" w:hAnsi="微软雅黑" w:hint="eastAsia"/>
          <w:lang w:val="en-US" w:eastAsia="zh-CN"/>
        </w:rPr>
        <w:t>系统根据</w:t>
      </w:r>
      <w:proofErr w:type="gramStart"/>
      <w:r w:rsidR="00B47C68" w:rsidRPr="0010156B">
        <w:rPr>
          <w:rFonts w:ascii="微软雅黑" w:eastAsia="微软雅黑" w:hAnsi="微软雅黑" w:hint="eastAsia"/>
          <w:lang w:val="en-US" w:eastAsia="zh-CN"/>
        </w:rPr>
        <w:t>云应用</w:t>
      </w:r>
      <w:proofErr w:type="gramEnd"/>
      <w:r w:rsidR="00B47C68" w:rsidRPr="0010156B">
        <w:rPr>
          <w:rFonts w:ascii="微软雅黑" w:eastAsia="微软雅黑" w:hAnsi="微软雅黑" w:hint="eastAsia"/>
          <w:lang w:val="en-US" w:eastAsia="zh-CN"/>
        </w:rPr>
        <w:t>创建者的操作，分别弹出不同的确认对话框；</w:t>
      </w:r>
    </w:p>
    <w:p w:rsidR="00B47C68" w:rsidRPr="0010156B" w:rsidRDefault="0041542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5</w:t>
      </w:r>
      <w:r w:rsidR="00110FB5" w:rsidRPr="0010156B">
        <w:rPr>
          <w:rFonts w:ascii="微软雅黑" w:eastAsia="微软雅黑" w:hAnsi="微软雅黑" w:hint="eastAsia"/>
          <w:lang w:val="en-US" w:eastAsia="zh-CN"/>
        </w:rPr>
        <w:t>）</w:t>
      </w:r>
      <w:proofErr w:type="gramStart"/>
      <w:r w:rsidR="00B47C68" w:rsidRPr="0010156B">
        <w:rPr>
          <w:rFonts w:ascii="微软雅黑" w:eastAsia="微软雅黑" w:hAnsi="微软雅黑" w:hint="eastAsia"/>
          <w:lang w:val="en-US" w:eastAsia="zh-CN"/>
        </w:rPr>
        <w:t>云应用</w:t>
      </w:r>
      <w:proofErr w:type="gramEnd"/>
      <w:r w:rsidR="00B47C68" w:rsidRPr="0010156B">
        <w:rPr>
          <w:rFonts w:ascii="微软雅黑" w:eastAsia="微软雅黑" w:hAnsi="微软雅黑" w:hint="eastAsia"/>
          <w:lang w:val="en-US" w:eastAsia="zh-CN"/>
        </w:rPr>
        <w:t>创建者确认后，系统调用相应接口进行操作；</w:t>
      </w:r>
    </w:p>
    <w:p w:rsidR="00C9751C" w:rsidRPr="0010156B" w:rsidRDefault="0041542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6</w:t>
      </w:r>
      <w:r w:rsidR="00110FB5" w:rsidRPr="0010156B">
        <w:rPr>
          <w:rFonts w:ascii="微软雅黑" w:eastAsia="微软雅黑" w:hAnsi="微软雅黑" w:hint="eastAsia"/>
          <w:lang w:val="en-US" w:eastAsia="zh-CN"/>
        </w:rPr>
        <w:t>）</w:t>
      </w:r>
      <w:r w:rsidR="00B47C68" w:rsidRPr="0010156B">
        <w:rPr>
          <w:rFonts w:ascii="微软雅黑" w:eastAsia="微软雅黑" w:hAnsi="微软雅黑" w:hint="eastAsia"/>
          <w:lang w:val="en-US" w:eastAsia="zh-CN"/>
        </w:rPr>
        <w:t>系统处理完成后，更新应用状态（运行、停止）</w:t>
      </w:r>
    </w:p>
    <w:p w:rsidR="00730CCF" w:rsidRPr="0010156B" w:rsidRDefault="00730CCF" w:rsidP="004D2D82">
      <w:pPr>
        <w:pStyle w:val="RepParaltp"/>
        <w:ind w:firstLine="480"/>
        <w:rPr>
          <w:rFonts w:ascii="微软雅黑" w:eastAsia="微软雅黑" w:hAnsi="微软雅黑"/>
          <w:lang w:val="en-US" w:eastAsia="zh-CN"/>
        </w:rPr>
      </w:pPr>
    </w:p>
    <w:p w:rsidR="002E19D5"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58A7D482" wp14:editId="39906428">
            <wp:extent cx="5543550" cy="3853180"/>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43550" cy="3853180"/>
                    </a:xfrm>
                    <a:prstGeom prst="rect">
                      <a:avLst/>
                    </a:prstGeom>
                    <a:noFill/>
                    <a:ln>
                      <a:noFill/>
                    </a:ln>
                  </pic:spPr>
                </pic:pic>
              </a:graphicData>
            </a:graphic>
          </wp:inline>
        </w:drawing>
      </w:r>
    </w:p>
    <w:p w:rsidR="0041542B" w:rsidRPr="0010156B" w:rsidRDefault="0041542B" w:rsidP="004D2D82">
      <w:pPr>
        <w:pStyle w:val="title3alt3"/>
        <w:keepNext w:val="0"/>
        <w:keepLines w:val="0"/>
        <w:ind w:firstLine="560"/>
        <w:rPr>
          <w:rFonts w:ascii="微软雅黑" w:eastAsia="微软雅黑" w:hAnsi="微软雅黑"/>
        </w:rPr>
      </w:pPr>
      <w:bookmarkStart w:id="35" w:name="_Toc438560284"/>
      <w:proofErr w:type="spellStart"/>
      <w:r w:rsidRPr="0010156B">
        <w:rPr>
          <w:rFonts w:ascii="微软雅黑" w:eastAsia="微软雅黑" w:hAnsi="微软雅黑" w:hint="eastAsia"/>
        </w:rPr>
        <w:t>应用设置</w:t>
      </w:r>
      <w:bookmarkEnd w:id="35"/>
      <w:proofErr w:type="spellEnd"/>
    </w:p>
    <w:p w:rsidR="000010EE" w:rsidRPr="0010156B" w:rsidRDefault="000010EE"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应用设置包括变量设置、日志设置及数据源设置三个模块。</w:t>
      </w:r>
    </w:p>
    <w:p w:rsidR="00110FB5" w:rsidRPr="0010156B" w:rsidRDefault="00110FB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该模块仅针对平台应用。</w:t>
      </w:r>
    </w:p>
    <w:p w:rsidR="00934B80" w:rsidRPr="0010156B" w:rsidRDefault="000010EE"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变量设置提供对变量进行管理，包括增加、删除、修改应用中用到的变量（如数据库访问的用户名、密码等）。</w:t>
      </w:r>
    </w:p>
    <w:p w:rsidR="00934B80" w:rsidRPr="0010156B" w:rsidRDefault="00934B8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1）应用管理人员登录应用管理控制台，在左侧菜单树中选择“应用管理”-&gt;“应用设置”菜单项，并在对应页面选择“变量”标签页；</w:t>
      </w:r>
    </w:p>
    <w:p w:rsidR="00934B80" w:rsidRPr="0010156B" w:rsidRDefault="00934B8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2）应用管理人员在下拉框中选择想要查看的应用；</w:t>
      </w:r>
      <w:r w:rsidR="00F619B2" w:rsidRPr="0010156B">
        <w:rPr>
          <w:rFonts w:ascii="微软雅黑" w:eastAsia="微软雅黑" w:hAnsi="微软雅黑" w:hint="eastAsia"/>
          <w:lang w:val="en-US" w:eastAsia="zh-CN"/>
        </w:rPr>
        <w:t>如下图所示：</w:t>
      </w:r>
    </w:p>
    <w:p w:rsidR="003C1AC5" w:rsidRPr="0010156B" w:rsidRDefault="003C1AC5" w:rsidP="004D2D82">
      <w:pPr>
        <w:pStyle w:val="RepParaltp"/>
        <w:ind w:firstLineChars="0" w:firstLine="0"/>
        <w:rPr>
          <w:rFonts w:ascii="微软雅黑" w:eastAsia="微软雅黑" w:hAnsi="微软雅黑"/>
          <w:noProof/>
          <w:lang w:val="en-US" w:eastAsia="zh-CN"/>
        </w:rPr>
      </w:pPr>
    </w:p>
    <w:p w:rsidR="007C5263"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735F1FB4" wp14:editId="2350400B">
            <wp:extent cx="5543550" cy="3853180"/>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0" cy="3853180"/>
                    </a:xfrm>
                    <a:prstGeom prst="rect">
                      <a:avLst/>
                    </a:prstGeom>
                    <a:noFill/>
                    <a:ln>
                      <a:noFill/>
                    </a:ln>
                  </pic:spPr>
                </pic:pic>
              </a:graphicData>
            </a:graphic>
          </wp:inline>
        </w:drawing>
      </w:r>
    </w:p>
    <w:p w:rsidR="00F022F9" w:rsidRPr="0010156B" w:rsidRDefault="00F022F9" w:rsidP="004D2D82">
      <w:pPr>
        <w:pStyle w:val="RepParaltp"/>
        <w:ind w:firstLine="480"/>
        <w:rPr>
          <w:rFonts w:ascii="微软雅黑" w:eastAsia="微软雅黑" w:hAnsi="微软雅黑"/>
          <w:lang w:val="en-US" w:eastAsia="zh-CN"/>
        </w:rPr>
      </w:pPr>
    </w:p>
    <w:p w:rsidR="00934B80" w:rsidRPr="0010156B" w:rsidRDefault="00934B8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3）系统显示应用变量信息：变量名称、变量值、变量说明；</w:t>
      </w:r>
    </w:p>
    <w:p w:rsidR="00934B80" w:rsidRPr="0010156B" w:rsidRDefault="00934B8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w:t>
      </w:r>
      <w:r w:rsidR="00DA400A" w:rsidRPr="0010156B">
        <w:rPr>
          <w:rFonts w:ascii="微软雅黑" w:eastAsia="微软雅黑" w:hAnsi="微软雅黑" w:hint="eastAsia"/>
          <w:lang w:val="en-US" w:eastAsia="zh-CN"/>
        </w:rPr>
        <w:t>）</w:t>
      </w:r>
      <w:r w:rsidRPr="0010156B">
        <w:rPr>
          <w:rFonts w:ascii="微软雅黑" w:eastAsia="微软雅黑" w:hAnsi="微软雅黑" w:hint="eastAsia"/>
          <w:lang w:val="en-US" w:eastAsia="zh-CN"/>
        </w:rPr>
        <w:t>应用管理人员</w:t>
      </w:r>
      <w:r w:rsidR="008B5F23" w:rsidRPr="0010156B">
        <w:rPr>
          <w:rFonts w:ascii="微软雅黑" w:eastAsia="微软雅黑" w:hAnsi="微软雅黑" w:hint="eastAsia"/>
          <w:lang w:val="en-US" w:eastAsia="zh-CN"/>
        </w:rPr>
        <w:t>对变量进行管理：新增、删除、修改</w:t>
      </w:r>
      <w:r w:rsidRPr="0010156B">
        <w:rPr>
          <w:rFonts w:ascii="微软雅黑" w:eastAsia="微软雅黑" w:hAnsi="微软雅黑" w:hint="eastAsia"/>
          <w:lang w:val="en-US" w:eastAsia="zh-CN"/>
        </w:rPr>
        <w:t>；</w:t>
      </w:r>
    </w:p>
    <w:p w:rsidR="00934B80" w:rsidRPr="0010156B" w:rsidRDefault="00DA400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5）</w:t>
      </w:r>
      <w:r w:rsidR="00934B80" w:rsidRPr="0010156B">
        <w:rPr>
          <w:rFonts w:ascii="微软雅黑" w:eastAsia="微软雅黑" w:hAnsi="微软雅黑" w:hint="eastAsia"/>
          <w:lang w:val="en-US" w:eastAsia="zh-CN"/>
        </w:rPr>
        <w:t>新增变量时，应用管理人员填写变量名称、变量值和变量说明后点击“新增”，系统将新增变量保存到相应配置文件中。</w:t>
      </w:r>
    </w:p>
    <w:p w:rsidR="00934B80" w:rsidRPr="0010156B" w:rsidRDefault="00934B8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6）删除变量时，应用管理人员选择需要被删除的变量，点击“删除”，系统弹出确认对话框，确认后，系统把该变量从配置文件中删除；</w:t>
      </w:r>
    </w:p>
    <w:p w:rsidR="00934B80" w:rsidRPr="0010156B" w:rsidRDefault="00934B8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7）系统完成操作后，更新变量列表信息。</w:t>
      </w:r>
    </w:p>
    <w:p w:rsidR="0041542B" w:rsidRPr="0010156B" w:rsidRDefault="0041542B" w:rsidP="004D2D82">
      <w:pPr>
        <w:pStyle w:val="RepParaltp"/>
        <w:ind w:firstLine="480"/>
        <w:rPr>
          <w:rFonts w:ascii="微软雅黑" w:eastAsia="微软雅黑" w:hAnsi="微软雅黑"/>
          <w:lang w:val="en-US" w:eastAsia="zh-CN"/>
        </w:rPr>
      </w:pPr>
    </w:p>
    <w:p w:rsidR="00B902AE" w:rsidRPr="0010156B" w:rsidRDefault="006D6637"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日志设置主要用于平台应用的用户日志级别设置，支持</w:t>
      </w:r>
      <w:r w:rsidR="00B902AE" w:rsidRPr="0010156B">
        <w:rPr>
          <w:rFonts w:ascii="微软雅黑" w:eastAsia="微软雅黑" w:hAnsi="微软雅黑" w:hint="eastAsia"/>
          <w:lang w:val="en-US" w:eastAsia="zh-CN"/>
        </w:rPr>
        <w:t>Debug、Info、Warn、Error、Fatal等不同级别的调试日志，便于平台运</w:t>
      </w:r>
      <w:proofErr w:type="gramStart"/>
      <w:r w:rsidR="00B902AE" w:rsidRPr="0010156B">
        <w:rPr>
          <w:rFonts w:ascii="微软雅黑" w:eastAsia="微软雅黑" w:hAnsi="微软雅黑" w:hint="eastAsia"/>
          <w:lang w:val="en-US" w:eastAsia="zh-CN"/>
        </w:rPr>
        <w:t>维人员</w:t>
      </w:r>
      <w:proofErr w:type="gramEnd"/>
      <w:r w:rsidR="00B902AE" w:rsidRPr="0010156B">
        <w:rPr>
          <w:rFonts w:ascii="微软雅黑" w:eastAsia="微软雅黑" w:hAnsi="微软雅黑" w:hint="eastAsia"/>
          <w:lang w:val="en-US" w:eastAsia="zh-CN"/>
        </w:rPr>
        <w:t>针对运行环境查找和定位问</w:t>
      </w:r>
      <w:r w:rsidR="00B902AE" w:rsidRPr="0010156B">
        <w:rPr>
          <w:rFonts w:ascii="微软雅黑" w:eastAsia="微软雅黑" w:hAnsi="微软雅黑" w:hint="eastAsia"/>
          <w:lang w:val="en-US" w:eastAsia="zh-CN"/>
        </w:rPr>
        <w:lastRenderedPageBreak/>
        <w:t>题。</w:t>
      </w:r>
    </w:p>
    <w:p w:rsidR="009F417D" w:rsidRPr="0010156B" w:rsidRDefault="009F417D"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1）应用管理人员登录应用管理控制台，在左侧菜单树中选择“应用管理”-&gt;“应用设置”菜单项，并在对应页面选择“日志”标签页；</w:t>
      </w:r>
    </w:p>
    <w:p w:rsidR="009F417D" w:rsidRPr="0010156B" w:rsidRDefault="009F417D"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US" w:eastAsia="zh-CN"/>
        </w:rPr>
        <w:t>2）在页面中</w:t>
      </w:r>
      <w:r w:rsidRPr="0010156B">
        <w:rPr>
          <w:rFonts w:ascii="微软雅黑" w:eastAsia="微软雅黑" w:hAnsi="微软雅黑" w:hint="eastAsia"/>
          <w:lang w:val="en-GB" w:eastAsia="zh-CN"/>
        </w:rPr>
        <w:t>显示用户日志级别下拉列表，</w:t>
      </w:r>
      <w:r w:rsidRPr="0010156B">
        <w:rPr>
          <w:rFonts w:ascii="微软雅黑" w:eastAsia="微软雅黑" w:hAnsi="微软雅黑" w:hint="eastAsia"/>
          <w:lang w:val="en-US" w:eastAsia="zh-CN"/>
        </w:rPr>
        <w:t>应用管理人员</w:t>
      </w:r>
      <w:r w:rsidRPr="0010156B">
        <w:rPr>
          <w:rFonts w:ascii="微软雅黑" w:eastAsia="微软雅黑" w:hAnsi="微软雅黑" w:hint="eastAsia"/>
          <w:lang w:val="en-GB" w:eastAsia="zh-CN"/>
        </w:rPr>
        <w:t>选择需要记录的日志级别；</w:t>
      </w:r>
    </w:p>
    <w:p w:rsidR="00A74E95" w:rsidRPr="0010156B" w:rsidRDefault="00A74E95"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3）点击“保存设置”按钮，即可完成平台应用用户日志级别的设置</w:t>
      </w:r>
      <w:r w:rsidR="0040404F" w:rsidRPr="0010156B">
        <w:rPr>
          <w:rFonts w:ascii="微软雅黑" w:eastAsia="微软雅黑" w:hAnsi="微软雅黑" w:hint="eastAsia"/>
          <w:lang w:val="en-GB" w:eastAsia="zh-CN"/>
        </w:rPr>
        <w:t>；如下图所示：</w:t>
      </w:r>
    </w:p>
    <w:p w:rsidR="00145513" w:rsidRPr="0010156B" w:rsidRDefault="00145513" w:rsidP="004D2D82">
      <w:pPr>
        <w:pStyle w:val="RepParaltp"/>
        <w:ind w:firstLine="480"/>
        <w:rPr>
          <w:rFonts w:ascii="微软雅黑" w:eastAsia="微软雅黑" w:hAnsi="微软雅黑"/>
          <w:lang w:val="en-GB" w:eastAsia="zh-CN"/>
        </w:rPr>
      </w:pPr>
    </w:p>
    <w:p w:rsidR="0077713C"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58B59F04" wp14:editId="4AA23F0F">
            <wp:extent cx="5543550" cy="385318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43550" cy="3853180"/>
                    </a:xfrm>
                    <a:prstGeom prst="rect">
                      <a:avLst/>
                    </a:prstGeom>
                    <a:noFill/>
                    <a:ln>
                      <a:noFill/>
                    </a:ln>
                  </pic:spPr>
                </pic:pic>
              </a:graphicData>
            </a:graphic>
          </wp:inline>
        </w:drawing>
      </w:r>
    </w:p>
    <w:p w:rsidR="00183E1F" w:rsidRPr="0010156B" w:rsidRDefault="00183E1F" w:rsidP="004D2D82">
      <w:pPr>
        <w:pStyle w:val="RepParaltp"/>
        <w:ind w:firstLine="480"/>
        <w:rPr>
          <w:rFonts w:ascii="微软雅黑" w:eastAsia="微软雅黑" w:hAnsi="微软雅黑"/>
          <w:lang w:val="en-US" w:eastAsia="zh-CN"/>
        </w:rPr>
      </w:pPr>
    </w:p>
    <w:p w:rsidR="00B62E61" w:rsidRPr="0010156B" w:rsidRDefault="00B62E6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数据源设置包括增加、删除、修改数据源信息，同时提供测试数据库连接成功与否的功能。</w:t>
      </w:r>
    </w:p>
    <w:p w:rsidR="009E651F" w:rsidRPr="0010156B" w:rsidRDefault="009E651F"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lastRenderedPageBreak/>
        <w:t>1</w:t>
      </w:r>
      <w:r w:rsidR="002F1291" w:rsidRPr="0010156B">
        <w:rPr>
          <w:rFonts w:ascii="微软雅黑" w:eastAsia="微软雅黑" w:hAnsi="微软雅黑" w:hint="eastAsia"/>
          <w:lang w:val="en-US" w:eastAsia="zh-CN"/>
        </w:rPr>
        <w:t>）</w:t>
      </w:r>
      <w:r w:rsidR="00934B80" w:rsidRPr="0010156B">
        <w:rPr>
          <w:rFonts w:ascii="微软雅黑" w:eastAsia="微软雅黑" w:hAnsi="微软雅黑" w:hint="eastAsia"/>
          <w:lang w:val="en-US" w:eastAsia="zh-CN"/>
        </w:rPr>
        <w:t>应用管理人员登陆</w:t>
      </w:r>
      <w:r w:rsidRPr="0010156B">
        <w:rPr>
          <w:rFonts w:ascii="微软雅黑" w:eastAsia="微软雅黑" w:hAnsi="微软雅黑" w:hint="eastAsia"/>
          <w:lang w:val="en-US" w:eastAsia="zh-CN"/>
        </w:rPr>
        <w:t>应用管理控制台；在左侧菜单树中选择“应用管理”-&gt;“应用设置”菜单项，并在对应页面选择</w:t>
      </w:r>
      <w:r w:rsidR="00934B80" w:rsidRPr="0010156B">
        <w:rPr>
          <w:rFonts w:ascii="微软雅黑" w:eastAsia="微软雅黑" w:hAnsi="微软雅黑" w:hint="eastAsia"/>
          <w:lang w:val="en-US" w:eastAsia="zh-CN"/>
        </w:rPr>
        <w:t>“数据源”标签页</w:t>
      </w:r>
      <w:r w:rsidRPr="0010156B">
        <w:rPr>
          <w:rFonts w:ascii="微软雅黑" w:eastAsia="微软雅黑" w:hAnsi="微软雅黑" w:hint="eastAsia"/>
          <w:lang w:val="en-US" w:eastAsia="zh-CN"/>
        </w:rPr>
        <w:t>；</w:t>
      </w:r>
    </w:p>
    <w:p w:rsidR="009E651F" w:rsidRPr="0010156B" w:rsidRDefault="009E651F"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w:t>
      </w:r>
      <w:r w:rsidR="002F1291" w:rsidRPr="0010156B">
        <w:rPr>
          <w:rFonts w:ascii="微软雅黑" w:eastAsia="微软雅黑" w:hAnsi="微软雅黑" w:hint="eastAsia"/>
          <w:lang w:val="en-US" w:eastAsia="zh-CN"/>
        </w:rPr>
        <w:t>）</w:t>
      </w:r>
      <w:r w:rsidRPr="0010156B">
        <w:rPr>
          <w:rFonts w:ascii="微软雅黑" w:eastAsia="微软雅黑" w:hAnsi="微软雅黑" w:hint="eastAsia"/>
          <w:lang w:val="en-US" w:eastAsia="zh-CN"/>
        </w:rPr>
        <w:t>系统显示该应用下数据源列表：数据源名称、数据库服务名、数据源说明；</w:t>
      </w:r>
    </w:p>
    <w:p w:rsidR="003812AB" w:rsidRPr="0010156B" w:rsidRDefault="003812AB" w:rsidP="004D2D82">
      <w:pPr>
        <w:pStyle w:val="RepParaltp"/>
        <w:ind w:firstLine="480"/>
        <w:rPr>
          <w:rFonts w:ascii="微软雅黑" w:eastAsia="微软雅黑" w:hAnsi="微软雅黑"/>
          <w:lang w:val="en-US" w:eastAsia="zh-CN"/>
        </w:rPr>
      </w:pPr>
    </w:p>
    <w:p w:rsidR="007C5263"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4D59FDC9" wp14:editId="1069F1F9">
            <wp:extent cx="5543550" cy="3853180"/>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43550" cy="3853180"/>
                    </a:xfrm>
                    <a:prstGeom prst="rect">
                      <a:avLst/>
                    </a:prstGeom>
                    <a:noFill/>
                    <a:ln>
                      <a:noFill/>
                    </a:ln>
                  </pic:spPr>
                </pic:pic>
              </a:graphicData>
            </a:graphic>
          </wp:inline>
        </w:drawing>
      </w:r>
    </w:p>
    <w:p w:rsidR="000F294E" w:rsidRPr="0010156B" w:rsidRDefault="000F294E" w:rsidP="004D2D82">
      <w:pPr>
        <w:pStyle w:val="RepParaltp"/>
        <w:ind w:firstLine="480"/>
        <w:rPr>
          <w:rFonts w:ascii="微软雅黑" w:eastAsia="微软雅黑" w:hAnsi="微软雅黑"/>
          <w:lang w:val="en-US" w:eastAsia="zh-CN"/>
        </w:rPr>
      </w:pPr>
    </w:p>
    <w:p w:rsidR="009E651F" w:rsidRPr="0010156B" w:rsidRDefault="00BC546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w:t>
      </w:r>
      <w:r w:rsidR="002F1291" w:rsidRPr="0010156B">
        <w:rPr>
          <w:rFonts w:ascii="微软雅黑" w:eastAsia="微软雅黑" w:hAnsi="微软雅黑" w:hint="eastAsia"/>
          <w:lang w:val="en-US" w:eastAsia="zh-CN"/>
        </w:rPr>
        <w:t>）</w:t>
      </w:r>
      <w:r w:rsidR="009E651F" w:rsidRPr="0010156B">
        <w:rPr>
          <w:rFonts w:ascii="微软雅黑" w:eastAsia="微软雅黑" w:hAnsi="微软雅黑" w:hint="eastAsia"/>
          <w:lang w:val="en-US" w:eastAsia="zh-CN"/>
        </w:rPr>
        <w:t>新增数据源时，</w:t>
      </w:r>
      <w:proofErr w:type="gramStart"/>
      <w:r w:rsidR="009E651F" w:rsidRPr="0010156B">
        <w:rPr>
          <w:rFonts w:ascii="微软雅黑" w:eastAsia="微软雅黑" w:hAnsi="微软雅黑" w:hint="eastAsia"/>
          <w:lang w:val="en-US" w:eastAsia="zh-CN"/>
        </w:rPr>
        <w:t>云应用</w:t>
      </w:r>
      <w:proofErr w:type="gramEnd"/>
      <w:r w:rsidR="009E651F" w:rsidRPr="0010156B">
        <w:rPr>
          <w:rFonts w:ascii="微软雅黑" w:eastAsia="微软雅黑" w:hAnsi="微软雅黑" w:hint="eastAsia"/>
          <w:lang w:val="en-US" w:eastAsia="zh-CN"/>
        </w:rPr>
        <w:t>创建者点击“新增”，系统将转向数据源新增的向导窗口，</w:t>
      </w:r>
      <w:proofErr w:type="gramStart"/>
      <w:r w:rsidR="009E651F" w:rsidRPr="0010156B">
        <w:rPr>
          <w:rFonts w:ascii="微软雅黑" w:eastAsia="微软雅黑" w:hAnsi="微软雅黑" w:hint="eastAsia"/>
          <w:lang w:val="en-US" w:eastAsia="zh-CN"/>
        </w:rPr>
        <w:t>云应用</w:t>
      </w:r>
      <w:proofErr w:type="gramEnd"/>
      <w:r w:rsidR="009E651F" w:rsidRPr="0010156B">
        <w:rPr>
          <w:rFonts w:ascii="微软雅黑" w:eastAsia="微软雅黑" w:hAnsi="微软雅黑" w:hint="eastAsia"/>
          <w:lang w:val="en-US" w:eastAsia="zh-CN"/>
        </w:rPr>
        <w:t>创建者填写数据源信息（数据源名称、数据库服务名称隔离级别、连接重试次数、测试</w:t>
      </w:r>
      <w:proofErr w:type="spellStart"/>
      <w:r w:rsidR="009E651F" w:rsidRPr="0010156B">
        <w:rPr>
          <w:rFonts w:ascii="微软雅黑" w:eastAsia="微软雅黑" w:hAnsi="微软雅黑" w:hint="eastAsia"/>
          <w:lang w:val="en-US" w:eastAsia="zh-CN"/>
        </w:rPr>
        <w:t>sql</w:t>
      </w:r>
      <w:proofErr w:type="spellEnd"/>
      <w:r w:rsidR="009E651F" w:rsidRPr="0010156B">
        <w:rPr>
          <w:rFonts w:ascii="微软雅黑" w:eastAsia="微软雅黑" w:hAnsi="微软雅黑" w:hint="eastAsia"/>
          <w:lang w:val="en-US" w:eastAsia="zh-CN"/>
        </w:rPr>
        <w:t>语句）后可以点击“测试数据库连接”，系统返回测试结果，连接成功后</w:t>
      </w:r>
      <w:proofErr w:type="gramStart"/>
      <w:r w:rsidR="009E651F" w:rsidRPr="0010156B">
        <w:rPr>
          <w:rFonts w:ascii="微软雅黑" w:eastAsia="微软雅黑" w:hAnsi="微软雅黑" w:hint="eastAsia"/>
          <w:lang w:val="en-US" w:eastAsia="zh-CN"/>
        </w:rPr>
        <w:t>云应用</w:t>
      </w:r>
      <w:proofErr w:type="gramEnd"/>
      <w:r w:rsidR="009E651F" w:rsidRPr="0010156B">
        <w:rPr>
          <w:rFonts w:ascii="微软雅黑" w:eastAsia="微软雅黑" w:hAnsi="微软雅黑" w:hint="eastAsia"/>
          <w:lang w:val="en-US" w:eastAsia="zh-CN"/>
        </w:rPr>
        <w:t>创建者点击“确定”，系统更新数据源列表，显示出新增的数据源信息，后台修改数据源配置信息；</w:t>
      </w:r>
      <w:r w:rsidR="00103557" w:rsidRPr="0010156B">
        <w:rPr>
          <w:rFonts w:ascii="微软雅黑" w:eastAsia="微软雅黑" w:hAnsi="微软雅黑" w:hint="eastAsia"/>
          <w:lang w:val="en-US" w:eastAsia="zh-CN"/>
        </w:rPr>
        <w:t>如下图所示：</w:t>
      </w:r>
    </w:p>
    <w:p w:rsidR="007C5263"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4B748ACA" wp14:editId="50FD3D1A">
            <wp:extent cx="5543550" cy="3853180"/>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3550" cy="3853180"/>
                    </a:xfrm>
                    <a:prstGeom prst="rect">
                      <a:avLst/>
                    </a:prstGeom>
                    <a:noFill/>
                    <a:ln>
                      <a:noFill/>
                    </a:ln>
                  </pic:spPr>
                </pic:pic>
              </a:graphicData>
            </a:graphic>
          </wp:inline>
        </w:drawing>
      </w:r>
    </w:p>
    <w:p w:rsidR="003D2569" w:rsidRPr="0010156B" w:rsidRDefault="003D2569" w:rsidP="004D2D82">
      <w:pPr>
        <w:pStyle w:val="RepParaltp"/>
        <w:ind w:firstLine="480"/>
        <w:rPr>
          <w:rFonts w:ascii="微软雅黑" w:eastAsia="微软雅黑" w:hAnsi="微软雅黑"/>
          <w:lang w:val="en-US" w:eastAsia="zh-CN"/>
        </w:rPr>
      </w:pPr>
    </w:p>
    <w:p w:rsidR="009E651F" w:rsidRPr="0010156B" w:rsidRDefault="00BC546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w:t>
      </w:r>
      <w:r w:rsidR="002F1291" w:rsidRPr="0010156B">
        <w:rPr>
          <w:rFonts w:ascii="微软雅黑" w:eastAsia="微软雅黑" w:hAnsi="微软雅黑" w:hint="eastAsia"/>
          <w:lang w:val="en-US" w:eastAsia="zh-CN"/>
        </w:rPr>
        <w:t>）</w:t>
      </w:r>
      <w:r w:rsidR="009E651F" w:rsidRPr="0010156B">
        <w:rPr>
          <w:rFonts w:ascii="微软雅黑" w:eastAsia="微软雅黑" w:hAnsi="微软雅黑" w:hint="eastAsia"/>
          <w:lang w:val="en-US" w:eastAsia="zh-CN"/>
        </w:rPr>
        <w:t>修改数据源时，</w:t>
      </w:r>
      <w:proofErr w:type="gramStart"/>
      <w:r w:rsidR="009E651F" w:rsidRPr="0010156B">
        <w:rPr>
          <w:rFonts w:ascii="微软雅黑" w:eastAsia="微软雅黑" w:hAnsi="微软雅黑" w:hint="eastAsia"/>
          <w:lang w:val="en-US" w:eastAsia="zh-CN"/>
        </w:rPr>
        <w:t>云应用</w:t>
      </w:r>
      <w:proofErr w:type="gramEnd"/>
      <w:r w:rsidR="009E651F" w:rsidRPr="0010156B">
        <w:rPr>
          <w:rFonts w:ascii="微软雅黑" w:eastAsia="微软雅黑" w:hAnsi="微软雅黑" w:hint="eastAsia"/>
          <w:lang w:val="en-US" w:eastAsia="zh-CN"/>
        </w:rPr>
        <w:t>创建者需要先选中某一个已经存在的数据源，点击“修改”，系统将转向数据源修改窗口，</w:t>
      </w:r>
      <w:proofErr w:type="gramStart"/>
      <w:r w:rsidR="009E651F" w:rsidRPr="0010156B">
        <w:rPr>
          <w:rFonts w:ascii="微软雅黑" w:eastAsia="微软雅黑" w:hAnsi="微软雅黑" w:hint="eastAsia"/>
          <w:lang w:val="en-US" w:eastAsia="zh-CN"/>
        </w:rPr>
        <w:t>云应用</w:t>
      </w:r>
      <w:proofErr w:type="gramEnd"/>
      <w:r w:rsidR="009E651F" w:rsidRPr="0010156B">
        <w:rPr>
          <w:rFonts w:ascii="微软雅黑" w:eastAsia="微软雅黑" w:hAnsi="微软雅黑" w:hint="eastAsia"/>
          <w:lang w:val="en-US" w:eastAsia="zh-CN"/>
        </w:rPr>
        <w:t>创建者修改数据源的信息后可以“测试数据库连接”，系统返回连接结果，连接成功后</w:t>
      </w:r>
      <w:proofErr w:type="gramStart"/>
      <w:r w:rsidR="009E651F" w:rsidRPr="0010156B">
        <w:rPr>
          <w:rFonts w:ascii="微软雅黑" w:eastAsia="微软雅黑" w:hAnsi="微软雅黑" w:hint="eastAsia"/>
          <w:lang w:val="en-US" w:eastAsia="zh-CN"/>
        </w:rPr>
        <w:t>云应用</w:t>
      </w:r>
      <w:proofErr w:type="gramEnd"/>
      <w:r w:rsidR="009E651F" w:rsidRPr="0010156B">
        <w:rPr>
          <w:rFonts w:ascii="微软雅黑" w:eastAsia="微软雅黑" w:hAnsi="微软雅黑" w:hint="eastAsia"/>
          <w:lang w:val="en-US" w:eastAsia="zh-CN"/>
        </w:rPr>
        <w:t>创建者点击“确定”，系统更新数据源列表，显示出新增的数据源信息，后台修改数据源配置信息；</w:t>
      </w:r>
      <w:r w:rsidR="00F711CE" w:rsidRPr="0010156B">
        <w:rPr>
          <w:rFonts w:ascii="微软雅黑" w:eastAsia="微软雅黑" w:hAnsi="微软雅黑" w:hint="eastAsia"/>
          <w:lang w:val="en-US" w:eastAsia="zh-CN"/>
        </w:rPr>
        <w:t>如下图所示：</w:t>
      </w:r>
    </w:p>
    <w:p w:rsidR="007C5263"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1E1DE07F" wp14:editId="7B3A17A3">
            <wp:extent cx="5543550" cy="385318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3550" cy="3853180"/>
                    </a:xfrm>
                    <a:prstGeom prst="rect">
                      <a:avLst/>
                    </a:prstGeom>
                    <a:noFill/>
                    <a:ln>
                      <a:noFill/>
                    </a:ln>
                  </pic:spPr>
                </pic:pic>
              </a:graphicData>
            </a:graphic>
          </wp:inline>
        </w:drawing>
      </w:r>
    </w:p>
    <w:p w:rsidR="00CC51F3" w:rsidRPr="0010156B" w:rsidRDefault="00CC51F3" w:rsidP="004D2D82">
      <w:pPr>
        <w:pStyle w:val="RepParaltp"/>
        <w:ind w:firstLine="480"/>
        <w:rPr>
          <w:rFonts w:ascii="微软雅黑" w:eastAsia="微软雅黑" w:hAnsi="微软雅黑"/>
          <w:lang w:val="en-US" w:eastAsia="zh-CN"/>
        </w:rPr>
      </w:pPr>
    </w:p>
    <w:p w:rsidR="0041542B" w:rsidRPr="0010156B" w:rsidRDefault="00BC546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5</w:t>
      </w:r>
      <w:r w:rsidR="002F1291" w:rsidRPr="0010156B">
        <w:rPr>
          <w:rFonts w:ascii="微软雅黑" w:eastAsia="微软雅黑" w:hAnsi="微软雅黑" w:hint="eastAsia"/>
          <w:lang w:val="en-US" w:eastAsia="zh-CN"/>
        </w:rPr>
        <w:t>）</w:t>
      </w:r>
      <w:r w:rsidR="009E651F" w:rsidRPr="0010156B">
        <w:rPr>
          <w:rFonts w:ascii="微软雅黑" w:eastAsia="微软雅黑" w:hAnsi="微软雅黑" w:hint="eastAsia"/>
          <w:lang w:val="en-US" w:eastAsia="zh-CN"/>
        </w:rPr>
        <w:t>删除定时任务时，</w:t>
      </w:r>
      <w:proofErr w:type="gramStart"/>
      <w:r w:rsidR="009E651F" w:rsidRPr="0010156B">
        <w:rPr>
          <w:rFonts w:ascii="微软雅黑" w:eastAsia="微软雅黑" w:hAnsi="微软雅黑" w:hint="eastAsia"/>
          <w:lang w:val="en-US" w:eastAsia="zh-CN"/>
        </w:rPr>
        <w:t>云应用</w:t>
      </w:r>
      <w:proofErr w:type="gramEnd"/>
      <w:r w:rsidR="009E651F" w:rsidRPr="0010156B">
        <w:rPr>
          <w:rFonts w:ascii="微软雅黑" w:eastAsia="微软雅黑" w:hAnsi="微软雅黑" w:hint="eastAsia"/>
          <w:lang w:val="en-US" w:eastAsia="zh-CN"/>
        </w:rPr>
        <w:t>创建者需要先选中某一个已经存在的数据源，点击“删除”，系统将弹出确认提示，</w:t>
      </w:r>
      <w:proofErr w:type="gramStart"/>
      <w:r w:rsidR="009E651F" w:rsidRPr="0010156B">
        <w:rPr>
          <w:rFonts w:ascii="微软雅黑" w:eastAsia="微软雅黑" w:hAnsi="微软雅黑" w:hint="eastAsia"/>
          <w:lang w:val="en-US" w:eastAsia="zh-CN"/>
        </w:rPr>
        <w:t>云应用</w:t>
      </w:r>
      <w:proofErr w:type="gramEnd"/>
      <w:r w:rsidR="009E651F" w:rsidRPr="0010156B">
        <w:rPr>
          <w:rFonts w:ascii="微软雅黑" w:eastAsia="微软雅黑" w:hAnsi="微软雅黑" w:hint="eastAsia"/>
          <w:lang w:val="en-US" w:eastAsia="zh-CN"/>
        </w:rPr>
        <w:t>创建者确认后，系统更</w:t>
      </w:r>
      <w:r w:rsidR="00674C32" w:rsidRPr="0010156B">
        <w:rPr>
          <w:rFonts w:ascii="微软雅黑" w:eastAsia="微软雅黑" w:hAnsi="微软雅黑" w:hint="eastAsia"/>
          <w:lang w:val="en-US" w:eastAsia="zh-CN"/>
        </w:rPr>
        <w:t>新数据源列表，显示出更新后的数据源信息，后台修改数据源配置信息。</w:t>
      </w:r>
    </w:p>
    <w:p w:rsidR="009A1188" w:rsidRPr="0010156B" w:rsidRDefault="009A1188" w:rsidP="004D2D82">
      <w:pPr>
        <w:pStyle w:val="title3alt3"/>
        <w:keepNext w:val="0"/>
        <w:keepLines w:val="0"/>
        <w:ind w:firstLine="560"/>
        <w:rPr>
          <w:rFonts w:ascii="微软雅黑" w:eastAsia="微软雅黑" w:hAnsi="微软雅黑"/>
        </w:rPr>
      </w:pPr>
      <w:bookmarkStart w:id="36" w:name="_Toc438560285"/>
      <w:r w:rsidRPr="0010156B">
        <w:rPr>
          <w:rFonts w:ascii="微软雅黑" w:eastAsia="微软雅黑" w:hAnsi="微软雅黑" w:hint="eastAsia"/>
        </w:rPr>
        <w:t>应用监控</w:t>
      </w:r>
      <w:bookmarkEnd w:id="36"/>
    </w:p>
    <w:p w:rsidR="00110FB5" w:rsidRPr="0010156B" w:rsidRDefault="00A55EFF" w:rsidP="001019B8">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自助服务门户为应用管理人员提供应用的监控页面，显示应用的运行健康状态和各项指标信息，主要是CPU使用情况、内存使用情况、IO读写和网络流量。</w:t>
      </w:r>
    </w:p>
    <w:p w:rsidR="00E85B29" w:rsidRPr="0010156B" w:rsidRDefault="00E85B29"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应用管理人员登录应用管理控制台，在左侧菜单树中选择“应用监控”-&gt;“监控状态”菜单项；</w:t>
      </w:r>
      <w:r w:rsidR="001019B8" w:rsidRPr="0010156B">
        <w:rPr>
          <w:rFonts w:ascii="微软雅黑" w:eastAsia="微软雅黑" w:hAnsi="微软雅黑" w:hint="eastAsia"/>
          <w:lang w:val="en-US" w:eastAsia="zh-CN"/>
        </w:rPr>
        <w:t>如下图所示：</w:t>
      </w:r>
    </w:p>
    <w:p w:rsidR="007C5263"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7EA9CE8F" wp14:editId="53663803">
            <wp:extent cx="5534025" cy="384810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34025" cy="3848100"/>
                    </a:xfrm>
                    <a:prstGeom prst="rect">
                      <a:avLst/>
                    </a:prstGeom>
                    <a:noFill/>
                    <a:ln>
                      <a:noFill/>
                    </a:ln>
                  </pic:spPr>
                </pic:pic>
              </a:graphicData>
            </a:graphic>
          </wp:inline>
        </w:drawing>
      </w:r>
    </w:p>
    <w:p w:rsidR="007C5263" w:rsidRPr="0010156B" w:rsidRDefault="007C5263" w:rsidP="004D2D82">
      <w:pPr>
        <w:pStyle w:val="RepParaltp"/>
        <w:ind w:firstLineChars="0" w:firstLine="0"/>
        <w:rPr>
          <w:rFonts w:ascii="微软雅黑" w:eastAsia="微软雅黑" w:hAnsi="微软雅黑"/>
          <w:noProof/>
          <w:lang w:val="en-US" w:eastAsia="zh-CN"/>
        </w:rPr>
      </w:pPr>
    </w:p>
    <w:p w:rsidR="007C5263"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137FB2DE" wp14:editId="24FDB815">
            <wp:extent cx="5534025" cy="3848100"/>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4025" cy="3848100"/>
                    </a:xfrm>
                    <a:prstGeom prst="rect">
                      <a:avLst/>
                    </a:prstGeom>
                    <a:noFill/>
                    <a:ln>
                      <a:noFill/>
                    </a:ln>
                  </pic:spPr>
                </pic:pic>
              </a:graphicData>
            </a:graphic>
          </wp:inline>
        </w:drawing>
      </w:r>
    </w:p>
    <w:p w:rsidR="009A1188" w:rsidRPr="0010156B" w:rsidRDefault="002D2EC0" w:rsidP="004D2D82">
      <w:pPr>
        <w:pStyle w:val="title3alt3"/>
        <w:keepNext w:val="0"/>
        <w:keepLines w:val="0"/>
        <w:ind w:firstLine="560"/>
        <w:rPr>
          <w:rFonts w:ascii="微软雅黑" w:eastAsia="微软雅黑" w:hAnsi="微软雅黑"/>
        </w:rPr>
      </w:pPr>
      <w:bookmarkStart w:id="37" w:name="_Toc438560286"/>
      <w:proofErr w:type="spellStart"/>
      <w:r w:rsidRPr="0010156B">
        <w:rPr>
          <w:rFonts w:ascii="微软雅黑" w:eastAsia="微软雅黑" w:hAnsi="微软雅黑" w:hint="eastAsia"/>
        </w:rPr>
        <w:lastRenderedPageBreak/>
        <w:t>日志查看</w:t>
      </w:r>
      <w:bookmarkEnd w:id="37"/>
      <w:proofErr w:type="spellEnd"/>
    </w:p>
    <w:p w:rsidR="00110FB5" w:rsidRPr="0010156B" w:rsidRDefault="004433B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应用创建者在“日志管理”里面设定好需要记录的不同级别的日志，在日志查看下载里可以查看到相应的已记录的日志内容，同时平台提供对日志文件的下载功能。</w:t>
      </w:r>
      <w:r w:rsidR="00110FB5" w:rsidRPr="0010156B">
        <w:rPr>
          <w:rFonts w:ascii="微软雅黑" w:eastAsia="微软雅黑" w:hAnsi="微软雅黑" w:hint="eastAsia"/>
          <w:lang w:val="en-US" w:eastAsia="zh-CN"/>
        </w:rPr>
        <w:t>该模块仅针对平台应用。</w:t>
      </w:r>
    </w:p>
    <w:p w:rsidR="004433B1" w:rsidRPr="0010156B" w:rsidRDefault="004433B1" w:rsidP="004D2D82">
      <w:pPr>
        <w:pStyle w:val="RepParaltp"/>
        <w:ind w:firstLine="480"/>
        <w:rPr>
          <w:rFonts w:ascii="微软雅黑" w:eastAsia="微软雅黑" w:hAnsi="微软雅黑"/>
          <w:lang w:val="en-US" w:eastAsia="zh-CN"/>
        </w:rPr>
      </w:pPr>
    </w:p>
    <w:p w:rsidR="004433B1" w:rsidRPr="0010156B" w:rsidRDefault="004433B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1）应用管理人员登录应用管理控制台，在左侧菜单树中选择“应用监控”-&gt;</w:t>
      </w:r>
      <w:r w:rsidR="001C753A" w:rsidRPr="0010156B">
        <w:rPr>
          <w:rFonts w:ascii="微软雅黑" w:eastAsia="微软雅黑" w:hAnsi="微软雅黑" w:hint="eastAsia"/>
          <w:lang w:val="en-US" w:eastAsia="zh-CN"/>
        </w:rPr>
        <w:t>“日志查看</w:t>
      </w:r>
      <w:r w:rsidRPr="0010156B">
        <w:rPr>
          <w:rFonts w:ascii="微软雅黑" w:eastAsia="微软雅黑" w:hAnsi="微软雅黑" w:hint="eastAsia"/>
          <w:lang w:val="en-US" w:eastAsia="zh-CN"/>
        </w:rPr>
        <w:t>”菜单项；</w:t>
      </w:r>
    </w:p>
    <w:p w:rsidR="001C753A" w:rsidRPr="0010156B" w:rsidRDefault="001C753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2）页面中展示日志列表，包括应用标识、应用名称、及下载链接；</w:t>
      </w:r>
      <w:r w:rsidR="0034535B" w:rsidRPr="0010156B">
        <w:rPr>
          <w:rFonts w:ascii="微软雅黑" w:eastAsia="微软雅黑" w:hAnsi="微软雅黑" w:hint="eastAsia"/>
          <w:lang w:val="en-US" w:eastAsia="zh-CN"/>
        </w:rPr>
        <w:t>如下图所示：</w:t>
      </w:r>
    </w:p>
    <w:p w:rsidR="00282F96" w:rsidRPr="0010156B" w:rsidRDefault="00282F96" w:rsidP="004D2D82">
      <w:pPr>
        <w:pStyle w:val="RepParaltp"/>
        <w:ind w:firstLine="480"/>
        <w:rPr>
          <w:rFonts w:ascii="微软雅黑" w:eastAsia="微软雅黑" w:hAnsi="微软雅黑"/>
          <w:lang w:val="en-US" w:eastAsia="zh-CN"/>
        </w:rPr>
      </w:pPr>
    </w:p>
    <w:p w:rsidR="001C753A"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348BB168" wp14:editId="6E21A9F6">
            <wp:extent cx="5543550" cy="3505200"/>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3550" cy="3505200"/>
                    </a:xfrm>
                    <a:prstGeom prst="rect">
                      <a:avLst/>
                    </a:prstGeom>
                    <a:noFill/>
                    <a:ln>
                      <a:noFill/>
                    </a:ln>
                  </pic:spPr>
                </pic:pic>
              </a:graphicData>
            </a:graphic>
          </wp:inline>
        </w:drawing>
      </w:r>
    </w:p>
    <w:p w:rsidR="009312ED" w:rsidRPr="0010156B" w:rsidRDefault="009312ED" w:rsidP="004D2D82">
      <w:pPr>
        <w:pStyle w:val="RepParaltp"/>
        <w:ind w:firstLine="480"/>
        <w:rPr>
          <w:rFonts w:ascii="微软雅黑" w:eastAsia="微软雅黑" w:hAnsi="微软雅黑"/>
          <w:lang w:val="en-US" w:eastAsia="zh-CN"/>
        </w:rPr>
      </w:pPr>
    </w:p>
    <w:p w:rsidR="001C753A" w:rsidRPr="0010156B" w:rsidRDefault="001C753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3）应用管理人员选择想要查看的文件点击链接；</w:t>
      </w:r>
    </w:p>
    <w:p w:rsidR="0012369C" w:rsidRPr="0010156B" w:rsidRDefault="001C753A" w:rsidP="00707788">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4）系统弹出下载对话框，确认后下载。</w:t>
      </w:r>
    </w:p>
    <w:p w:rsidR="009A1188" w:rsidRPr="0010156B" w:rsidRDefault="009A1188" w:rsidP="004D2D82">
      <w:pPr>
        <w:pStyle w:val="title3alt3"/>
        <w:keepNext w:val="0"/>
        <w:keepLines w:val="0"/>
        <w:ind w:firstLine="560"/>
        <w:rPr>
          <w:rFonts w:ascii="微软雅黑" w:eastAsia="微软雅黑" w:hAnsi="微软雅黑"/>
        </w:rPr>
      </w:pPr>
      <w:bookmarkStart w:id="38" w:name="_Toc438560287"/>
      <w:proofErr w:type="spellStart"/>
      <w:r w:rsidRPr="0010156B">
        <w:rPr>
          <w:rFonts w:ascii="微软雅黑" w:eastAsia="微软雅黑" w:hAnsi="微软雅黑" w:hint="eastAsia"/>
        </w:rPr>
        <w:lastRenderedPageBreak/>
        <w:t>数据管理</w:t>
      </w:r>
      <w:bookmarkEnd w:id="38"/>
      <w:proofErr w:type="spellEnd"/>
    </w:p>
    <w:p w:rsidR="00110FB5" w:rsidRPr="0010156B" w:rsidRDefault="00ED7314"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eastAsia="zh-CN"/>
        </w:rPr>
        <w:t>自助服务门户</w:t>
      </w:r>
      <w:r w:rsidR="007011BD" w:rsidRPr="0010156B">
        <w:rPr>
          <w:rFonts w:ascii="微软雅黑" w:eastAsia="微软雅黑" w:hAnsi="微软雅黑" w:hint="eastAsia"/>
        </w:rPr>
        <w:t>提供对应用中涉及到的数据的管理功能，包括数据库的结构维护、业务数据的查看与编辑、业务数据的导入与导出等。平台通过phpMyAdmin对数据库进行操作。</w:t>
      </w:r>
      <w:r w:rsidR="00110FB5" w:rsidRPr="0010156B">
        <w:rPr>
          <w:rFonts w:ascii="微软雅黑" w:eastAsia="微软雅黑" w:hAnsi="微软雅黑" w:hint="eastAsia"/>
          <w:lang w:val="en-US" w:eastAsia="zh-CN"/>
        </w:rPr>
        <w:t>该模块仅针对平台应用。</w:t>
      </w:r>
    </w:p>
    <w:p w:rsidR="007011BD" w:rsidRPr="0010156B" w:rsidRDefault="007011BD" w:rsidP="004D2D82">
      <w:pPr>
        <w:pStyle w:val="RepParaltp"/>
        <w:ind w:firstLine="480"/>
        <w:rPr>
          <w:rFonts w:ascii="微软雅黑" w:eastAsia="微软雅黑" w:hAnsi="微软雅黑"/>
          <w:lang w:eastAsia="zh-CN"/>
        </w:rPr>
      </w:pPr>
    </w:p>
    <w:p w:rsidR="00773B2D" w:rsidRPr="0010156B" w:rsidRDefault="00773B2D"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1）应用管理人员登录应用管理控制台，在左侧菜单树中选择“数据管理”-&gt;“数据维护”菜单项；页面展示数据库服务列表：</w:t>
      </w:r>
    </w:p>
    <w:p w:rsidR="001E4841" w:rsidRPr="0010156B" w:rsidRDefault="001E4841" w:rsidP="004D2D82">
      <w:pPr>
        <w:pStyle w:val="RepParaltp"/>
        <w:ind w:firstLine="480"/>
        <w:rPr>
          <w:rFonts w:ascii="微软雅黑" w:eastAsia="微软雅黑" w:hAnsi="微软雅黑"/>
          <w:lang w:val="en-US" w:eastAsia="zh-CN"/>
        </w:rPr>
      </w:pPr>
    </w:p>
    <w:p w:rsidR="00773B2D"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1C8231A3" wp14:editId="49B70A03">
            <wp:extent cx="5534025" cy="318643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34025" cy="3186430"/>
                    </a:xfrm>
                    <a:prstGeom prst="rect">
                      <a:avLst/>
                    </a:prstGeom>
                    <a:noFill/>
                    <a:ln>
                      <a:noFill/>
                    </a:ln>
                  </pic:spPr>
                </pic:pic>
              </a:graphicData>
            </a:graphic>
          </wp:inline>
        </w:drawing>
      </w:r>
    </w:p>
    <w:p w:rsidR="007000AD" w:rsidRPr="0010156B" w:rsidRDefault="007000AD" w:rsidP="004D2D82">
      <w:pPr>
        <w:pStyle w:val="RepParaltp"/>
        <w:ind w:firstLine="480"/>
        <w:rPr>
          <w:rFonts w:ascii="微软雅黑" w:eastAsia="微软雅黑" w:hAnsi="微软雅黑"/>
          <w:lang w:eastAsia="zh-CN"/>
        </w:rPr>
      </w:pPr>
    </w:p>
    <w:p w:rsidR="00773B2D" w:rsidRPr="0010156B" w:rsidRDefault="00773B2D" w:rsidP="004D2D82">
      <w:pPr>
        <w:pStyle w:val="RepParaltp"/>
        <w:ind w:firstLine="480"/>
        <w:rPr>
          <w:rFonts w:ascii="微软雅黑" w:eastAsia="微软雅黑" w:hAnsi="微软雅黑"/>
          <w:lang w:eastAsia="zh-CN"/>
        </w:rPr>
      </w:pPr>
      <w:r w:rsidRPr="0010156B">
        <w:rPr>
          <w:rFonts w:ascii="微软雅黑" w:eastAsia="微软雅黑" w:hAnsi="微软雅黑" w:hint="eastAsia"/>
          <w:lang w:eastAsia="zh-CN"/>
        </w:rPr>
        <w:t>2）点击服务对应访问图标，系统打开</w:t>
      </w:r>
      <w:proofErr w:type="spellStart"/>
      <w:r w:rsidRPr="0010156B">
        <w:rPr>
          <w:rFonts w:ascii="微软雅黑" w:eastAsia="微软雅黑" w:hAnsi="微软雅黑" w:hint="eastAsia"/>
          <w:lang w:eastAsia="zh-CN"/>
        </w:rPr>
        <w:t>phpMyAdmin的管理页面</w:t>
      </w:r>
      <w:proofErr w:type="spellEnd"/>
      <w:r w:rsidRPr="0010156B">
        <w:rPr>
          <w:rFonts w:ascii="微软雅黑" w:eastAsia="微软雅黑" w:hAnsi="微软雅黑" w:hint="eastAsia"/>
          <w:lang w:eastAsia="zh-CN"/>
        </w:rPr>
        <w:t>；</w:t>
      </w:r>
    </w:p>
    <w:p w:rsidR="00773B2D" w:rsidRPr="0010156B" w:rsidRDefault="005E0711" w:rsidP="004D2D82">
      <w:pPr>
        <w:pStyle w:val="RepParaltp"/>
        <w:ind w:firstLineChars="83" w:firstLine="199"/>
        <w:jc w:val="center"/>
        <w:rPr>
          <w:rFonts w:ascii="微软雅黑" w:eastAsia="微软雅黑" w:hAnsi="微软雅黑"/>
          <w:lang w:eastAsia="zh-CN"/>
        </w:rPr>
      </w:pPr>
      <w:r w:rsidRPr="0010156B">
        <w:rPr>
          <w:rFonts w:ascii="微软雅黑" w:eastAsia="微软雅黑" w:hAnsi="微软雅黑"/>
          <w:noProof/>
          <w:lang w:val="en-US" w:eastAsia="zh-CN"/>
        </w:rPr>
        <w:lastRenderedPageBreak/>
        <w:drawing>
          <wp:inline distT="0" distB="0" distL="0" distR="0" wp14:anchorId="0E080017" wp14:editId="63F83484">
            <wp:extent cx="5314950" cy="402463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l="7961" r="18427"/>
                    <a:stretch>
                      <a:fillRect/>
                    </a:stretch>
                  </pic:blipFill>
                  <pic:spPr bwMode="auto">
                    <a:xfrm>
                      <a:off x="0" y="0"/>
                      <a:ext cx="5314950" cy="4024630"/>
                    </a:xfrm>
                    <a:prstGeom prst="rect">
                      <a:avLst/>
                    </a:prstGeom>
                    <a:noFill/>
                    <a:ln>
                      <a:noFill/>
                    </a:ln>
                  </pic:spPr>
                </pic:pic>
              </a:graphicData>
            </a:graphic>
          </wp:inline>
        </w:drawing>
      </w:r>
    </w:p>
    <w:p w:rsidR="00773B2D" w:rsidRPr="0010156B" w:rsidRDefault="00773B2D" w:rsidP="004D2D82">
      <w:pPr>
        <w:pStyle w:val="RepParaltp"/>
        <w:ind w:firstLine="480"/>
        <w:rPr>
          <w:rFonts w:ascii="微软雅黑" w:eastAsia="微软雅黑" w:hAnsi="微软雅黑"/>
          <w:lang w:eastAsia="zh-CN"/>
        </w:rPr>
      </w:pPr>
      <w:r w:rsidRPr="0010156B">
        <w:rPr>
          <w:rFonts w:ascii="微软雅黑" w:eastAsia="微软雅黑" w:hAnsi="微软雅黑" w:hint="eastAsia"/>
          <w:lang w:eastAsia="zh-CN"/>
        </w:rPr>
        <w:t>3）应用管理人员使用</w:t>
      </w:r>
      <w:proofErr w:type="spellStart"/>
      <w:r w:rsidRPr="0010156B">
        <w:rPr>
          <w:rFonts w:ascii="微软雅黑" w:eastAsia="微软雅黑" w:hAnsi="微软雅黑" w:hint="eastAsia"/>
          <w:lang w:eastAsia="zh-CN"/>
        </w:rPr>
        <w:t>phpMyAdmin来操作MySql数据库</w:t>
      </w:r>
      <w:proofErr w:type="spellEnd"/>
      <w:r w:rsidRPr="0010156B">
        <w:rPr>
          <w:rFonts w:ascii="微软雅黑" w:eastAsia="微软雅黑" w:hAnsi="微软雅黑" w:hint="eastAsia"/>
          <w:lang w:eastAsia="zh-CN"/>
        </w:rPr>
        <w:t>；</w:t>
      </w:r>
    </w:p>
    <w:p w:rsidR="00E74E9D" w:rsidRPr="0010156B" w:rsidRDefault="005E0711" w:rsidP="004D2D82">
      <w:pPr>
        <w:pStyle w:val="RepParaltp"/>
        <w:ind w:firstLineChars="0" w:firstLine="0"/>
        <w:rPr>
          <w:rFonts w:ascii="微软雅黑" w:eastAsia="微软雅黑" w:hAnsi="微软雅黑"/>
          <w:lang w:eastAsia="zh-CN"/>
        </w:rPr>
      </w:pPr>
      <w:r w:rsidRPr="0010156B">
        <w:rPr>
          <w:rFonts w:ascii="微软雅黑" w:eastAsia="微软雅黑" w:hAnsi="微软雅黑"/>
          <w:noProof/>
          <w:lang w:val="en-US" w:eastAsia="zh-CN"/>
        </w:rPr>
        <w:drawing>
          <wp:inline distT="0" distB="0" distL="0" distR="0" wp14:anchorId="440394B4" wp14:editId="586C94AE">
            <wp:extent cx="5729605" cy="2857500"/>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9605" cy="2857500"/>
                    </a:xfrm>
                    <a:prstGeom prst="rect">
                      <a:avLst/>
                    </a:prstGeom>
                    <a:noFill/>
                    <a:ln>
                      <a:noFill/>
                    </a:ln>
                  </pic:spPr>
                </pic:pic>
              </a:graphicData>
            </a:graphic>
          </wp:inline>
        </w:drawing>
      </w:r>
    </w:p>
    <w:p w:rsidR="00773B2D" w:rsidRPr="0010156B" w:rsidRDefault="00773B2D" w:rsidP="004D2D82">
      <w:pPr>
        <w:pStyle w:val="RepParaltp"/>
        <w:ind w:firstLine="480"/>
        <w:rPr>
          <w:rFonts w:ascii="微软雅黑" w:eastAsia="微软雅黑" w:hAnsi="微软雅黑"/>
          <w:lang w:eastAsia="zh-CN"/>
        </w:rPr>
      </w:pPr>
      <w:r w:rsidRPr="0010156B">
        <w:rPr>
          <w:rFonts w:ascii="微软雅黑" w:eastAsia="微软雅黑" w:hAnsi="微软雅黑" w:hint="eastAsia"/>
          <w:lang w:eastAsia="zh-CN"/>
        </w:rPr>
        <w:t>4）选择不同的数据库名称，可以对</w:t>
      </w:r>
      <w:r w:rsidR="004433B1" w:rsidRPr="0010156B">
        <w:rPr>
          <w:rFonts w:ascii="微软雅黑" w:eastAsia="微软雅黑" w:hAnsi="微软雅黑" w:hint="eastAsia"/>
          <w:lang w:eastAsia="zh-CN"/>
        </w:rPr>
        <w:t>数据库结构进行维护，业务数据的查看与编辑、业务数据的导入与导出；</w:t>
      </w:r>
    </w:p>
    <w:p w:rsidR="009A1188" w:rsidRPr="0010156B" w:rsidRDefault="00E5643A" w:rsidP="00E45CE2">
      <w:pPr>
        <w:pStyle w:val="RepParaltp"/>
        <w:ind w:firstLine="480"/>
        <w:rPr>
          <w:rFonts w:ascii="微软雅黑" w:eastAsia="微软雅黑" w:hAnsi="微软雅黑"/>
          <w:lang w:eastAsia="zh-CN"/>
        </w:rPr>
      </w:pPr>
      <w:r w:rsidRPr="0010156B">
        <w:rPr>
          <w:rFonts w:ascii="微软雅黑" w:eastAsia="微软雅黑" w:hAnsi="微软雅黑" w:hint="eastAsia"/>
          <w:lang w:eastAsia="zh-CN"/>
        </w:rPr>
        <w:lastRenderedPageBreak/>
        <w:t>5）</w:t>
      </w:r>
      <w:r w:rsidR="00773B2D" w:rsidRPr="0010156B">
        <w:rPr>
          <w:rFonts w:ascii="微软雅黑" w:eastAsia="微软雅黑" w:hAnsi="微软雅黑" w:hint="eastAsia"/>
          <w:lang w:eastAsia="zh-CN"/>
        </w:rPr>
        <w:t>操作完成后，后台数据库执行相应的处理操作，系统返回数据管理界面</w:t>
      </w:r>
      <w:r w:rsidR="004433B1" w:rsidRPr="0010156B">
        <w:rPr>
          <w:rFonts w:ascii="微软雅黑" w:eastAsia="微软雅黑" w:hAnsi="微软雅黑" w:hint="eastAsia"/>
          <w:lang w:eastAsia="zh-CN"/>
        </w:rPr>
        <w:t>。</w:t>
      </w:r>
    </w:p>
    <w:p w:rsidR="00742466" w:rsidRPr="0010156B" w:rsidRDefault="0015319F" w:rsidP="004D2D82">
      <w:pPr>
        <w:pStyle w:val="title2alt2"/>
        <w:keepNext w:val="0"/>
        <w:keepLines w:val="0"/>
        <w:rPr>
          <w:rFonts w:ascii="微软雅黑" w:eastAsia="微软雅黑" w:hAnsi="微软雅黑"/>
        </w:rPr>
      </w:pPr>
      <w:bookmarkStart w:id="39" w:name="_Toc438560288"/>
      <w:r w:rsidRPr="0010156B">
        <w:rPr>
          <w:rFonts w:ascii="微软雅黑" w:eastAsia="微软雅黑" w:hAnsi="微软雅黑" w:hint="eastAsia"/>
        </w:rPr>
        <w:t>管理运营门户</w:t>
      </w:r>
      <w:bookmarkEnd w:id="18"/>
      <w:bookmarkEnd w:id="19"/>
      <w:bookmarkEnd w:id="20"/>
      <w:bookmarkEnd w:id="21"/>
      <w:bookmarkEnd w:id="22"/>
      <w:bookmarkEnd w:id="39"/>
    </w:p>
    <w:p w:rsidR="001A1988" w:rsidRPr="0010156B" w:rsidRDefault="001A1988"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管理运营门户的用户与自助服务门户用户不同，自助服务门户用户仅一种角色，即应用管理人员，而管理运营门户的用户可以是多种不同的角色，如平台管理人员、业务运营人员等。</w:t>
      </w:r>
    </w:p>
    <w:p w:rsidR="001A1988" w:rsidRPr="0010156B" w:rsidRDefault="001A1988"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平台管理人员主要负责管理运营门户所有用户的账户及权限管理、资源管理、服务管理、平台监控、服务扩展等。</w:t>
      </w:r>
    </w:p>
    <w:p w:rsidR="001A1988" w:rsidRPr="0010156B" w:rsidRDefault="001A1988"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业务运营人员主要负责自助服务门户用户的注册审批、应用管理人员的应用及服务开通审批、应用管理、服务计量等。</w:t>
      </w:r>
    </w:p>
    <w:p w:rsidR="009C17FA" w:rsidRPr="0010156B" w:rsidRDefault="00110FB5" w:rsidP="004D2D82">
      <w:pPr>
        <w:pStyle w:val="title3alt3"/>
        <w:keepNext w:val="0"/>
        <w:keepLines w:val="0"/>
        <w:ind w:firstLine="560"/>
        <w:rPr>
          <w:rFonts w:ascii="微软雅黑" w:eastAsia="微软雅黑" w:hAnsi="微软雅黑"/>
        </w:rPr>
      </w:pPr>
      <w:bookmarkStart w:id="40" w:name="_Toc438560289"/>
      <w:r w:rsidRPr="0010156B">
        <w:rPr>
          <w:rFonts w:ascii="微软雅黑" w:eastAsia="微软雅黑" w:hAnsi="微软雅黑" w:hint="eastAsia"/>
        </w:rPr>
        <w:t>用户登录</w:t>
      </w:r>
      <w:bookmarkEnd w:id="40"/>
    </w:p>
    <w:p w:rsidR="005E5E23" w:rsidRPr="0010156B" w:rsidRDefault="0058639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管理运营门户</w:t>
      </w:r>
      <w:r w:rsidR="004A78F6" w:rsidRPr="0010156B">
        <w:rPr>
          <w:rFonts w:ascii="微软雅黑" w:eastAsia="微软雅黑" w:hAnsi="微软雅黑" w:hint="eastAsia"/>
          <w:lang w:val="en-US" w:eastAsia="zh-CN"/>
        </w:rPr>
        <w:t>不提供用户注册模块，该门户的</w:t>
      </w:r>
      <w:r w:rsidRPr="0010156B">
        <w:rPr>
          <w:rFonts w:ascii="微软雅黑" w:eastAsia="微软雅黑" w:hAnsi="微软雅黑" w:hint="eastAsia"/>
          <w:lang w:val="en-US" w:eastAsia="zh-CN"/>
        </w:rPr>
        <w:t>用户</w:t>
      </w:r>
      <w:r w:rsidR="004A78F6" w:rsidRPr="0010156B">
        <w:rPr>
          <w:rFonts w:ascii="微软雅黑" w:eastAsia="微软雅黑" w:hAnsi="微软雅黑" w:hint="eastAsia"/>
          <w:lang w:val="en-US" w:eastAsia="zh-CN"/>
        </w:rPr>
        <w:t>都是运营管理门户的超级管理员手动添加并授权，</w:t>
      </w:r>
      <w:r w:rsidR="005E5E23" w:rsidRPr="0010156B">
        <w:rPr>
          <w:rFonts w:ascii="微软雅黑" w:eastAsia="微软雅黑" w:hAnsi="微软雅黑" w:hint="eastAsia"/>
          <w:lang w:val="en-US" w:eastAsia="zh-CN"/>
        </w:rPr>
        <w:t>超级管理员是特殊的平台管理人员，是默认存在的用户。</w:t>
      </w:r>
    </w:p>
    <w:p w:rsidR="004A78F6" w:rsidRPr="0010156B" w:rsidRDefault="004A78F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用户登录</w:t>
      </w:r>
      <w:r w:rsidR="005E5E23" w:rsidRPr="0010156B">
        <w:rPr>
          <w:rFonts w:ascii="微软雅黑" w:eastAsia="微软雅黑" w:hAnsi="微软雅黑" w:hint="eastAsia"/>
          <w:lang w:val="en-US" w:eastAsia="zh-CN"/>
        </w:rPr>
        <w:t>时，系统验证用户是否存在、密码是否正确、用户是否授权</w:t>
      </w:r>
      <w:r w:rsidRPr="0010156B">
        <w:rPr>
          <w:rFonts w:ascii="微软雅黑" w:eastAsia="微软雅黑" w:hAnsi="微软雅黑" w:hint="eastAsia"/>
          <w:lang w:val="en-US" w:eastAsia="zh-CN"/>
        </w:rPr>
        <w:t>，</w:t>
      </w:r>
      <w:r w:rsidR="005E5E23" w:rsidRPr="0010156B">
        <w:rPr>
          <w:rFonts w:ascii="微软雅黑" w:eastAsia="微软雅黑" w:hAnsi="微软雅黑" w:hint="eastAsia"/>
          <w:lang w:val="en-US" w:eastAsia="zh-CN"/>
        </w:rPr>
        <w:t>若通过验证，则</w:t>
      </w:r>
      <w:r w:rsidRPr="0010156B">
        <w:rPr>
          <w:rFonts w:ascii="微软雅黑" w:eastAsia="微软雅黑" w:hAnsi="微软雅黑" w:hint="eastAsia"/>
          <w:lang w:val="en-US" w:eastAsia="zh-CN"/>
        </w:rPr>
        <w:t>根据该用户的角色，展示其已授权的菜单项。</w:t>
      </w:r>
    </w:p>
    <w:p w:rsidR="00C25A3A" w:rsidRPr="0010156B" w:rsidRDefault="00C25A3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w:t>
      </w:r>
      <w:r w:rsidR="00845B29" w:rsidRPr="0010156B">
        <w:rPr>
          <w:rFonts w:ascii="微软雅黑" w:eastAsia="微软雅黑" w:hAnsi="微软雅黑" w:hint="eastAsia"/>
          <w:lang w:val="en-US" w:eastAsia="zh-CN"/>
        </w:rPr>
        <w:t>）超级管理员登录后的菜单树展示；如下图所示：</w:t>
      </w:r>
    </w:p>
    <w:p w:rsidR="00C25A3A"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5890C880" wp14:editId="4568C8EA">
            <wp:extent cx="5543550" cy="482917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43550" cy="4829175"/>
                    </a:xfrm>
                    <a:prstGeom prst="rect">
                      <a:avLst/>
                    </a:prstGeom>
                    <a:noFill/>
                    <a:ln>
                      <a:noFill/>
                    </a:ln>
                  </pic:spPr>
                </pic:pic>
              </a:graphicData>
            </a:graphic>
          </wp:inline>
        </w:drawing>
      </w:r>
    </w:p>
    <w:p w:rsidR="005578E2" w:rsidRPr="0010156B" w:rsidRDefault="005578E2" w:rsidP="004D2D82">
      <w:pPr>
        <w:pStyle w:val="RepParaltp"/>
        <w:ind w:firstLine="480"/>
        <w:rPr>
          <w:rFonts w:ascii="微软雅黑" w:eastAsia="微软雅黑" w:hAnsi="微软雅黑"/>
          <w:lang w:val="en-US" w:eastAsia="zh-CN"/>
        </w:rPr>
      </w:pPr>
    </w:p>
    <w:p w:rsidR="00C25A3A" w:rsidRPr="0010156B" w:rsidRDefault="00C25A3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w:t>
      </w:r>
      <w:r w:rsidR="005578E2" w:rsidRPr="0010156B">
        <w:rPr>
          <w:rFonts w:ascii="微软雅黑" w:eastAsia="微软雅黑" w:hAnsi="微软雅黑" w:hint="eastAsia"/>
          <w:lang w:val="en-US" w:eastAsia="zh-CN"/>
        </w:rPr>
        <w:t>）平台管理人员登陆后的菜单树展示，如下图所示：</w:t>
      </w:r>
    </w:p>
    <w:p w:rsidR="00C25A3A"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5FF0A0DB" wp14:editId="2D57E852">
            <wp:extent cx="5543550" cy="4829175"/>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43550" cy="4829175"/>
                    </a:xfrm>
                    <a:prstGeom prst="rect">
                      <a:avLst/>
                    </a:prstGeom>
                    <a:noFill/>
                    <a:ln>
                      <a:noFill/>
                    </a:ln>
                  </pic:spPr>
                </pic:pic>
              </a:graphicData>
            </a:graphic>
          </wp:inline>
        </w:drawing>
      </w:r>
    </w:p>
    <w:p w:rsidR="00215D01" w:rsidRPr="0010156B" w:rsidRDefault="00215D01" w:rsidP="004D2D82">
      <w:pPr>
        <w:pStyle w:val="RepParaltp"/>
        <w:ind w:firstLine="480"/>
        <w:rPr>
          <w:rFonts w:ascii="微软雅黑" w:eastAsia="微软雅黑" w:hAnsi="微软雅黑"/>
          <w:lang w:val="en-US" w:eastAsia="zh-CN"/>
        </w:rPr>
      </w:pPr>
    </w:p>
    <w:p w:rsidR="00C25A3A" w:rsidRPr="0010156B" w:rsidRDefault="00C25A3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w:t>
      </w:r>
      <w:r w:rsidR="00215D01" w:rsidRPr="0010156B">
        <w:rPr>
          <w:rFonts w:ascii="微软雅黑" w:eastAsia="微软雅黑" w:hAnsi="微软雅黑" w:hint="eastAsia"/>
          <w:lang w:val="en-US" w:eastAsia="zh-CN"/>
        </w:rPr>
        <w:t>）业务运营人员登陆后的菜单树展示，如下图所示：</w:t>
      </w:r>
    </w:p>
    <w:p w:rsidR="00C25A3A"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207867CF" wp14:editId="463337C1">
            <wp:extent cx="5543550" cy="352933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43550" cy="3529330"/>
                    </a:xfrm>
                    <a:prstGeom prst="rect">
                      <a:avLst/>
                    </a:prstGeom>
                    <a:noFill/>
                    <a:ln>
                      <a:noFill/>
                    </a:ln>
                  </pic:spPr>
                </pic:pic>
              </a:graphicData>
            </a:graphic>
          </wp:inline>
        </w:drawing>
      </w:r>
    </w:p>
    <w:p w:rsidR="00110FB5" w:rsidRPr="0010156B" w:rsidRDefault="00110FB5" w:rsidP="004D2D82">
      <w:pPr>
        <w:pStyle w:val="title3alt3"/>
        <w:keepNext w:val="0"/>
        <w:keepLines w:val="0"/>
        <w:ind w:firstLine="560"/>
        <w:rPr>
          <w:rFonts w:ascii="微软雅黑" w:eastAsia="微软雅黑" w:hAnsi="微软雅黑"/>
        </w:rPr>
      </w:pPr>
      <w:bookmarkStart w:id="41" w:name="_Toc438560290"/>
      <w:proofErr w:type="spellStart"/>
      <w:r w:rsidRPr="0010156B">
        <w:rPr>
          <w:rFonts w:ascii="微软雅黑" w:eastAsia="微软雅黑" w:hAnsi="微软雅黑" w:hint="eastAsia"/>
        </w:rPr>
        <w:t>个人信息维护</w:t>
      </w:r>
      <w:bookmarkEnd w:id="41"/>
      <w:proofErr w:type="spellEnd"/>
    </w:p>
    <w:p w:rsidR="00F938DB" w:rsidRPr="0010156B" w:rsidRDefault="00F938D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管理运营门户的个人信息维护模块与自助服务门户的个人信息维护模块类似，只是面相的用户不同。</w:t>
      </w:r>
    </w:p>
    <w:p w:rsidR="00F938DB" w:rsidRPr="0010156B" w:rsidRDefault="00F938D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该模块包括密码修改及资料维护两功能。</w:t>
      </w:r>
    </w:p>
    <w:p w:rsidR="004C0887" w:rsidRPr="0010156B" w:rsidRDefault="004C0887"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密码修改页面</w:t>
      </w:r>
      <w:r w:rsidR="00490E40" w:rsidRPr="0010156B">
        <w:rPr>
          <w:rFonts w:ascii="微软雅黑" w:eastAsia="微软雅黑" w:hAnsi="微软雅黑" w:hint="eastAsia"/>
          <w:lang w:val="en-US" w:eastAsia="zh-CN"/>
        </w:rPr>
        <w:t>，如下图所示：</w:t>
      </w:r>
    </w:p>
    <w:p w:rsidR="000D0FD5"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35EED2DC" wp14:editId="261C2368">
            <wp:extent cx="5543550" cy="3529330"/>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43550" cy="3529330"/>
                    </a:xfrm>
                    <a:prstGeom prst="rect">
                      <a:avLst/>
                    </a:prstGeom>
                    <a:noFill/>
                    <a:ln>
                      <a:noFill/>
                    </a:ln>
                  </pic:spPr>
                </pic:pic>
              </a:graphicData>
            </a:graphic>
          </wp:inline>
        </w:drawing>
      </w:r>
    </w:p>
    <w:p w:rsidR="003A29F0" w:rsidRPr="0010156B" w:rsidRDefault="003A29F0" w:rsidP="004D2D82">
      <w:pPr>
        <w:pStyle w:val="RepParaltp"/>
        <w:ind w:firstLine="480"/>
        <w:rPr>
          <w:rFonts w:ascii="微软雅黑" w:eastAsia="微软雅黑" w:hAnsi="微软雅黑"/>
          <w:noProof/>
          <w:lang w:val="en-US" w:eastAsia="zh-CN"/>
        </w:rPr>
      </w:pPr>
    </w:p>
    <w:p w:rsidR="004B689E" w:rsidRPr="0010156B" w:rsidRDefault="00353A0E"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t>3.2点击“</w:t>
      </w:r>
      <w:r w:rsidR="004C7298" w:rsidRPr="0010156B">
        <w:rPr>
          <w:rFonts w:ascii="微软雅黑" w:eastAsia="微软雅黑" w:hAnsi="微软雅黑" w:hint="eastAsia"/>
          <w:noProof/>
          <w:lang w:val="en-US" w:eastAsia="zh-CN"/>
        </w:rPr>
        <w:t>修改</w:t>
      </w:r>
      <w:r w:rsidRPr="0010156B">
        <w:rPr>
          <w:rFonts w:ascii="微软雅黑" w:eastAsia="微软雅黑" w:hAnsi="微软雅黑" w:hint="eastAsia"/>
          <w:noProof/>
          <w:lang w:val="en-US" w:eastAsia="zh-CN"/>
        </w:rPr>
        <w:t>”按钮，弹出</w:t>
      </w:r>
      <w:r w:rsidR="004C7298" w:rsidRPr="0010156B">
        <w:rPr>
          <w:rFonts w:ascii="微软雅黑" w:eastAsia="微软雅黑" w:hAnsi="微软雅黑" w:hint="eastAsia"/>
          <w:noProof/>
          <w:lang w:val="en-US" w:eastAsia="zh-CN"/>
        </w:rPr>
        <w:t>修改</w:t>
      </w:r>
      <w:r w:rsidR="00CF6AF3" w:rsidRPr="0010156B">
        <w:rPr>
          <w:rFonts w:ascii="微软雅黑" w:eastAsia="微软雅黑" w:hAnsi="微软雅黑" w:hint="eastAsia"/>
          <w:noProof/>
          <w:lang w:val="en-US" w:eastAsia="zh-CN"/>
        </w:rPr>
        <w:t>功能页面，如下图所示：</w:t>
      </w:r>
    </w:p>
    <w:p w:rsidR="003A29F0" w:rsidRPr="0010156B" w:rsidRDefault="003A29F0" w:rsidP="004D2D82">
      <w:pPr>
        <w:pStyle w:val="RepParaltp"/>
        <w:ind w:firstLine="480"/>
        <w:rPr>
          <w:rFonts w:ascii="微软雅黑" w:eastAsia="微软雅黑" w:hAnsi="微软雅黑"/>
          <w:noProof/>
          <w:lang w:val="en-US" w:eastAsia="zh-CN"/>
        </w:rPr>
      </w:pPr>
    </w:p>
    <w:p w:rsidR="005E5E23"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20870C53" wp14:editId="77F080D3">
            <wp:extent cx="5548630" cy="2910205"/>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8630" cy="2910205"/>
                    </a:xfrm>
                    <a:prstGeom prst="rect">
                      <a:avLst/>
                    </a:prstGeom>
                    <a:noFill/>
                    <a:ln>
                      <a:noFill/>
                    </a:ln>
                  </pic:spPr>
                </pic:pic>
              </a:graphicData>
            </a:graphic>
          </wp:inline>
        </w:drawing>
      </w:r>
    </w:p>
    <w:p w:rsidR="002E12E3" w:rsidRPr="0010156B" w:rsidRDefault="002E12E3" w:rsidP="004D2D82">
      <w:pPr>
        <w:pStyle w:val="RepParaltp"/>
        <w:ind w:firstLine="480"/>
        <w:rPr>
          <w:rFonts w:ascii="微软雅黑" w:eastAsia="微软雅黑" w:hAnsi="微软雅黑"/>
          <w:noProof/>
          <w:lang w:val="en-US" w:eastAsia="zh-CN"/>
        </w:rPr>
      </w:pPr>
    </w:p>
    <w:p w:rsidR="00CA492A" w:rsidRPr="0010156B" w:rsidRDefault="001D4937"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noProof/>
          <w:lang w:val="en-US" w:eastAsia="zh-CN"/>
        </w:rPr>
        <w:t>3.2</w:t>
      </w:r>
      <w:r w:rsidR="00253495" w:rsidRPr="0010156B">
        <w:rPr>
          <w:rFonts w:ascii="微软雅黑" w:eastAsia="微软雅黑" w:hAnsi="微软雅黑" w:hint="eastAsia"/>
          <w:noProof/>
          <w:lang w:val="en-US" w:eastAsia="zh-CN"/>
        </w:rPr>
        <w:t>点击“删除”按钮，弹出删除确认对话框，点击“确认”即可。</w:t>
      </w:r>
    </w:p>
    <w:p w:rsidR="00B41D66" w:rsidRPr="0010156B" w:rsidRDefault="00B41D66" w:rsidP="004D2D82">
      <w:pPr>
        <w:pStyle w:val="RepParaltp"/>
        <w:ind w:firstLineChars="0" w:firstLine="0"/>
        <w:rPr>
          <w:rFonts w:ascii="微软雅黑" w:eastAsia="微软雅黑" w:hAnsi="微软雅黑"/>
          <w:lang w:val="en-US" w:eastAsia="zh-CN"/>
        </w:rPr>
      </w:pPr>
    </w:p>
    <w:p w:rsidR="005E5E23" w:rsidRPr="0010156B" w:rsidRDefault="005E5E23" w:rsidP="004D2D82">
      <w:pPr>
        <w:pStyle w:val="title3alt3"/>
        <w:keepNext w:val="0"/>
        <w:keepLines w:val="0"/>
        <w:ind w:firstLine="560"/>
        <w:rPr>
          <w:rFonts w:ascii="微软雅黑" w:eastAsia="微软雅黑" w:hAnsi="微软雅黑"/>
        </w:rPr>
      </w:pPr>
      <w:bookmarkStart w:id="42" w:name="_Toc438560291"/>
      <w:proofErr w:type="spellStart"/>
      <w:r w:rsidRPr="0010156B">
        <w:rPr>
          <w:rFonts w:ascii="微软雅黑" w:eastAsia="微软雅黑" w:hAnsi="微软雅黑" w:hint="eastAsia"/>
        </w:rPr>
        <w:t>菜单管理</w:t>
      </w:r>
      <w:bookmarkEnd w:id="42"/>
      <w:proofErr w:type="spellEnd"/>
    </w:p>
    <w:p w:rsidR="00BD39EB" w:rsidRPr="0010156B" w:rsidRDefault="00BD39E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管理运营门户的菜单管理模块提供该门户所有菜单的管理功能，包括菜单的新增、修改及删除。</w:t>
      </w:r>
    </w:p>
    <w:p w:rsidR="00BD39EB" w:rsidRPr="0010156B" w:rsidRDefault="00BD39E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w:t>
      </w:r>
      <w:r w:rsidR="00BC010A" w:rsidRPr="0010156B">
        <w:rPr>
          <w:rFonts w:ascii="微软雅黑" w:eastAsia="微软雅黑" w:hAnsi="微软雅黑" w:hint="eastAsia"/>
          <w:lang w:val="en-US" w:eastAsia="zh-CN"/>
        </w:rPr>
        <w:t>）系统当前菜单展示，如下图所示：</w:t>
      </w:r>
    </w:p>
    <w:p w:rsidR="009B00AA" w:rsidRPr="0010156B" w:rsidRDefault="009B00AA" w:rsidP="004D2D82">
      <w:pPr>
        <w:pStyle w:val="RepParaltp"/>
        <w:ind w:firstLine="480"/>
        <w:rPr>
          <w:rFonts w:ascii="微软雅黑" w:eastAsia="微软雅黑" w:hAnsi="微软雅黑"/>
          <w:lang w:val="en-US" w:eastAsia="zh-CN"/>
        </w:rPr>
      </w:pPr>
    </w:p>
    <w:p w:rsidR="00B41D66"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608B1317" wp14:editId="52683DAF">
            <wp:extent cx="5539105" cy="3405505"/>
            <wp:effectExtent l="0" t="0" r="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39105" cy="3405505"/>
                    </a:xfrm>
                    <a:prstGeom prst="rect">
                      <a:avLst/>
                    </a:prstGeom>
                    <a:noFill/>
                    <a:ln>
                      <a:noFill/>
                    </a:ln>
                  </pic:spPr>
                </pic:pic>
              </a:graphicData>
            </a:graphic>
          </wp:inline>
        </w:drawing>
      </w:r>
    </w:p>
    <w:p w:rsidR="000925B5" w:rsidRPr="0010156B" w:rsidRDefault="000925B5" w:rsidP="004D2D82">
      <w:pPr>
        <w:pStyle w:val="RepParaltp"/>
        <w:ind w:firstLine="480"/>
        <w:rPr>
          <w:rFonts w:ascii="微软雅黑" w:eastAsia="微软雅黑" w:hAnsi="微软雅黑"/>
          <w:noProof/>
          <w:lang w:val="en-US" w:eastAsia="zh-CN"/>
        </w:rPr>
      </w:pPr>
    </w:p>
    <w:p w:rsidR="00BD39EB" w:rsidRPr="0010156B" w:rsidRDefault="00BD39EB"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t>2）右键某菜单项，可看到“增加”、“修改”、“删除”三个弹出菜单。而右击根“菜单树”，则只能看到“新增”一个弹出菜单。</w:t>
      </w:r>
      <w:r w:rsidR="00482240" w:rsidRPr="0010156B">
        <w:rPr>
          <w:rFonts w:ascii="微软雅黑" w:eastAsia="微软雅黑" w:hAnsi="微软雅黑" w:hint="eastAsia"/>
          <w:noProof/>
          <w:lang w:val="en-US" w:eastAsia="zh-CN"/>
        </w:rPr>
        <w:t>如下图所示：</w:t>
      </w:r>
    </w:p>
    <w:p w:rsidR="00B41D66"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041344BC" wp14:editId="724091D2">
            <wp:extent cx="5539105" cy="3405505"/>
            <wp:effectExtent l="0" t="0" r="0" b="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39105" cy="3405505"/>
                    </a:xfrm>
                    <a:prstGeom prst="rect">
                      <a:avLst/>
                    </a:prstGeom>
                    <a:noFill/>
                    <a:ln>
                      <a:noFill/>
                    </a:ln>
                  </pic:spPr>
                </pic:pic>
              </a:graphicData>
            </a:graphic>
          </wp:inline>
        </w:drawing>
      </w:r>
    </w:p>
    <w:p w:rsidR="00633C28" w:rsidRPr="0010156B" w:rsidRDefault="00633C28" w:rsidP="004D2D82">
      <w:pPr>
        <w:pStyle w:val="RepParaltp"/>
        <w:ind w:firstLine="480"/>
        <w:rPr>
          <w:rFonts w:ascii="微软雅黑" w:eastAsia="微软雅黑" w:hAnsi="微软雅黑"/>
          <w:noProof/>
          <w:lang w:val="en-US" w:eastAsia="zh-CN"/>
        </w:rPr>
      </w:pPr>
    </w:p>
    <w:p w:rsidR="00BD39EB" w:rsidRPr="0010156B" w:rsidRDefault="00BD39EB"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t>3）选择“新增”，弹</w:t>
      </w:r>
      <w:r w:rsidR="00633C28" w:rsidRPr="0010156B">
        <w:rPr>
          <w:rFonts w:ascii="微软雅黑" w:eastAsia="微软雅黑" w:hAnsi="微软雅黑" w:hint="eastAsia"/>
          <w:noProof/>
          <w:lang w:val="en-US" w:eastAsia="zh-CN"/>
        </w:rPr>
        <w:t>出增加菜单对话框，管理人员可根据页面提示填写菜单新增表单，如下图所示：</w:t>
      </w:r>
    </w:p>
    <w:p w:rsidR="00633C28" w:rsidRPr="0010156B" w:rsidRDefault="00633C28" w:rsidP="004D2D82">
      <w:pPr>
        <w:pStyle w:val="RepParaltp"/>
        <w:ind w:firstLine="480"/>
        <w:rPr>
          <w:rFonts w:ascii="微软雅黑" w:eastAsia="微软雅黑" w:hAnsi="微软雅黑"/>
          <w:noProof/>
          <w:lang w:val="en-US" w:eastAsia="zh-CN"/>
        </w:rPr>
      </w:pPr>
    </w:p>
    <w:p w:rsidR="00B41D66" w:rsidRPr="0010156B" w:rsidRDefault="005E0711" w:rsidP="004D2D82">
      <w:pPr>
        <w:pStyle w:val="RepParaltp"/>
        <w:ind w:firstLineChars="0" w:firstLine="0"/>
        <w:jc w:val="center"/>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322727F7" wp14:editId="2335002E">
            <wp:extent cx="5543550" cy="2571750"/>
            <wp:effectExtent l="0" t="0" r="0"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3550" cy="2571750"/>
                    </a:xfrm>
                    <a:prstGeom prst="rect">
                      <a:avLst/>
                    </a:prstGeom>
                    <a:noFill/>
                    <a:ln>
                      <a:noFill/>
                    </a:ln>
                  </pic:spPr>
                </pic:pic>
              </a:graphicData>
            </a:graphic>
          </wp:inline>
        </w:drawing>
      </w:r>
    </w:p>
    <w:p w:rsidR="005E531C" w:rsidRPr="0010156B" w:rsidRDefault="005E531C" w:rsidP="00541526">
      <w:pPr>
        <w:pStyle w:val="RepParaltp"/>
        <w:ind w:firstLine="480"/>
        <w:rPr>
          <w:rFonts w:ascii="微软雅黑" w:eastAsia="微软雅黑" w:hAnsi="微软雅黑"/>
          <w:noProof/>
          <w:lang w:val="en-US" w:eastAsia="zh-CN"/>
        </w:rPr>
      </w:pPr>
    </w:p>
    <w:p w:rsidR="00B41D66" w:rsidRPr="0010156B" w:rsidRDefault="00BD39EB" w:rsidP="00A8317A">
      <w:pPr>
        <w:pStyle w:val="RepParaltp"/>
        <w:ind w:firstLineChars="0" w:firstLine="0"/>
        <w:rPr>
          <w:rFonts w:ascii="微软雅黑" w:eastAsia="微软雅黑" w:hAnsi="微软雅黑"/>
          <w:noProof/>
          <w:lang w:val="en-US" w:eastAsia="zh-CN"/>
        </w:rPr>
      </w:pPr>
      <w:r w:rsidRPr="0010156B">
        <w:rPr>
          <w:rFonts w:ascii="微软雅黑" w:eastAsia="微软雅黑" w:hAnsi="微软雅黑" w:hint="eastAsia"/>
          <w:noProof/>
          <w:lang w:val="en-US" w:eastAsia="zh-CN"/>
        </w:rPr>
        <w:t>单击“保存”按钮，系统将进</w:t>
      </w:r>
      <w:r w:rsidR="00541526" w:rsidRPr="0010156B">
        <w:rPr>
          <w:rFonts w:ascii="微软雅黑" w:eastAsia="微软雅黑" w:hAnsi="微软雅黑" w:hint="eastAsia"/>
          <w:noProof/>
          <w:lang w:val="en-US" w:eastAsia="zh-CN"/>
        </w:rPr>
        <w:t>行表单验证，验证通过后，完成菜单的新增。</w:t>
      </w:r>
    </w:p>
    <w:p w:rsidR="00BD39EB" w:rsidRPr="0010156B" w:rsidRDefault="00BD39EB"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lastRenderedPageBreak/>
        <w:t>4） 选择“删除”，则弹出删除确认框，确认后，系统将删除该菜单及子菜单项。</w:t>
      </w:r>
    </w:p>
    <w:p w:rsidR="00B41D66" w:rsidRPr="0010156B" w:rsidRDefault="005E0711" w:rsidP="00801749">
      <w:pPr>
        <w:pStyle w:val="RepParaltp"/>
        <w:ind w:firstLineChars="0" w:firstLine="0"/>
        <w:jc w:val="center"/>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4354A932" wp14:editId="21EBBDC1">
            <wp:extent cx="3776980" cy="1519555"/>
            <wp:effectExtent l="0" t="0" r="0" b="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0">
                      <a:extLst>
                        <a:ext uri="{28A0092B-C50C-407E-A947-70E740481C1C}">
                          <a14:useLocalDpi xmlns:a14="http://schemas.microsoft.com/office/drawing/2010/main" val="0"/>
                        </a:ext>
                      </a:extLst>
                    </a:blip>
                    <a:srcRect l="1254" t="3441" r="1379" b="3738"/>
                    <a:stretch>
                      <a:fillRect/>
                    </a:stretch>
                  </pic:blipFill>
                  <pic:spPr bwMode="auto">
                    <a:xfrm>
                      <a:off x="0" y="0"/>
                      <a:ext cx="3776980" cy="1519555"/>
                    </a:xfrm>
                    <a:prstGeom prst="rect">
                      <a:avLst/>
                    </a:prstGeom>
                    <a:noFill/>
                    <a:ln>
                      <a:noFill/>
                    </a:ln>
                  </pic:spPr>
                </pic:pic>
              </a:graphicData>
            </a:graphic>
          </wp:inline>
        </w:drawing>
      </w:r>
    </w:p>
    <w:p w:rsidR="005E5E23" w:rsidRPr="0010156B" w:rsidRDefault="005E5E23" w:rsidP="004D2D82">
      <w:pPr>
        <w:pStyle w:val="title3alt3"/>
        <w:keepNext w:val="0"/>
        <w:keepLines w:val="0"/>
        <w:ind w:firstLine="560"/>
        <w:rPr>
          <w:rFonts w:ascii="微软雅黑" w:eastAsia="微软雅黑" w:hAnsi="微软雅黑"/>
        </w:rPr>
      </w:pPr>
      <w:bookmarkStart w:id="43" w:name="_Toc438560292"/>
      <w:proofErr w:type="spellStart"/>
      <w:r w:rsidRPr="0010156B">
        <w:rPr>
          <w:rFonts w:ascii="微软雅黑" w:eastAsia="微软雅黑" w:hAnsi="微软雅黑" w:hint="eastAsia"/>
        </w:rPr>
        <w:t>授权管理</w:t>
      </w:r>
      <w:bookmarkEnd w:id="43"/>
      <w:proofErr w:type="spellEnd"/>
    </w:p>
    <w:p w:rsidR="00F84811" w:rsidRPr="0010156B" w:rsidRDefault="00F8481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授权管理包括角色管理、角色拥有权限配置管理。</w:t>
      </w:r>
    </w:p>
    <w:p w:rsidR="00F84811" w:rsidRPr="0010156B" w:rsidRDefault="00F8481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运营管理平台中角色代表一个或多个权限点的集合，平台中每个用户都应有角色。而角色的管理是主要对系统中角色进行增、</w:t>
      </w:r>
      <w:proofErr w:type="gramStart"/>
      <w:r w:rsidRPr="0010156B">
        <w:rPr>
          <w:rFonts w:ascii="微软雅黑" w:eastAsia="微软雅黑" w:hAnsi="微软雅黑" w:hint="eastAsia"/>
          <w:lang w:val="en-US" w:eastAsia="zh-CN"/>
        </w:rPr>
        <w:t>删</w:t>
      </w:r>
      <w:proofErr w:type="gramEnd"/>
      <w:r w:rsidRPr="0010156B">
        <w:rPr>
          <w:rFonts w:ascii="微软雅黑" w:eastAsia="微软雅黑" w:hAnsi="微软雅黑" w:hint="eastAsia"/>
          <w:lang w:val="en-US" w:eastAsia="zh-CN"/>
        </w:rPr>
        <w:t>、修改及授权操作。</w:t>
      </w:r>
    </w:p>
    <w:p w:rsidR="00F84811" w:rsidRPr="0010156B" w:rsidRDefault="000D058D" w:rsidP="004D2D82">
      <w:pPr>
        <w:pStyle w:val="RepParaltp"/>
        <w:ind w:firstLine="480"/>
        <w:rPr>
          <w:rFonts w:ascii="微软雅黑" w:eastAsia="微软雅黑" w:hAnsi="微软雅黑"/>
          <w:lang w:val="en-US" w:eastAsia="zh-CN"/>
        </w:rPr>
      </w:pPr>
      <w:proofErr w:type="gramStart"/>
      <w:r w:rsidRPr="0010156B">
        <w:rPr>
          <w:rFonts w:ascii="微软雅黑" w:eastAsia="微软雅黑" w:hAnsi="微软雅黑" w:hint="eastAsia"/>
          <w:lang w:val="en-US" w:eastAsia="zh-CN"/>
        </w:rPr>
        <w:t>云应用</w:t>
      </w:r>
      <w:proofErr w:type="gramEnd"/>
      <w:r w:rsidR="00F84811" w:rsidRPr="0010156B">
        <w:rPr>
          <w:rFonts w:ascii="微软雅黑" w:eastAsia="微软雅黑" w:hAnsi="微软雅黑" w:hint="eastAsia"/>
          <w:lang w:val="en-US" w:eastAsia="zh-CN"/>
        </w:rPr>
        <w:t>运营平台中默认有超级管理员、平台管理人员、业务运营人员等角色。</w:t>
      </w:r>
    </w:p>
    <w:p w:rsidR="00F84811" w:rsidRPr="0010156B" w:rsidRDefault="00F84811" w:rsidP="004D2D82">
      <w:pPr>
        <w:pStyle w:val="RepParaltp"/>
        <w:ind w:firstLine="480"/>
        <w:rPr>
          <w:rFonts w:ascii="微软雅黑" w:eastAsia="微软雅黑" w:hAnsi="微软雅黑"/>
          <w:lang w:val="en-US" w:eastAsia="zh-CN"/>
        </w:rPr>
      </w:pPr>
    </w:p>
    <w:p w:rsidR="00F84811" w:rsidRPr="0010156B" w:rsidRDefault="00F8481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1）平台管理人员登录</w:t>
      </w:r>
      <w:proofErr w:type="gramStart"/>
      <w:r w:rsidR="000D058D" w:rsidRPr="0010156B">
        <w:rPr>
          <w:rFonts w:ascii="微软雅黑" w:eastAsia="微软雅黑" w:hAnsi="微软雅黑" w:hint="eastAsia"/>
          <w:lang w:val="en-US" w:eastAsia="zh-CN"/>
        </w:rPr>
        <w:t>云应用</w:t>
      </w:r>
      <w:proofErr w:type="gramEnd"/>
      <w:r w:rsidRPr="0010156B">
        <w:rPr>
          <w:rFonts w:ascii="微软雅黑" w:eastAsia="微软雅黑" w:hAnsi="微软雅黑" w:hint="eastAsia"/>
          <w:lang w:val="en-US" w:eastAsia="zh-CN"/>
        </w:rPr>
        <w:t>平台运营系统，选择“权限管理”--“角色管理”</w:t>
      </w:r>
    </w:p>
    <w:p w:rsidR="00F84811" w:rsidRPr="0010156B" w:rsidRDefault="00F8481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2）在“角色管理”主页中，系统展示已有角色（默认：超级管理员、平台管理人员、业务运营人员等)</w:t>
      </w:r>
      <w:r w:rsidR="00802879" w:rsidRPr="0010156B">
        <w:rPr>
          <w:rFonts w:ascii="微软雅黑" w:eastAsia="微软雅黑" w:hAnsi="微软雅黑" w:hint="eastAsia"/>
          <w:lang w:val="en-US" w:eastAsia="zh-CN"/>
        </w:rPr>
        <w:t>，页面中提供条件查询功能，设定查询条件（角色代码、角色名称）后，点击“查询”按钮，系统则查询并展示符合查询条件的角色信息列表</w:t>
      </w:r>
      <w:r w:rsidR="00AF32EE" w:rsidRPr="0010156B">
        <w:rPr>
          <w:rFonts w:ascii="微软雅黑" w:eastAsia="微软雅黑" w:hAnsi="微软雅黑" w:hint="eastAsia"/>
          <w:lang w:val="en-US" w:eastAsia="zh-CN"/>
        </w:rPr>
        <w:t>，如下图所示：</w:t>
      </w:r>
    </w:p>
    <w:p w:rsidR="00AF32EE" w:rsidRPr="0010156B" w:rsidRDefault="00AF32EE" w:rsidP="004D2D82">
      <w:pPr>
        <w:pStyle w:val="RepParaltp"/>
        <w:ind w:firstLine="480"/>
        <w:rPr>
          <w:rFonts w:ascii="微软雅黑" w:eastAsia="微软雅黑" w:hAnsi="微软雅黑"/>
          <w:lang w:val="en-US" w:eastAsia="zh-CN"/>
        </w:rPr>
      </w:pPr>
    </w:p>
    <w:p w:rsidR="00802879"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6BDB5FBD" wp14:editId="59F4D290">
            <wp:extent cx="5539105" cy="3343275"/>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9105" cy="3343275"/>
                    </a:xfrm>
                    <a:prstGeom prst="rect">
                      <a:avLst/>
                    </a:prstGeom>
                    <a:noFill/>
                    <a:ln>
                      <a:noFill/>
                    </a:ln>
                  </pic:spPr>
                </pic:pic>
              </a:graphicData>
            </a:graphic>
          </wp:inline>
        </w:drawing>
      </w:r>
    </w:p>
    <w:p w:rsidR="004A2275" w:rsidRPr="0010156B" w:rsidRDefault="004A2275" w:rsidP="004D2D82">
      <w:pPr>
        <w:pStyle w:val="RepParaltp"/>
        <w:ind w:firstLine="480"/>
        <w:rPr>
          <w:rFonts w:ascii="微软雅黑" w:eastAsia="微软雅黑" w:hAnsi="微软雅黑"/>
          <w:lang w:val="en-US" w:eastAsia="zh-CN"/>
        </w:rPr>
      </w:pPr>
    </w:p>
    <w:p w:rsidR="00F84811" w:rsidRPr="0010156B" w:rsidRDefault="00802879"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w:t>
      </w:r>
      <w:r w:rsidR="00F84811" w:rsidRPr="0010156B">
        <w:rPr>
          <w:rFonts w:ascii="微软雅黑" w:eastAsia="微软雅黑" w:hAnsi="微软雅黑" w:hint="eastAsia"/>
          <w:lang w:val="en-US" w:eastAsia="zh-CN"/>
        </w:rPr>
        <w:t>）平台管理人员可根据需要对角色信息进行增</w:t>
      </w:r>
      <w:r w:rsidR="00D84A8B" w:rsidRPr="0010156B">
        <w:rPr>
          <w:rFonts w:ascii="微软雅黑" w:eastAsia="微软雅黑" w:hAnsi="微软雅黑" w:hint="eastAsia"/>
          <w:lang w:val="en-US" w:eastAsia="zh-CN"/>
        </w:rPr>
        <w:t>、</w:t>
      </w:r>
      <w:proofErr w:type="gramStart"/>
      <w:r w:rsidR="00F84811" w:rsidRPr="0010156B">
        <w:rPr>
          <w:rFonts w:ascii="微软雅黑" w:eastAsia="微软雅黑" w:hAnsi="微软雅黑" w:hint="eastAsia"/>
          <w:lang w:val="en-US" w:eastAsia="zh-CN"/>
        </w:rPr>
        <w:t>删</w:t>
      </w:r>
      <w:proofErr w:type="gramEnd"/>
      <w:r w:rsidR="00D84A8B" w:rsidRPr="0010156B">
        <w:rPr>
          <w:rFonts w:ascii="微软雅黑" w:eastAsia="微软雅黑" w:hAnsi="微软雅黑" w:hint="eastAsia"/>
          <w:lang w:val="en-US" w:eastAsia="zh-CN"/>
        </w:rPr>
        <w:t>、</w:t>
      </w:r>
      <w:proofErr w:type="gramStart"/>
      <w:r w:rsidR="00F84811" w:rsidRPr="0010156B">
        <w:rPr>
          <w:rFonts w:ascii="微软雅黑" w:eastAsia="微软雅黑" w:hAnsi="微软雅黑" w:hint="eastAsia"/>
          <w:lang w:val="en-US" w:eastAsia="zh-CN"/>
        </w:rPr>
        <w:t>改</w:t>
      </w:r>
      <w:r w:rsidR="00DC0568" w:rsidRPr="0010156B">
        <w:rPr>
          <w:rFonts w:ascii="微软雅黑" w:eastAsia="微软雅黑" w:hAnsi="微软雅黑" w:hint="eastAsia"/>
          <w:lang w:val="en-US" w:eastAsia="zh-CN"/>
        </w:rPr>
        <w:t>以及</w:t>
      </w:r>
      <w:proofErr w:type="gramEnd"/>
      <w:r w:rsidR="00F84811" w:rsidRPr="0010156B">
        <w:rPr>
          <w:rFonts w:ascii="微软雅黑" w:eastAsia="微软雅黑" w:hAnsi="微软雅黑" w:hint="eastAsia"/>
          <w:lang w:val="en-US" w:eastAsia="zh-CN"/>
        </w:rPr>
        <w:t>配置操作</w:t>
      </w:r>
    </w:p>
    <w:p w:rsidR="00802879" w:rsidRPr="0010156B" w:rsidRDefault="00802879"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ab/>
        <w:t xml:space="preserve">3.1 </w:t>
      </w:r>
      <w:r w:rsidR="00222BB4" w:rsidRPr="0010156B">
        <w:rPr>
          <w:rFonts w:ascii="微软雅黑" w:eastAsia="微软雅黑" w:hAnsi="微软雅黑" w:hint="eastAsia"/>
          <w:lang w:val="en-US" w:eastAsia="zh-CN"/>
        </w:rPr>
        <w:t>新增角色时，只需填写角色代码、名称及描述，如下图所示：</w:t>
      </w:r>
    </w:p>
    <w:p w:rsidR="00222BB4" w:rsidRPr="0010156B" w:rsidRDefault="00222BB4" w:rsidP="004D2D82">
      <w:pPr>
        <w:pStyle w:val="RepParaltp"/>
        <w:ind w:firstLine="480"/>
        <w:rPr>
          <w:rFonts w:ascii="微软雅黑" w:eastAsia="微软雅黑" w:hAnsi="微软雅黑"/>
          <w:lang w:val="en-US" w:eastAsia="zh-CN"/>
        </w:rPr>
      </w:pPr>
    </w:p>
    <w:p w:rsidR="000023C4" w:rsidRPr="0010156B" w:rsidRDefault="005E0711" w:rsidP="000023C4">
      <w:pPr>
        <w:pStyle w:val="RepParaltp"/>
        <w:ind w:firstLineChars="83" w:firstLine="199"/>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203ED6B9" wp14:editId="25C04D14">
            <wp:extent cx="5539105" cy="3343275"/>
            <wp:effectExtent l="0" t="0" r="0" b="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39105" cy="3343275"/>
                    </a:xfrm>
                    <a:prstGeom prst="rect">
                      <a:avLst/>
                    </a:prstGeom>
                    <a:noFill/>
                    <a:ln>
                      <a:noFill/>
                    </a:ln>
                  </pic:spPr>
                </pic:pic>
              </a:graphicData>
            </a:graphic>
          </wp:inline>
        </w:drawing>
      </w:r>
    </w:p>
    <w:p w:rsidR="000023C4" w:rsidRPr="0010156B" w:rsidRDefault="000023C4" w:rsidP="007C529E">
      <w:pPr>
        <w:pStyle w:val="RepParaltp"/>
        <w:ind w:firstLineChars="0" w:firstLine="0"/>
        <w:rPr>
          <w:rFonts w:ascii="微软雅黑" w:eastAsia="微软雅黑" w:hAnsi="微软雅黑"/>
          <w:noProof/>
          <w:lang w:val="en-US" w:eastAsia="zh-CN"/>
        </w:rPr>
      </w:pPr>
    </w:p>
    <w:p w:rsidR="00802879" w:rsidRPr="0010156B" w:rsidRDefault="00802879"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tab/>
        <w:t>3.2 修改角色信息时，支持角色代码、名称及描述的修改</w:t>
      </w:r>
    </w:p>
    <w:p w:rsidR="00802879" w:rsidRPr="0010156B" w:rsidRDefault="00802879"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tab/>
        <w:t xml:space="preserve">3.3 </w:t>
      </w:r>
      <w:r w:rsidR="008A5990" w:rsidRPr="0010156B">
        <w:rPr>
          <w:rFonts w:ascii="微软雅黑" w:eastAsia="微软雅黑" w:hAnsi="微软雅黑" w:hint="eastAsia"/>
          <w:noProof/>
          <w:lang w:val="en-US" w:eastAsia="zh-CN"/>
        </w:rPr>
        <w:t>配置角色时，可设定该角色所拥有的权限点，如下图所示：</w:t>
      </w:r>
    </w:p>
    <w:p w:rsidR="008A5990" w:rsidRPr="0010156B" w:rsidRDefault="008A5990" w:rsidP="004D2D82">
      <w:pPr>
        <w:pStyle w:val="RepParaltp"/>
        <w:ind w:firstLine="480"/>
        <w:rPr>
          <w:rFonts w:ascii="微软雅黑" w:eastAsia="微软雅黑" w:hAnsi="微软雅黑"/>
          <w:noProof/>
          <w:lang w:val="en-US" w:eastAsia="zh-CN"/>
        </w:rPr>
      </w:pPr>
    </w:p>
    <w:p w:rsidR="00802879" w:rsidRPr="0010156B" w:rsidRDefault="005E0711" w:rsidP="004D2D82">
      <w:pPr>
        <w:pStyle w:val="RepParaltp"/>
        <w:ind w:firstLineChars="100" w:firstLine="24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5D59B1E2" wp14:editId="550A1F17">
            <wp:extent cx="5543550" cy="4148455"/>
            <wp:effectExtent l="0" t="0" r="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43550" cy="4148455"/>
                    </a:xfrm>
                    <a:prstGeom prst="rect">
                      <a:avLst/>
                    </a:prstGeom>
                    <a:noFill/>
                    <a:ln>
                      <a:noFill/>
                    </a:ln>
                  </pic:spPr>
                </pic:pic>
              </a:graphicData>
            </a:graphic>
          </wp:inline>
        </w:drawing>
      </w:r>
    </w:p>
    <w:p w:rsidR="00F84811" w:rsidRPr="0010156B" w:rsidRDefault="00802879"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 xml:space="preserve">  3</w:t>
      </w:r>
      <w:r w:rsidR="00F84811" w:rsidRPr="0010156B">
        <w:rPr>
          <w:rFonts w:ascii="微软雅黑" w:eastAsia="微软雅黑" w:hAnsi="微软雅黑" w:hint="eastAsia"/>
          <w:lang w:val="en-US" w:eastAsia="zh-CN"/>
        </w:rPr>
        <w:t>.1 删除角色时，会级联删除角色与权限点及角色与用户的关联关系</w:t>
      </w:r>
      <w:r w:rsidR="00946D1B" w:rsidRPr="0010156B">
        <w:rPr>
          <w:rFonts w:ascii="微软雅黑" w:eastAsia="微软雅黑" w:hAnsi="微软雅黑" w:hint="eastAsia"/>
          <w:lang w:val="en-US" w:eastAsia="zh-CN"/>
        </w:rPr>
        <w:t>，如下图所示：</w:t>
      </w:r>
    </w:p>
    <w:p w:rsidR="00B27586" w:rsidRPr="0010156B" w:rsidRDefault="00B27586" w:rsidP="004D2D82">
      <w:pPr>
        <w:pStyle w:val="RepParaltp"/>
        <w:ind w:firstLine="480"/>
        <w:rPr>
          <w:rFonts w:ascii="微软雅黑" w:eastAsia="微软雅黑" w:hAnsi="微软雅黑"/>
          <w:lang w:val="en-US" w:eastAsia="zh-CN"/>
        </w:rPr>
      </w:pPr>
    </w:p>
    <w:p w:rsidR="00802879" w:rsidRPr="0010156B" w:rsidRDefault="005E0711" w:rsidP="004D2D82">
      <w:pPr>
        <w:pStyle w:val="RepParaltp"/>
        <w:ind w:firstLineChars="83" w:firstLine="199"/>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00579618" wp14:editId="3B25B6F0">
            <wp:extent cx="5539105" cy="3343275"/>
            <wp:effectExtent l="0" t="0" r="0" b="0"/>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39105" cy="3343275"/>
                    </a:xfrm>
                    <a:prstGeom prst="rect">
                      <a:avLst/>
                    </a:prstGeom>
                    <a:noFill/>
                    <a:ln>
                      <a:noFill/>
                    </a:ln>
                  </pic:spPr>
                </pic:pic>
              </a:graphicData>
            </a:graphic>
          </wp:inline>
        </w:drawing>
      </w:r>
    </w:p>
    <w:p w:rsidR="005E5E23" w:rsidRPr="0010156B" w:rsidRDefault="005E5E23" w:rsidP="004D2D82">
      <w:pPr>
        <w:pStyle w:val="title3alt3"/>
        <w:keepNext w:val="0"/>
        <w:keepLines w:val="0"/>
        <w:ind w:firstLine="560"/>
        <w:rPr>
          <w:rFonts w:ascii="微软雅黑" w:eastAsia="微软雅黑" w:hAnsi="微软雅黑"/>
        </w:rPr>
      </w:pPr>
      <w:bookmarkStart w:id="44" w:name="_Toc438560293"/>
      <w:proofErr w:type="spellStart"/>
      <w:r w:rsidRPr="0010156B">
        <w:rPr>
          <w:rFonts w:ascii="微软雅黑" w:eastAsia="微软雅黑" w:hAnsi="微软雅黑" w:hint="eastAsia"/>
        </w:rPr>
        <w:t>用户管理</w:t>
      </w:r>
      <w:bookmarkEnd w:id="44"/>
      <w:proofErr w:type="spellEnd"/>
    </w:p>
    <w:p w:rsidR="00394BBD" w:rsidRPr="0010156B" w:rsidRDefault="00394BBD"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用户管理模块提供对业务运营人员、平台管理人员的统一管理，平台管理人员可以增、</w:t>
      </w:r>
      <w:proofErr w:type="gramStart"/>
      <w:r w:rsidRPr="0010156B">
        <w:rPr>
          <w:rFonts w:ascii="微软雅黑" w:eastAsia="微软雅黑" w:hAnsi="微软雅黑" w:hint="eastAsia"/>
          <w:lang w:val="en-US" w:eastAsia="zh-CN"/>
        </w:rPr>
        <w:t>删</w:t>
      </w:r>
      <w:proofErr w:type="gramEnd"/>
      <w:r w:rsidRPr="0010156B">
        <w:rPr>
          <w:rFonts w:ascii="微软雅黑" w:eastAsia="微软雅黑" w:hAnsi="微软雅黑" w:hint="eastAsia"/>
          <w:lang w:val="en-US" w:eastAsia="zh-CN"/>
        </w:rPr>
        <w:t>、改运营管理门户的用户，并对用户进行角色管理。</w:t>
      </w:r>
    </w:p>
    <w:p w:rsidR="00394BBD" w:rsidRPr="0010156B" w:rsidRDefault="00394BBD"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1）超级管理员登录管理运营门户，在左侧菜单</w:t>
      </w:r>
      <w:proofErr w:type="gramStart"/>
      <w:r w:rsidRPr="0010156B">
        <w:rPr>
          <w:rFonts w:ascii="微软雅黑" w:eastAsia="微软雅黑" w:hAnsi="微软雅黑" w:hint="eastAsia"/>
          <w:lang w:val="en-US" w:eastAsia="zh-CN"/>
        </w:rPr>
        <w:t>栏</w:t>
      </w:r>
      <w:r w:rsidR="00943B70" w:rsidRPr="0010156B">
        <w:rPr>
          <w:rFonts w:ascii="微软雅黑" w:eastAsia="微软雅黑" w:hAnsi="微软雅黑" w:hint="eastAsia"/>
          <w:lang w:val="en-US" w:eastAsia="zh-CN"/>
        </w:rPr>
        <w:t>选</w:t>
      </w:r>
      <w:r w:rsidRPr="0010156B">
        <w:rPr>
          <w:rFonts w:ascii="微软雅黑" w:eastAsia="微软雅黑" w:hAnsi="微软雅黑" w:hint="eastAsia"/>
          <w:lang w:val="en-US" w:eastAsia="zh-CN"/>
        </w:rPr>
        <w:t>择</w:t>
      </w:r>
      <w:proofErr w:type="gramEnd"/>
      <w:r w:rsidRPr="0010156B">
        <w:rPr>
          <w:rFonts w:ascii="微软雅黑" w:eastAsia="微软雅黑" w:hAnsi="微软雅黑" w:hint="eastAsia"/>
          <w:lang w:val="en-US" w:eastAsia="zh-CN"/>
        </w:rPr>
        <w:t>“权限管理”--“用户管理”菜单项；</w:t>
      </w:r>
    </w:p>
    <w:p w:rsidR="00394BBD" w:rsidRPr="0010156B" w:rsidRDefault="00394BBD"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2）在用户管理主页中，管理员可设定查询条件，点击“查询”按钮，页面将展示符合条件的用户列表</w:t>
      </w:r>
    </w:p>
    <w:p w:rsidR="00394BBD" w:rsidRPr="0010156B" w:rsidRDefault="005E0711" w:rsidP="00D65738">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30E7F313" wp14:editId="4D64F89E">
            <wp:extent cx="5543550" cy="4634230"/>
            <wp:effectExtent l="0" t="0" r="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6C7847" w:rsidRPr="0010156B" w:rsidRDefault="006C7847" w:rsidP="00B065EA">
      <w:pPr>
        <w:pStyle w:val="RepParaltp"/>
        <w:ind w:firstLine="480"/>
        <w:rPr>
          <w:rFonts w:ascii="微软雅黑" w:eastAsia="微软雅黑" w:hAnsi="微软雅黑"/>
          <w:lang w:val="en-US" w:eastAsia="zh-CN"/>
        </w:rPr>
      </w:pPr>
    </w:p>
    <w:p w:rsidR="00394BBD" w:rsidRPr="0010156B" w:rsidRDefault="00394BBD" w:rsidP="00B065EA">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3）点击“增加”按钮：页面弹出新增用</w:t>
      </w:r>
      <w:r w:rsidR="00B065EA" w:rsidRPr="0010156B">
        <w:rPr>
          <w:rFonts w:ascii="微软雅黑" w:eastAsia="微软雅黑" w:hAnsi="微软雅黑" w:hint="eastAsia"/>
          <w:lang w:val="en-US" w:eastAsia="zh-CN"/>
        </w:rPr>
        <w:t>户对话框</w:t>
      </w:r>
      <w:r w:rsidR="00364C94" w:rsidRPr="0010156B">
        <w:rPr>
          <w:rFonts w:ascii="微软雅黑" w:eastAsia="微软雅黑" w:hAnsi="微软雅黑" w:hint="eastAsia"/>
          <w:lang w:val="en-US" w:eastAsia="zh-CN"/>
        </w:rPr>
        <w:t>，如下图所示：</w:t>
      </w:r>
    </w:p>
    <w:p w:rsidR="00394BBD" w:rsidRPr="0010156B" w:rsidRDefault="005E0711" w:rsidP="004D2D82">
      <w:pPr>
        <w:pStyle w:val="RepParaltp"/>
        <w:ind w:firstLine="480"/>
        <w:jc w:val="center"/>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35A2A1A3" wp14:editId="3B1FB4B2">
            <wp:extent cx="5543550" cy="340995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3409950"/>
                    </a:xfrm>
                    <a:prstGeom prst="rect">
                      <a:avLst/>
                    </a:prstGeom>
                    <a:noFill/>
                    <a:ln>
                      <a:noFill/>
                    </a:ln>
                  </pic:spPr>
                </pic:pic>
              </a:graphicData>
            </a:graphic>
          </wp:inline>
        </w:drawing>
      </w:r>
    </w:p>
    <w:p w:rsidR="001D5643" w:rsidRPr="0010156B" w:rsidRDefault="001D5643" w:rsidP="004D2D82">
      <w:pPr>
        <w:pStyle w:val="RepParaltp"/>
        <w:ind w:firstLine="480"/>
        <w:rPr>
          <w:rFonts w:ascii="微软雅黑" w:eastAsia="微软雅黑" w:hAnsi="微软雅黑"/>
          <w:noProof/>
          <w:lang w:val="en-US" w:eastAsia="zh-CN"/>
        </w:rPr>
      </w:pPr>
    </w:p>
    <w:p w:rsidR="00404FBC" w:rsidRPr="0010156B" w:rsidRDefault="00A67BF7" w:rsidP="004D2D82">
      <w:pPr>
        <w:pStyle w:val="RepParaltp"/>
        <w:ind w:firstLine="480"/>
        <w:rPr>
          <w:rFonts w:ascii="微软雅黑" w:eastAsia="微软雅黑" w:hAnsi="微软雅黑"/>
          <w:noProof/>
          <w:lang w:val="en-US" w:eastAsia="zh-CN"/>
        </w:rPr>
      </w:pPr>
      <w:r w:rsidRPr="0010156B">
        <w:rPr>
          <w:rFonts w:ascii="微软雅黑" w:eastAsia="微软雅黑" w:hAnsi="微软雅黑" w:hint="eastAsia"/>
          <w:noProof/>
          <w:lang w:val="en-US" w:eastAsia="zh-CN"/>
        </w:rPr>
        <w:t>填写相关信息</w:t>
      </w:r>
      <w:r w:rsidR="006E169A" w:rsidRPr="0010156B">
        <w:rPr>
          <w:rFonts w:ascii="微软雅黑" w:eastAsia="微软雅黑" w:hAnsi="微软雅黑" w:hint="eastAsia"/>
          <w:noProof/>
          <w:lang w:val="en-US" w:eastAsia="zh-CN"/>
        </w:rPr>
        <w:t>后</w:t>
      </w:r>
      <w:r w:rsidR="00ED027F" w:rsidRPr="0010156B">
        <w:rPr>
          <w:rFonts w:ascii="微软雅黑" w:eastAsia="微软雅黑" w:hAnsi="微软雅黑" w:hint="eastAsia"/>
          <w:noProof/>
          <w:lang w:val="en-US" w:eastAsia="zh-CN"/>
        </w:rPr>
        <w:t>“</w:t>
      </w:r>
      <w:r w:rsidR="00404FBC" w:rsidRPr="0010156B">
        <w:rPr>
          <w:rFonts w:ascii="微软雅黑" w:eastAsia="微软雅黑" w:hAnsi="微软雅黑" w:hint="eastAsia"/>
          <w:noProof/>
          <w:lang w:val="en-US" w:eastAsia="zh-CN"/>
        </w:rPr>
        <w:t>确认</w:t>
      </w:r>
      <w:r w:rsidR="00ED027F" w:rsidRPr="0010156B">
        <w:rPr>
          <w:rFonts w:ascii="微软雅黑" w:eastAsia="微软雅黑" w:hAnsi="微软雅黑" w:hint="eastAsia"/>
          <w:noProof/>
          <w:lang w:val="en-US" w:eastAsia="zh-CN"/>
        </w:rPr>
        <w:t>”添加；</w:t>
      </w:r>
      <w:r w:rsidR="009174CC" w:rsidRPr="0010156B">
        <w:rPr>
          <w:rFonts w:ascii="微软雅黑" w:eastAsia="微软雅黑" w:hAnsi="微软雅黑" w:hint="eastAsia"/>
          <w:noProof/>
          <w:lang w:val="en-US" w:eastAsia="zh-CN"/>
        </w:rPr>
        <w:t>结果如下图所示：</w:t>
      </w:r>
    </w:p>
    <w:p w:rsidR="009174CC" w:rsidRPr="0010156B" w:rsidRDefault="005E0711" w:rsidP="004D2D82">
      <w:pPr>
        <w:pStyle w:val="RepParaltp"/>
        <w:ind w:firstLine="48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4A63D945" wp14:editId="73930647">
            <wp:extent cx="5543550" cy="463423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404FBC" w:rsidRPr="0010156B" w:rsidRDefault="00404FBC" w:rsidP="009174CC">
      <w:pPr>
        <w:pStyle w:val="RepParaltp"/>
        <w:ind w:firstLineChars="83" w:firstLine="199"/>
        <w:rPr>
          <w:rFonts w:ascii="微软雅黑" w:eastAsia="微软雅黑" w:hAnsi="微软雅黑"/>
          <w:lang w:val="en-US" w:eastAsia="zh-CN"/>
        </w:rPr>
      </w:pPr>
    </w:p>
    <w:p w:rsidR="00394BBD" w:rsidRPr="0010156B" w:rsidRDefault="00394BBD"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4）点击“修改”按钮：可以对所选用户的信息进行修改（</w:t>
      </w:r>
      <w:proofErr w:type="gramStart"/>
      <w:r w:rsidRPr="0010156B">
        <w:rPr>
          <w:rFonts w:ascii="微软雅黑" w:eastAsia="微软雅黑" w:hAnsi="微软雅黑" w:hint="eastAsia"/>
          <w:lang w:val="en-US" w:eastAsia="zh-CN"/>
        </w:rPr>
        <w:t>如修改</w:t>
      </w:r>
      <w:proofErr w:type="gramEnd"/>
      <w:r w:rsidRPr="0010156B">
        <w:rPr>
          <w:rFonts w:ascii="微软雅黑" w:eastAsia="微软雅黑" w:hAnsi="微软雅黑" w:hint="eastAsia"/>
          <w:lang w:val="en-US" w:eastAsia="zh-CN"/>
        </w:rPr>
        <w:t>姓名、邮箱等信息），每次只能修改一个用户信息；</w:t>
      </w:r>
      <w:r w:rsidR="004305A0" w:rsidRPr="0010156B">
        <w:rPr>
          <w:rFonts w:ascii="微软雅黑" w:eastAsia="微软雅黑" w:hAnsi="微软雅黑" w:hint="eastAsia"/>
          <w:lang w:val="en-US" w:eastAsia="zh-CN"/>
        </w:rPr>
        <w:t>如下图所示：</w:t>
      </w:r>
    </w:p>
    <w:p w:rsidR="00394BBD" w:rsidRPr="0010156B" w:rsidRDefault="005E0711" w:rsidP="00A91F9B">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6A64C64E" wp14:editId="3718898F">
            <wp:extent cx="5543550" cy="4634230"/>
            <wp:effectExtent l="0" t="0" r="0" b="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716230" w:rsidRPr="0010156B" w:rsidRDefault="00716230" w:rsidP="004D2D82">
      <w:pPr>
        <w:pStyle w:val="RepParaltp"/>
        <w:ind w:firstLine="480"/>
        <w:rPr>
          <w:rFonts w:ascii="微软雅黑" w:eastAsia="微软雅黑" w:hAnsi="微软雅黑"/>
          <w:lang w:val="en-US" w:eastAsia="zh-CN"/>
        </w:rPr>
      </w:pPr>
    </w:p>
    <w:p w:rsidR="00394BBD" w:rsidRPr="0010156B" w:rsidRDefault="00394BBD"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5）点击“授权”按钮：可以为所选用户分配角色，一个用户可以有一种或多种角色，并且该用户的权限是所有角色拥有权限的集合；</w:t>
      </w:r>
      <w:r w:rsidR="00716230" w:rsidRPr="0010156B">
        <w:rPr>
          <w:rFonts w:ascii="微软雅黑" w:eastAsia="微软雅黑" w:hAnsi="微软雅黑" w:hint="eastAsia"/>
          <w:lang w:val="en-US" w:eastAsia="zh-CN"/>
        </w:rPr>
        <w:t>如下图所示：</w:t>
      </w:r>
    </w:p>
    <w:p w:rsidR="00394BBD" w:rsidRPr="0010156B" w:rsidRDefault="005E0711" w:rsidP="009B02AA">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43620A04" wp14:editId="232717D7">
            <wp:extent cx="5543550" cy="4634230"/>
            <wp:effectExtent l="0" t="0" r="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58544E" w:rsidRPr="0010156B" w:rsidRDefault="0058544E" w:rsidP="004D2D82">
      <w:pPr>
        <w:pStyle w:val="RepParaltp"/>
        <w:ind w:firstLine="480"/>
        <w:rPr>
          <w:rFonts w:ascii="微软雅黑" w:eastAsia="微软雅黑" w:hAnsi="微软雅黑"/>
          <w:lang w:val="en-US" w:eastAsia="zh-CN"/>
        </w:rPr>
      </w:pPr>
    </w:p>
    <w:p w:rsidR="00394BBD" w:rsidRPr="0010156B" w:rsidRDefault="002377BD" w:rsidP="004D2D82">
      <w:pPr>
        <w:pStyle w:val="RepParaltp"/>
        <w:ind w:firstLine="480"/>
        <w:rPr>
          <w:rFonts w:ascii="微软雅黑" w:eastAsia="微软雅黑" w:hAnsi="微软雅黑"/>
          <w:lang w:val="en-US" w:eastAsia="zh-CN"/>
        </w:rPr>
      </w:pPr>
      <w:r w:rsidRPr="0010156B">
        <w:rPr>
          <w:rFonts w:ascii="微软雅黑" w:eastAsia="微软雅黑" w:hAnsi="微软雅黑"/>
          <w:lang w:val="en-US" w:eastAsia="zh-CN"/>
        </w:rPr>
        <w:t>6</w:t>
      </w:r>
      <w:r w:rsidR="00394BBD" w:rsidRPr="0010156B">
        <w:rPr>
          <w:rFonts w:ascii="微软雅黑" w:eastAsia="微软雅黑" w:hAnsi="微软雅黑" w:hint="eastAsia"/>
          <w:lang w:val="en-US" w:eastAsia="zh-CN"/>
        </w:rPr>
        <w:t>）点击“删除”按钮：系统弹出删除确认对话框，确认删除后，删除所选的用户（支持批量删除）</w:t>
      </w:r>
      <w:r w:rsidR="007A2CE8" w:rsidRPr="0010156B">
        <w:rPr>
          <w:rFonts w:ascii="微软雅黑" w:eastAsia="微软雅黑" w:hAnsi="微软雅黑" w:hint="eastAsia"/>
          <w:lang w:val="en-US" w:eastAsia="zh-CN"/>
        </w:rPr>
        <w:t>。</w:t>
      </w:r>
    </w:p>
    <w:p w:rsidR="00DE7702" w:rsidRPr="0010156B" w:rsidRDefault="00DE7702" w:rsidP="004D2D82">
      <w:pPr>
        <w:pStyle w:val="title3alt3"/>
        <w:keepNext w:val="0"/>
        <w:keepLines w:val="0"/>
        <w:ind w:firstLine="560"/>
        <w:rPr>
          <w:rFonts w:ascii="微软雅黑" w:eastAsia="微软雅黑" w:hAnsi="微软雅黑"/>
        </w:rPr>
      </w:pPr>
      <w:bookmarkStart w:id="45" w:name="_Toc438560294"/>
      <w:r w:rsidRPr="0010156B">
        <w:rPr>
          <w:rFonts w:ascii="微软雅黑" w:eastAsia="微软雅黑" w:hAnsi="微软雅黑" w:hint="eastAsia"/>
        </w:rPr>
        <w:t>注册用户审批管理</w:t>
      </w:r>
      <w:bookmarkEnd w:id="45"/>
    </w:p>
    <w:p w:rsidR="00657962" w:rsidRPr="0010156B" w:rsidRDefault="00D3780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自助服务门户用户提交注册申请后，需要通过运营管理门户的注册用户审批模块进行审批，审批通过后，注册用户才可登录自助服务门户。</w:t>
      </w:r>
    </w:p>
    <w:p w:rsidR="00941901" w:rsidRPr="0010156B" w:rsidRDefault="0094190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1）业务运营人员登录运营管理门户，在左侧菜单栏</w:t>
      </w:r>
      <w:r w:rsidR="00F355F6" w:rsidRPr="0010156B">
        <w:rPr>
          <w:rFonts w:ascii="微软雅黑" w:eastAsia="微软雅黑" w:hAnsi="微软雅黑" w:hint="eastAsia"/>
          <w:lang w:val="en-US" w:eastAsia="zh-CN"/>
        </w:rPr>
        <w:t>，</w:t>
      </w:r>
      <w:r w:rsidR="00606781" w:rsidRPr="0010156B">
        <w:rPr>
          <w:rFonts w:ascii="微软雅黑" w:eastAsia="微软雅黑" w:hAnsi="微软雅黑" w:hint="eastAsia"/>
          <w:lang w:val="en-US" w:eastAsia="zh-CN"/>
        </w:rPr>
        <w:t>选</w:t>
      </w:r>
      <w:r w:rsidRPr="0010156B">
        <w:rPr>
          <w:rFonts w:ascii="微软雅黑" w:eastAsia="微软雅黑" w:hAnsi="微软雅黑" w:hint="eastAsia"/>
          <w:lang w:val="en-US" w:eastAsia="zh-CN"/>
        </w:rPr>
        <w:t>择“服务审批”--“用户审批”菜单项；</w:t>
      </w:r>
      <w:r w:rsidR="00160000" w:rsidRPr="0010156B">
        <w:rPr>
          <w:rFonts w:ascii="微软雅黑" w:eastAsia="微软雅黑" w:hAnsi="微软雅黑" w:hint="eastAsia"/>
          <w:lang w:val="en-US" w:eastAsia="zh-CN"/>
        </w:rPr>
        <w:t>如下图所示：</w:t>
      </w:r>
    </w:p>
    <w:p w:rsidR="00160000" w:rsidRPr="0010156B" w:rsidRDefault="005E0711" w:rsidP="004D2D82">
      <w:pPr>
        <w:pStyle w:val="RepParaltp"/>
        <w:ind w:firstLine="48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2DCA6B86" wp14:editId="498BB40B">
            <wp:extent cx="5543550" cy="4634230"/>
            <wp:effectExtent l="0" t="0" r="0" b="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724726" w:rsidRPr="0010156B" w:rsidRDefault="00724726" w:rsidP="004D2D82">
      <w:pPr>
        <w:pStyle w:val="RepParaltp"/>
        <w:ind w:firstLine="480"/>
        <w:rPr>
          <w:rFonts w:ascii="微软雅黑" w:eastAsia="微软雅黑" w:hAnsi="微软雅黑"/>
          <w:lang w:val="en-US" w:eastAsia="zh-CN"/>
        </w:rPr>
      </w:pPr>
    </w:p>
    <w:p w:rsidR="00941901" w:rsidRPr="0010156B" w:rsidRDefault="00941901"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2）在用户审批主页中，指定查询条件，</w:t>
      </w:r>
      <w:proofErr w:type="gramStart"/>
      <w:r w:rsidRPr="0010156B">
        <w:rPr>
          <w:rFonts w:ascii="微软雅黑" w:eastAsia="微软雅黑" w:hAnsi="微软雅黑" w:hint="eastAsia"/>
          <w:lang w:val="en-US" w:eastAsia="zh-CN"/>
        </w:rPr>
        <w:t>如状态</w:t>
      </w:r>
      <w:proofErr w:type="gramEnd"/>
      <w:r w:rsidRPr="0010156B">
        <w:rPr>
          <w:rFonts w:ascii="微软雅黑" w:eastAsia="微软雅黑" w:hAnsi="微软雅黑" w:hint="eastAsia"/>
          <w:lang w:val="en-US" w:eastAsia="zh-CN"/>
        </w:rPr>
        <w:t>设置为“待审批”</w:t>
      </w:r>
      <w:r w:rsidR="006853A1" w:rsidRPr="0010156B">
        <w:rPr>
          <w:rFonts w:ascii="微软雅黑" w:eastAsia="微软雅黑" w:hAnsi="微软雅黑" w:hint="eastAsia"/>
          <w:lang w:val="en-US" w:eastAsia="zh-CN"/>
        </w:rPr>
        <w:t>，如下图所示：</w:t>
      </w:r>
    </w:p>
    <w:p w:rsidR="000E5AFF" w:rsidRPr="0010156B" w:rsidRDefault="005E0711" w:rsidP="004D2D82">
      <w:pPr>
        <w:pStyle w:val="RepParaltp"/>
        <w:ind w:firstLineChars="83" w:firstLine="199"/>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0F86E4F6" wp14:editId="450A7879">
            <wp:extent cx="5543550" cy="4634230"/>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855B9C" w:rsidRPr="0010156B" w:rsidRDefault="00855B9C" w:rsidP="004D2D82">
      <w:pPr>
        <w:pStyle w:val="RepParaltp"/>
        <w:ind w:firstLine="480"/>
        <w:rPr>
          <w:rFonts w:ascii="微软雅黑" w:eastAsia="微软雅黑" w:hAnsi="微软雅黑"/>
          <w:lang w:val="en-US" w:eastAsia="zh-CN"/>
        </w:rPr>
      </w:pPr>
    </w:p>
    <w:p w:rsidR="000E5AFF" w:rsidRPr="0010156B" w:rsidRDefault="000E5AFF" w:rsidP="00A3242E">
      <w:pPr>
        <w:pStyle w:val="RepParaltp"/>
        <w:ind w:firstLineChars="83" w:firstLine="199"/>
        <w:rPr>
          <w:rFonts w:ascii="微软雅黑" w:eastAsia="微软雅黑" w:hAnsi="微软雅黑"/>
          <w:lang w:val="en-US" w:eastAsia="zh-CN"/>
        </w:rPr>
      </w:pPr>
      <w:r w:rsidRPr="0010156B">
        <w:rPr>
          <w:rFonts w:ascii="微软雅黑" w:eastAsia="微软雅黑" w:hAnsi="微软雅黑" w:hint="eastAsia"/>
          <w:lang w:val="en-US" w:eastAsia="zh-CN"/>
        </w:rPr>
        <w:t>点击查询按钮，页面列表中将展示已提交的、未审批的用户注册申请</w:t>
      </w:r>
      <w:r w:rsidR="00402ECF" w:rsidRPr="0010156B">
        <w:rPr>
          <w:rFonts w:ascii="微软雅黑" w:eastAsia="微软雅黑" w:hAnsi="微软雅黑" w:hint="eastAsia"/>
          <w:lang w:val="en-US" w:eastAsia="zh-CN"/>
        </w:rPr>
        <w:t>；</w:t>
      </w:r>
    </w:p>
    <w:p w:rsidR="00941901" w:rsidRPr="0010156B" w:rsidRDefault="003B36A0"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w:t>
      </w:r>
      <w:r w:rsidR="00941901" w:rsidRPr="0010156B">
        <w:rPr>
          <w:rFonts w:ascii="微软雅黑" w:eastAsia="微软雅黑" w:hAnsi="微软雅黑" w:hint="eastAsia"/>
          <w:lang w:val="en-US" w:eastAsia="zh-CN"/>
        </w:rPr>
        <w:t>点击用户名链接，页面将展示该用户注册时填写的详细信息</w:t>
      </w:r>
      <w:r w:rsidR="005B3DC7" w:rsidRPr="0010156B">
        <w:rPr>
          <w:rFonts w:ascii="微软雅黑" w:eastAsia="微软雅黑" w:hAnsi="微软雅黑" w:hint="eastAsia"/>
          <w:lang w:val="en-US" w:eastAsia="zh-CN"/>
        </w:rPr>
        <w:t>，如下图所示：</w:t>
      </w:r>
    </w:p>
    <w:p w:rsidR="00941901" w:rsidRPr="0010156B" w:rsidRDefault="005E0711" w:rsidP="004D2D82">
      <w:pPr>
        <w:pStyle w:val="RepParaltp"/>
        <w:ind w:firstLineChars="83" w:firstLine="199"/>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3DBCA242" wp14:editId="08A991D3">
            <wp:extent cx="5543550" cy="4634230"/>
            <wp:effectExtent l="0" t="0" r="0"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0E5AFF" w:rsidRPr="0010156B" w:rsidRDefault="00941901" w:rsidP="004D2D82">
      <w:pPr>
        <w:pStyle w:val="RepParaltp"/>
        <w:ind w:left="360" w:firstLineChars="50" w:firstLine="120"/>
        <w:rPr>
          <w:rFonts w:ascii="微软雅黑" w:eastAsia="微软雅黑" w:hAnsi="微软雅黑"/>
          <w:lang w:val="en-US" w:eastAsia="zh-CN"/>
        </w:rPr>
      </w:pPr>
      <w:r w:rsidRPr="0010156B">
        <w:rPr>
          <w:rFonts w:ascii="微软雅黑" w:eastAsia="微软雅黑" w:hAnsi="微软雅黑" w:hint="eastAsia"/>
          <w:noProof/>
          <w:lang w:val="en-US" w:eastAsia="zh-CN"/>
        </w:rPr>
        <w:t>3.1点击“同意”按钮</w:t>
      </w:r>
      <w:r w:rsidR="000E5AFF" w:rsidRPr="0010156B">
        <w:rPr>
          <w:rFonts w:ascii="微软雅黑" w:eastAsia="微软雅黑" w:hAnsi="微软雅黑" w:hint="eastAsia"/>
          <w:lang w:val="en-US" w:eastAsia="zh-CN"/>
        </w:rPr>
        <w:t>，则系统会自动向通过审批的用户注册时填写的邮箱发送激活确认</w:t>
      </w:r>
      <w:r w:rsidR="00B90880" w:rsidRPr="0010156B">
        <w:rPr>
          <w:rFonts w:ascii="微软雅黑" w:eastAsia="微软雅黑" w:hAnsi="微软雅黑" w:hint="eastAsia"/>
          <w:lang w:val="en-US" w:eastAsia="zh-CN"/>
        </w:rPr>
        <w:t>；</w:t>
      </w:r>
    </w:p>
    <w:p w:rsidR="000E5AFF" w:rsidRPr="0010156B" w:rsidRDefault="00941901" w:rsidP="004D2D82">
      <w:pPr>
        <w:pStyle w:val="RepParaltp"/>
        <w:ind w:left="360" w:firstLineChars="50" w:firstLine="120"/>
        <w:rPr>
          <w:rFonts w:ascii="微软雅黑" w:eastAsia="微软雅黑" w:hAnsi="微软雅黑"/>
          <w:lang w:val="en-US" w:eastAsia="zh-CN"/>
        </w:rPr>
      </w:pPr>
      <w:r w:rsidRPr="0010156B">
        <w:rPr>
          <w:rFonts w:ascii="微软雅黑" w:eastAsia="微软雅黑" w:hAnsi="微软雅黑" w:hint="eastAsia"/>
          <w:lang w:val="en-US" w:eastAsia="zh-CN"/>
        </w:rPr>
        <w:t xml:space="preserve">3.2 </w:t>
      </w:r>
      <w:r w:rsidR="00905037" w:rsidRPr="0010156B">
        <w:rPr>
          <w:rFonts w:ascii="微软雅黑" w:eastAsia="微软雅黑" w:hAnsi="微软雅黑" w:hint="eastAsia"/>
          <w:lang w:val="en-US" w:eastAsia="zh-CN"/>
        </w:rPr>
        <w:t>点击“拒绝”按钮，如下图所示</w:t>
      </w:r>
      <w:r w:rsidR="001116DF" w:rsidRPr="0010156B">
        <w:rPr>
          <w:rFonts w:ascii="微软雅黑" w:eastAsia="微软雅黑" w:hAnsi="微软雅黑" w:hint="eastAsia"/>
          <w:lang w:val="en-US" w:eastAsia="zh-CN"/>
        </w:rPr>
        <w:t>：</w:t>
      </w:r>
    </w:p>
    <w:p w:rsidR="00905037" w:rsidRPr="0010156B" w:rsidRDefault="005E0711" w:rsidP="004D2D82">
      <w:pPr>
        <w:pStyle w:val="RepParaltp"/>
        <w:ind w:left="360" w:firstLineChars="50" w:firstLine="12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6C4C08F1" wp14:editId="3BFFF5B8">
            <wp:extent cx="5543550" cy="4634230"/>
            <wp:effectExtent l="0" t="0" r="0" b="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1116DF" w:rsidRPr="0010156B" w:rsidRDefault="001116DF" w:rsidP="00905037">
      <w:pPr>
        <w:pStyle w:val="RepParaltp"/>
        <w:ind w:left="360" w:firstLineChars="50" w:firstLine="120"/>
        <w:rPr>
          <w:rFonts w:ascii="微软雅黑" w:eastAsia="微软雅黑" w:hAnsi="微软雅黑"/>
          <w:noProof/>
          <w:lang w:val="en-US" w:eastAsia="zh-CN"/>
        </w:rPr>
      </w:pPr>
    </w:p>
    <w:p w:rsidR="00905037" w:rsidRPr="0010156B" w:rsidRDefault="00905037" w:rsidP="00905037">
      <w:pPr>
        <w:pStyle w:val="RepParaltp"/>
        <w:ind w:left="360" w:firstLineChars="50" w:firstLine="120"/>
        <w:rPr>
          <w:rFonts w:ascii="微软雅黑" w:eastAsia="微软雅黑" w:hAnsi="微软雅黑"/>
          <w:noProof/>
          <w:lang w:val="en-US" w:eastAsia="zh-CN"/>
        </w:rPr>
      </w:pPr>
    </w:p>
    <w:p w:rsidR="00905037" w:rsidRPr="0010156B" w:rsidRDefault="005E0711" w:rsidP="00905037">
      <w:pPr>
        <w:pStyle w:val="RepParaltp"/>
        <w:ind w:left="360" w:firstLineChars="50" w:firstLine="12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65826A89" wp14:editId="573DE9AD">
            <wp:extent cx="5543550" cy="4634230"/>
            <wp:effectExtent l="0" t="0" r="0" b="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667D85" w:rsidRPr="0010156B" w:rsidRDefault="00667D85" w:rsidP="004D2D82">
      <w:pPr>
        <w:pStyle w:val="RepParaltp"/>
        <w:ind w:left="360" w:firstLineChars="50" w:firstLine="120"/>
        <w:rPr>
          <w:rFonts w:ascii="微软雅黑" w:eastAsia="微软雅黑" w:hAnsi="微软雅黑"/>
          <w:noProof/>
          <w:lang w:val="en-US" w:eastAsia="zh-CN"/>
        </w:rPr>
      </w:pPr>
    </w:p>
    <w:p w:rsidR="001611DA" w:rsidRPr="0010156B" w:rsidRDefault="00BB5F35" w:rsidP="000327A0">
      <w:pPr>
        <w:pStyle w:val="RepParaltp"/>
        <w:ind w:left="360" w:firstLineChars="50" w:firstLine="120"/>
        <w:rPr>
          <w:rFonts w:ascii="微软雅黑" w:eastAsia="微软雅黑" w:hAnsi="微软雅黑"/>
          <w:lang w:val="en-US" w:eastAsia="zh-CN"/>
        </w:rPr>
      </w:pPr>
      <w:r w:rsidRPr="0010156B">
        <w:rPr>
          <w:rFonts w:ascii="微软雅黑" w:eastAsia="微软雅黑" w:hAnsi="微软雅黑" w:hint="eastAsia"/>
          <w:lang w:val="en-US" w:eastAsia="zh-CN"/>
        </w:rPr>
        <w:t>该用户被拒绝注册审批后，将无法登陆自助服务门户</w:t>
      </w:r>
      <w:r w:rsidR="00A24EFC" w:rsidRPr="0010156B">
        <w:rPr>
          <w:rFonts w:ascii="微软雅黑" w:eastAsia="微软雅黑" w:hAnsi="微软雅黑" w:hint="eastAsia"/>
          <w:lang w:val="en-US" w:eastAsia="zh-CN"/>
        </w:rPr>
        <w:t>；</w:t>
      </w:r>
    </w:p>
    <w:p w:rsidR="00AA7C87" w:rsidRPr="0010156B" w:rsidRDefault="00AA7C87" w:rsidP="004D2D82">
      <w:pPr>
        <w:pStyle w:val="RepParaltp"/>
        <w:ind w:firstLineChars="83" w:firstLine="199"/>
        <w:rPr>
          <w:rFonts w:ascii="微软雅黑" w:eastAsia="微软雅黑" w:hAnsi="微软雅黑"/>
          <w:noProof/>
          <w:lang w:val="en-US" w:eastAsia="zh-CN"/>
        </w:rPr>
      </w:pPr>
      <w:r w:rsidRPr="0010156B">
        <w:rPr>
          <w:rFonts w:ascii="微软雅黑" w:eastAsia="微软雅黑" w:hAnsi="微软雅黑" w:hint="eastAsia"/>
          <w:noProof/>
          <w:lang w:val="en-US" w:eastAsia="zh-CN"/>
        </w:rPr>
        <w:t>4）在主页面，点击“同意”、“拒绝”按钮，与在用户注册信息详情展示界面点击“同意”、“拒绝”功能相同，区别在于，主页面可以批量“同意”或“拒绝”；</w:t>
      </w:r>
    </w:p>
    <w:p w:rsidR="00AA7C87" w:rsidRPr="0010156B" w:rsidRDefault="00AA7C87" w:rsidP="004D2D82">
      <w:pPr>
        <w:pStyle w:val="RepParaltp"/>
        <w:ind w:firstLineChars="175" w:firstLine="420"/>
        <w:rPr>
          <w:rFonts w:ascii="微软雅黑" w:eastAsia="微软雅黑" w:hAnsi="微软雅黑"/>
          <w:noProof/>
          <w:lang w:val="en-US" w:eastAsia="zh-CN"/>
        </w:rPr>
      </w:pPr>
      <w:r w:rsidRPr="0010156B">
        <w:rPr>
          <w:rFonts w:ascii="微软雅黑" w:eastAsia="微软雅黑" w:hAnsi="微软雅黑" w:hint="eastAsia"/>
          <w:noProof/>
          <w:lang w:val="en-US" w:eastAsia="zh-CN"/>
        </w:rPr>
        <w:t>4.1 点击“密码重置”按钮，管理员可以对所选用户进行密码重置操作。</w:t>
      </w:r>
      <w:r w:rsidR="00EC0C3B" w:rsidRPr="0010156B">
        <w:rPr>
          <w:rFonts w:ascii="微软雅黑" w:eastAsia="微软雅黑" w:hAnsi="微软雅黑" w:hint="eastAsia"/>
          <w:noProof/>
          <w:lang w:val="en-US" w:eastAsia="zh-CN"/>
        </w:rPr>
        <w:t>但是需注意的是，只能操作已激活状态的账户，否则出现如下提示，如下图所示</w:t>
      </w:r>
      <w:r w:rsidR="0004636D" w:rsidRPr="0010156B">
        <w:rPr>
          <w:rFonts w:ascii="微软雅黑" w:eastAsia="微软雅黑" w:hAnsi="微软雅黑" w:hint="eastAsia"/>
          <w:noProof/>
          <w:lang w:val="en-US" w:eastAsia="zh-CN"/>
        </w:rPr>
        <w:t>：</w:t>
      </w:r>
    </w:p>
    <w:p w:rsidR="00AA7C87" w:rsidRPr="0010156B" w:rsidRDefault="005E0711" w:rsidP="004D2D82">
      <w:pPr>
        <w:pStyle w:val="RepParaltp"/>
        <w:ind w:firstLineChars="83" w:firstLine="199"/>
        <w:jc w:val="center"/>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7D3A7EDD" wp14:editId="4821EF80">
            <wp:extent cx="5543550" cy="4634230"/>
            <wp:effectExtent l="0" t="0" r="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A11192" w:rsidRPr="0010156B" w:rsidRDefault="00A11192" w:rsidP="004D2D82">
      <w:pPr>
        <w:pStyle w:val="RepParaltp"/>
        <w:ind w:firstLineChars="83" w:firstLine="199"/>
        <w:rPr>
          <w:rFonts w:ascii="微软雅黑" w:eastAsia="微软雅黑" w:hAnsi="微软雅黑"/>
          <w:noProof/>
          <w:lang w:val="en-US" w:eastAsia="zh-CN"/>
        </w:rPr>
      </w:pPr>
    </w:p>
    <w:p w:rsidR="00103090" w:rsidRPr="0010156B" w:rsidRDefault="00103090" w:rsidP="004D2D82">
      <w:pPr>
        <w:pStyle w:val="RepParaltp"/>
        <w:ind w:firstLineChars="83" w:firstLine="199"/>
        <w:rPr>
          <w:rFonts w:ascii="微软雅黑" w:eastAsia="微软雅黑" w:hAnsi="微软雅黑"/>
          <w:noProof/>
          <w:lang w:val="en-US" w:eastAsia="zh-CN"/>
        </w:rPr>
      </w:pPr>
      <w:r w:rsidRPr="0010156B">
        <w:rPr>
          <w:rFonts w:ascii="微软雅黑" w:eastAsia="微软雅黑" w:hAnsi="微软雅黑" w:hint="eastAsia"/>
          <w:noProof/>
          <w:lang w:val="en-US" w:eastAsia="zh-CN"/>
        </w:rPr>
        <w:t>已激活状态账户的密码重置</w:t>
      </w:r>
      <w:r w:rsidR="00A11192" w:rsidRPr="0010156B">
        <w:rPr>
          <w:rFonts w:ascii="微软雅黑" w:eastAsia="微软雅黑" w:hAnsi="微软雅黑" w:hint="eastAsia"/>
          <w:noProof/>
          <w:lang w:val="en-US" w:eastAsia="zh-CN"/>
        </w:rPr>
        <w:t>，如下图所示</w:t>
      </w:r>
      <w:r w:rsidRPr="0010156B">
        <w:rPr>
          <w:rFonts w:ascii="微软雅黑" w:eastAsia="微软雅黑" w:hAnsi="微软雅黑" w:hint="eastAsia"/>
          <w:noProof/>
          <w:lang w:val="en-US" w:eastAsia="zh-CN"/>
        </w:rPr>
        <w:t>：</w:t>
      </w:r>
    </w:p>
    <w:p w:rsidR="002364F0" w:rsidRPr="0010156B" w:rsidRDefault="002364F0" w:rsidP="004D2D82">
      <w:pPr>
        <w:pStyle w:val="RepParaltp"/>
        <w:ind w:firstLineChars="83" w:firstLine="199"/>
        <w:rPr>
          <w:rFonts w:ascii="微软雅黑" w:eastAsia="微软雅黑" w:hAnsi="微软雅黑"/>
          <w:noProof/>
          <w:lang w:val="en-US" w:eastAsia="zh-CN"/>
        </w:rPr>
      </w:pPr>
    </w:p>
    <w:p w:rsidR="00103090" w:rsidRPr="0010156B" w:rsidRDefault="005E0711" w:rsidP="00A87DAE">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58EDEE38" wp14:editId="3AD8C9B0">
            <wp:extent cx="5543550" cy="4634230"/>
            <wp:effectExtent l="0" t="0" r="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43550" cy="4634230"/>
                    </a:xfrm>
                    <a:prstGeom prst="rect">
                      <a:avLst/>
                    </a:prstGeom>
                    <a:noFill/>
                    <a:ln>
                      <a:noFill/>
                    </a:ln>
                  </pic:spPr>
                </pic:pic>
              </a:graphicData>
            </a:graphic>
          </wp:inline>
        </w:drawing>
      </w:r>
    </w:p>
    <w:p w:rsidR="00DE7702" w:rsidRPr="0010156B" w:rsidRDefault="00DE7702" w:rsidP="004D2D82">
      <w:pPr>
        <w:pStyle w:val="title3alt3"/>
        <w:keepNext w:val="0"/>
        <w:keepLines w:val="0"/>
        <w:ind w:firstLine="560"/>
        <w:rPr>
          <w:rFonts w:ascii="微软雅黑" w:eastAsia="微软雅黑" w:hAnsi="微软雅黑"/>
        </w:rPr>
      </w:pPr>
      <w:bookmarkStart w:id="46" w:name="_Toc438560295"/>
      <w:r w:rsidRPr="0010156B">
        <w:rPr>
          <w:rFonts w:ascii="微软雅黑" w:eastAsia="微软雅黑" w:hAnsi="微软雅黑" w:hint="eastAsia"/>
        </w:rPr>
        <w:t>订单审批管理</w:t>
      </w:r>
      <w:bookmarkEnd w:id="46"/>
    </w:p>
    <w:p w:rsidR="00CD6192" w:rsidRPr="0010156B" w:rsidRDefault="00CD6192"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为了资源的有效利用，云平台运营商需对</w:t>
      </w:r>
      <w:proofErr w:type="gramStart"/>
      <w:r w:rsidRPr="0010156B">
        <w:rPr>
          <w:rFonts w:ascii="微软雅黑" w:eastAsia="微软雅黑" w:hAnsi="微软雅黑" w:hint="eastAsia"/>
          <w:lang w:val="en-US" w:eastAsia="zh-CN"/>
        </w:rPr>
        <w:t>云应用</w:t>
      </w:r>
      <w:proofErr w:type="gramEnd"/>
      <w:r w:rsidRPr="0010156B">
        <w:rPr>
          <w:rFonts w:ascii="微软雅黑" w:eastAsia="微软雅黑" w:hAnsi="微软雅黑" w:hint="eastAsia"/>
          <w:lang w:val="en-US" w:eastAsia="zh-CN"/>
        </w:rPr>
        <w:t>开发商提出的资源需求做控制。 即开发商所有的资源申请、变更、移除都需生成相应订单接受审批， 通过审批后才可使用资源。</w:t>
      </w:r>
    </w:p>
    <w:p w:rsidR="00CD6192" w:rsidRPr="0010156B" w:rsidRDefault="00CD6192"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在订单管理界面，运营人员可以指定条件查询特定的订单、可以依次查看订单详情、可以审批状态为“已提交”的订单。</w:t>
      </w:r>
    </w:p>
    <w:p w:rsidR="00991F62" w:rsidRPr="0010156B" w:rsidRDefault="00991F62"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注：</w:t>
      </w:r>
    </w:p>
    <w:p w:rsidR="00991F62" w:rsidRPr="0010156B" w:rsidRDefault="00991F62"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订单类型：平台应用开通、平台应用移除、平台应用配置、平台服务开通、平台</w:t>
      </w:r>
      <w:r w:rsidRPr="0010156B">
        <w:rPr>
          <w:rFonts w:ascii="微软雅黑" w:eastAsia="微软雅黑" w:hAnsi="微软雅黑" w:hint="eastAsia"/>
          <w:lang w:val="en-US" w:eastAsia="zh-CN"/>
        </w:rPr>
        <w:lastRenderedPageBreak/>
        <w:t>服务移除、平台服务配置、外部应用注册、外部应用移除、外部应用配置、外部服务开通、外部服务移除、外部服务配置；</w:t>
      </w:r>
    </w:p>
    <w:p w:rsidR="00991F62" w:rsidRPr="0010156B" w:rsidRDefault="00991F62"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订单状态：已提交（初始状态）、已撤销（终结状态）、已审批（中间）、已拒绝 （终结状态）、处理成功（终结状态）、处理失败（终结状态）</w:t>
      </w:r>
    </w:p>
    <w:p w:rsidR="005A57AA" w:rsidRPr="0010156B" w:rsidRDefault="005A57A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1）业务运营人员登录运营管理门户，在左侧</w:t>
      </w:r>
      <w:proofErr w:type="gramStart"/>
      <w:r w:rsidRPr="0010156B">
        <w:rPr>
          <w:rFonts w:ascii="微软雅黑" w:eastAsia="微软雅黑" w:hAnsi="微软雅黑" w:hint="eastAsia"/>
          <w:lang w:val="en-US" w:eastAsia="zh-CN"/>
        </w:rPr>
        <w:t>菜单栏择“服务审批”</w:t>
      </w:r>
      <w:proofErr w:type="gramEnd"/>
      <w:r w:rsidRPr="0010156B">
        <w:rPr>
          <w:rFonts w:ascii="微软雅黑" w:eastAsia="微软雅黑" w:hAnsi="微软雅黑" w:hint="eastAsia"/>
          <w:lang w:val="en-US" w:eastAsia="zh-CN"/>
        </w:rPr>
        <w:t>--“订单管理”菜单项；</w:t>
      </w:r>
    </w:p>
    <w:p w:rsidR="005A57AA" w:rsidRPr="0010156B" w:rsidRDefault="005A57A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2）在订单管理主页面中，提供条件查询功能，管理员可设定条件，点击“查询”按钮，系统查询并展示符合查询条件的订单列表；</w:t>
      </w:r>
      <w:r w:rsidR="00990480" w:rsidRPr="0010156B">
        <w:rPr>
          <w:rFonts w:ascii="微软雅黑" w:eastAsia="微软雅黑" w:hAnsi="微软雅黑" w:hint="eastAsia"/>
          <w:lang w:val="en-US" w:eastAsia="zh-CN"/>
        </w:rPr>
        <w:t>如下图所示：</w:t>
      </w:r>
    </w:p>
    <w:p w:rsidR="001F35B2" w:rsidRPr="0010156B" w:rsidRDefault="001F35B2" w:rsidP="004D2D82">
      <w:pPr>
        <w:pStyle w:val="RepParaltp"/>
        <w:ind w:firstLine="480"/>
        <w:rPr>
          <w:rFonts w:ascii="微软雅黑" w:eastAsia="微软雅黑" w:hAnsi="微软雅黑"/>
          <w:lang w:val="en-US" w:eastAsia="zh-CN"/>
        </w:rPr>
      </w:pPr>
    </w:p>
    <w:p w:rsidR="005A57AA"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29BE3BA2" wp14:editId="02026F67">
            <wp:extent cx="5539105" cy="4177030"/>
            <wp:effectExtent l="0" t="0" r="0" b="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39105" cy="4177030"/>
                    </a:xfrm>
                    <a:prstGeom prst="rect">
                      <a:avLst/>
                    </a:prstGeom>
                    <a:noFill/>
                    <a:ln>
                      <a:noFill/>
                    </a:ln>
                  </pic:spPr>
                </pic:pic>
              </a:graphicData>
            </a:graphic>
          </wp:inline>
        </w:drawing>
      </w:r>
    </w:p>
    <w:p w:rsidR="001F35B2" w:rsidRPr="0010156B" w:rsidRDefault="001F35B2" w:rsidP="004D2D82">
      <w:pPr>
        <w:pStyle w:val="RepParaltp"/>
        <w:ind w:firstLine="480"/>
        <w:rPr>
          <w:rFonts w:ascii="微软雅黑" w:eastAsia="微软雅黑" w:hAnsi="微软雅黑"/>
          <w:lang w:val="en-US" w:eastAsia="zh-CN"/>
        </w:rPr>
      </w:pPr>
    </w:p>
    <w:p w:rsidR="005A57AA" w:rsidRPr="0010156B" w:rsidRDefault="005A57A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lastRenderedPageBreak/>
        <w:t>3）在列表中，点击“订单编码”超链接可以查看订单详情；</w:t>
      </w:r>
      <w:r w:rsidR="001F35B2" w:rsidRPr="0010156B">
        <w:rPr>
          <w:rFonts w:ascii="微软雅黑" w:eastAsia="微软雅黑" w:hAnsi="微软雅黑" w:hint="eastAsia"/>
          <w:lang w:val="en-US" w:eastAsia="zh-CN"/>
        </w:rPr>
        <w:t>如下图所示：</w:t>
      </w:r>
    </w:p>
    <w:p w:rsidR="001F35B2" w:rsidRPr="0010156B" w:rsidRDefault="001F35B2" w:rsidP="004D2D82">
      <w:pPr>
        <w:pStyle w:val="RepParaltp"/>
        <w:ind w:firstLine="480"/>
        <w:rPr>
          <w:rFonts w:ascii="微软雅黑" w:eastAsia="微软雅黑" w:hAnsi="微软雅黑"/>
          <w:lang w:val="en-US" w:eastAsia="zh-CN"/>
        </w:rPr>
      </w:pPr>
    </w:p>
    <w:p w:rsidR="005A57AA" w:rsidRPr="0010156B" w:rsidRDefault="005E0711"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327862B7" wp14:editId="4F6FC4F9">
            <wp:extent cx="5548630" cy="3971925"/>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48630" cy="3971925"/>
                    </a:xfrm>
                    <a:prstGeom prst="rect">
                      <a:avLst/>
                    </a:prstGeom>
                    <a:noFill/>
                    <a:ln>
                      <a:noFill/>
                    </a:ln>
                  </pic:spPr>
                </pic:pic>
              </a:graphicData>
            </a:graphic>
          </wp:inline>
        </w:drawing>
      </w:r>
    </w:p>
    <w:p w:rsidR="001F35B2" w:rsidRPr="0010156B" w:rsidRDefault="001F35B2" w:rsidP="004D2D82">
      <w:pPr>
        <w:pStyle w:val="RepParaltp"/>
        <w:ind w:firstLine="480"/>
        <w:rPr>
          <w:rFonts w:ascii="微软雅黑" w:eastAsia="微软雅黑" w:hAnsi="微软雅黑"/>
          <w:lang w:val="en-US" w:eastAsia="zh-CN"/>
        </w:rPr>
      </w:pPr>
    </w:p>
    <w:p w:rsidR="00C82611" w:rsidRPr="0010156B" w:rsidRDefault="005A57A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4）对于状态为“已提交”的订单可以进行审批（同意或拒绝）</w:t>
      </w:r>
    </w:p>
    <w:p w:rsidR="008647CD" w:rsidRPr="0010156B" w:rsidRDefault="008647CD" w:rsidP="004D2D82">
      <w:pPr>
        <w:pStyle w:val="RepParaltp"/>
        <w:ind w:firstLineChars="300" w:firstLine="720"/>
        <w:rPr>
          <w:rFonts w:ascii="微软雅黑" w:eastAsia="微软雅黑" w:hAnsi="微软雅黑"/>
          <w:lang w:val="en-US" w:eastAsia="zh-CN"/>
        </w:rPr>
      </w:pPr>
      <w:r w:rsidRPr="0010156B">
        <w:rPr>
          <w:rFonts w:ascii="微软雅黑" w:eastAsia="微软雅黑" w:hAnsi="微软雅黑" w:hint="eastAsia"/>
          <w:lang w:val="en-US" w:eastAsia="zh-CN"/>
        </w:rPr>
        <w:t>4.1 如点击“同意”按钮；后台数据库中修改该订单记录，更改订单状态为“已审批”；并且后台开始根据订单项内容完成订单处理，如在数据库中添加系统相关记录。订单处理结束后，根据执行结果更新订单状态为“处理成功”/“处理失败”；</w:t>
      </w:r>
    </w:p>
    <w:p w:rsidR="008647CD" w:rsidRPr="0010156B" w:rsidRDefault="008647CD" w:rsidP="004D2D82">
      <w:pPr>
        <w:pStyle w:val="RepParaltp"/>
        <w:ind w:firstLineChars="300" w:firstLine="720"/>
        <w:rPr>
          <w:rFonts w:ascii="微软雅黑" w:eastAsia="微软雅黑" w:hAnsi="微软雅黑"/>
          <w:lang w:val="en-US" w:eastAsia="zh-CN"/>
        </w:rPr>
      </w:pPr>
      <w:r w:rsidRPr="0010156B">
        <w:rPr>
          <w:rFonts w:ascii="微软雅黑" w:eastAsia="微软雅黑" w:hAnsi="微软雅黑" w:hint="eastAsia"/>
          <w:lang w:val="en-US" w:eastAsia="zh-CN"/>
        </w:rPr>
        <w:t>4.2 如点击“拒绝”，审批人员需填写拒绝理由并提交，后台则更新订单状态为“已拒绝”、备注信息为审批人员填写的备注。</w:t>
      </w:r>
      <w:r w:rsidR="00646C26" w:rsidRPr="0010156B">
        <w:rPr>
          <w:rFonts w:ascii="微软雅黑" w:eastAsia="微软雅黑" w:hAnsi="微软雅黑" w:hint="eastAsia"/>
          <w:lang w:val="en-US" w:eastAsia="zh-CN"/>
        </w:rPr>
        <w:t>如下图所示：</w:t>
      </w:r>
    </w:p>
    <w:p w:rsidR="00103090" w:rsidRPr="0010156B" w:rsidRDefault="005E0711" w:rsidP="004D2D8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0DE461AC" wp14:editId="0D83B577">
            <wp:extent cx="5548630" cy="3948430"/>
            <wp:effectExtent l="0" t="0" r="0" b="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48630" cy="3948430"/>
                    </a:xfrm>
                    <a:prstGeom prst="rect">
                      <a:avLst/>
                    </a:prstGeom>
                    <a:noFill/>
                    <a:ln>
                      <a:noFill/>
                    </a:ln>
                  </pic:spPr>
                </pic:pic>
              </a:graphicData>
            </a:graphic>
          </wp:inline>
        </w:drawing>
      </w:r>
    </w:p>
    <w:p w:rsidR="00103090" w:rsidRPr="0010156B" w:rsidRDefault="00103090" w:rsidP="004D2D82">
      <w:pPr>
        <w:pStyle w:val="RepParaltp"/>
        <w:ind w:firstLineChars="0" w:firstLine="0"/>
        <w:rPr>
          <w:rFonts w:ascii="微软雅黑" w:eastAsia="微软雅黑" w:hAnsi="微软雅黑"/>
          <w:lang w:val="en-US" w:eastAsia="zh-CN"/>
        </w:rPr>
      </w:pPr>
    </w:p>
    <w:p w:rsidR="007E7735" w:rsidRPr="0010156B" w:rsidRDefault="00103090" w:rsidP="006B17DA">
      <w:pPr>
        <w:pStyle w:val="RepParaltp"/>
        <w:ind w:firstLineChars="0" w:firstLine="0"/>
        <w:rPr>
          <w:rFonts w:ascii="微软雅黑" w:eastAsia="微软雅黑" w:hAnsi="微软雅黑"/>
          <w:lang w:val="en-US" w:eastAsia="zh-CN"/>
        </w:rPr>
      </w:pPr>
      <w:r w:rsidRPr="0010156B">
        <w:rPr>
          <w:rFonts w:ascii="微软雅黑" w:eastAsia="微软雅黑" w:hAnsi="微软雅黑" w:hint="eastAsia"/>
          <w:lang w:val="en-US" w:eastAsia="zh-CN"/>
        </w:rPr>
        <w:tab/>
        <w:t>5）对于“处理失败”的订单，可在订单详情展示界面，单击</w:t>
      </w:r>
      <w:r w:rsidR="006B17DA" w:rsidRPr="0010156B">
        <w:rPr>
          <w:rFonts w:ascii="微软雅黑" w:eastAsia="微软雅黑" w:hAnsi="微软雅黑" w:hint="eastAsia"/>
          <w:lang w:val="en-US" w:eastAsia="zh-CN"/>
        </w:rPr>
        <w:t>订单的“重新执行”按钮，而不是订单项对应的“重新执行”；</w:t>
      </w:r>
    </w:p>
    <w:p w:rsidR="00103090" w:rsidRPr="0010156B" w:rsidRDefault="00725235" w:rsidP="004D2D82">
      <w:pPr>
        <w:pStyle w:val="RepParaltp"/>
        <w:ind w:firstLineChars="0" w:firstLine="0"/>
        <w:rPr>
          <w:rFonts w:ascii="微软雅黑" w:eastAsia="微软雅黑" w:hAnsi="微软雅黑"/>
          <w:lang w:val="en-US" w:eastAsia="zh-CN"/>
        </w:rPr>
      </w:pPr>
      <w:r w:rsidRPr="0010156B">
        <w:rPr>
          <w:rFonts w:ascii="微软雅黑" w:eastAsia="微软雅黑" w:hAnsi="微软雅黑" w:hint="eastAsia"/>
          <w:lang w:val="en-US" w:eastAsia="zh-CN"/>
        </w:rPr>
        <w:tab/>
        <w:t>6）对于“审批中”的订单，可能出现某些订单项执行失败的情况，则可单击失败的订单项对应的“重</w:t>
      </w:r>
      <w:r w:rsidR="00E577FC" w:rsidRPr="0010156B">
        <w:rPr>
          <w:rFonts w:ascii="微软雅黑" w:eastAsia="微软雅黑" w:hAnsi="微软雅黑" w:hint="eastAsia"/>
          <w:lang w:val="en-US" w:eastAsia="zh-CN"/>
        </w:rPr>
        <w:t>新执行”，则可重新执行该订单项，直到成功；</w:t>
      </w:r>
    </w:p>
    <w:p w:rsidR="00103090" w:rsidRPr="0010156B" w:rsidRDefault="007457FC" w:rsidP="004D2D82">
      <w:pPr>
        <w:pStyle w:val="RepParaltp"/>
        <w:spacing w:before="240"/>
        <w:ind w:firstLineChars="0" w:firstLine="420"/>
        <w:rPr>
          <w:rFonts w:ascii="微软雅黑" w:eastAsia="微软雅黑" w:hAnsi="微软雅黑"/>
          <w:noProof/>
          <w:lang w:val="en-US" w:eastAsia="zh-CN"/>
        </w:rPr>
      </w:pPr>
      <w:r w:rsidRPr="0010156B">
        <w:rPr>
          <w:rFonts w:ascii="微软雅黑" w:eastAsia="微软雅黑" w:hAnsi="微软雅黑" w:hint="eastAsia"/>
          <w:noProof/>
          <w:lang w:val="en-US" w:eastAsia="zh-CN"/>
        </w:rPr>
        <w:t>7</w:t>
      </w:r>
      <w:r w:rsidR="00103090" w:rsidRPr="0010156B">
        <w:rPr>
          <w:rFonts w:ascii="微软雅黑" w:eastAsia="微软雅黑" w:hAnsi="微软雅黑" w:hint="eastAsia"/>
          <w:noProof/>
          <w:lang w:val="en-US" w:eastAsia="zh-CN"/>
        </w:rPr>
        <w:t>）处理成功的订单详情</w:t>
      </w:r>
      <w:r w:rsidR="00725235" w:rsidRPr="0010156B">
        <w:rPr>
          <w:rFonts w:ascii="微软雅黑" w:eastAsia="微软雅黑" w:hAnsi="微软雅黑" w:hint="eastAsia"/>
          <w:noProof/>
          <w:lang w:val="en-US" w:eastAsia="zh-CN"/>
        </w:rPr>
        <w:t>展示</w:t>
      </w:r>
      <w:r w:rsidR="00E1130F" w:rsidRPr="0010156B">
        <w:rPr>
          <w:rFonts w:ascii="微软雅黑" w:eastAsia="微软雅黑" w:hAnsi="微软雅黑" w:hint="eastAsia"/>
          <w:noProof/>
          <w:lang w:val="en-US" w:eastAsia="zh-CN"/>
        </w:rPr>
        <w:t>，如下图所示</w:t>
      </w:r>
      <w:r w:rsidR="00103090" w:rsidRPr="0010156B">
        <w:rPr>
          <w:rFonts w:ascii="微软雅黑" w:eastAsia="微软雅黑" w:hAnsi="微软雅黑" w:hint="eastAsia"/>
          <w:noProof/>
          <w:lang w:val="en-US" w:eastAsia="zh-CN"/>
        </w:rPr>
        <w:t>：</w:t>
      </w:r>
    </w:p>
    <w:p w:rsidR="00103090" w:rsidRPr="0010156B" w:rsidRDefault="005E0711" w:rsidP="00851DF6">
      <w:pPr>
        <w:pStyle w:val="RepParaltp"/>
        <w:spacing w:before="240"/>
        <w:ind w:firstLineChars="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10D54FA1" wp14:editId="625C8C35">
            <wp:extent cx="5548630" cy="3957955"/>
            <wp:effectExtent l="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48630" cy="3957955"/>
                    </a:xfrm>
                    <a:prstGeom prst="rect">
                      <a:avLst/>
                    </a:prstGeom>
                    <a:noFill/>
                    <a:ln>
                      <a:noFill/>
                    </a:ln>
                  </pic:spPr>
                </pic:pic>
              </a:graphicData>
            </a:graphic>
          </wp:inline>
        </w:drawing>
      </w:r>
    </w:p>
    <w:p w:rsidR="009373AF" w:rsidRPr="0010156B" w:rsidRDefault="009373AF" w:rsidP="004D2D82">
      <w:pPr>
        <w:pStyle w:val="title3alt3"/>
        <w:keepNext w:val="0"/>
        <w:keepLines w:val="0"/>
        <w:ind w:firstLine="560"/>
        <w:rPr>
          <w:rFonts w:ascii="微软雅黑" w:eastAsia="微软雅黑" w:hAnsi="微软雅黑"/>
        </w:rPr>
      </w:pPr>
      <w:bookmarkStart w:id="47" w:name="_Toc438560296"/>
      <w:proofErr w:type="spellStart"/>
      <w:r w:rsidRPr="0010156B">
        <w:rPr>
          <w:rFonts w:ascii="微软雅黑" w:eastAsia="微软雅黑" w:hAnsi="微软雅黑" w:hint="eastAsia"/>
        </w:rPr>
        <w:t>应用管理</w:t>
      </w:r>
      <w:bookmarkEnd w:id="47"/>
      <w:proofErr w:type="spellEnd"/>
    </w:p>
    <w:p w:rsidR="001703BB" w:rsidRPr="0010156B" w:rsidRDefault="001703B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管理运营门户的应用管理包括平台应用管理、外部应用管理。</w:t>
      </w:r>
    </w:p>
    <w:p w:rsidR="00E84BEF" w:rsidRPr="0010156B" w:rsidRDefault="001703B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平台应用管理提供条件查询及应用列表展示；</w:t>
      </w:r>
      <w:r w:rsidR="00D24132" w:rsidRPr="0010156B">
        <w:rPr>
          <w:rFonts w:ascii="微软雅黑" w:eastAsia="微软雅黑" w:hAnsi="微软雅黑" w:hint="eastAsia"/>
          <w:lang w:val="en-US" w:eastAsia="zh-CN"/>
        </w:rPr>
        <w:t>提供应用查看</w:t>
      </w:r>
      <w:r w:rsidRPr="0010156B">
        <w:rPr>
          <w:rFonts w:ascii="微软雅黑" w:eastAsia="微软雅黑" w:hAnsi="微软雅黑" w:hint="eastAsia"/>
          <w:lang w:val="en-US" w:eastAsia="zh-CN"/>
        </w:rPr>
        <w:t>、删除、启动和停止功能；提供应用的备份和恢复功能；应用所使用服务的列表展示及服务详情展示；</w:t>
      </w:r>
      <w:r w:rsidR="00964837" w:rsidRPr="0010156B">
        <w:rPr>
          <w:rFonts w:ascii="微软雅黑" w:eastAsia="微软雅黑" w:hAnsi="微软雅黑" w:hint="eastAsia"/>
          <w:lang w:val="en-US" w:eastAsia="zh-CN"/>
        </w:rPr>
        <w:t>提供应用拓扑结构展示功能；</w:t>
      </w:r>
    </w:p>
    <w:p w:rsidR="001703BB" w:rsidRPr="0010156B" w:rsidRDefault="001703BB"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外部应用管理提供条件查询及应用列表展示；外部应用已绑定服务的列表展示；已绑定服务的详情展示；</w:t>
      </w:r>
      <w:r w:rsidR="00D24132" w:rsidRPr="0010156B">
        <w:rPr>
          <w:rFonts w:ascii="微软雅黑" w:eastAsia="微软雅黑" w:hAnsi="微软雅黑" w:hint="eastAsia"/>
          <w:lang w:val="en-US" w:eastAsia="zh-CN"/>
        </w:rPr>
        <w:t>提供查看、删除功能</w:t>
      </w:r>
      <w:r w:rsidR="00964837" w:rsidRPr="0010156B">
        <w:rPr>
          <w:rFonts w:ascii="微软雅黑" w:eastAsia="微软雅黑" w:hAnsi="微软雅黑" w:hint="eastAsia"/>
          <w:lang w:val="en-US" w:eastAsia="zh-CN"/>
        </w:rPr>
        <w:t>。</w:t>
      </w:r>
    </w:p>
    <w:p w:rsidR="00B7334F" w:rsidRPr="0010156B" w:rsidRDefault="00712594"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平台应用管理过程：</w:t>
      </w:r>
    </w:p>
    <w:p w:rsidR="00B7334F" w:rsidRPr="0010156B" w:rsidRDefault="00B7334F"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w:t>
      </w:r>
      <w:r w:rsidR="00314D02" w:rsidRPr="0010156B">
        <w:rPr>
          <w:rFonts w:ascii="微软雅黑" w:eastAsia="微软雅黑" w:hAnsi="微软雅黑" w:hint="eastAsia"/>
          <w:lang w:val="en-US" w:eastAsia="zh-CN"/>
        </w:rPr>
        <w:t>）业务运营人员登录运营管理门户，在左侧菜单</w:t>
      </w:r>
      <w:proofErr w:type="gramStart"/>
      <w:r w:rsidR="00314D02" w:rsidRPr="0010156B">
        <w:rPr>
          <w:rFonts w:ascii="微软雅黑" w:eastAsia="微软雅黑" w:hAnsi="微软雅黑" w:hint="eastAsia"/>
          <w:lang w:val="en-US" w:eastAsia="zh-CN"/>
        </w:rPr>
        <w:t>栏</w:t>
      </w:r>
      <w:r w:rsidR="00291F8A" w:rsidRPr="0010156B">
        <w:rPr>
          <w:rFonts w:ascii="微软雅黑" w:eastAsia="微软雅黑" w:hAnsi="微软雅黑" w:hint="eastAsia"/>
          <w:lang w:val="en-US" w:eastAsia="zh-CN"/>
        </w:rPr>
        <w:t>选</w:t>
      </w:r>
      <w:r w:rsidR="00314D02" w:rsidRPr="0010156B">
        <w:rPr>
          <w:rFonts w:ascii="微软雅黑" w:eastAsia="微软雅黑" w:hAnsi="微软雅黑" w:hint="eastAsia"/>
          <w:lang w:val="en-US" w:eastAsia="zh-CN"/>
        </w:rPr>
        <w:t>择</w:t>
      </w:r>
      <w:proofErr w:type="gramEnd"/>
      <w:r w:rsidR="00314D02" w:rsidRPr="0010156B">
        <w:rPr>
          <w:rFonts w:ascii="微软雅黑" w:eastAsia="微软雅黑" w:hAnsi="微软雅黑" w:hint="eastAsia"/>
          <w:lang w:val="en-US" w:eastAsia="zh-CN"/>
        </w:rPr>
        <w:t>“应用管理</w:t>
      </w:r>
      <w:r w:rsidRPr="0010156B">
        <w:rPr>
          <w:rFonts w:ascii="微软雅黑" w:eastAsia="微软雅黑" w:hAnsi="微软雅黑" w:hint="eastAsia"/>
          <w:lang w:val="en-US" w:eastAsia="zh-CN"/>
        </w:rPr>
        <w:t>”--</w:t>
      </w:r>
      <w:r w:rsidR="00314D02" w:rsidRPr="0010156B">
        <w:rPr>
          <w:rFonts w:ascii="微软雅黑" w:eastAsia="微软雅黑" w:hAnsi="微软雅黑" w:hint="eastAsia"/>
          <w:lang w:val="en-US" w:eastAsia="zh-CN"/>
        </w:rPr>
        <w:t>“应用管理”菜单项，并选择“平台应用”标签页；</w:t>
      </w:r>
    </w:p>
    <w:p w:rsidR="00B7334F" w:rsidRPr="0010156B" w:rsidRDefault="00B7334F"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lastRenderedPageBreak/>
        <w:t>2</w:t>
      </w:r>
      <w:r w:rsidR="00314D02" w:rsidRPr="0010156B">
        <w:rPr>
          <w:rFonts w:ascii="微软雅黑" w:eastAsia="微软雅黑" w:hAnsi="微软雅黑" w:hint="eastAsia"/>
          <w:lang w:val="en-US" w:eastAsia="zh-CN"/>
        </w:rPr>
        <w:t>）页面中展示系统中</w:t>
      </w:r>
      <w:r w:rsidRPr="0010156B">
        <w:rPr>
          <w:rFonts w:ascii="微软雅黑" w:eastAsia="微软雅黑" w:hAnsi="微软雅黑" w:hint="eastAsia"/>
          <w:lang w:val="en-US" w:eastAsia="zh-CN"/>
        </w:rPr>
        <w:t>所有应用列表，可以输入查询条件进行查询应用；可以对应用进行删除、启动和停止操作；</w:t>
      </w:r>
      <w:r w:rsidR="00851DF6" w:rsidRPr="0010156B">
        <w:rPr>
          <w:rFonts w:ascii="微软雅黑" w:eastAsia="微软雅黑" w:hAnsi="微软雅黑" w:hint="eastAsia"/>
          <w:lang w:val="en-US" w:eastAsia="zh-CN"/>
        </w:rPr>
        <w:t>如下图所示：</w:t>
      </w:r>
    </w:p>
    <w:p w:rsidR="00314D02" w:rsidRPr="0010156B" w:rsidRDefault="005E0711" w:rsidP="004D2D82">
      <w:pPr>
        <w:pStyle w:val="RepParaltp"/>
        <w:ind w:firstLineChars="83" w:firstLine="199"/>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137BBA5A" wp14:editId="0CA8D428">
            <wp:extent cx="5553075" cy="3600450"/>
            <wp:effectExtent l="0" t="0" r="0" b="0"/>
            <wp:docPr id="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53075" cy="3600450"/>
                    </a:xfrm>
                    <a:prstGeom prst="rect">
                      <a:avLst/>
                    </a:prstGeom>
                    <a:noFill/>
                    <a:ln>
                      <a:noFill/>
                    </a:ln>
                  </pic:spPr>
                </pic:pic>
              </a:graphicData>
            </a:graphic>
          </wp:inline>
        </w:drawing>
      </w:r>
    </w:p>
    <w:p w:rsidR="00314D02" w:rsidRPr="0010156B" w:rsidRDefault="00314D02" w:rsidP="004D2D82">
      <w:pPr>
        <w:pStyle w:val="RepParaltp"/>
        <w:ind w:firstLineChars="83" w:firstLine="199"/>
        <w:rPr>
          <w:rFonts w:ascii="微软雅黑" w:eastAsia="微软雅黑" w:hAnsi="微软雅黑"/>
          <w:lang w:val="en-US" w:eastAsia="zh-CN"/>
        </w:rPr>
      </w:pPr>
    </w:p>
    <w:p w:rsidR="00B7334F" w:rsidRPr="0010156B" w:rsidRDefault="00314D02"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w:t>
      </w:r>
      <w:r w:rsidR="00280BF7" w:rsidRPr="0010156B">
        <w:rPr>
          <w:rFonts w:ascii="微软雅黑" w:eastAsia="微软雅黑" w:hAnsi="微软雅黑" w:hint="eastAsia"/>
          <w:lang w:val="en-US" w:eastAsia="zh-CN"/>
        </w:rPr>
        <w:t>）单击“应用标识”，页面展示该应用所使用的所有服务集群的列表，如下图所：</w:t>
      </w:r>
    </w:p>
    <w:p w:rsidR="00C3319A" w:rsidRPr="0010156B" w:rsidRDefault="00C3319A" w:rsidP="004D2D82">
      <w:pPr>
        <w:pStyle w:val="RepParaltp"/>
        <w:ind w:firstLine="480"/>
        <w:rPr>
          <w:rFonts w:ascii="微软雅黑" w:eastAsia="微软雅黑" w:hAnsi="微软雅黑"/>
          <w:lang w:val="en-US" w:eastAsia="zh-CN"/>
        </w:rPr>
      </w:pPr>
    </w:p>
    <w:p w:rsidR="00314D02" w:rsidRPr="0010156B" w:rsidRDefault="005E0711" w:rsidP="004D2D82">
      <w:pPr>
        <w:pStyle w:val="RepParaltp"/>
        <w:ind w:firstLineChars="83" w:firstLine="199"/>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43DFC49E" wp14:editId="7A86C32D">
            <wp:extent cx="5553075" cy="3234055"/>
            <wp:effectExtent l="0" t="0" r="0" b="0"/>
            <wp:docPr id="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53075" cy="3234055"/>
                    </a:xfrm>
                    <a:prstGeom prst="rect">
                      <a:avLst/>
                    </a:prstGeom>
                    <a:noFill/>
                    <a:ln>
                      <a:noFill/>
                    </a:ln>
                  </pic:spPr>
                </pic:pic>
              </a:graphicData>
            </a:graphic>
          </wp:inline>
        </w:drawing>
      </w:r>
    </w:p>
    <w:p w:rsidR="00B7334F" w:rsidRPr="0010156B" w:rsidRDefault="00314D02" w:rsidP="004D2D82">
      <w:pPr>
        <w:pStyle w:val="RepParaltp"/>
        <w:ind w:firstLineChars="250" w:firstLine="600"/>
        <w:rPr>
          <w:rFonts w:ascii="微软雅黑" w:eastAsia="微软雅黑" w:hAnsi="微软雅黑"/>
          <w:lang w:val="en-US" w:eastAsia="zh-CN"/>
        </w:rPr>
      </w:pPr>
      <w:r w:rsidRPr="0010156B">
        <w:rPr>
          <w:rFonts w:ascii="微软雅黑" w:eastAsia="微软雅黑" w:hAnsi="微软雅黑" w:hint="eastAsia"/>
          <w:lang w:val="en-US" w:eastAsia="zh-CN"/>
        </w:rPr>
        <w:t>3.1 单击“查看服务实例”或者集群标识链接，页面展示该集群中所有服务实例的详情</w:t>
      </w:r>
      <w:r w:rsidR="00C3319A" w:rsidRPr="0010156B">
        <w:rPr>
          <w:rFonts w:ascii="微软雅黑" w:eastAsia="微软雅黑" w:hAnsi="微软雅黑" w:hint="eastAsia"/>
          <w:lang w:val="en-US" w:eastAsia="zh-CN"/>
        </w:rPr>
        <w:t>，如下图所示</w:t>
      </w:r>
      <w:r w:rsidRPr="0010156B">
        <w:rPr>
          <w:rFonts w:ascii="微软雅黑" w:eastAsia="微软雅黑" w:hAnsi="微软雅黑" w:hint="eastAsia"/>
          <w:lang w:val="en-US" w:eastAsia="zh-CN"/>
        </w:rPr>
        <w:t>：</w:t>
      </w:r>
    </w:p>
    <w:p w:rsidR="002232ED" w:rsidRPr="0010156B" w:rsidRDefault="002232ED" w:rsidP="004D2D82">
      <w:pPr>
        <w:pStyle w:val="RepParaltp"/>
        <w:ind w:firstLineChars="250" w:firstLine="600"/>
        <w:rPr>
          <w:rFonts w:ascii="微软雅黑" w:eastAsia="微软雅黑" w:hAnsi="微软雅黑"/>
          <w:lang w:val="en-US" w:eastAsia="zh-CN"/>
        </w:rPr>
      </w:pPr>
    </w:p>
    <w:p w:rsidR="00314D02" w:rsidRPr="0010156B" w:rsidRDefault="005E0711" w:rsidP="007D7D2A">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1EFA9720" wp14:editId="0E84712F">
            <wp:extent cx="5553075" cy="3234055"/>
            <wp:effectExtent l="0" t="0" r="0" b="0"/>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53075" cy="3234055"/>
                    </a:xfrm>
                    <a:prstGeom prst="rect">
                      <a:avLst/>
                    </a:prstGeom>
                    <a:noFill/>
                    <a:ln>
                      <a:noFill/>
                    </a:ln>
                  </pic:spPr>
                </pic:pic>
              </a:graphicData>
            </a:graphic>
          </wp:inline>
        </w:drawing>
      </w:r>
    </w:p>
    <w:p w:rsidR="009373AF" w:rsidRPr="0010156B" w:rsidRDefault="009373AF" w:rsidP="004D2D82">
      <w:pPr>
        <w:pStyle w:val="title3alt3"/>
        <w:keepNext w:val="0"/>
        <w:keepLines w:val="0"/>
        <w:ind w:firstLine="560"/>
        <w:rPr>
          <w:rFonts w:ascii="微软雅黑" w:eastAsia="微软雅黑" w:hAnsi="微软雅黑"/>
        </w:rPr>
      </w:pPr>
      <w:bookmarkStart w:id="48" w:name="_Toc438560297"/>
      <w:proofErr w:type="spellStart"/>
      <w:r w:rsidRPr="0010156B">
        <w:rPr>
          <w:rFonts w:ascii="微软雅黑" w:eastAsia="微软雅黑" w:hAnsi="微软雅黑" w:hint="eastAsia"/>
        </w:rPr>
        <w:t>服务管理</w:t>
      </w:r>
      <w:bookmarkEnd w:id="48"/>
      <w:proofErr w:type="spellEnd"/>
    </w:p>
    <w:p w:rsidR="007972AC" w:rsidRPr="0010156B" w:rsidRDefault="007972AC"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lastRenderedPageBreak/>
        <w:t>运营管理门户</w:t>
      </w:r>
      <w:r w:rsidR="00355625" w:rsidRPr="0010156B">
        <w:rPr>
          <w:rFonts w:ascii="微软雅黑" w:eastAsia="微软雅黑" w:hAnsi="微软雅黑" w:hint="eastAsia"/>
          <w:lang w:val="en-US" w:eastAsia="zh-CN"/>
        </w:rPr>
        <w:t>的服务管理功能主要提供管理控制框架、服务集群管理即各集群的服务实例管理。</w:t>
      </w:r>
    </w:p>
    <w:p w:rsidR="00355625" w:rsidRPr="0010156B" w:rsidRDefault="0035562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管理控制框架提供给平台系统级管理控制，如系统级脚本命令发送功能、系统级脚本执行结果返回功能、系统级集群拓扑存储；提供平台进程及管理控制，</w:t>
      </w:r>
      <w:proofErr w:type="gramStart"/>
      <w:r w:rsidRPr="0010156B">
        <w:rPr>
          <w:rFonts w:ascii="微软雅黑" w:eastAsia="微软雅黑" w:hAnsi="微软雅黑" w:hint="eastAsia"/>
          <w:lang w:val="en-US" w:eastAsia="zh-CN"/>
        </w:rPr>
        <w:t>如进程级</w:t>
      </w:r>
      <w:proofErr w:type="gramEnd"/>
      <w:r w:rsidRPr="0010156B">
        <w:rPr>
          <w:rFonts w:ascii="微软雅黑" w:eastAsia="微软雅黑" w:hAnsi="微软雅黑" w:hint="eastAsia"/>
          <w:lang w:val="en-US" w:eastAsia="zh-CN"/>
        </w:rPr>
        <w:t>状态（变量）更新功能、</w:t>
      </w:r>
      <w:proofErr w:type="gramStart"/>
      <w:r w:rsidRPr="0010156B">
        <w:rPr>
          <w:rFonts w:ascii="微软雅黑" w:eastAsia="微软雅黑" w:hAnsi="微软雅黑" w:hint="eastAsia"/>
          <w:lang w:val="en-US" w:eastAsia="zh-CN"/>
        </w:rPr>
        <w:t>进程级集群</w:t>
      </w:r>
      <w:proofErr w:type="gramEnd"/>
      <w:r w:rsidRPr="0010156B">
        <w:rPr>
          <w:rFonts w:ascii="微软雅黑" w:eastAsia="微软雅黑" w:hAnsi="微软雅黑" w:hint="eastAsia"/>
          <w:lang w:val="en-US" w:eastAsia="zh-CN"/>
        </w:rPr>
        <w:t>拓扑存储；提供平台服务稳定、高可用功能，如命名服务支持集群、消息服务支持集群、代理节点支持失败重连、负载均衡服务支持故障转移等。</w:t>
      </w:r>
    </w:p>
    <w:p w:rsidR="00355625" w:rsidRPr="0010156B" w:rsidRDefault="00355625"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服务集群管理提供服务集群列表展示功能；提供新增、移除服务集群功能；提供启动（重启）、停止服务集群功能；提供指定集群的服务实例列表展示功能、提供新增、删除服务实例按钮（即手动伸缩）功能；提供启动、停止服务实例功能；提供服务集群实例拓扑信息展示功能</w:t>
      </w:r>
      <w:r w:rsidR="001A2998" w:rsidRPr="0010156B">
        <w:rPr>
          <w:rFonts w:ascii="微软雅黑" w:eastAsia="微软雅黑" w:hAnsi="微软雅黑" w:hint="eastAsia"/>
          <w:lang w:val="en-US" w:eastAsia="zh-CN"/>
        </w:rPr>
        <w:t>。</w:t>
      </w:r>
    </w:p>
    <w:p w:rsidR="004042EA" w:rsidRPr="0010156B" w:rsidRDefault="004042EA"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管理的服务列表包括资源</w:t>
      </w:r>
      <w:proofErr w:type="gramStart"/>
      <w:r w:rsidRPr="0010156B">
        <w:rPr>
          <w:rFonts w:ascii="微软雅黑" w:eastAsia="微软雅黑" w:hAnsi="微软雅黑" w:hint="eastAsia"/>
          <w:lang w:val="en-US" w:eastAsia="zh-CN"/>
        </w:rPr>
        <w:t>库服务</w:t>
      </w:r>
      <w:proofErr w:type="gramEnd"/>
      <w:r w:rsidRPr="0010156B">
        <w:rPr>
          <w:rFonts w:ascii="微软雅黑" w:eastAsia="微软雅黑" w:hAnsi="微软雅黑" w:hint="eastAsia"/>
          <w:lang w:val="en-US" w:eastAsia="zh-CN"/>
        </w:rPr>
        <w:t>管理、缓存服务管理、应用容器服务管理、数据库服务管理、负载均衡服务管理、日志采集服务管理、</w:t>
      </w:r>
      <w:proofErr w:type="spellStart"/>
      <w:r w:rsidRPr="0010156B">
        <w:rPr>
          <w:rFonts w:ascii="微软雅黑" w:eastAsia="微软雅黑" w:hAnsi="微软雅黑" w:hint="eastAsia"/>
          <w:lang w:val="en-US" w:eastAsia="zh-CN"/>
        </w:rPr>
        <w:t>OpenAPI</w:t>
      </w:r>
      <w:proofErr w:type="spellEnd"/>
      <w:r w:rsidRPr="0010156B">
        <w:rPr>
          <w:rFonts w:ascii="微软雅黑" w:eastAsia="微软雅黑" w:hAnsi="微软雅黑" w:hint="eastAsia"/>
          <w:lang w:val="en-US" w:eastAsia="zh-CN"/>
        </w:rPr>
        <w:t>服务管理、卡BIN服务管理、邮件发送服务管理、短信服务服务管理等。</w:t>
      </w:r>
    </w:p>
    <w:p w:rsidR="00E04E43" w:rsidRPr="0010156B" w:rsidRDefault="00E04E43" w:rsidP="004D2D82">
      <w:pPr>
        <w:pStyle w:val="RepParaltp"/>
        <w:ind w:firstLine="480"/>
        <w:rPr>
          <w:rFonts w:ascii="微软雅黑" w:eastAsia="微软雅黑" w:hAnsi="微软雅黑"/>
          <w:lang w:val="en-US" w:eastAsia="zh-CN"/>
        </w:rPr>
      </w:pPr>
    </w:p>
    <w:p w:rsidR="00E04E43" w:rsidRPr="0010156B" w:rsidRDefault="00E04E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如应用容器服务管理过程：</w:t>
      </w:r>
    </w:p>
    <w:p w:rsidR="00E5259E" w:rsidRPr="0010156B" w:rsidRDefault="00E5259E"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1）平台管理人员登陆运营管理门户，选择“服务管理”-“</w:t>
      </w:r>
      <w:r w:rsidR="00C63B06" w:rsidRPr="0010156B">
        <w:rPr>
          <w:rFonts w:ascii="微软雅黑" w:eastAsia="微软雅黑" w:hAnsi="微软雅黑" w:hint="eastAsia"/>
          <w:lang w:val="en-US" w:eastAsia="zh-CN"/>
        </w:rPr>
        <w:t>Tomcat</w:t>
      </w:r>
      <w:r w:rsidRPr="0010156B">
        <w:rPr>
          <w:rFonts w:ascii="微软雅黑" w:eastAsia="微软雅黑" w:hAnsi="微软雅黑" w:hint="eastAsia"/>
          <w:lang w:val="en-US" w:eastAsia="zh-CN"/>
        </w:rPr>
        <w:t>服务”，打开</w:t>
      </w:r>
      <w:r w:rsidR="00ED438F" w:rsidRPr="0010156B">
        <w:rPr>
          <w:rFonts w:ascii="微软雅黑" w:eastAsia="微软雅黑" w:hAnsi="微软雅黑" w:hint="eastAsia"/>
          <w:lang w:val="en-US" w:eastAsia="zh-CN"/>
        </w:rPr>
        <w:t>To</w:t>
      </w:r>
      <w:r w:rsidR="00FA5D49" w:rsidRPr="0010156B">
        <w:rPr>
          <w:rFonts w:ascii="微软雅黑" w:eastAsia="微软雅黑" w:hAnsi="微软雅黑" w:hint="eastAsia"/>
          <w:lang w:val="en-US" w:eastAsia="zh-CN"/>
        </w:rPr>
        <w:t>mcat</w:t>
      </w:r>
      <w:r w:rsidRPr="0010156B">
        <w:rPr>
          <w:rFonts w:ascii="微软雅黑" w:eastAsia="微软雅黑" w:hAnsi="微软雅黑" w:hint="eastAsia"/>
          <w:lang w:val="en-US" w:eastAsia="zh-CN"/>
        </w:rPr>
        <w:t>服务管理页面；</w:t>
      </w:r>
    </w:p>
    <w:p w:rsidR="00E5259E" w:rsidRPr="0010156B" w:rsidRDefault="00E5259E"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2）点击“查询”按钮（可设定查询条件），则系统自动查询并展示符合条件的服务列表；</w:t>
      </w:r>
      <w:r w:rsidR="00D4145B" w:rsidRPr="0010156B">
        <w:rPr>
          <w:rFonts w:ascii="微软雅黑" w:eastAsia="微软雅黑" w:hAnsi="微软雅黑" w:hint="eastAsia"/>
          <w:lang w:val="en-US" w:eastAsia="zh-CN"/>
        </w:rPr>
        <w:t>如下图所示：</w:t>
      </w:r>
    </w:p>
    <w:p w:rsidR="00D4145B" w:rsidRPr="0010156B" w:rsidRDefault="00D4145B" w:rsidP="004D2D82">
      <w:pPr>
        <w:pStyle w:val="RepParaltp"/>
        <w:ind w:firstLine="480"/>
        <w:rPr>
          <w:rFonts w:ascii="微软雅黑" w:eastAsia="微软雅黑" w:hAnsi="微软雅黑"/>
          <w:lang w:val="en-US" w:eastAsia="zh-CN"/>
        </w:rPr>
      </w:pPr>
    </w:p>
    <w:p w:rsidR="00E5259E" w:rsidRPr="0010156B" w:rsidRDefault="005E0711" w:rsidP="00811353">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09F6C14A" wp14:editId="5A61E39C">
            <wp:extent cx="5539105" cy="312928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39105" cy="3129280"/>
                    </a:xfrm>
                    <a:prstGeom prst="rect">
                      <a:avLst/>
                    </a:prstGeom>
                    <a:noFill/>
                    <a:ln>
                      <a:noFill/>
                    </a:ln>
                  </pic:spPr>
                </pic:pic>
              </a:graphicData>
            </a:graphic>
          </wp:inline>
        </w:drawing>
      </w:r>
    </w:p>
    <w:p w:rsidR="006C06E0" w:rsidRPr="0010156B" w:rsidRDefault="006C06E0" w:rsidP="004D2D82">
      <w:pPr>
        <w:pStyle w:val="RepParaltp"/>
        <w:ind w:firstLine="480"/>
        <w:rPr>
          <w:rFonts w:ascii="微软雅黑" w:eastAsia="微软雅黑" w:hAnsi="微软雅黑"/>
          <w:lang w:val="en-US" w:eastAsia="zh-CN"/>
        </w:rPr>
      </w:pPr>
    </w:p>
    <w:p w:rsidR="00E5259E" w:rsidRPr="0010156B" w:rsidRDefault="00E5259E"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3）点击列表中的“查看集群”按钮，则展示当前集群的实例信息列表，实例信息包括服务名称、主机IP、端口、状态灯信息</w:t>
      </w:r>
      <w:r w:rsidR="00111BFD" w:rsidRPr="0010156B">
        <w:rPr>
          <w:rFonts w:ascii="微软雅黑" w:eastAsia="微软雅黑" w:hAnsi="微软雅黑" w:hint="eastAsia"/>
          <w:lang w:val="en-US" w:eastAsia="zh-CN"/>
        </w:rPr>
        <w:t>，如下图所示：</w:t>
      </w:r>
    </w:p>
    <w:p w:rsidR="00E5259E" w:rsidRPr="0010156B" w:rsidRDefault="005E0711" w:rsidP="004D2D82">
      <w:pPr>
        <w:pStyle w:val="RepParaltp"/>
        <w:ind w:firstLineChars="83" w:firstLine="199"/>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7865CC8F" wp14:editId="74657192">
            <wp:extent cx="5543550" cy="4181475"/>
            <wp:effectExtent l="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43550" cy="4181475"/>
                    </a:xfrm>
                    <a:prstGeom prst="rect">
                      <a:avLst/>
                    </a:prstGeom>
                    <a:noFill/>
                    <a:ln>
                      <a:noFill/>
                    </a:ln>
                  </pic:spPr>
                </pic:pic>
              </a:graphicData>
            </a:graphic>
          </wp:inline>
        </w:drawing>
      </w:r>
    </w:p>
    <w:p w:rsidR="00C67C51" w:rsidRPr="0010156B" w:rsidRDefault="00C67C51" w:rsidP="004D2D82">
      <w:pPr>
        <w:pStyle w:val="RepParaltp"/>
        <w:ind w:firstLine="480"/>
        <w:rPr>
          <w:rFonts w:ascii="微软雅黑" w:eastAsia="微软雅黑" w:hAnsi="微软雅黑"/>
          <w:lang w:val="en-US" w:eastAsia="zh-CN"/>
        </w:rPr>
      </w:pPr>
    </w:p>
    <w:p w:rsidR="00E5259E" w:rsidRPr="0010156B" w:rsidRDefault="00E5259E"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点击“启动”按钮，弹出启动确认框，用户确认提交后，则后台判断当前实例状态，若为运行状态，则提示用户运行状态的时候不允许重复发送启动命令；若当前为停止状态，则控制台会向该服务发送启动命令。</w:t>
      </w:r>
    </w:p>
    <w:p w:rsidR="00E5259E" w:rsidRPr="0010156B" w:rsidRDefault="00E5259E"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5）点击“停止”按钮，弹出停止确认框，用户确认提交后，则后台判断当前实例状态，若为停止状态，则提示用户运行状态的时候不允许重复发送启动命令；若当前为启动状态，则控制台会向该服务发送停止命令。</w:t>
      </w:r>
    </w:p>
    <w:p w:rsidR="00E5259E" w:rsidRPr="0010156B" w:rsidRDefault="00E5259E"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6）点击“新增实例”按钮，弹出新增确认框，用户确认提交后，后台将生成一个长任务，类型为手动伸缩长任务。该长任务生成后，即开始异步执行</w:t>
      </w:r>
      <w:r w:rsidR="00091174" w:rsidRPr="0010156B">
        <w:rPr>
          <w:rFonts w:ascii="微软雅黑" w:eastAsia="微软雅黑" w:hAnsi="微软雅黑" w:hint="eastAsia"/>
          <w:lang w:val="en-US" w:eastAsia="zh-CN"/>
        </w:rPr>
        <w:t>Tomcat</w:t>
      </w:r>
      <w:r w:rsidRPr="0010156B">
        <w:rPr>
          <w:rFonts w:ascii="微软雅黑" w:eastAsia="微软雅黑" w:hAnsi="微软雅黑" w:hint="eastAsia"/>
          <w:lang w:val="en-US" w:eastAsia="zh-CN"/>
        </w:rPr>
        <w:t>服务的“伸”</w:t>
      </w:r>
    </w:p>
    <w:p w:rsidR="00EC63B6" w:rsidRPr="0010156B" w:rsidRDefault="00E5259E" w:rsidP="00E8690A">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lastRenderedPageBreak/>
        <w:t>7）点击“移除实例”按钮，弹出移除确认框，用户确认提交后，后台将生成一个长任务，类型为手动伸缩长任务。该长任务生成后，即开始异步执行</w:t>
      </w:r>
      <w:r w:rsidR="00D3605C" w:rsidRPr="0010156B">
        <w:rPr>
          <w:rFonts w:ascii="微软雅黑" w:eastAsia="微软雅黑" w:hAnsi="微软雅黑" w:hint="eastAsia"/>
          <w:lang w:val="en-US" w:eastAsia="zh-CN"/>
        </w:rPr>
        <w:t>T</w:t>
      </w:r>
      <w:r w:rsidR="00B66879" w:rsidRPr="0010156B">
        <w:rPr>
          <w:rFonts w:ascii="微软雅黑" w:eastAsia="微软雅黑" w:hAnsi="微软雅黑"/>
          <w:lang w:val="en-US" w:eastAsia="zh-CN"/>
        </w:rPr>
        <w:t>o</w:t>
      </w:r>
      <w:r w:rsidR="00D3605C" w:rsidRPr="0010156B">
        <w:rPr>
          <w:rFonts w:ascii="微软雅黑" w:eastAsia="微软雅黑" w:hAnsi="微软雅黑" w:hint="eastAsia"/>
          <w:lang w:val="en-US" w:eastAsia="zh-CN"/>
        </w:rPr>
        <w:t>mcat</w:t>
      </w:r>
      <w:r w:rsidRPr="0010156B">
        <w:rPr>
          <w:rFonts w:ascii="微软雅黑" w:eastAsia="微软雅黑" w:hAnsi="微软雅黑" w:hint="eastAsia"/>
          <w:lang w:val="en-US" w:eastAsia="zh-CN"/>
        </w:rPr>
        <w:t>服务的“缩”</w:t>
      </w:r>
    </w:p>
    <w:p w:rsidR="008708C5" w:rsidRPr="0010156B" w:rsidRDefault="008708C5" w:rsidP="00E8690A">
      <w:pPr>
        <w:pStyle w:val="RepParaltp"/>
        <w:ind w:firstLine="480"/>
        <w:rPr>
          <w:rFonts w:ascii="微软雅黑" w:eastAsia="微软雅黑" w:hAnsi="微软雅黑"/>
          <w:noProof/>
          <w:lang w:val="en-US" w:eastAsia="zh-CN"/>
        </w:rPr>
      </w:pPr>
      <w:r w:rsidRPr="0010156B">
        <w:rPr>
          <w:rFonts w:ascii="微软雅黑" w:eastAsia="微软雅黑" w:hAnsi="微软雅黑" w:hint="eastAsia"/>
          <w:lang w:val="en-US" w:eastAsia="zh-CN"/>
        </w:rPr>
        <w:t>8）其他服务（Jetty</w:t>
      </w:r>
      <w:r w:rsidRPr="0010156B">
        <w:rPr>
          <w:rFonts w:ascii="微软雅黑" w:eastAsia="微软雅黑" w:hAnsi="微软雅黑"/>
          <w:lang w:val="en-US" w:eastAsia="zh-CN"/>
        </w:rPr>
        <w:t>/</w:t>
      </w:r>
      <w:proofErr w:type="spellStart"/>
      <w:r w:rsidRPr="0010156B">
        <w:rPr>
          <w:rFonts w:ascii="微软雅黑" w:eastAsia="微软雅黑" w:hAnsi="微软雅黑"/>
          <w:lang w:val="en-US" w:eastAsia="zh-CN"/>
        </w:rPr>
        <w:t>Memcached</w:t>
      </w:r>
      <w:proofErr w:type="spellEnd"/>
      <w:r w:rsidRPr="0010156B">
        <w:rPr>
          <w:rFonts w:ascii="微软雅黑" w:eastAsia="微软雅黑" w:hAnsi="微软雅黑"/>
          <w:lang w:val="en-US" w:eastAsia="zh-CN"/>
        </w:rPr>
        <w:t>/</w:t>
      </w:r>
      <w:proofErr w:type="spellStart"/>
      <w:r w:rsidRPr="0010156B">
        <w:rPr>
          <w:rFonts w:ascii="微软雅黑" w:eastAsia="微软雅黑" w:hAnsi="微软雅黑"/>
          <w:lang w:val="en-US" w:eastAsia="zh-CN"/>
        </w:rPr>
        <w:t>HaProxy</w:t>
      </w:r>
      <w:proofErr w:type="spellEnd"/>
      <w:r w:rsidRPr="0010156B">
        <w:rPr>
          <w:rFonts w:ascii="微软雅黑" w:eastAsia="微软雅黑" w:hAnsi="微软雅黑"/>
          <w:lang w:val="en-US" w:eastAsia="zh-CN"/>
        </w:rPr>
        <w:t>/</w:t>
      </w:r>
      <w:proofErr w:type="spellStart"/>
      <w:r w:rsidRPr="0010156B">
        <w:rPr>
          <w:rFonts w:ascii="微软雅黑" w:eastAsia="微软雅黑" w:hAnsi="微软雅黑"/>
          <w:lang w:val="en-US" w:eastAsia="zh-CN"/>
        </w:rPr>
        <w:t>Redis</w:t>
      </w:r>
      <w:proofErr w:type="spellEnd"/>
      <w:r w:rsidRPr="0010156B">
        <w:rPr>
          <w:rFonts w:ascii="微软雅黑" w:eastAsia="微软雅黑" w:hAnsi="微软雅黑" w:hint="eastAsia"/>
          <w:lang w:val="en-US" w:eastAsia="zh-CN"/>
        </w:rPr>
        <w:t>）查看方式类似，不再赘述。</w:t>
      </w:r>
    </w:p>
    <w:p w:rsidR="00EC63B6" w:rsidRPr="0010156B" w:rsidRDefault="00EC63B6" w:rsidP="004D2D82">
      <w:pPr>
        <w:pStyle w:val="RepParaltp"/>
        <w:ind w:firstLineChars="83" w:firstLine="199"/>
        <w:rPr>
          <w:rFonts w:ascii="微软雅黑" w:eastAsia="微软雅黑" w:hAnsi="微软雅黑"/>
          <w:lang w:val="en-US" w:eastAsia="zh-CN"/>
        </w:rPr>
      </w:pPr>
    </w:p>
    <w:p w:rsidR="00C80843" w:rsidRPr="0010156B" w:rsidRDefault="00C80843" w:rsidP="004D2D82">
      <w:pPr>
        <w:pStyle w:val="title3alt3"/>
        <w:keepNext w:val="0"/>
        <w:keepLines w:val="0"/>
        <w:ind w:firstLine="560"/>
        <w:rPr>
          <w:rFonts w:ascii="微软雅黑" w:eastAsia="微软雅黑" w:hAnsi="微软雅黑"/>
        </w:rPr>
      </w:pPr>
      <w:bookmarkStart w:id="49" w:name="_Toc438560298"/>
      <w:proofErr w:type="spellStart"/>
      <w:r w:rsidRPr="0010156B">
        <w:rPr>
          <w:rFonts w:ascii="微软雅黑" w:eastAsia="微软雅黑" w:hAnsi="微软雅黑" w:hint="eastAsia"/>
        </w:rPr>
        <w:t>主机管理</w:t>
      </w:r>
      <w:bookmarkEnd w:id="49"/>
      <w:proofErr w:type="spellEnd"/>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运营管理门户的主机管理包括平台内主机管理及主机池的管理。</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主机管理主要对平台中的主机的管理，包括查看系统中所有主机列表（已使用、未使用、物理主机、虚拟主机），查看已使用主机上服务实例信息、已使用端口信息以及主机挂载的存储列表，以及新增已有的</w:t>
      </w:r>
      <w:proofErr w:type="gramStart"/>
      <w:r w:rsidRPr="0010156B">
        <w:rPr>
          <w:rFonts w:ascii="微软雅黑" w:eastAsia="微软雅黑" w:hAnsi="微软雅黑" w:hint="eastAsia"/>
          <w:lang w:val="en-US" w:eastAsia="zh-CN"/>
        </w:rPr>
        <w:t>物理机</w:t>
      </w:r>
      <w:proofErr w:type="gramEnd"/>
      <w:r w:rsidRPr="0010156B">
        <w:rPr>
          <w:rFonts w:ascii="微软雅黑" w:eastAsia="微软雅黑" w:hAnsi="微软雅黑" w:hint="eastAsia"/>
          <w:lang w:val="en-US" w:eastAsia="zh-CN"/>
        </w:rPr>
        <w:t>或虚拟主机到平台中和删除平台中主机。需要注意的是删除虚拟机时，系统需销毁虚拟机，而删除物理主机时，只是删除表中记录。</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主机</w:t>
      </w:r>
      <w:proofErr w:type="gramStart"/>
      <w:r w:rsidRPr="0010156B">
        <w:rPr>
          <w:rFonts w:ascii="微软雅黑" w:eastAsia="微软雅黑" w:hAnsi="微软雅黑" w:hint="eastAsia"/>
          <w:lang w:val="en-US" w:eastAsia="zh-CN"/>
        </w:rPr>
        <w:t>池管理</w:t>
      </w:r>
      <w:proofErr w:type="gramEnd"/>
      <w:r w:rsidRPr="0010156B">
        <w:rPr>
          <w:rFonts w:ascii="微软雅黑" w:eastAsia="微软雅黑" w:hAnsi="微软雅黑" w:hint="eastAsia"/>
          <w:lang w:val="en-US" w:eastAsia="zh-CN"/>
        </w:rPr>
        <w:t>主要是对平台中主机池的增、</w:t>
      </w:r>
      <w:proofErr w:type="gramStart"/>
      <w:r w:rsidRPr="0010156B">
        <w:rPr>
          <w:rFonts w:ascii="微软雅黑" w:eastAsia="微软雅黑" w:hAnsi="微软雅黑" w:hint="eastAsia"/>
          <w:lang w:val="en-US" w:eastAsia="zh-CN"/>
        </w:rPr>
        <w:t>删</w:t>
      </w:r>
      <w:proofErr w:type="gramEnd"/>
      <w:r w:rsidRPr="0010156B">
        <w:rPr>
          <w:rFonts w:ascii="微软雅黑" w:eastAsia="微软雅黑" w:hAnsi="微软雅黑" w:hint="eastAsia"/>
          <w:lang w:val="en-US" w:eastAsia="zh-CN"/>
        </w:rPr>
        <w:t>、改、查管理。新增主机池时，必须指定池内主机套餐类型、主机名（仅作展示）、主机增加幅度、主机减少幅度、主机最小数量、主机最大数量、轮询时间间隔等信息，而在修改主机池配置时，处理主机套餐不能更改之外，其他信息都可配。</w:t>
      </w:r>
    </w:p>
    <w:p w:rsidR="00C80843" w:rsidRPr="0010156B" w:rsidRDefault="00EC63B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主机管理过程：</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1）平台管理人员登录运营管理门户，在左侧菜单栏</w:t>
      </w:r>
      <w:r w:rsidR="002A44F3" w:rsidRPr="0010156B">
        <w:rPr>
          <w:rFonts w:ascii="微软雅黑" w:eastAsia="微软雅黑" w:hAnsi="微软雅黑" w:hint="eastAsia"/>
          <w:lang w:val="en-US" w:eastAsia="zh-CN"/>
        </w:rPr>
        <w:t>，</w:t>
      </w:r>
      <w:r w:rsidR="009D1C77" w:rsidRPr="0010156B">
        <w:rPr>
          <w:rFonts w:ascii="微软雅黑" w:eastAsia="微软雅黑" w:hAnsi="微软雅黑" w:hint="eastAsia"/>
          <w:lang w:val="en-US" w:eastAsia="zh-CN"/>
        </w:rPr>
        <w:t>选</w:t>
      </w:r>
      <w:r w:rsidRPr="0010156B">
        <w:rPr>
          <w:rFonts w:ascii="微软雅黑" w:eastAsia="微软雅黑" w:hAnsi="微软雅黑" w:hint="eastAsia"/>
          <w:lang w:val="en-US" w:eastAsia="zh-CN"/>
        </w:rPr>
        <w:t>择“资源管理”--“主机管理”菜单项；</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2）选择“主机管理”标签页：设定查询条件，单击“查询”按钮，页面展示符</w:t>
      </w:r>
      <w:r w:rsidRPr="0010156B">
        <w:rPr>
          <w:rFonts w:ascii="微软雅黑" w:eastAsia="微软雅黑" w:hAnsi="微软雅黑" w:hint="eastAsia"/>
          <w:lang w:val="en-US" w:eastAsia="zh-CN"/>
        </w:rPr>
        <w:lastRenderedPageBreak/>
        <w:t>合查询条件的主机列表；</w:t>
      </w:r>
    </w:p>
    <w:p w:rsidR="00C80843" w:rsidRPr="0010156B" w:rsidRDefault="005E0711" w:rsidP="009404AD">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72C2F655" wp14:editId="3C71044E">
            <wp:extent cx="5539105" cy="4438650"/>
            <wp:effectExtent l="0" t="0" r="0" b="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39105" cy="4438650"/>
                    </a:xfrm>
                    <a:prstGeom prst="rect">
                      <a:avLst/>
                    </a:prstGeom>
                    <a:noFill/>
                    <a:ln>
                      <a:noFill/>
                    </a:ln>
                  </pic:spPr>
                </pic:pic>
              </a:graphicData>
            </a:graphic>
          </wp:inline>
        </w:drawing>
      </w:r>
    </w:p>
    <w:p w:rsidR="00A142F5" w:rsidRPr="0010156B" w:rsidRDefault="00A142F5" w:rsidP="004D2D82">
      <w:pPr>
        <w:pStyle w:val="RepParaltp"/>
        <w:ind w:firstLineChars="250" w:firstLine="600"/>
        <w:rPr>
          <w:rFonts w:ascii="微软雅黑" w:eastAsia="微软雅黑" w:hAnsi="微软雅黑"/>
          <w:lang w:val="en-US" w:eastAsia="zh-CN"/>
        </w:rPr>
      </w:pPr>
    </w:p>
    <w:p w:rsidR="00C80843" w:rsidRPr="0010156B" w:rsidRDefault="00C80843" w:rsidP="004D2D82">
      <w:pPr>
        <w:pStyle w:val="RepParaltp"/>
        <w:ind w:firstLineChars="250" w:firstLine="600"/>
        <w:rPr>
          <w:rFonts w:ascii="微软雅黑" w:eastAsia="微软雅黑" w:hAnsi="微软雅黑"/>
          <w:lang w:val="en-US" w:eastAsia="zh-CN"/>
        </w:rPr>
      </w:pPr>
      <w:r w:rsidRPr="0010156B">
        <w:rPr>
          <w:rFonts w:ascii="微软雅黑" w:eastAsia="微软雅黑" w:hAnsi="微软雅黑" w:hint="eastAsia"/>
          <w:lang w:val="en-US" w:eastAsia="zh-CN"/>
        </w:rPr>
        <w:t>2.1 选中某一已使用主机，查看该主机已使用端口信息；</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 xml:space="preserve"> 2.2 选中某一已使用主机，查看该主机上运行的服务实例信息；</w:t>
      </w:r>
    </w:p>
    <w:p w:rsidR="00857567" w:rsidRPr="0010156B" w:rsidRDefault="005E0711" w:rsidP="004D2D82">
      <w:pPr>
        <w:pStyle w:val="RepParaltp"/>
        <w:ind w:firstLine="480"/>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56BEEDB1" wp14:editId="75B17278">
            <wp:extent cx="5534025" cy="4248150"/>
            <wp:effectExtent l="0" t="0" r="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34025" cy="4248150"/>
                    </a:xfrm>
                    <a:prstGeom prst="rect">
                      <a:avLst/>
                    </a:prstGeom>
                    <a:noFill/>
                    <a:ln>
                      <a:noFill/>
                    </a:ln>
                  </pic:spPr>
                </pic:pic>
              </a:graphicData>
            </a:graphic>
          </wp:inline>
        </w:drawing>
      </w:r>
    </w:p>
    <w:p w:rsidR="00F12A8A" w:rsidRPr="0010156B" w:rsidRDefault="00F12A8A" w:rsidP="004D2D82">
      <w:pPr>
        <w:pStyle w:val="RepParaltp"/>
        <w:ind w:firstLine="480"/>
        <w:rPr>
          <w:rFonts w:ascii="微软雅黑" w:eastAsia="微软雅黑" w:hAnsi="微软雅黑"/>
          <w:lang w:val="en-US" w:eastAsia="zh-CN"/>
        </w:rPr>
      </w:pP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 xml:space="preserve"> 2.3 选中某一已使用主机，查看该主机上挂载的存储信息；</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3）小王点击“新增”按钮，弹出新增主机向导页面，小王根据向导可以将一台虚拟（物理）主机录入当前系统，供服务创建时使用；</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4）新增主机时，需指定主机类型，及主机支持的服务类型范围</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5）小王点击“移除”按钮，弹出移除主机确认对话框，确认删除后，系统将指定的主机从当前系统移除；若选中的主机是虚拟主机，还需要销毁该虚拟主机。</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6）小王选择“主机池管理” 标签页，页面中查询并展示系统中的主机</w:t>
      </w:r>
      <w:proofErr w:type="gramStart"/>
      <w:r w:rsidRPr="0010156B">
        <w:rPr>
          <w:rFonts w:ascii="微软雅黑" w:eastAsia="微软雅黑" w:hAnsi="微软雅黑" w:hint="eastAsia"/>
          <w:lang w:val="en-US" w:eastAsia="zh-CN"/>
        </w:rPr>
        <w:t>池信息</w:t>
      </w:r>
      <w:proofErr w:type="gramEnd"/>
      <w:r w:rsidRPr="0010156B">
        <w:rPr>
          <w:rFonts w:ascii="微软雅黑" w:eastAsia="微软雅黑" w:hAnsi="微软雅黑" w:hint="eastAsia"/>
          <w:lang w:val="en-US" w:eastAsia="zh-CN"/>
        </w:rPr>
        <w:t>列表；</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7）选中某一主机池，查看该池的配置信息，如设置池内最大最小预留主机数；</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lastRenderedPageBreak/>
        <w:t>8）选择某一主机池，点击“配置”按钮，弹出该主机池的配置信息，小王可根据需求更改配置项（主机增加、减少幅度，主机最大、</w:t>
      </w:r>
      <w:proofErr w:type="gramStart"/>
      <w:r w:rsidRPr="0010156B">
        <w:rPr>
          <w:rFonts w:ascii="微软雅黑" w:eastAsia="微软雅黑" w:hAnsi="微软雅黑" w:hint="eastAsia"/>
          <w:lang w:val="en-US" w:eastAsia="zh-CN"/>
        </w:rPr>
        <w:t>最</w:t>
      </w:r>
      <w:proofErr w:type="gramEnd"/>
      <w:r w:rsidRPr="0010156B">
        <w:rPr>
          <w:rFonts w:ascii="微软雅黑" w:eastAsia="微软雅黑" w:hAnsi="微软雅黑" w:hint="eastAsia"/>
          <w:lang w:val="en-US" w:eastAsia="zh-CN"/>
        </w:rPr>
        <w:t>小数），并保存；</w:t>
      </w:r>
    </w:p>
    <w:p w:rsidR="009C5136" w:rsidRPr="0010156B" w:rsidRDefault="009C5136" w:rsidP="004D2D82">
      <w:pPr>
        <w:pStyle w:val="title3alt3"/>
        <w:keepNext w:val="0"/>
        <w:keepLines w:val="0"/>
        <w:numPr>
          <w:ilvl w:val="2"/>
          <w:numId w:val="11"/>
        </w:numPr>
        <w:ind w:firstLine="560"/>
        <w:rPr>
          <w:rFonts w:ascii="微软雅黑" w:eastAsia="微软雅黑" w:hAnsi="微软雅黑"/>
        </w:rPr>
      </w:pPr>
      <w:bookmarkStart w:id="50" w:name="_Toc438560299"/>
      <w:r w:rsidRPr="0010156B">
        <w:rPr>
          <w:rFonts w:ascii="微软雅黑" w:eastAsia="微软雅黑" w:hAnsi="微软雅黑" w:hint="eastAsia"/>
        </w:rPr>
        <w:t>伸缩策略设置</w:t>
      </w:r>
      <w:bookmarkEnd w:id="50"/>
    </w:p>
    <w:p w:rsidR="009C5136" w:rsidRPr="0010156B" w:rsidRDefault="009C513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运营管理门户的伸缩策略配置与应用开发系统的伸缩策略不同之处即是否生成订单。应用系统的伸缩策略修改必须提交申请单，然后由运营人员审批后方可生效。而运</w:t>
      </w:r>
      <w:proofErr w:type="gramStart"/>
      <w:r w:rsidRPr="0010156B">
        <w:rPr>
          <w:rFonts w:ascii="微软雅黑" w:eastAsia="微软雅黑" w:hAnsi="微软雅黑" w:hint="eastAsia"/>
          <w:lang w:val="en-US" w:eastAsia="zh-CN"/>
        </w:rPr>
        <w:t>维系统</w:t>
      </w:r>
      <w:proofErr w:type="gramEnd"/>
      <w:r w:rsidRPr="0010156B">
        <w:rPr>
          <w:rFonts w:ascii="微软雅黑" w:eastAsia="微软雅黑" w:hAnsi="微软雅黑" w:hint="eastAsia"/>
          <w:lang w:val="en-US" w:eastAsia="zh-CN"/>
        </w:rPr>
        <w:t>的伸缩策略修改由平台管理人员直接修改并生效。</w:t>
      </w:r>
    </w:p>
    <w:p w:rsidR="009C5136" w:rsidRPr="0010156B" w:rsidRDefault="009C513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弹性伸缩策略类型有全局配置和个性化配置，平台管理人员使用平台伸缩策略设置页面可以修改平台的全局伸缩策略配置详情，并可以修改指定应用的伸缩策略类型及伸缩策略详细配置。</w:t>
      </w:r>
    </w:p>
    <w:p w:rsidR="009C5136" w:rsidRPr="0010156B" w:rsidRDefault="007C747C" w:rsidP="004D2D82">
      <w:pPr>
        <w:pStyle w:val="RepParaltp"/>
        <w:ind w:firstLine="480"/>
        <w:rPr>
          <w:rFonts w:ascii="微软雅黑" w:eastAsia="微软雅黑" w:hAnsi="微软雅黑" w:hint="eastAsia"/>
          <w:lang w:val="en-US" w:eastAsia="zh-CN"/>
        </w:rPr>
      </w:pPr>
      <w:r>
        <w:rPr>
          <w:rFonts w:ascii="微软雅黑" w:eastAsia="微软雅黑" w:hAnsi="微软雅黑"/>
          <w:lang w:val="en-US" w:eastAsia="zh-CN"/>
        </w:rPr>
        <w:t>【备注】</w:t>
      </w:r>
      <w:r w:rsidR="00DA773D">
        <w:rPr>
          <w:rFonts w:ascii="微软雅黑" w:eastAsia="微软雅黑" w:hAnsi="微软雅黑" w:hint="eastAsia"/>
          <w:lang w:val="en-US" w:eastAsia="zh-CN"/>
        </w:rPr>
        <w:t xml:space="preserve"> </w:t>
      </w:r>
      <w:r>
        <w:rPr>
          <w:rFonts w:ascii="微软雅黑" w:eastAsia="微软雅黑" w:hAnsi="微软雅黑"/>
          <w:lang w:val="en-US" w:eastAsia="zh-CN"/>
        </w:rPr>
        <w:t>伸缩后台实现依赖监控服务，只有监控服务正常运行，配置的伸缩策略才有效。</w:t>
      </w:r>
    </w:p>
    <w:p w:rsidR="009C5136" w:rsidRPr="0010156B" w:rsidRDefault="009C513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1）平台管理人员登录运营管理门户，在左侧菜单栏</w:t>
      </w:r>
      <w:r w:rsidR="00B05C7C">
        <w:rPr>
          <w:rFonts w:ascii="微软雅黑" w:eastAsia="微软雅黑" w:hAnsi="微软雅黑" w:hint="eastAsia"/>
          <w:lang w:val="en-US" w:eastAsia="zh-CN"/>
        </w:rPr>
        <w:t>中选</w:t>
      </w:r>
      <w:r w:rsidRPr="0010156B">
        <w:rPr>
          <w:rFonts w:ascii="微软雅黑" w:eastAsia="微软雅黑" w:hAnsi="微软雅黑" w:hint="eastAsia"/>
          <w:lang w:val="en-US" w:eastAsia="zh-CN"/>
        </w:rPr>
        <w:t>择“平台监控”--“伸缩策略设置”菜单项；</w:t>
      </w:r>
    </w:p>
    <w:p w:rsidR="009C5136" w:rsidRPr="0010156B" w:rsidRDefault="009C513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2）选择“应用伸缩策略”标签页，可以选择应用，查看其策略类型及策略配置详情，在策略详情界面；</w:t>
      </w:r>
      <w:r w:rsidR="00DD0773" w:rsidRPr="0010156B">
        <w:rPr>
          <w:rFonts w:ascii="微软雅黑" w:eastAsia="微软雅黑" w:hAnsi="微软雅黑" w:hint="eastAsia"/>
          <w:lang w:val="en-US" w:eastAsia="zh-CN"/>
        </w:rPr>
        <w:t>如下图所示：</w:t>
      </w:r>
    </w:p>
    <w:p w:rsidR="009C5136" w:rsidRPr="0010156B" w:rsidRDefault="005E0711" w:rsidP="004D2D82">
      <w:pPr>
        <w:pStyle w:val="RepParaltp"/>
        <w:ind w:firstLineChars="83" w:firstLine="199"/>
        <w:rPr>
          <w:rFonts w:ascii="微软雅黑" w:eastAsia="微软雅黑" w:hAnsi="微软雅黑"/>
          <w:lang w:val="en-US" w:eastAsia="zh-CN"/>
        </w:rPr>
      </w:pPr>
      <w:r w:rsidRPr="0010156B">
        <w:rPr>
          <w:rFonts w:ascii="微软雅黑" w:eastAsia="微软雅黑" w:hAnsi="微软雅黑"/>
          <w:noProof/>
          <w:lang w:val="en-US" w:eastAsia="zh-CN"/>
        </w:rPr>
        <w:lastRenderedPageBreak/>
        <w:drawing>
          <wp:inline distT="0" distB="0" distL="0" distR="0" wp14:anchorId="33815743" wp14:editId="03FD6DF3">
            <wp:extent cx="5539105" cy="4438650"/>
            <wp:effectExtent l="0" t="0" r="0" b="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39105" cy="4438650"/>
                    </a:xfrm>
                    <a:prstGeom prst="rect">
                      <a:avLst/>
                    </a:prstGeom>
                    <a:noFill/>
                    <a:ln>
                      <a:noFill/>
                    </a:ln>
                  </pic:spPr>
                </pic:pic>
              </a:graphicData>
            </a:graphic>
          </wp:inline>
        </w:drawing>
      </w:r>
    </w:p>
    <w:p w:rsidR="00E36E98" w:rsidRPr="0010156B" w:rsidRDefault="00E36E98" w:rsidP="004D2D82">
      <w:pPr>
        <w:pStyle w:val="RepParaltp"/>
        <w:ind w:firstLine="480"/>
        <w:rPr>
          <w:rFonts w:ascii="微软雅黑" w:eastAsia="微软雅黑" w:hAnsi="微软雅黑"/>
          <w:lang w:val="en-US" w:eastAsia="zh-CN"/>
        </w:rPr>
      </w:pPr>
    </w:p>
    <w:p w:rsidR="009C5136" w:rsidRPr="0010156B" w:rsidRDefault="009C513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3）点击“更改配置”，系统跳转应用的伸缩策略更改向导页面，根据向导用户可完成应用的伸缩策略配置；</w:t>
      </w:r>
      <w:r w:rsidR="003310CE" w:rsidRPr="0010156B">
        <w:rPr>
          <w:rFonts w:ascii="微软雅黑" w:eastAsia="微软雅黑" w:hAnsi="微软雅黑" w:hint="eastAsia"/>
          <w:lang w:val="en-US" w:eastAsia="zh-CN"/>
        </w:rPr>
        <w:t>如下图所示：</w:t>
      </w:r>
    </w:p>
    <w:p w:rsidR="003310CE" w:rsidRPr="0010156B" w:rsidRDefault="003310CE" w:rsidP="004D2D82">
      <w:pPr>
        <w:pStyle w:val="RepParaltp"/>
        <w:ind w:firstLine="480"/>
        <w:rPr>
          <w:rFonts w:ascii="微软雅黑" w:eastAsia="微软雅黑" w:hAnsi="微软雅黑"/>
          <w:lang w:val="en-US" w:eastAsia="zh-CN"/>
        </w:rPr>
      </w:pPr>
    </w:p>
    <w:p w:rsidR="009C5136" w:rsidRPr="0010156B" w:rsidRDefault="005E0711" w:rsidP="004D2D82">
      <w:pPr>
        <w:pStyle w:val="RepParaltp"/>
        <w:ind w:firstLineChars="83" w:firstLine="199"/>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2C6FB721" wp14:editId="54D13B23">
            <wp:extent cx="5539105" cy="4438650"/>
            <wp:effectExtent l="0" t="0" r="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39105" cy="4438650"/>
                    </a:xfrm>
                    <a:prstGeom prst="rect">
                      <a:avLst/>
                    </a:prstGeom>
                    <a:noFill/>
                    <a:ln>
                      <a:noFill/>
                    </a:ln>
                  </pic:spPr>
                </pic:pic>
              </a:graphicData>
            </a:graphic>
          </wp:inline>
        </w:drawing>
      </w:r>
    </w:p>
    <w:p w:rsidR="00877F9C" w:rsidRPr="0010156B" w:rsidRDefault="00877F9C" w:rsidP="00877F9C">
      <w:pPr>
        <w:pStyle w:val="RepParaltp"/>
        <w:ind w:firstLineChars="0" w:firstLine="0"/>
        <w:rPr>
          <w:rFonts w:ascii="微软雅黑" w:eastAsia="微软雅黑" w:hAnsi="微软雅黑"/>
          <w:noProof/>
          <w:lang w:val="en-US" w:eastAsia="zh-CN"/>
        </w:rPr>
      </w:pPr>
    </w:p>
    <w:p w:rsidR="009C5136" w:rsidRPr="0010156B" w:rsidRDefault="009C5136" w:rsidP="00877F9C">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3.1更改伸缩策</w:t>
      </w:r>
      <w:r w:rsidR="00C97DE9" w:rsidRPr="0010156B">
        <w:rPr>
          <w:rFonts w:ascii="微软雅黑" w:eastAsia="微软雅黑" w:hAnsi="微软雅黑" w:hint="eastAsia"/>
          <w:lang w:val="en-US" w:eastAsia="zh-CN"/>
        </w:rPr>
        <w:t>略类型，如由“全局配置”改为“个性化配置”，并修改各配置项的值；</w:t>
      </w:r>
    </w:p>
    <w:p w:rsidR="009C5136" w:rsidRPr="0010156B" w:rsidRDefault="009C5136" w:rsidP="00C97DE9">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3.2点击“保存”按钮，弹出确认对话框，用户确认修改后，系统将完成该应用的伸缩策略配置修</w:t>
      </w:r>
      <w:r w:rsidR="00C97DE9" w:rsidRPr="0010156B">
        <w:rPr>
          <w:rFonts w:ascii="微软雅黑" w:eastAsia="微软雅黑" w:hAnsi="微软雅黑" w:hint="eastAsia"/>
          <w:lang w:val="en-US" w:eastAsia="zh-CN"/>
        </w:rPr>
        <w:t>改</w:t>
      </w:r>
      <w:r w:rsidR="00C97DE9" w:rsidRPr="0010156B">
        <w:rPr>
          <w:rFonts w:ascii="微软雅黑" w:eastAsia="微软雅黑" w:hAnsi="微软雅黑"/>
          <w:lang w:val="en-US" w:eastAsia="zh-CN"/>
        </w:rPr>
        <w:t>；</w:t>
      </w:r>
    </w:p>
    <w:p w:rsidR="009C5136" w:rsidRPr="0010156B" w:rsidRDefault="009C5136"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4）选择“全局伸缩策略”标签页，页面展示当前平台的全局伸缩策略配置详情</w:t>
      </w:r>
      <w:r w:rsidR="003064CA" w:rsidRPr="0010156B">
        <w:rPr>
          <w:rFonts w:ascii="微软雅黑" w:eastAsia="微软雅黑" w:hAnsi="微软雅黑" w:hint="eastAsia"/>
          <w:lang w:val="en-US" w:eastAsia="zh-CN"/>
        </w:rPr>
        <w:t>，如下图所示：</w:t>
      </w:r>
    </w:p>
    <w:p w:rsidR="009C5136" w:rsidRPr="0010156B" w:rsidRDefault="005E0711" w:rsidP="00C97DE9">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79D698DC" wp14:editId="38B32662">
            <wp:extent cx="5548630" cy="3529330"/>
            <wp:effectExtent l="0" t="0" r="0" b="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48630" cy="3529330"/>
                    </a:xfrm>
                    <a:prstGeom prst="rect">
                      <a:avLst/>
                    </a:prstGeom>
                    <a:noFill/>
                    <a:ln>
                      <a:noFill/>
                    </a:ln>
                  </pic:spPr>
                </pic:pic>
              </a:graphicData>
            </a:graphic>
          </wp:inline>
        </w:drawing>
      </w:r>
    </w:p>
    <w:p w:rsidR="009C5B57" w:rsidRPr="0010156B" w:rsidRDefault="009C5B57" w:rsidP="004D2D82">
      <w:pPr>
        <w:pStyle w:val="RepParaltp"/>
        <w:ind w:firstLineChars="175" w:firstLine="420"/>
        <w:rPr>
          <w:rFonts w:ascii="微软雅黑" w:eastAsia="微软雅黑" w:hAnsi="微软雅黑"/>
          <w:noProof/>
          <w:lang w:val="en-US" w:eastAsia="zh-CN"/>
        </w:rPr>
      </w:pPr>
    </w:p>
    <w:p w:rsidR="009C5136" w:rsidRPr="0010156B" w:rsidRDefault="009C5136" w:rsidP="004D2D82">
      <w:pPr>
        <w:pStyle w:val="RepParaltp"/>
        <w:ind w:firstLineChars="175" w:firstLine="420"/>
        <w:rPr>
          <w:rFonts w:ascii="微软雅黑" w:eastAsia="微软雅黑" w:hAnsi="微软雅黑"/>
          <w:noProof/>
          <w:lang w:val="en-US" w:eastAsia="zh-CN"/>
        </w:rPr>
      </w:pPr>
      <w:r w:rsidRPr="0010156B">
        <w:rPr>
          <w:rFonts w:ascii="微软雅黑" w:eastAsia="微软雅黑" w:hAnsi="微软雅黑" w:hint="eastAsia"/>
          <w:noProof/>
          <w:lang w:val="en-US" w:eastAsia="zh-CN"/>
        </w:rPr>
        <w:t>5）</w:t>
      </w:r>
      <w:r w:rsidR="00C97DE9" w:rsidRPr="0010156B">
        <w:rPr>
          <w:rFonts w:ascii="微软雅黑" w:eastAsia="微软雅黑" w:hAnsi="微软雅黑" w:hint="eastAsia"/>
          <w:noProof/>
          <w:lang w:val="en-US" w:eastAsia="zh-CN"/>
        </w:rPr>
        <w:t>该表单是可以编辑的，移动鼠标至要修改的地方可直接修改；如下图所示：</w:t>
      </w:r>
    </w:p>
    <w:p w:rsidR="009C5B57" w:rsidRPr="0010156B" w:rsidRDefault="009C5B57" w:rsidP="004D2D82">
      <w:pPr>
        <w:pStyle w:val="RepParaltp"/>
        <w:ind w:firstLineChars="175" w:firstLine="420"/>
        <w:rPr>
          <w:rFonts w:ascii="微软雅黑" w:eastAsia="微软雅黑" w:hAnsi="微软雅黑"/>
          <w:noProof/>
          <w:lang w:val="en-US" w:eastAsia="zh-CN"/>
        </w:rPr>
      </w:pPr>
    </w:p>
    <w:p w:rsidR="009C5136" w:rsidRPr="0010156B" w:rsidRDefault="005E0711" w:rsidP="00C97DE9">
      <w:pPr>
        <w:pStyle w:val="RepParaltp"/>
        <w:ind w:firstLineChars="0" w:firstLine="0"/>
        <w:rPr>
          <w:rFonts w:ascii="微软雅黑" w:eastAsia="微软雅黑" w:hAnsi="微软雅黑"/>
          <w:lang w:val="en-US" w:eastAsia="zh-CN"/>
        </w:rPr>
      </w:pPr>
      <w:r w:rsidRPr="0010156B">
        <w:rPr>
          <w:rFonts w:ascii="微软雅黑" w:eastAsia="微软雅黑" w:hAnsi="微软雅黑"/>
          <w:noProof/>
          <w:lang w:val="en-US" w:eastAsia="zh-CN"/>
        </w:rPr>
        <w:drawing>
          <wp:inline distT="0" distB="0" distL="0" distR="0" wp14:anchorId="4BD45E2F" wp14:editId="2D2E1016">
            <wp:extent cx="5548630" cy="352933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48630" cy="3529330"/>
                    </a:xfrm>
                    <a:prstGeom prst="rect">
                      <a:avLst/>
                    </a:prstGeom>
                    <a:noFill/>
                    <a:ln>
                      <a:noFill/>
                    </a:ln>
                  </pic:spPr>
                </pic:pic>
              </a:graphicData>
            </a:graphic>
          </wp:inline>
        </w:drawing>
      </w:r>
    </w:p>
    <w:p w:rsidR="004B22C9" w:rsidRPr="0010156B" w:rsidRDefault="004B22C9" w:rsidP="00A6725C">
      <w:pPr>
        <w:pStyle w:val="RepParaltp"/>
        <w:ind w:firstLine="480"/>
        <w:rPr>
          <w:rFonts w:ascii="微软雅黑" w:eastAsia="微软雅黑" w:hAnsi="微软雅黑"/>
          <w:lang w:val="en-US" w:eastAsia="zh-CN"/>
        </w:rPr>
      </w:pPr>
    </w:p>
    <w:p w:rsidR="009C5136" w:rsidRPr="0010156B" w:rsidRDefault="009C5136" w:rsidP="00A6725C">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5.1</w:t>
      </w:r>
      <w:r w:rsidRPr="0010156B">
        <w:rPr>
          <w:rFonts w:ascii="微软雅黑" w:eastAsia="微软雅黑" w:hAnsi="微软雅黑" w:hint="eastAsia"/>
          <w:lang w:val="en-US" w:eastAsia="zh-CN"/>
        </w:rPr>
        <w:tab/>
        <w:t>平台管理人员可根据实际需求，选择“启用”/“不启动”伸/缩，并设定持续时间以及各策略项的阈值；</w:t>
      </w:r>
    </w:p>
    <w:p w:rsidR="009C5136" w:rsidRPr="0010156B" w:rsidRDefault="009C5136" w:rsidP="00A6725C">
      <w:pPr>
        <w:pStyle w:val="RepParaltp"/>
        <w:ind w:firstLine="480"/>
        <w:rPr>
          <w:rFonts w:ascii="微软雅黑" w:eastAsia="微软雅黑" w:hAnsi="微软雅黑"/>
          <w:lang w:val="en-US" w:eastAsia="zh-CN"/>
        </w:rPr>
      </w:pPr>
      <w:r w:rsidRPr="0010156B">
        <w:rPr>
          <w:rFonts w:ascii="微软雅黑" w:eastAsia="微软雅黑" w:hAnsi="微软雅黑" w:hint="eastAsia"/>
          <w:lang w:val="en-US" w:eastAsia="zh-CN"/>
        </w:rPr>
        <w:t>5.2</w:t>
      </w:r>
      <w:r w:rsidRPr="0010156B">
        <w:rPr>
          <w:rFonts w:ascii="微软雅黑" w:eastAsia="微软雅黑" w:hAnsi="微软雅黑" w:hint="eastAsia"/>
          <w:lang w:val="en-US" w:eastAsia="zh-CN"/>
        </w:rPr>
        <w:tab/>
        <w:t>点击“保存”按钮，弹</w:t>
      </w:r>
      <w:r w:rsidR="00A6725C" w:rsidRPr="0010156B">
        <w:rPr>
          <w:rFonts w:ascii="微软雅黑" w:eastAsia="微软雅黑" w:hAnsi="微软雅黑" w:hint="eastAsia"/>
          <w:lang w:val="en-US" w:eastAsia="zh-CN"/>
        </w:rPr>
        <w:t>出确认对话框，确认提交后，系统将更新全局伸缩策略配置为当前的设置；</w:t>
      </w:r>
    </w:p>
    <w:p w:rsidR="009C5136" w:rsidRPr="0010156B" w:rsidRDefault="009C5136" w:rsidP="004D2D82">
      <w:pPr>
        <w:pStyle w:val="RepParaltp"/>
        <w:ind w:firstLineChars="175" w:firstLine="420"/>
        <w:rPr>
          <w:rFonts w:ascii="微软雅黑" w:eastAsia="微软雅黑" w:hAnsi="微软雅黑"/>
          <w:noProof/>
          <w:lang w:val="en-US" w:eastAsia="zh-CN"/>
        </w:rPr>
      </w:pPr>
      <w:proofErr w:type="spellStart"/>
      <w:r w:rsidRPr="0010156B">
        <w:rPr>
          <w:rFonts w:ascii="微软雅黑" w:eastAsia="微软雅黑" w:hAnsi="微软雅黑" w:hint="eastAsia"/>
        </w:rPr>
        <w:t>需要特别注意的是，若更改了全局伸缩策略的配置，则所有当前使用全局伸缩策略配置的应用的伸缩策略也会随之改变</w:t>
      </w:r>
      <w:proofErr w:type="spellEnd"/>
      <w:r w:rsidRPr="0010156B">
        <w:rPr>
          <w:rFonts w:ascii="微软雅黑" w:eastAsia="微软雅黑" w:hAnsi="微软雅黑" w:hint="eastAsia"/>
        </w:rPr>
        <w:t>。</w:t>
      </w:r>
    </w:p>
    <w:p w:rsidR="00C80843" w:rsidRPr="0010156B" w:rsidRDefault="00C80843" w:rsidP="004D2D82">
      <w:pPr>
        <w:pStyle w:val="title3alt3"/>
        <w:keepNext w:val="0"/>
        <w:keepLines w:val="0"/>
        <w:ind w:firstLine="560"/>
        <w:rPr>
          <w:rFonts w:ascii="微软雅黑" w:eastAsia="微软雅黑" w:hAnsi="微软雅黑"/>
        </w:rPr>
      </w:pPr>
      <w:bookmarkStart w:id="51" w:name="_Toc438560300"/>
      <w:proofErr w:type="spellStart"/>
      <w:r w:rsidRPr="0010156B">
        <w:rPr>
          <w:rFonts w:ascii="微软雅黑" w:eastAsia="微软雅黑" w:hAnsi="微软雅黑" w:hint="eastAsia"/>
        </w:rPr>
        <w:t>存储管理</w:t>
      </w:r>
      <w:bookmarkEnd w:id="51"/>
      <w:proofErr w:type="spellEnd"/>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运营管理门户提供存储的统一管理入口，平台管理人员可查看系统中已有存储信息，查看存储被挂载的主机列表信息。另外还可以新增、移除、挂载、卸载以及存储扩容等操作。</w:t>
      </w:r>
    </w:p>
    <w:p w:rsidR="00C80843" w:rsidRPr="0010156B" w:rsidRDefault="00C80843" w:rsidP="004D2D82">
      <w:pPr>
        <w:pStyle w:val="RepParaltp"/>
        <w:ind w:firstLine="480"/>
        <w:rPr>
          <w:rFonts w:ascii="微软雅黑" w:eastAsia="微软雅黑" w:hAnsi="微软雅黑"/>
          <w:lang w:val="en-US" w:eastAsia="zh-CN"/>
        </w:rPr>
      </w:pPr>
      <w:r w:rsidRPr="0010156B">
        <w:rPr>
          <w:rFonts w:ascii="微软雅黑" w:eastAsia="微软雅黑" w:hAnsi="微软雅黑" w:hint="eastAsia"/>
          <w:lang w:val="en-GB" w:eastAsia="zh-CN"/>
        </w:rPr>
        <w:t>1）平台管理人员登录运营管理门户，在左侧菜单栏</w:t>
      </w:r>
      <w:r w:rsidR="00F358C1" w:rsidRPr="0010156B">
        <w:rPr>
          <w:rFonts w:ascii="微软雅黑" w:eastAsia="微软雅黑" w:hAnsi="微软雅黑" w:hint="eastAsia"/>
          <w:lang w:val="en-GB" w:eastAsia="zh-CN"/>
        </w:rPr>
        <w:t>，</w:t>
      </w:r>
      <w:r w:rsidR="00382ED4" w:rsidRPr="0010156B">
        <w:rPr>
          <w:rFonts w:ascii="微软雅黑" w:eastAsia="微软雅黑" w:hAnsi="微软雅黑" w:hint="eastAsia"/>
          <w:lang w:val="en-GB" w:eastAsia="zh-CN"/>
        </w:rPr>
        <w:t>选</w:t>
      </w:r>
      <w:r w:rsidRPr="0010156B">
        <w:rPr>
          <w:rFonts w:ascii="微软雅黑" w:eastAsia="微软雅黑" w:hAnsi="微软雅黑" w:hint="eastAsia"/>
          <w:lang w:val="en-GB" w:eastAsia="zh-CN"/>
        </w:rPr>
        <w:t>择“资源管理”--“存储管</w:t>
      </w:r>
      <w:r w:rsidRPr="0010156B">
        <w:rPr>
          <w:rFonts w:ascii="微软雅黑" w:eastAsia="微软雅黑" w:hAnsi="微软雅黑" w:hint="eastAsia"/>
          <w:lang w:val="en-US" w:eastAsia="zh-CN"/>
        </w:rPr>
        <w:t>理”菜单项；</w:t>
      </w:r>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2）设定查询条件并点击“查询”按钮，页面中即展示符合条件的存储资源列表；</w:t>
      </w:r>
      <w:r w:rsidR="000F0F7C" w:rsidRPr="0010156B">
        <w:rPr>
          <w:rFonts w:ascii="微软雅黑" w:eastAsia="微软雅黑" w:hAnsi="微软雅黑" w:hint="eastAsia"/>
          <w:lang w:val="en-GB" w:eastAsia="zh-CN"/>
        </w:rPr>
        <w:t>如下图所示：</w:t>
      </w:r>
    </w:p>
    <w:p w:rsidR="00E90DAA" w:rsidRPr="0010156B" w:rsidRDefault="005E0711" w:rsidP="00382ED4">
      <w:pPr>
        <w:pStyle w:val="RepParaltp"/>
        <w:ind w:firstLineChars="0" w:firstLine="0"/>
        <w:rPr>
          <w:rFonts w:ascii="微软雅黑" w:eastAsia="微软雅黑" w:hAnsi="微软雅黑"/>
          <w:lang w:val="en-GB" w:eastAsia="zh-CN"/>
        </w:rPr>
      </w:pPr>
      <w:r w:rsidRPr="0010156B">
        <w:rPr>
          <w:rFonts w:ascii="微软雅黑" w:eastAsia="微软雅黑" w:hAnsi="微软雅黑"/>
          <w:noProof/>
          <w:lang w:val="en-US" w:eastAsia="zh-CN"/>
        </w:rPr>
        <w:lastRenderedPageBreak/>
        <w:drawing>
          <wp:inline distT="0" distB="0" distL="0" distR="0" wp14:anchorId="5B2BDBC1" wp14:editId="3C9A6B0F">
            <wp:extent cx="5539105" cy="4167505"/>
            <wp:effectExtent l="0" t="0" r="0" b="0"/>
            <wp:docPr id="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39105" cy="4167505"/>
                    </a:xfrm>
                    <a:prstGeom prst="rect">
                      <a:avLst/>
                    </a:prstGeom>
                    <a:noFill/>
                    <a:ln>
                      <a:noFill/>
                    </a:ln>
                  </pic:spPr>
                </pic:pic>
              </a:graphicData>
            </a:graphic>
          </wp:inline>
        </w:drawing>
      </w:r>
    </w:p>
    <w:p w:rsidR="00EE68A0" w:rsidRPr="0010156B" w:rsidRDefault="00EE68A0" w:rsidP="004D2D82">
      <w:pPr>
        <w:pStyle w:val="RepParaltp"/>
        <w:ind w:firstLine="480"/>
        <w:rPr>
          <w:rFonts w:ascii="微软雅黑" w:eastAsia="微软雅黑" w:hAnsi="微软雅黑"/>
          <w:lang w:val="en-GB" w:eastAsia="zh-CN"/>
        </w:rPr>
      </w:pPr>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3）在存储管理页面，点击“新增”按钮，页面跳转新增存储向导页面，小王可根据向导中页面提示，完成一个存储的新增（需指定存储名称、存储路径以及存储大小）；</w:t>
      </w:r>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4）在存储管理页面，点击“移除”按钮，弹出移除存储确认框，小王点击确认移除后，即可完成指定存储的移除（需注意的时，已被挂载使用的存储不允许移除）；</w:t>
      </w:r>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5）在存储管理页面，点击“变更”按钮，可以更改指定存储的配置，如存储大小，可以实现存储的扩容。</w:t>
      </w:r>
    </w:p>
    <w:p w:rsidR="00701DAC" w:rsidRPr="0010156B" w:rsidRDefault="00C80843" w:rsidP="00AD5226">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6）在存储管理页面，点击列表中存储标识（超链接），页面跳转存储详情页面，页面中展示存储详细信息，并展示被挂载的主机列表；</w:t>
      </w:r>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lastRenderedPageBreak/>
        <w:t xml:space="preserve"> 6.1点击“挂载”，可以将新的主机挂载到指定存储（需指定要挂载存储的主机IP及本地挂载点）；</w:t>
      </w:r>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 xml:space="preserve"> 6.2点击“卸载”，可将指定主机所挂载的共享存储</w:t>
      </w:r>
    </w:p>
    <w:p w:rsidR="00C80843" w:rsidRPr="0010156B" w:rsidRDefault="00C80843" w:rsidP="004D2D82">
      <w:pPr>
        <w:pStyle w:val="title3alt3"/>
        <w:keepNext w:val="0"/>
        <w:keepLines w:val="0"/>
        <w:ind w:firstLine="560"/>
        <w:rPr>
          <w:rFonts w:ascii="微软雅黑" w:eastAsia="微软雅黑" w:hAnsi="微软雅黑"/>
        </w:rPr>
      </w:pPr>
      <w:bookmarkStart w:id="52" w:name="_Toc438560301"/>
      <w:proofErr w:type="spellStart"/>
      <w:r w:rsidRPr="0010156B">
        <w:rPr>
          <w:rFonts w:ascii="微软雅黑" w:eastAsia="微软雅黑" w:hAnsi="微软雅黑" w:hint="eastAsia"/>
        </w:rPr>
        <w:t>IP管理</w:t>
      </w:r>
      <w:bookmarkEnd w:id="52"/>
      <w:proofErr w:type="spellEnd"/>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运营管理门户提供虚拟IP的管理，主要是提供查看功能，包括当前系统中所有虚拟IP段以及各段内已使用虚拟IP的列表展示。</w:t>
      </w:r>
    </w:p>
    <w:p w:rsidR="00730374" w:rsidRPr="0010156B" w:rsidRDefault="00C80843" w:rsidP="00B16883">
      <w:pPr>
        <w:pStyle w:val="RepParaltp"/>
        <w:ind w:firstLine="480"/>
        <w:rPr>
          <w:rFonts w:ascii="微软雅黑" w:eastAsia="微软雅黑" w:hAnsi="微软雅黑"/>
          <w:lang w:val="en-GB" w:eastAsia="zh-CN"/>
        </w:rPr>
      </w:pPr>
      <w:r w:rsidRPr="0010156B">
        <w:rPr>
          <w:rFonts w:ascii="微软雅黑" w:eastAsia="微软雅黑" w:hAnsi="微软雅黑" w:hint="eastAsia"/>
          <w:lang w:val="en-US" w:eastAsia="zh-CN"/>
        </w:rPr>
        <w:t>1）平台管理人员登录运营管理门户，在左侧菜单栏</w:t>
      </w:r>
      <w:r w:rsidR="009E2B55" w:rsidRPr="0010156B">
        <w:rPr>
          <w:rFonts w:ascii="微软雅黑" w:eastAsia="微软雅黑" w:hAnsi="微软雅黑" w:hint="eastAsia"/>
          <w:lang w:val="en-US" w:eastAsia="zh-CN"/>
        </w:rPr>
        <w:t>，</w:t>
      </w:r>
      <w:r w:rsidR="005B3BB9" w:rsidRPr="0010156B">
        <w:rPr>
          <w:rFonts w:ascii="微软雅黑" w:eastAsia="微软雅黑" w:hAnsi="微软雅黑" w:hint="eastAsia"/>
          <w:lang w:val="en-US" w:eastAsia="zh-CN"/>
        </w:rPr>
        <w:t>选</w:t>
      </w:r>
      <w:r w:rsidRPr="0010156B">
        <w:rPr>
          <w:rFonts w:ascii="微软雅黑" w:eastAsia="微软雅黑" w:hAnsi="微软雅黑" w:hint="eastAsia"/>
          <w:lang w:val="en-US" w:eastAsia="zh-CN"/>
        </w:rPr>
        <w:t>择“资源管理”--“虚拟IP管理”菜单项；页面</w:t>
      </w:r>
      <w:r w:rsidRPr="0010156B">
        <w:rPr>
          <w:rFonts w:ascii="微软雅黑" w:eastAsia="微软雅黑" w:hAnsi="微软雅黑" w:hint="eastAsia"/>
          <w:lang w:val="en-GB" w:eastAsia="zh-CN"/>
        </w:rPr>
        <w:t>面中展示平台所有的虚拟IP段列表</w:t>
      </w:r>
      <w:r w:rsidR="00B16883" w:rsidRPr="0010156B">
        <w:rPr>
          <w:rFonts w:ascii="微软雅黑" w:eastAsia="微软雅黑" w:hAnsi="微软雅黑"/>
          <w:lang w:val="en-GB" w:eastAsia="zh-CN"/>
        </w:rPr>
        <w:t>，如下图所示：</w:t>
      </w:r>
    </w:p>
    <w:p w:rsidR="00956A92" w:rsidRPr="0010156B" w:rsidRDefault="00956A92" w:rsidP="00B16883">
      <w:pPr>
        <w:pStyle w:val="RepParaltp"/>
        <w:ind w:firstLine="480"/>
        <w:rPr>
          <w:rFonts w:ascii="微软雅黑" w:eastAsia="微软雅黑" w:hAnsi="微软雅黑"/>
          <w:lang w:val="en-GB" w:eastAsia="zh-CN"/>
        </w:rPr>
      </w:pPr>
    </w:p>
    <w:p w:rsidR="00B16883" w:rsidRPr="0010156B" w:rsidRDefault="005E0711" w:rsidP="00B16883">
      <w:pPr>
        <w:pStyle w:val="RepParaltp"/>
        <w:ind w:firstLineChars="0" w:firstLine="0"/>
        <w:rPr>
          <w:rFonts w:ascii="微软雅黑" w:eastAsia="微软雅黑" w:hAnsi="微软雅黑"/>
          <w:lang w:val="en-GB" w:eastAsia="zh-CN"/>
        </w:rPr>
      </w:pPr>
      <w:r w:rsidRPr="0010156B">
        <w:rPr>
          <w:rFonts w:ascii="微软雅黑" w:eastAsia="微软雅黑" w:hAnsi="微软雅黑"/>
          <w:noProof/>
          <w:lang w:val="en-US" w:eastAsia="zh-CN"/>
        </w:rPr>
        <w:drawing>
          <wp:inline distT="0" distB="0" distL="0" distR="0" wp14:anchorId="0B09E02A" wp14:editId="14E96A33">
            <wp:extent cx="5539105" cy="4524375"/>
            <wp:effectExtent l="0" t="0" r="0" b="0"/>
            <wp:docPr id="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39105" cy="4524375"/>
                    </a:xfrm>
                    <a:prstGeom prst="rect">
                      <a:avLst/>
                    </a:prstGeom>
                    <a:noFill/>
                    <a:ln>
                      <a:noFill/>
                    </a:ln>
                  </pic:spPr>
                </pic:pic>
              </a:graphicData>
            </a:graphic>
          </wp:inline>
        </w:drawing>
      </w:r>
    </w:p>
    <w:p w:rsidR="00F95B6C" w:rsidRPr="0010156B" w:rsidRDefault="00F95B6C" w:rsidP="004D2D82">
      <w:pPr>
        <w:pStyle w:val="RepParaltp"/>
        <w:ind w:firstLineChars="83" w:firstLine="199"/>
        <w:rPr>
          <w:rFonts w:ascii="微软雅黑" w:eastAsia="微软雅黑" w:hAnsi="微软雅黑"/>
          <w:lang w:val="en-GB" w:eastAsia="zh-CN"/>
        </w:rPr>
      </w:pPr>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US" w:eastAsia="zh-CN"/>
        </w:rPr>
        <w:t>2</w:t>
      </w:r>
      <w:r w:rsidRPr="0010156B">
        <w:rPr>
          <w:rFonts w:ascii="微软雅黑" w:eastAsia="微软雅黑" w:hAnsi="微软雅黑" w:hint="eastAsia"/>
          <w:lang w:val="en-GB" w:eastAsia="zh-CN"/>
        </w:rPr>
        <w:t>）</w:t>
      </w:r>
      <w:r w:rsidR="00730374" w:rsidRPr="0010156B">
        <w:rPr>
          <w:rFonts w:ascii="微软雅黑" w:eastAsia="微软雅黑" w:hAnsi="微软雅黑" w:hint="eastAsia"/>
          <w:lang w:val="en-GB" w:eastAsia="zh-CN"/>
        </w:rPr>
        <w:t>选中</w:t>
      </w:r>
      <w:r w:rsidRPr="0010156B">
        <w:rPr>
          <w:rFonts w:ascii="微软雅黑" w:eastAsia="微软雅黑" w:hAnsi="微软雅黑" w:hint="eastAsia"/>
          <w:lang w:val="en-GB" w:eastAsia="zh-CN"/>
        </w:rPr>
        <w:t>“虚拟IP网段”，</w:t>
      </w:r>
      <w:r w:rsidR="00730374" w:rsidRPr="0010156B">
        <w:rPr>
          <w:rFonts w:ascii="微软雅黑" w:eastAsia="微软雅黑" w:hAnsi="微软雅黑" w:hint="eastAsia"/>
          <w:lang w:val="en-GB" w:eastAsia="zh-CN"/>
        </w:rPr>
        <w:t>点击“查看”按钮，</w:t>
      </w:r>
      <w:r w:rsidRPr="0010156B">
        <w:rPr>
          <w:rFonts w:ascii="微软雅黑" w:eastAsia="微软雅黑" w:hAnsi="微软雅黑" w:hint="eastAsia"/>
          <w:lang w:val="en-GB" w:eastAsia="zh-CN"/>
        </w:rPr>
        <w:t>右侧列表展示该网络中已使用虚拟IP的列表；</w:t>
      </w:r>
    </w:p>
    <w:p w:rsidR="00730374" w:rsidRPr="0010156B" w:rsidRDefault="005E0711" w:rsidP="00B14142">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drawing>
          <wp:inline distT="0" distB="0" distL="0" distR="0" wp14:anchorId="599BF02E" wp14:editId="4E5A03C1">
            <wp:extent cx="5539105" cy="4524375"/>
            <wp:effectExtent l="0" t="0" r="0" b="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39105" cy="4524375"/>
                    </a:xfrm>
                    <a:prstGeom prst="rect">
                      <a:avLst/>
                    </a:prstGeom>
                    <a:noFill/>
                    <a:ln>
                      <a:noFill/>
                    </a:ln>
                  </pic:spPr>
                </pic:pic>
              </a:graphicData>
            </a:graphic>
          </wp:inline>
        </w:drawing>
      </w:r>
    </w:p>
    <w:p w:rsidR="00F95B6C" w:rsidRPr="0010156B" w:rsidRDefault="00F95B6C" w:rsidP="004D2D82">
      <w:pPr>
        <w:pStyle w:val="RepParaltp"/>
        <w:ind w:firstLineChars="83" w:firstLine="199"/>
        <w:rPr>
          <w:rFonts w:ascii="微软雅黑" w:eastAsia="微软雅黑" w:hAnsi="微软雅黑"/>
          <w:lang w:val="en-GB" w:eastAsia="zh-CN"/>
        </w:rPr>
      </w:pPr>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3）单击“新增”按钮，页面跳转虚拟IP段新增向导页面，根据向导填写虚拟IP段名称、虚拟IP段起止虚拟IP，完成虚拟IP段的新增；</w:t>
      </w:r>
      <w:r w:rsidR="00B70A8D" w:rsidRPr="0010156B">
        <w:rPr>
          <w:rFonts w:ascii="微软雅黑" w:eastAsia="微软雅黑" w:hAnsi="微软雅黑" w:hint="eastAsia"/>
          <w:lang w:val="en-GB" w:eastAsia="zh-CN"/>
        </w:rPr>
        <w:t>如下图所示：</w:t>
      </w:r>
    </w:p>
    <w:p w:rsidR="00730374" w:rsidRPr="0010156B" w:rsidRDefault="005E0711" w:rsidP="00E805F0">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6E4EE44B" wp14:editId="639901A3">
            <wp:extent cx="5539105" cy="4524375"/>
            <wp:effectExtent l="0" t="0" r="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39105" cy="4524375"/>
                    </a:xfrm>
                    <a:prstGeom prst="rect">
                      <a:avLst/>
                    </a:prstGeom>
                    <a:noFill/>
                    <a:ln>
                      <a:noFill/>
                    </a:ln>
                  </pic:spPr>
                </pic:pic>
              </a:graphicData>
            </a:graphic>
          </wp:inline>
        </w:drawing>
      </w:r>
    </w:p>
    <w:p w:rsidR="00F95B6C" w:rsidRPr="0010156B" w:rsidRDefault="00F95B6C" w:rsidP="004D2D82">
      <w:pPr>
        <w:pStyle w:val="RepParaltp"/>
        <w:ind w:firstLineChars="83" w:firstLine="199"/>
        <w:rPr>
          <w:rFonts w:ascii="微软雅黑" w:eastAsia="微软雅黑" w:hAnsi="微软雅黑"/>
          <w:lang w:val="en-GB" w:eastAsia="zh-CN"/>
        </w:rPr>
      </w:pPr>
    </w:p>
    <w:p w:rsidR="00730374"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4）单击“删除”按钮，弹出虚拟IP段删除确认对话框，用户确认后即触发虚拟IP段的删除；</w:t>
      </w:r>
    </w:p>
    <w:p w:rsidR="00C80843" w:rsidRPr="0010156B" w:rsidRDefault="00C80843" w:rsidP="004D2D82">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5）单击“修改”按钮，页面跳转虚拟IP</w:t>
      </w:r>
      <w:proofErr w:type="gramStart"/>
      <w:r w:rsidR="00730374" w:rsidRPr="0010156B">
        <w:rPr>
          <w:rFonts w:ascii="微软雅黑" w:eastAsia="微软雅黑" w:hAnsi="微软雅黑" w:hint="eastAsia"/>
          <w:lang w:val="en-GB" w:eastAsia="zh-CN"/>
        </w:rPr>
        <w:t>段修改</w:t>
      </w:r>
      <w:proofErr w:type="gramEnd"/>
      <w:r w:rsidR="00730374" w:rsidRPr="0010156B">
        <w:rPr>
          <w:rFonts w:ascii="微软雅黑" w:eastAsia="微软雅黑" w:hAnsi="微软雅黑" w:hint="eastAsia"/>
          <w:lang w:val="en-GB" w:eastAsia="zh-CN"/>
        </w:rPr>
        <w:t>向导页面，完成修改后，点击“确认”保存修改内容；</w:t>
      </w:r>
      <w:r w:rsidR="004C5FCE" w:rsidRPr="0010156B">
        <w:rPr>
          <w:rFonts w:ascii="微软雅黑" w:eastAsia="微软雅黑" w:hAnsi="微软雅黑" w:hint="eastAsia"/>
          <w:lang w:val="en-GB" w:eastAsia="zh-CN"/>
        </w:rPr>
        <w:t>如下图所示：</w:t>
      </w:r>
    </w:p>
    <w:p w:rsidR="00730374" w:rsidRPr="0010156B" w:rsidRDefault="005E0711" w:rsidP="004C5FCE">
      <w:pPr>
        <w:pStyle w:val="RepParaltp"/>
        <w:ind w:firstLineChars="0" w:firstLine="0"/>
        <w:rPr>
          <w:rFonts w:ascii="微软雅黑" w:eastAsia="微软雅黑" w:hAnsi="微软雅黑"/>
          <w:noProof/>
          <w:lang w:val="en-US" w:eastAsia="zh-CN"/>
        </w:rPr>
      </w:pPr>
      <w:r w:rsidRPr="0010156B">
        <w:rPr>
          <w:rFonts w:ascii="微软雅黑" w:eastAsia="微软雅黑" w:hAnsi="微软雅黑"/>
          <w:noProof/>
          <w:lang w:val="en-US" w:eastAsia="zh-CN"/>
        </w:rPr>
        <w:lastRenderedPageBreak/>
        <w:drawing>
          <wp:inline distT="0" distB="0" distL="0" distR="0" wp14:anchorId="7FE0B5BC" wp14:editId="6AA8E03C">
            <wp:extent cx="5539105" cy="4524375"/>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9105" cy="4524375"/>
                    </a:xfrm>
                    <a:prstGeom prst="rect">
                      <a:avLst/>
                    </a:prstGeom>
                    <a:noFill/>
                    <a:ln>
                      <a:noFill/>
                    </a:ln>
                  </pic:spPr>
                </pic:pic>
              </a:graphicData>
            </a:graphic>
          </wp:inline>
        </w:drawing>
      </w:r>
    </w:p>
    <w:p w:rsidR="00305B36" w:rsidRPr="0010156B" w:rsidRDefault="00305B36" w:rsidP="004C5FCE">
      <w:pPr>
        <w:pStyle w:val="RepParaltp"/>
        <w:ind w:firstLineChars="0" w:firstLine="0"/>
        <w:rPr>
          <w:rFonts w:ascii="微软雅黑" w:eastAsia="微软雅黑" w:hAnsi="微软雅黑"/>
          <w:noProof/>
          <w:lang w:val="en-US" w:eastAsia="zh-CN"/>
        </w:rPr>
      </w:pPr>
    </w:p>
    <w:p w:rsidR="00305B36" w:rsidRPr="0010156B" w:rsidRDefault="00305B36" w:rsidP="00BB4C72">
      <w:pPr>
        <w:pStyle w:val="title2alt2"/>
        <w:keepNext w:val="0"/>
        <w:keepLines w:val="0"/>
        <w:rPr>
          <w:rFonts w:ascii="微软雅黑" w:eastAsia="微软雅黑" w:hAnsi="微软雅黑"/>
        </w:rPr>
      </w:pPr>
      <w:bookmarkStart w:id="53" w:name="_Toc438560302"/>
      <w:proofErr w:type="spellStart"/>
      <w:r w:rsidRPr="0010156B">
        <w:rPr>
          <w:rFonts w:ascii="微软雅黑" w:eastAsia="微软雅黑" w:hAnsi="微软雅黑"/>
        </w:rPr>
        <w:t>PaaS</w:t>
      </w:r>
      <w:proofErr w:type="spellEnd"/>
      <w:r w:rsidRPr="0010156B">
        <w:rPr>
          <w:rFonts w:ascii="微软雅黑" w:eastAsia="微软雅黑" w:hAnsi="微软雅黑"/>
        </w:rPr>
        <w:t xml:space="preserve"> V6 新</w:t>
      </w:r>
      <w:r w:rsidR="00123181" w:rsidRPr="0010156B">
        <w:rPr>
          <w:rFonts w:ascii="微软雅黑" w:eastAsia="微软雅黑" w:hAnsi="微软雅黑"/>
        </w:rPr>
        <w:t>特性</w:t>
      </w:r>
      <w:bookmarkEnd w:id="53"/>
    </w:p>
    <w:p w:rsidR="00305B36" w:rsidRPr="0010156B" w:rsidRDefault="005C781E" w:rsidP="002031EA">
      <w:pPr>
        <w:pStyle w:val="title3alt3"/>
        <w:keepNext w:val="0"/>
        <w:keepLines w:val="0"/>
        <w:ind w:firstLineChars="0" w:firstLine="562"/>
        <w:rPr>
          <w:rFonts w:ascii="微软雅黑" w:eastAsia="微软雅黑" w:hAnsi="微软雅黑"/>
        </w:rPr>
      </w:pPr>
      <w:bookmarkStart w:id="54" w:name="_Toc438560303"/>
      <w:r w:rsidRPr="0010156B">
        <w:rPr>
          <w:rFonts w:ascii="微软雅黑" w:eastAsia="微软雅黑" w:hAnsi="微软雅黑" w:hint="eastAsia"/>
        </w:rPr>
        <w:t>应用容器</w:t>
      </w:r>
      <w:bookmarkEnd w:id="54"/>
    </w:p>
    <w:p w:rsidR="005C781E" w:rsidRPr="0010156B" w:rsidRDefault="002031EA" w:rsidP="002031EA">
      <w:pPr>
        <w:pStyle w:val="RepParaltp"/>
        <w:ind w:firstLine="480"/>
        <w:rPr>
          <w:rFonts w:ascii="微软雅黑" w:eastAsia="微软雅黑" w:hAnsi="微软雅黑"/>
          <w:lang w:val="en-GB" w:eastAsia="zh-CN"/>
        </w:rPr>
      </w:pPr>
      <w:r w:rsidRPr="0010156B">
        <w:rPr>
          <w:rFonts w:ascii="微软雅黑" w:eastAsia="微软雅黑" w:hAnsi="微软雅黑"/>
          <w:lang w:val="en-GB" w:eastAsia="zh-CN"/>
        </w:rPr>
        <w:t>除了之前支持的Jetty应用容器，增加了Apache Tomcat应用容器。</w:t>
      </w:r>
      <w:r w:rsidR="00B2323A" w:rsidRPr="0010156B">
        <w:rPr>
          <w:rFonts w:ascii="微软雅黑" w:eastAsia="微软雅黑" w:hAnsi="微软雅黑"/>
          <w:lang w:val="en-GB" w:eastAsia="zh-CN"/>
        </w:rPr>
        <w:t>Jetty和Tomcat都支持分布式</w:t>
      </w:r>
      <w:r w:rsidR="005346D3" w:rsidRPr="0010156B">
        <w:rPr>
          <w:rFonts w:ascii="微软雅黑" w:eastAsia="微软雅黑" w:hAnsi="微软雅黑"/>
          <w:lang w:val="en-GB" w:eastAsia="zh-CN"/>
        </w:rPr>
        <w:t>会话</w:t>
      </w:r>
      <w:r w:rsidR="00B2323A" w:rsidRPr="0010156B">
        <w:rPr>
          <w:rFonts w:ascii="微软雅黑" w:eastAsia="微软雅黑" w:hAnsi="微软雅黑"/>
          <w:lang w:val="en-GB" w:eastAsia="zh-CN"/>
        </w:rPr>
        <w:t>服务</w:t>
      </w:r>
      <w:r w:rsidR="005346D3" w:rsidRPr="0010156B">
        <w:rPr>
          <w:rFonts w:ascii="微软雅黑" w:eastAsia="微软雅黑" w:hAnsi="微软雅黑"/>
          <w:lang w:val="en-GB" w:eastAsia="zh-CN"/>
        </w:rPr>
        <w:t>（应用会话存储在高速缓存</w:t>
      </w:r>
      <w:proofErr w:type="spellStart"/>
      <w:r w:rsidR="005346D3" w:rsidRPr="0010156B">
        <w:rPr>
          <w:rFonts w:ascii="微软雅黑" w:eastAsia="微软雅黑" w:hAnsi="微软雅黑"/>
          <w:lang w:val="en-GB" w:eastAsia="zh-CN"/>
        </w:rPr>
        <w:t>Memcached</w:t>
      </w:r>
      <w:proofErr w:type="spellEnd"/>
      <w:r w:rsidR="005346D3" w:rsidRPr="0010156B">
        <w:rPr>
          <w:rFonts w:ascii="微软雅黑" w:eastAsia="微软雅黑" w:hAnsi="微软雅黑"/>
          <w:lang w:val="en-GB" w:eastAsia="zh-CN"/>
        </w:rPr>
        <w:t>中）。</w:t>
      </w:r>
    </w:p>
    <w:p w:rsidR="005C781E" w:rsidRPr="0010156B" w:rsidRDefault="002031EA" w:rsidP="002031EA">
      <w:pPr>
        <w:pStyle w:val="title3alt3"/>
        <w:keepNext w:val="0"/>
        <w:keepLines w:val="0"/>
        <w:ind w:firstLineChars="0" w:firstLine="562"/>
        <w:rPr>
          <w:rFonts w:ascii="微软雅黑" w:eastAsia="微软雅黑" w:hAnsi="微软雅黑"/>
        </w:rPr>
      </w:pPr>
      <w:bookmarkStart w:id="55" w:name="_Toc438560304"/>
      <w:proofErr w:type="spellStart"/>
      <w:r w:rsidRPr="0010156B">
        <w:rPr>
          <w:rFonts w:ascii="微软雅黑" w:eastAsia="微软雅黑" w:hAnsi="微软雅黑"/>
        </w:rPr>
        <w:t>扩展</w:t>
      </w:r>
      <w:r w:rsidR="005C781E" w:rsidRPr="0010156B">
        <w:rPr>
          <w:rFonts w:ascii="微软雅黑" w:eastAsia="微软雅黑" w:hAnsi="微软雅黑"/>
        </w:rPr>
        <w:t>服务</w:t>
      </w:r>
      <w:bookmarkEnd w:id="55"/>
      <w:proofErr w:type="spellEnd"/>
    </w:p>
    <w:p w:rsidR="005C781E" w:rsidRPr="0010156B" w:rsidRDefault="002031EA" w:rsidP="002031EA">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 xml:space="preserve">新增 </w:t>
      </w:r>
      <w:proofErr w:type="spellStart"/>
      <w:r w:rsidRPr="0010156B">
        <w:rPr>
          <w:rFonts w:ascii="微软雅黑" w:eastAsia="微软雅黑" w:hAnsi="微软雅黑" w:hint="eastAsia"/>
          <w:lang w:val="en-GB" w:eastAsia="zh-CN"/>
        </w:rPr>
        <w:t>Redis</w:t>
      </w:r>
      <w:proofErr w:type="spellEnd"/>
      <w:r w:rsidRPr="0010156B">
        <w:rPr>
          <w:rFonts w:ascii="微软雅黑" w:eastAsia="微软雅黑" w:hAnsi="微软雅黑" w:hint="eastAsia"/>
          <w:lang w:val="en-GB" w:eastAsia="zh-CN"/>
        </w:rPr>
        <w:t>、</w:t>
      </w:r>
      <w:proofErr w:type="spellStart"/>
      <w:r w:rsidRPr="0010156B">
        <w:rPr>
          <w:rFonts w:ascii="微软雅黑" w:eastAsia="微软雅黑" w:hAnsi="微软雅黑" w:hint="eastAsia"/>
          <w:lang w:val="en-GB" w:eastAsia="zh-CN"/>
        </w:rPr>
        <w:t>Primeton</w:t>
      </w:r>
      <w:proofErr w:type="spellEnd"/>
      <w:r w:rsidRPr="0010156B">
        <w:rPr>
          <w:rFonts w:ascii="微软雅黑" w:eastAsia="微软雅黑" w:hAnsi="微软雅黑"/>
          <w:lang w:val="en-GB" w:eastAsia="zh-CN"/>
        </w:rPr>
        <w:t xml:space="preserve"> </w:t>
      </w:r>
      <w:proofErr w:type="spellStart"/>
      <w:r w:rsidRPr="0010156B">
        <w:rPr>
          <w:rFonts w:ascii="微软雅黑" w:eastAsia="微软雅黑" w:hAnsi="微软雅黑"/>
          <w:lang w:val="en-GB" w:eastAsia="zh-CN"/>
        </w:rPr>
        <w:t>JobCtrl</w:t>
      </w:r>
      <w:proofErr w:type="spellEnd"/>
      <w:r w:rsidRPr="0010156B">
        <w:rPr>
          <w:rFonts w:ascii="微软雅黑" w:eastAsia="微软雅黑" w:hAnsi="微软雅黑"/>
          <w:lang w:val="en-GB" w:eastAsia="zh-CN"/>
        </w:rPr>
        <w:t>、</w:t>
      </w:r>
      <w:proofErr w:type="spellStart"/>
      <w:r w:rsidRPr="0010156B">
        <w:rPr>
          <w:rFonts w:ascii="微软雅黑" w:eastAsia="微软雅黑" w:hAnsi="微软雅黑"/>
          <w:lang w:val="en-GB" w:eastAsia="zh-CN"/>
        </w:rPr>
        <w:t>Primeton</w:t>
      </w:r>
      <w:proofErr w:type="spellEnd"/>
      <w:r w:rsidRPr="0010156B">
        <w:rPr>
          <w:rFonts w:ascii="微软雅黑" w:eastAsia="微软雅黑" w:hAnsi="微软雅黑"/>
          <w:lang w:val="en-GB" w:eastAsia="zh-CN"/>
        </w:rPr>
        <w:t xml:space="preserve"> ESB、Gateway服务。</w:t>
      </w:r>
    </w:p>
    <w:p w:rsidR="00325115" w:rsidRPr="0010156B" w:rsidRDefault="00325115" w:rsidP="00325115">
      <w:pPr>
        <w:pStyle w:val="title3alt3"/>
        <w:keepNext w:val="0"/>
        <w:keepLines w:val="0"/>
        <w:ind w:firstLineChars="0" w:firstLine="562"/>
        <w:rPr>
          <w:rFonts w:ascii="微软雅黑" w:eastAsia="微软雅黑" w:hAnsi="微软雅黑"/>
        </w:rPr>
      </w:pPr>
      <w:bookmarkStart w:id="56" w:name="_Toc438560305"/>
      <w:proofErr w:type="spellStart"/>
      <w:r w:rsidRPr="0010156B">
        <w:rPr>
          <w:rFonts w:ascii="微软雅黑" w:eastAsia="微软雅黑" w:hAnsi="微软雅黑"/>
        </w:rPr>
        <w:lastRenderedPageBreak/>
        <w:t>应用开发SDK</w:t>
      </w:r>
      <w:bookmarkEnd w:id="56"/>
      <w:proofErr w:type="spellEnd"/>
    </w:p>
    <w:p w:rsidR="00325115" w:rsidRPr="0010156B" w:rsidRDefault="00325115" w:rsidP="00325115">
      <w:pPr>
        <w:pStyle w:val="RepParaltp"/>
        <w:ind w:firstLine="480"/>
        <w:rPr>
          <w:rFonts w:ascii="微软雅黑" w:eastAsia="微软雅黑" w:hAnsi="微软雅黑"/>
          <w:lang w:val="en-GB" w:eastAsia="zh-CN"/>
        </w:rPr>
      </w:pPr>
      <w:r w:rsidRPr="0010156B">
        <w:rPr>
          <w:rFonts w:ascii="微软雅黑" w:eastAsia="微软雅黑" w:hAnsi="微软雅黑" w:hint="eastAsia"/>
          <w:lang w:val="en-GB" w:eastAsia="zh-CN"/>
        </w:rPr>
        <w:t>升级</w:t>
      </w:r>
      <w:proofErr w:type="gramStart"/>
      <w:r w:rsidRPr="0010156B">
        <w:rPr>
          <w:rFonts w:ascii="微软雅黑" w:eastAsia="微软雅黑" w:hAnsi="微软雅黑" w:hint="eastAsia"/>
          <w:lang w:val="en-GB" w:eastAsia="zh-CN"/>
        </w:rPr>
        <w:t>云应用</w:t>
      </w:r>
      <w:proofErr w:type="gramEnd"/>
      <w:r w:rsidRPr="0010156B">
        <w:rPr>
          <w:rFonts w:ascii="微软雅黑" w:eastAsia="微软雅黑" w:hAnsi="微软雅黑" w:hint="eastAsia"/>
          <w:lang w:val="en-GB" w:eastAsia="zh-CN"/>
        </w:rPr>
        <w:t>开发SDK</w:t>
      </w:r>
      <w:r w:rsidR="00FE68F0" w:rsidRPr="0010156B">
        <w:rPr>
          <w:rFonts w:ascii="微软雅黑" w:eastAsia="微软雅黑" w:hAnsi="微软雅黑" w:hint="eastAsia"/>
          <w:lang w:val="en-GB" w:eastAsia="zh-CN"/>
        </w:rPr>
        <w:t>，</w:t>
      </w:r>
      <w:r w:rsidR="005C2D76" w:rsidRPr="0010156B">
        <w:rPr>
          <w:rFonts w:ascii="微软雅黑" w:eastAsia="微软雅黑" w:hAnsi="微软雅黑" w:hint="eastAsia"/>
          <w:lang w:val="en-GB" w:eastAsia="zh-CN"/>
        </w:rPr>
        <w:t>添加对新服务调用的API</w:t>
      </w:r>
      <w:r w:rsidRPr="0010156B">
        <w:rPr>
          <w:rFonts w:ascii="微软雅黑" w:eastAsia="微软雅黑" w:hAnsi="微软雅黑"/>
          <w:lang w:val="en-GB" w:eastAsia="zh-CN"/>
        </w:rPr>
        <w:t>。</w:t>
      </w:r>
    </w:p>
    <w:sectPr w:rsidR="00325115" w:rsidRPr="0010156B" w:rsidSect="00131B26">
      <w:headerReference w:type="default" r:id="rId95"/>
      <w:pgSz w:w="11906" w:h="16838" w:code="9"/>
      <w:pgMar w:top="1701" w:right="1588" w:bottom="1701" w:left="1588"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5DFE" w:rsidRDefault="00A95DFE" w:rsidP="002E3440">
      <w:pPr>
        <w:ind w:firstLine="480"/>
      </w:pPr>
      <w:r>
        <w:separator/>
      </w:r>
    </w:p>
  </w:endnote>
  <w:endnote w:type="continuationSeparator" w:id="0">
    <w:p w:rsidR="00A95DFE" w:rsidRDefault="00A95DFE" w:rsidP="002E3440">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仿宋_GB2312">
    <w:altName w:val="仿宋"/>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_GB2312">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entury Schoolbook">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E43" w:rsidRDefault="00E04E43" w:rsidP="009C17FA">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E43" w:rsidRDefault="00E04E43" w:rsidP="004D2D82">
    <w:pPr>
      <w:pStyle w:val="a7"/>
      <w:ind w:firstLineChars="0" w:firstLine="0"/>
      <w:jc w:val="both"/>
      <w:rPr>
        <w:lang w:eastAsia="zh-C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E43" w:rsidRDefault="00E04E43" w:rsidP="009C17FA">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5DFE" w:rsidRDefault="00A95DFE" w:rsidP="002E3440">
      <w:pPr>
        <w:ind w:firstLine="480"/>
      </w:pPr>
      <w:r>
        <w:separator/>
      </w:r>
    </w:p>
  </w:footnote>
  <w:footnote w:type="continuationSeparator" w:id="0">
    <w:p w:rsidR="00A95DFE" w:rsidRDefault="00A95DFE" w:rsidP="002E3440">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D82" w:rsidRDefault="004D2D82" w:rsidP="00BB21F5">
    <w:pPr>
      <w:pStyle w:val="a8"/>
      <w:framePr w:wrap="around" w:vAnchor="text" w:hAnchor="margin" w:xAlign="right" w:y="1"/>
      <w:ind w:firstLine="360"/>
      <w:rPr>
        <w:rStyle w:val="a4"/>
      </w:rPr>
    </w:pPr>
    <w:r>
      <w:rPr>
        <w:rStyle w:val="a4"/>
      </w:rPr>
      <w:fldChar w:fldCharType="begin"/>
    </w:r>
    <w:r>
      <w:rPr>
        <w:rStyle w:val="a4"/>
      </w:rPr>
      <w:instrText xml:space="preserve">PAGE  </w:instrText>
    </w:r>
    <w:r>
      <w:rPr>
        <w:rStyle w:val="a4"/>
      </w:rPr>
      <w:fldChar w:fldCharType="end"/>
    </w:r>
  </w:p>
  <w:p w:rsidR="00E04E43" w:rsidRDefault="00E04E43" w:rsidP="004D2D82">
    <w:pPr>
      <w:pStyle w:val="a8"/>
      <w:ind w:right="360"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E43" w:rsidRDefault="00E04E43" w:rsidP="009C17FA">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4E43" w:rsidRDefault="00E04E43" w:rsidP="009C17FA">
    <w:pPr>
      <w:pStyle w:val="a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D82" w:rsidRDefault="004D2D82" w:rsidP="00BB21F5">
    <w:pPr>
      <w:pStyle w:val="a8"/>
      <w:framePr w:wrap="around" w:vAnchor="text" w:hAnchor="margin" w:xAlign="right" w:y="1"/>
      <w:ind w:firstLine="360"/>
      <w:rPr>
        <w:rStyle w:val="a4"/>
      </w:rPr>
    </w:pPr>
    <w:r>
      <w:rPr>
        <w:rStyle w:val="a4"/>
      </w:rPr>
      <w:fldChar w:fldCharType="begin"/>
    </w:r>
    <w:r>
      <w:rPr>
        <w:rStyle w:val="a4"/>
      </w:rPr>
      <w:instrText xml:space="preserve">PAGE  </w:instrText>
    </w:r>
    <w:r>
      <w:rPr>
        <w:rStyle w:val="a4"/>
      </w:rPr>
      <w:fldChar w:fldCharType="separate"/>
    </w:r>
    <w:r w:rsidR="004A0EA3">
      <w:rPr>
        <w:rStyle w:val="a4"/>
      </w:rPr>
      <w:t>12</w:t>
    </w:r>
    <w:r>
      <w:rPr>
        <w:rStyle w:val="a4"/>
      </w:rPr>
      <w:fldChar w:fldCharType="end"/>
    </w:r>
  </w:p>
  <w:p w:rsidR="00E04E43" w:rsidRPr="004D2D82" w:rsidRDefault="004D2D82" w:rsidP="004D2D82">
    <w:pPr>
      <w:pStyle w:val="a8"/>
      <w:ind w:firstLineChars="0" w:firstLine="0"/>
      <w:rPr>
        <w:sz w:val="21"/>
        <w:szCs w:val="21"/>
        <w:lang w:eastAsia="zh-CN"/>
      </w:rPr>
    </w:pPr>
    <w:r w:rsidRPr="004D2D82">
      <w:rPr>
        <w:rFonts w:ascii="宋体" w:hAnsi="宋体" w:hint="eastAsia"/>
        <w:color w:val="000000"/>
        <w:sz w:val="21"/>
        <w:szCs w:val="21"/>
      </w:rPr>
      <w:t>普元云平台软件</w:t>
    </w:r>
    <w:r w:rsidR="00126034">
      <w:rPr>
        <w:rFonts w:hint="eastAsia"/>
        <w:color w:val="000000"/>
        <w:sz w:val="21"/>
        <w:szCs w:val="21"/>
      </w:rPr>
      <w:t>V6</w:t>
    </w:r>
    <w:r w:rsidRPr="004D2D82">
      <w:rPr>
        <w:rFonts w:hint="eastAsia"/>
        <w:color w:val="000000"/>
        <w:sz w:val="21"/>
        <w:szCs w:val="21"/>
      </w:rPr>
      <w:t>.</w:t>
    </w:r>
    <w:r w:rsidRPr="004D2D82">
      <w:rPr>
        <w:color w:val="000000"/>
        <w:sz w:val="21"/>
        <w:szCs w:val="21"/>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C1661B"/>
    <w:multiLevelType w:val="hybridMultilevel"/>
    <w:tmpl w:val="F0A46206"/>
    <w:lvl w:ilvl="0" w:tplc="04090003">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
    <w:nsid w:val="106A7227"/>
    <w:multiLevelType w:val="hybridMultilevel"/>
    <w:tmpl w:val="1B30880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166550F0"/>
    <w:multiLevelType w:val="hybridMultilevel"/>
    <w:tmpl w:val="3FFAE800"/>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1DB30110"/>
    <w:multiLevelType w:val="hybridMultilevel"/>
    <w:tmpl w:val="1EBEA850"/>
    <w:lvl w:ilvl="0" w:tplc="04090011">
      <w:start w:val="1"/>
      <w:numFmt w:val="lowerLetter"/>
      <w:pStyle w:val="ItemINStep"/>
      <w:lvlText w:val="(%1)"/>
      <w:lvlJc w:val="left"/>
      <w:pPr>
        <w:tabs>
          <w:tab w:val="num" w:pos="1644"/>
        </w:tabs>
        <w:ind w:left="1644" w:hanging="510"/>
      </w:pPr>
      <w:rPr>
        <w:rFonts w:ascii="Arial" w:eastAsia="宋体" w:hAnsi="Arial" w:hint="default"/>
        <w:b w:val="0"/>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27727B63"/>
    <w:multiLevelType w:val="hybridMultilevel"/>
    <w:tmpl w:val="E6C6BFE4"/>
    <w:lvl w:ilvl="0" w:tplc="C44C4A10">
      <w:start w:val="1"/>
      <w:numFmt w:val="bullet"/>
      <w:pStyle w:val="NotesTextListinTable"/>
      <w:lvlText w:val=""/>
      <w:lvlJc w:val="left"/>
      <w:pPr>
        <w:tabs>
          <w:tab w:val="num" w:pos="284"/>
        </w:tabs>
        <w:ind w:left="284" w:hanging="284"/>
      </w:pPr>
      <w:rPr>
        <w:rFonts w:ascii="Wingdings" w:hAnsi="Wingdings" w:hint="default"/>
        <w:sz w:val="13"/>
        <w:szCs w:val="13"/>
      </w:rPr>
    </w:lvl>
    <w:lvl w:ilvl="1" w:tplc="A60450D2" w:tentative="1">
      <w:start w:val="1"/>
      <w:numFmt w:val="bullet"/>
      <w:lvlText w:val=""/>
      <w:lvlJc w:val="left"/>
      <w:pPr>
        <w:tabs>
          <w:tab w:val="num" w:pos="840"/>
        </w:tabs>
        <w:ind w:left="840" w:hanging="420"/>
      </w:pPr>
      <w:rPr>
        <w:rFonts w:ascii="Wingdings" w:hAnsi="Wingdings" w:hint="default"/>
      </w:rPr>
    </w:lvl>
    <w:lvl w:ilvl="2" w:tplc="F236C4EE" w:tentative="1">
      <w:start w:val="1"/>
      <w:numFmt w:val="bullet"/>
      <w:lvlText w:val=""/>
      <w:lvlJc w:val="left"/>
      <w:pPr>
        <w:tabs>
          <w:tab w:val="num" w:pos="1260"/>
        </w:tabs>
        <w:ind w:left="1260" w:hanging="420"/>
      </w:pPr>
      <w:rPr>
        <w:rFonts w:ascii="Wingdings" w:hAnsi="Wingdings" w:hint="default"/>
      </w:rPr>
    </w:lvl>
    <w:lvl w:ilvl="3" w:tplc="80ACC4C6" w:tentative="1">
      <w:start w:val="1"/>
      <w:numFmt w:val="bullet"/>
      <w:lvlText w:val=""/>
      <w:lvlJc w:val="left"/>
      <w:pPr>
        <w:tabs>
          <w:tab w:val="num" w:pos="1680"/>
        </w:tabs>
        <w:ind w:left="1680" w:hanging="420"/>
      </w:pPr>
      <w:rPr>
        <w:rFonts w:ascii="Wingdings" w:hAnsi="Wingdings" w:hint="default"/>
      </w:rPr>
    </w:lvl>
    <w:lvl w:ilvl="4" w:tplc="95D0DC28" w:tentative="1">
      <w:start w:val="1"/>
      <w:numFmt w:val="bullet"/>
      <w:lvlText w:val=""/>
      <w:lvlJc w:val="left"/>
      <w:pPr>
        <w:tabs>
          <w:tab w:val="num" w:pos="2100"/>
        </w:tabs>
        <w:ind w:left="2100" w:hanging="420"/>
      </w:pPr>
      <w:rPr>
        <w:rFonts w:ascii="Wingdings" w:hAnsi="Wingdings" w:hint="default"/>
      </w:rPr>
    </w:lvl>
    <w:lvl w:ilvl="5" w:tplc="6B10CA78" w:tentative="1">
      <w:start w:val="1"/>
      <w:numFmt w:val="bullet"/>
      <w:lvlText w:val=""/>
      <w:lvlJc w:val="left"/>
      <w:pPr>
        <w:tabs>
          <w:tab w:val="num" w:pos="2520"/>
        </w:tabs>
        <w:ind w:left="2520" w:hanging="420"/>
      </w:pPr>
      <w:rPr>
        <w:rFonts w:ascii="Wingdings" w:hAnsi="Wingdings" w:hint="default"/>
      </w:rPr>
    </w:lvl>
    <w:lvl w:ilvl="6" w:tplc="1B2E23B6" w:tentative="1">
      <w:start w:val="1"/>
      <w:numFmt w:val="bullet"/>
      <w:lvlText w:val=""/>
      <w:lvlJc w:val="left"/>
      <w:pPr>
        <w:tabs>
          <w:tab w:val="num" w:pos="2940"/>
        </w:tabs>
        <w:ind w:left="2940" w:hanging="420"/>
      </w:pPr>
      <w:rPr>
        <w:rFonts w:ascii="Wingdings" w:hAnsi="Wingdings" w:hint="default"/>
      </w:rPr>
    </w:lvl>
    <w:lvl w:ilvl="7" w:tplc="6ACED152" w:tentative="1">
      <w:start w:val="1"/>
      <w:numFmt w:val="bullet"/>
      <w:lvlText w:val=""/>
      <w:lvlJc w:val="left"/>
      <w:pPr>
        <w:tabs>
          <w:tab w:val="num" w:pos="3360"/>
        </w:tabs>
        <w:ind w:left="3360" w:hanging="420"/>
      </w:pPr>
      <w:rPr>
        <w:rFonts w:ascii="Wingdings" w:hAnsi="Wingdings" w:hint="default"/>
      </w:rPr>
    </w:lvl>
    <w:lvl w:ilvl="8" w:tplc="CA4EC6E4" w:tentative="1">
      <w:start w:val="1"/>
      <w:numFmt w:val="bullet"/>
      <w:lvlText w:val=""/>
      <w:lvlJc w:val="left"/>
      <w:pPr>
        <w:tabs>
          <w:tab w:val="num" w:pos="3780"/>
        </w:tabs>
        <w:ind w:left="3780" w:hanging="420"/>
      </w:pPr>
      <w:rPr>
        <w:rFonts w:ascii="Wingdings" w:hAnsi="Wingdings" w:hint="default"/>
      </w:rPr>
    </w:lvl>
  </w:abstractNum>
  <w:abstractNum w:abstractNumId="5">
    <w:nsid w:val="2F17497E"/>
    <w:multiLevelType w:val="multilevel"/>
    <w:tmpl w:val="1F36A4F0"/>
    <w:lvl w:ilvl="0">
      <w:start w:val="1"/>
      <w:numFmt w:val="decimal"/>
      <w:pStyle w:val="title1alt1"/>
      <w:lvlText w:val="%1."/>
      <w:lvlJc w:val="left"/>
      <w:pPr>
        <w:tabs>
          <w:tab w:val="num" w:pos="709"/>
        </w:tabs>
        <w:ind w:left="709" w:hanging="567"/>
      </w:pPr>
      <w:rPr>
        <w:rFonts w:hint="eastAsia"/>
      </w:rPr>
    </w:lvl>
    <w:lvl w:ilvl="1">
      <w:start w:val="1"/>
      <w:numFmt w:val="decimal"/>
      <w:pStyle w:val="title2alt2"/>
      <w:lvlText w:val="%1.%2."/>
      <w:lvlJc w:val="left"/>
      <w:pPr>
        <w:tabs>
          <w:tab w:val="num" w:pos="567"/>
        </w:tabs>
        <w:ind w:left="567" w:hanging="567"/>
      </w:pPr>
      <w:rPr>
        <w:rFonts w:hint="eastAsia"/>
      </w:rPr>
    </w:lvl>
    <w:lvl w:ilvl="2">
      <w:start w:val="1"/>
      <w:numFmt w:val="decimal"/>
      <w:pStyle w:val="title3alt3"/>
      <w:lvlText w:val="%1.%2.%3."/>
      <w:lvlJc w:val="left"/>
      <w:pPr>
        <w:tabs>
          <w:tab w:val="num" w:pos="567"/>
        </w:tabs>
        <w:ind w:left="567" w:hanging="567"/>
      </w:pPr>
      <w:rPr>
        <w:rFonts w:hint="eastAsia"/>
      </w:rPr>
    </w:lvl>
    <w:lvl w:ilvl="3">
      <w:start w:val="1"/>
      <w:numFmt w:val="decimal"/>
      <w:pStyle w:val="title4alt4"/>
      <w:lvlText w:val="%1.%2.%3.%4."/>
      <w:lvlJc w:val="left"/>
      <w:pPr>
        <w:tabs>
          <w:tab w:val="num" w:pos="567"/>
        </w:tabs>
        <w:ind w:left="567" w:hanging="567"/>
      </w:pPr>
      <w:rPr>
        <w:rFonts w:hint="eastAsia"/>
        <w:sz w:val="24"/>
        <w:szCs w:val="24"/>
      </w:rPr>
    </w:lvl>
    <w:lvl w:ilvl="4">
      <w:start w:val="1"/>
      <w:numFmt w:val="decimal"/>
      <w:pStyle w:val="title1insecalt5"/>
      <w:lvlText w:val="%5）"/>
      <w:lvlJc w:val="left"/>
      <w:pPr>
        <w:tabs>
          <w:tab w:val="num" w:pos="767"/>
        </w:tabs>
        <w:ind w:left="767" w:hanging="567"/>
      </w:pPr>
      <w:rPr>
        <w:rFonts w:ascii="Times New Roman" w:eastAsia="仿宋_GB2312" w:hAnsi="Times New Roman" w:hint="default"/>
        <w:b w:val="0"/>
        <w:i w:val="0"/>
        <w:sz w:val="24"/>
        <w:szCs w:val="24"/>
      </w:rPr>
    </w:lvl>
    <w:lvl w:ilvl="5">
      <w:start w:val="1"/>
      <w:numFmt w:val="decimal"/>
      <w:pStyle w:val="title2insecalt6"/>
      <w:lvlText w:val="（%6）"/>
      <w:lvlJc w:val="left"/>
      <w:pPr>
        <w:tabs>
          <w:tab w:val="num" w:pos="284"/>
        </w:tabs>
        <w:ind w:left="0" w:firstLine="200"/>
      </w:pPr>
      <w:rPr>
        <w:rFonts w:ascii="Times New Roman" w:eastAsia="仿宋_GB2312" w:hAnsi="Times New Roman" w:hint="default"/>
        <w:b w:val="0"/>
        <w:i w:val="0"/>
        <w:sz w:val="24"/>
        <w:szCs w:val="24"/>
      </w:rPr>
    </w:lvl>
    <w:lvl w:ilvl="6">
      <w:start w:val="1"/>
      <w:numFmt w:val="lowerRoman"/>
      <w:pStyle w:val="title3insecalt7"/>
      <w:lvlText w:val="%7."/>
      <w:lvlJc w:val="left"/>
      <w:pPr>
        <w:tabs>
          <w:tab w:val="num" w:pos="907"/>
        </w:tabs>
        <w:ind w:left="907" w:hanging="507"/>
      </w:pPr>
      <w:rPr>
        <w:rFonts w:ascii="Times New Roman" w:hAnsi="Times New Roman" w:cs="Times New Roman"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tabs>
          <w:tab w:val="num" w:pos="1618"/>
        </w:tabs>
        <w:ind w:left="1618" w:hanging="1418"/>
      </w:pPr>
      <w:rPr>
        <w:rFonts w:hint="eastAsia"/>
      </w:rPr>
    </w:lvl>
    <w:lvl w:ilvl="8">
      <w:start w:val="1"/>
      <w:numFmt w:val="decimal"/>
      <w:lvlText w:val="%1.%2.%3.%4.%5.%6.%7.%8.%9."/>
      <w:lvlJc w:val="left"/>
      <w:pPr>
        <w:tabs>
          <w:tab w:val="num" w:pos="1759"/>
        </w:tabs>
        <w:ind w:left="1759" w:hanging="1559"/>
      </w:pPr>
      <w:rPr>
        <w:rFonts w:hint="eastAsia"/>
      </w:rPr>
    </w:lvl>
  </w:abstractNum>
  <w:abstractNum w:abstractNumId="6">
    <w:nsid w:val="36D538DC"/>
    <w:multiLevelType w:val="hybridMultilevel"/>
    <w:tmpl w:val="371C8772"/>
    <w:lvl w:ilvl="0" w:tplc="04090003">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7">
    <w:nsid w:val="3E8E18B5"/>
    <w:multiLevelType w:val="multilevel"/>
    <w:tmpl w:val="EA184C30"/>
    <w:lvl w:ilvl="0">
      <w:start w:val="1"/>
      <w:numFmt w:val="decimal"/>
      <w:pStyle w:val="1"/>
      <w:suff w:val="nothing"/>
      <w:lvlText w:val="第%1章  "/>
      <w:lvlJc w:val="left"/>
      <w:pPr>
        <w:ind w:left="0" w:firstLine="0"/>
      </w:pPr>
      <w:rPr>
        <w:rFonts w:ascii="Arial" w:hAnsi="Arial" w:cs="Arial" w:hint="default"/>
        <w:b/>
        <w:bCs/>
        <w:i w:val="0"/>
        <w:iCs w:val="0"/>
        <w:caps w:val="0"/>
        <w:strike w:val="0"/>
        <w:dstrike w:val="0"/>
        <w:vanish w:val="0"/>
        <w:color w:val="000000"/>
        <w:sz w:val="36"/>
        <w:szCs w:val="36"/>
        <w:vertAlign w:val="baseline"/>
      </w:rPr>
    </w:lvl>
    <w:lvl w:ilvl="1">
      <w:start w:val="1"/>
      <w:numFmt w:val="decimal"/>
      <w:pStyle w:val="2"/>
      <w:suff w:val="nothing"/>
      <w:lvlText w:val="%1.%2  "/>
      <w:lvlJc w:val="left"/>
      <w:pPr>
        <w:ind w:left="0" w:firstLine="0"/>
      </w:pPr>
      <w:rPr>
        <w:rFonts w:ascii="Arial" w:hAnsi="Arial" w:cs="Arial" w:hint="default"/>
        <w:b w:val="0"/>
        <w:bCs w:val="0"/>
        <w:i w:val="0"/>
        <w:iCs w:val="0"/>
        <w:caps w:val="0"/>
        <w:strike w:val="0"/>
        <w:dstrike w:val="0"/>
        <w:vanish w:val="0"/>
        <w:color w:val="000000"/>
        <w:sz w:val="30"/>
        <w:szCs w:val="30"/>
        <w:vertAlign w:val="baseline"/>
      </w:rPr>
    </w:lvl>
    <w:lvl w:ilvl="2">
      <w:start w:val="1"/>
      <w:numFmt w:val="decimal"/>
      <w:pStyle w:val="3"/>
      <w:suff w:val="nothing"/>
      <w:lvlText w:val="%1.%2.%3  "/>
      <w:lvlJc w:val="left"/>
      <w:pPr>
        <w:ind w:left="0" w:firstLine="0"/>
      </w:pPr>
      <w:rPr>
        <w:rFonts w:ascii="Arial" w:hAnsi="Arial" w:cs="Arial" w:hint="default"/>
        <w:b w:val="0"/>
        <w:bCs w:val="0"/>
        <w:i w:val="0"/>
        <w:iCs w:val="0"/>
        <w:caps w:val="0"/>
        <w:strike w:val="0"/>
        <w:dstrike w:val="0"/>
        <w:vanish w:val="0"/>
        <w:color w:val="000000"/>
        <w:sz w:val="24"/>
        <w:szCs w:val="24"/>
        <w:vertAlign w:val="baseline"/>
      </w:rPr>
    </w:lvl>
    <w:lvl w:ilvl="3">
      <w:start w:val="1"/>
      <w:numFmt w:val="decimal"/>
      <w:lvlText w:val="步骤%4"/>
      <w:lvlJc w:val="left"/>
      <w:pPr>
        <w:ind w:left="0" w:firstLine="0"/>
      </w:pPr>
      <w:rPr>
        <w:rFonts w:hint="eastAsia"/>
        <w:b/>
        <w:bCs w:val="0"/>
        <w:i w:val="0"/>
        <w:iCs w:val="0"/>
        <w:caps w:val="0"/>
        <w:strike w:val="0"/>
        <w:dstrike w:val="0"/>
        <w:vanish w:val="0"/>
        <w:color w:val="000000"/>
        <w:sz w:val="20"/>
        <w:szCs w:val="20"/>
        <w:vertAlign w:val="baseline"/>
      </w:rPr>
    </w:lvl>
    <w:lvl w:ilvl="4">
      <w:start w:val="1"/>
      <w:numFmt w:val="decimal"/>
      <w:pStyle w:val="ItemStep"/>
      <w:lvlText w:val="(%5)"/>
      <w:lvlJc w:val="left"/>
      <w:pPr>
        <w:tabs>
          <w:tab w:val="num" w:pos="1644"/>
        </w:tabs>
        <w:ind w:left="1644" w:hanging="510"/>
      </w:pPr>
      <w:rPr>
        <w:rFonts w:hint="eastAsia"/>
        <w:sz w:val="21"/>
        <w:szCs w:val="21"/>
      </w:rPr>
    </w:lvl>
    <w:lvl w:ilvl="5">
      <w:start w:val="1"/>
      <w:numFmt w:val="decimal"/>
      <w:lvlRestart w:val="1"/>
      <w:pStyle w:val="FigureDescription"/>
      <w:suff w:val="space"/>
      <w:lvlText w:val="图%1-%6"/>
      <w:lvlJc w:val="left"/>
      <w:pPr>
        <w:ind w:left="1134" w:firstLine="0"/>
      </w:pPr>
      <w:rPr>
        <w:rFonts w:ascii="Arial" w:eastAsia="黑体" w:hAnsi="Arial" w:hint="default"/>
        <w:b w:val="0"/>
        <w:bCs w:val="0"/>
        <w:i w:val="0"/>
        <w:iCs w:val="0"/>
        <w:sz w:val="18"/>
        <w:szCs w:val="18"/>
        <w:u w:val="none"/>
        <w:lang w:val="en-US"/>
      </w:rPr>
    </w:lvl>
    <w:lvl w:ilvl="6">
      <w:start w:val="1"/>
      <w:numFmt w:val="decimal"/>
      <w:lvlRestart w:val="1"/>
      <w:pStyle w:val="TableDescription"/>
      <w:suff w:val="space"/>
      <w:lvlText w:val="表%1-%7"/>
      <w:lvlJc w:val="left"/>
      <w:pPr>
        <w:ind w:left="3828" w:firstLine="0"/>
      </w:pPr>
      <w:rPr>
        <w:rFonts w:ascii="Arial" w:eastAsia="黑体" w:hAnsi="Arial" w:hint="default"/>
        <w:b w:val="0"/>
        <w:bCs w:val="0"/>
        <w:i w:val="0"/>
        <w:iCs w:val="0"/>
        <w:caps w:val="0"/>
        <w:strike w:val="0"/>
        <w:dstrike w:val="0"/>
        <w:snapToGrid/>
        <w:vanish w:val="0"/>
        <w:color w:val="auto"/>
        <w:spacing w:val="0"/>
        <w:w w:val="100"/>
        <w:kern w:val="0"/>
        <w:position w:val="0"/>
        <w:sz w:val="18"/>
        <w:szCs w:val="18"/>
        <w:vertAlign w:val="baseline"/>
      </w:rPr>
    </w:lvl>
    <w:lvl w:ilvl="7">
      <w:start w:val="1"/>
      <w:numFmt w:val="none"/>
      <w:pStyle w:val="INFeature"/>
      <w:suff w:val="nothing"/>
      <w:lvlText w:val=""/>
      <w:lvlJc w:val="left"/>
      <w:pPr>
        <w:ind w:left="0" w:firstLine="0"/>
      </w:pPr>
      <w:rPr>
        <w:rFonts w:hint="eastAsia"/>
      </w:rPr>
    </w:lvl>
    <w:lvl w:ilvl="8">
      <w:start w:val="1"/>
      <w:numFmt w:val="decimal"/>
      <w:lvlRestart w:val="0"/>
      <w:pStyle w:val="INStep"/>
      <w:lvlText w:val="步骤%9："/>
      <w:lvlJc w:val="left"/>
      <w:pPr>
        <w:tabs>
          <w:tab w:val="num" w:pos="1758"/>
        </w:tabs>
        <w:ind w:left="1758" w:hanging="907"/>
      </w:pPr>
      <w:rPr>
        <w:b/>
        <w:lang w:val="en-US"/>
      </w:rPr>
    </w:lvl>
  </w:abstractNum>
  <w:abstractNum w:abstractNumId="8">
    <w:nsid w:val="44121AA6"/>
    <w:multiLevelType w:val="hybridMultilevel"/>
    <w:tmpl w:val="7BBA1754"/>
    <w:lvl w:ilvl="0" w:tplc="0409000B">
      <w:start w:val="1"/>
      <w:numFmt w:val="decimal"/>
      <w:pStyle w:val="ItemStepinTable"/>
      <w:lvlText w:val="(%1)"/>
      <w:lvlJc w:val="left"/>
      <w:pPr>
        <w:tabs>
          <w:tab w:val="num" w:pos="397"/>
        </w:tabs>
        <w:ind w:left="397" w:hanging="397"/>
      </w:pPr>
      <w:rPr>
        <w:rFonts w:ascii="Arial" w:eastAsia="宋体" w:hAnsi="Arial" w:hint="default"/>
        <w:b w:val="0"/>
        <w:i w:val="0"/>
        <w:color w:val="auto"/>
        <w:sz w:val="18"/>
        <w:szCs w:val="18"/>
      </w:rPr>
    </w:lvl>
    <w:lvl w:ilvl="1" w:tplc="0409000D">
      <w:start w:val="1"/>
      <w:numFmt w:val="decimal"/>
      <w:lvlText w:val="%2、"/>
      <w:lvlJc w:val="left"/>
      <w:pPr>
        <w:tabs>
          <w:tab w:val="num" w:pos="780"/>
        </w:tabs>
        <w:ind w:left="780" w:hanging="360"/>
      </w:pPr>
      <w:rPr>
        <w:rFonts w:hint="default"/>
      </w:r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9">
    <w:nsid w:val="629F48A0"/>
    <w:multiLevelType w:val="multilevel"/>
    <w:tmpl w:val="701EAC46"/>
    <w:lvl w:ilvl="0">
      <w:start w:val="1"/>
      <w:numFmt w:val="decimal"/>
      <w:lvlText w:val="第%1章"/>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cs="Times New Roman" w:hint="eastAsia"/>
        <w:i w:val="0"/>
        <w:iCs w:val="0"/>
        <w:caps w:val="0"/>
        <w:smallCaps w:val="0"/>
        <w:strike w:val="0"/>
        <w:dstrike w:val="0"/>
        <w:vanish w:val="0"/>
        <w:color w:val="000000"/>
        <w:spacing w:val="0"/>
        <w:position w:val="0"/>
        <w:u w:val="none"/>
        <w:vertAlign w:val="baseline"/>
        <w:em w:val="none"/>
      </w:rPr>
    </w:lvl>
    <w:lvl w:ilvl="2">
      <w:start w:val="1"/>
      <w:numFmt w:val="decimal"/>
      <w:lvlRestart w:val="0"/>
      <w:isLg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upperLetter"/>
      <w:lvlRestart w:val="0"/>
      <w:pStyle w:val="9"/>
      <w:suff w:val="nothing"/>
      <w:lvlText w:val="附录%9  "/>
      <w:lvlJc w:val="left"/>
      <w:pPr>
        <w:ind w:left="0" w:firstLine="0"/>
      </w:pPr>
      <w:rPr>
        <w:rFonts w:ascii="Arial" w:eastAsia="宋体" w:hAnsi="Arial" w:hint="default"/>
        <w:b/>
        <w:i w:val="0"/>
        <w:sz w:val="36"/>
        <w:szCs w:val="36"/>
      </w:rPr>
    </w:lvl>
  </w:abstractNum>
  <w:abstractNum w:abstractNumId="10">
    <w:nsid w:val="704E414B"/>
    <w:multiLevelType w:val="hybridMultilevel"/>
    <w:tmpl w:val="10C82AA4"/>
    <w:lvl w:ilvl="0" w:tplc="0409000B">
      <w:start w:val="1"/>
      <w:numFmt w:val="upperLetter"/>
      <w:pStyle w:val="a"/>
      <w:lvlText w:val="附录%1"/>
      <w:lvlJc w:val="left"/>
      <w:pPr>
        <w:tabs>
          <w:tab w:val="num" w:pos="1555"/>
        </w:tabs>
        <w:ind w:left="1555" w:hanging="420"/>
      </w:pPr>
      <w:rPr>
        <w:rFonts w:hint="eastAsia"/>
      </w:rPr>
    </w:lvl>
    <w:lvl w:ilvl="1" w:tplc="04090003" w:tentative="1">
      <w:start w:val="1"/>
      <w:numFmt w:val="lowerLetter"/>
      <w:lvlText w:val="%2)"/>
      <w:lvlJc w:val="left"/>
      <w:pPr>
        <w:tabs>
          <w:tab w:val="num" w:pos="1975"/>
        </w:tabs>
        <w:ind w:left="1975" w:hanging="420"/>
      </w:pPr>
    </w:lvl>
    <w:lvl w:ilvl="2" w:tplc="04090005" w:tentative="1">
      <w:start w:val="1"/>
      <w:numFmt w:val="lowerRoman"/>
      <w:lvlText w:val="%3."/>
      <w:lvlJc w:val="right"/>
      <w:pPr>
        <w:tabs>
          <w:tab w:val="num" w:pos="2395"/>
        </w:tabs>
        <w:ind w:left="2395" w:hanging="420"/>
      </w:pPr>
    </w:lvl>
    <w:lvl w:ilvl="3" w:tplc="04090001" w:tentative="1">
      <w:start w:val="1"/>
      <w:numFmt w:val="decimal"/>
      <w:lvlText w:val="%4."/>
      <w:lvlJc w:val="left"/>
      <w:pPr>
        <w:tabs>
          <w:tab w:val="num" w:pos="2815"/>
        </w:tabs>
        <w:ind w:left="2815" w:hanging="420"/>
      </w:pPr>
    </w:lvl>
    <w:lvl w:ilvl="4" w:tplc="04090003" w:tentative="1">
      <w:start w:val="1"/>
      <w:numFmt w:val="lowerLetter"/>
      <w:lvlText w:val="%5)"/>
      <w:lvlJc w:val="left"/>
      <w:pPr>
        <w:tabs>
          <w:tab w:val="num" w:pos="3235"/>
        </w:tabs>
        <w:ind w:left="3235" w:hanging="420"/>
      </w:pPr>
    </w:lvl>
    <w:lvl w:ilvl="5" w:tplc="04090005" w:tentative="1">
      <w:start w:val="1"/>
      <w:numFmt w:val="lowerRoman"/>
      <w:lvlText w:val="%6."/>
      <w:lvlJc w:val="right"/>
      <w:pPr>
        <w:tabs>
          <w:tab w:val="num" w:pos="3655"/>
        </w:tabs>
        <w:ind w:left="3655" w:hanging="420"/>
      </w:pPr>
    </w:lvl>
    <w:lvl w:ilvl="6" w:tplc="04090001" w:tentative="1">
      <w:start w:val="1"/>
      <w:numFmt w:val="decimal"/>
      <w:lvlText w:val="%7."/>
      <w:lvlJc w:val="left"/>
      <w:pPr>
        <w:tabs>
          <w:tab w:val="num" w:pos="4075"/>
        </w:tabs>
        <w:ind w:left="4075" w:hanging="420"/>
      </w:pPr>
    </w:lvl>
    <w:lvl w:ilvl="7" w:tplc="04090003" w:tentative="1">
      <w:start w:val="1"/>
      <w:numFmt w:val="lowerLetter"/>
      <w:lvlText w:val="%8)"/>
      <w:lvlJc w:val="left"/>
      <w:pPr>
        <w:tabs>
          <w:tab w:val="num" w:pos="4495"/>
        </w:tabs>
        <w:ind w:left="4495" w:hanging="420"/>
      </w:pPr>
    </w:lvl>
    <w:lvl w:ilvl="8" w:tplc="04090005" w:tentative="1">
      <w:start w:val="1"/>
      <w:numFmt w:val="lowerRoman"/>
      <w:lvlText w:val="%9."/>
      <w:lvlJc w:val="right"/>
      <w:pPr>
        <w:tabs>
          <w:tab w:val="num" w:pos="4915"/>
        </w:tabs>
        <w:ind w:left="4915" w:hanging="420"/>
      </w:pPr>
    </w:lvl>
  </w:abstractNum>
  <w:abstractNum w:abstractNumId="11">
    <w:nsid w:val="7755585C"/>
    <w:multiLevelType w:val="hybridMultilevel"/>
    <w:tmpl w:val="3926D770"/>
    <w:lvl w:ilvl="0" w:tplc="3B8236C8">
      <w:start w:val="1"/>
      <w:numFmt w:val="bullet"/>
      <w:pStyle w:val="ItemListinTable"/>
      <w:lvlText w:val=""/>
      <w:lvlJc w:val="left"/>
      <w:pPr>
        <w:tabs>
          <w:tab w:val="num" w:pos="284"/>
        </w:tabs>
        <w:ind w:left="284" w:hanging="284"/>
      </w:pPr>
      <w:rPr>
        <w:rFonts w:ascii="Wingdings" w:hAnsi="Wingdings" w:cs="Wingdings" w:hint="default"/>
        <w:color w:val="000000"/>
        <w:sz w:val="13"/>
        <w:szCs w:val="13"/>
        <w:u w:val="none"/>
      </w:rPr>
    </w:lvl>
    <w:lvl w:ilvl="1" w:tplc="04090019">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12">
    <w:nsid w:val="77902DE8"/>
    <w:multiLevelType w:val="hybridMultilevel"/>
    <w:tmpl w:val="C302A63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11"/>
  </w:num>
  <w:num w:numId="3">
    <w:abstractNumId w:val="4"/>
  </w:num>
  <w:num w:numId="4">
    <w:abstractNumId w:val="3"/>
  </w:num>
  <w:num w:numId="5">
    <w:abstractNumId w:val="8"/>
    <w:lvlOverride w:ilvl="0">
      <w:startOverride w:val="1"/>
    </w:lvlOverride>
  </w:num>
  <w:num w:numId="6">
    <w:abstractNumId w:val="10"/>
  </w:num>
  <w:num w:numId="7">
    <w:abstractNumId w:val="7"/>
  </w:num>
  <w:num w:numId="8">
    <w:abstractNumId w:val="5"/>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2"/>
  </w:num>
  <w:num w:numId="14">
    <w:abstractNumId w:val="6"/>
  </w:num>
  <w:num w:numId="15">
    <w:abstractNumId w:val="2"/>
  </w:num>
  <w:num w:numId="16">
    <w:abstractNumId w:val="1"/>
  </w:num>
  <w:num w:numId="17">
    <w:abstractNumId w:val="5"/>
  </w:num>
  <w:num w:numId="18">
    <w:abstractNumId w:val="5"/>
  </w:num>
  <w:num w:numId="19">
    <w:abstractNumId w:val="5"/>
  </w:num>
  <w:num w:numId="20">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9DE"/>
    <w:rsid w:val="00000498"/>
    <w:rsid w:val="00000714"/>
    <w:rsid w:val="000010EE"/>
    <w:rsid w:val="000010F2"/>
    <w:rsid w:val="000011E7"/>
    <w:rsid w:val="00001A18"/>
    <w:rsid w:val="00001DCC"/>
    <w:rsid w:val="000023C4"/>
    <w:rsid w:val="00002430"/>
    <w:rsid w:val="00002AEA"/>
    <w:rsid w:val="00002B50"/>
    <w:rsid w:val="00003186"/>
    <w:rsid w:val="0000355F"/>
    <w:rsid w:val="00004221"/>
    <w:rsid w:val="00004255"/>
    <w:rsid w:val="00004BC4"/>
    <w:rsid w:val="00005261"/>
    <w:rsid w:val="00005AD3"/>
    <w:rsid w:val="00006C20"/>
    <w:rsid w:val="000078E2"/>
    <w:rsid w:val="00007D32"/>
    <w:rsid w:val="00007E3C"/>
    <w:rsid w:val="000101EA"/>
    <w:rsid w:val="00010743"/>
    <w:rsid w:val="00010AF1"/>
    <w:rsid w:val="00010DF4"/>
    <w:rsid w:val="00011248"/>
    <w:rsid w:val="00011436"/>
    <w:rsid w:val="00011472"/>
    <w:rsid w:val="000119C5"/>
    <w:rsid w:val="00011B5E"/>
    <w:rsid w:val="00012327"/>
    <w:rsid w:val="00012B64"/>
    <w:rsid w:val="00013920"/>
    <w:rsid w:val="00013B67"/>
    <w:rsid w:val="0001431E"/>
    <w:rsid w:val="000144AE"/>
    <w:rsid w:val="00015E55"/>
    <w:rsid w:val="0001622E"/>
    <w:rsid w:val="00016E0D"/>
    <w:rsid w:val="00017432"/>
    <w:rsid w:val="00017E5C"/>
    <w:rsid w:val="00020342"/>
    <w:rsid w:val="00020377"/>
    <w:rsid w:val="000205C0"/>
    <w:rsid w:val="000210C7"/>
    <w:rsid w:val="00021931"/>
    <w:rsid w:val="00022178"/>
    <w:rsid w:val="00022F69"/>
    <w:rsid w:val="00023112"/>
    <w:rsid w:val="00023D3A"/>
    <w:rsid w:val="00023D5A"/>
    <w:rsid w:val="00024A02"/>
    <w:rsid w:val="00025883"/>
    <w:rsid w:val="0002595A"/>
    <w:rsid w:val="00025FCB"/>
    <w:rsid w:val="000262A3"/>
    <w:rsid w:val="000262A6"/>
    <w:rsid w:val="00026616"/>
    <w:rsid w:val="0002749B"/>
    <w:rsid w:val="000278C3"/>
    <w:rsid w:val="00027945"/>
    <w:rsid w:val="0002794B"/>
    <w:rsid w:val="00027A1B"/>
    <w:rsid w:val="00027AB8"/>
    <w:rsid w:val="00027AD6"/>
    <w:rsid w:val="000310E8"/>
    <w:rsid w:val="0003132D"/>
    <w:rsid w:val="00031526"/>
    <w:rsid w:val="00031963"/>
    <w:rsid w:val="000322EA"/>
    <w:rsid w:val="00032460"/>
    <w:rsid w:val="000327A0"/>
    <w:rsid w:val="0003331D"/>
    <w:rsid w:val="00034314"/>
    <w:rsid w:val="00034D51"/>
    <w:rsid w:val="00035062"/>
    <w:rsid w:val="00035786"/>
    <w:rsid w:val="000358EB"/>
    <w:rsid w:val="00035B8E"/>
    <w:rsid w:val="00035D09"/>
    <w:rsid w:val="00035FA2"/>
    <w:rsid w:val="00036168"/>
    <w:rsid w:val="00036628"/>
    <w:rsid w:val="000367D4"/>
    <w:rsid w:val="00037492"/>
    <w:rsid w:val="00037BBB"/>
    <w:rsid w:val="0004016B"/>
    <w:rsid w:val="0004038F"/>
    <w:rsid w:val="00040743"/>
    <w:rsid w:val="00040A63"/>
    <w:rsid w:val="00040B91"/>
    <w:rsid w:val="00040D48"/>
    <w:rsid w:val="00040FC2"/>
    <w:rsid w:val="000412FF"/>
    <w:rsid w:val="0004179A"/>
    <w:rsid w:val="00041916"/>
    <w:rsid w:val="00041DBE"/>
    <w:rsid w:val="00042139"/>
    <w:rsid w:val="00042282"/>
    <w:rsid w:val="000424D0"/>
    <w:rsid w:val="0004272A"/>
    <w:rsid w:val="0004296C"/>
    <w:rsid w:val="00042D15"/>
    <w:rsid w:val="000430A6"/>
    <w:rsid w:val="00043917"/>
    <w:rsid w:val="00043965"/>
    <w:rsid w:val="00043A04"/>
    <w:rsid w:val="00043A6F"/>
    <w:rsid w:val="00043A73"/>
    <w:rsid w:val="00043F04"/>
    <w:rsid w:val="0004418C"/>
    <w:rsid w:val="0004424F"/>
    <w:rsid w:val="00044B15"/>
    <w:rsid w:val="00044E40"/>
    <w:rsid w:val="000452B9"/>
    <w:rsid w:val="000458EE"/>
    <w:rsid w:val="0004636D"/>
    <w:rsid w:val="00046444"/>
    <w:rsid w:val="00046ABF"/>
    <w:rsid w:val="00046C42"/>
    <w:rsid w:val="00046E44"/>
    <w:rsid w:val="00046E66"/>
    <w:rsid w:val="000472ED"/>
    <w:rsid w:val="00047F56"/>
    <w:rsid w:val="00050CAF"/>
    <w:rsid w:val="00050CC8"/>
    <w:rsid w:val="00051876"/>
    <w:rsid w:val="000518A4"/>
    <w:rsid w:val="00051A5C"/>
    <w:rsid w:val="000520C3"/>
    <w:rsid w:val="0005234A"/>
    <w:rsid w:val="00052679"/>
    <w:rsid w:val="00052EAE"/>
    <w:rsid w:val="00052F64"/>
    <w:rsid w:val="00053158"/>
    <w:rsid w:val="00053BC2"/>
    <w:rsid w:val="00053CCC"/>
    <w:rsid w:val="00054686"/>
    <w:rsid w:val="00054EEA"/>
    <w:rsid w:val="00055624"/>
    <w:rsid w:val="00055683"/>
    <w:rsid w:val="00055A7E"/>
    <w:rsid w:val="00055CCC"/>
    <w:rsid w:val="000562EC"/>
    <w:rsid w:val="0005647F"/>
    <w:rsid w:val="000568A1"/>
    <w:rsid w:val="00056ABF"/>
    <w:rsid w:val="00056D96"/>
    <w:rsid w:val="00056EB3"/>
    <w:rsid w:val="00057337"/>
    <w:rsid w:val="00057DE4"/>
    <w:rsid w:val="00057F9F"/>
    <w:rsid w:val="00060D9D"/>
    <w:rsid w:val="000618BF"/>
    <w:rsid w:val="00061B15"/>
    <w:rsid w:val="00062D8D"/>
    <w:rsid w:val="0006317A"/>
    <w:rsid w:val="000635ED"/>
    <w:rsid w:val="00063C43"/>
    <w:rsid w:val="00063D08"/>
    <w:rsid w:val="0006425E"/>
    <w:rsid w:val="000642AD"/>
    <w:rsid w:val="00064581"/>
    <w:rsid w:val="000645C6"/>
    <w:rsid w:val="000645EF"/>
    <w:rsid w:val="00064613"/>
    <w:rsid w:val="00064B7F"/>
    <w:rsid w:val="00065097"/>
    <w:rsid w:val="000652CC"/>
    <w:rsid w:val="0006579F"/>
    <w:rsid w:val="0006587E"/>
    <w:rsid w:val="00065BDB"/>
    <w:rsid w:val="00065F8B"/>
    <w:rsid w:val="00066181"/>
    <w:rsid w:val="000663F2"/>
    <w:rsid w:val="0006644B"/>
    <w:rsid w:val="000665D0"/>
    <w:rsid w:val="00066CE3"/>
    <w:rsid w:val="0006722E"/>
    <w:rsid w:val="0006735A"/>
    <w:rsid w:val="000675EE"/>
    <w:rsid w:val="00067B12"/>
    <w:rsid w:val="00067B4F"/>
    <w:rsid w:val="0007034C"/>
    <w:rsid w:val="00070550"/>
    <w:rsid w:val="00070970"/>
    <w:rsid w:val="00070CB3"/>
    <w:rsid w:val="000712B7"/>
    <w:rsid w:val="00071948"/>
    <w:rsid w:val="00071A32"/>
    <w:rsid w:val="0007244C"/>
    <w:rsid w:val="0007279C"/>
    <w:rsid w:val="00072B51"/>
    <w:rsid w:val="000730ED"/>
    <w:rsid w:val="000737B5"/>
    <w:rsid w:val="000738B5"/>
    <w:rsid w:val="00073A58"/>
    <w:rsid w:val="00073BF9"/>
    <w:rsid w:val="0007403A"/>
    <w:rsid w:val="00074E08"/>
    <w:rsid w:val="00075153"/>
    <w:rsid w:val="000751CD"/>
    <w:rsid w:val="00075678"/>
    <w:rsid w:val="000763BE"/>
    <w:rsid w:val="000764CD"/>
    <w:rsid w:val="000769D3"/>
    <w:rsid w:val="00076D9B"/>
    <w:rsid w:val="00076E03"/>
    <w:rsid w:val="000774EA"/>
    <w:rsid w:val="00077B2C"/>
    <w:rsid w:val="0008004E"/>
    <w:rsid w:val="00080098"/>
    <w:rsid w:val="000804F8"/>
    <w:rsid w:val="00080BBC"/>
    <w:rsid w:val="00080C7C"/>
    <w:rsid w:val="00081276"/>
    <w:rsid w:val="00081A14"/>
    <w:rsid w:val="00081E00"/>
    <w:rsid w:val="00082031"/>
    <w:rsid w:val="000821ED"/>
    <w:rsid w:val="00082D32"/>
    <w:rsid w:val="00082FF7"/>
    <w:rsid w:val="000830AD"/>
    <w:rsid w:val="0008319E"/>
    <w:rsid w:val="0008376A"/>
    <w:rsid w:val="000837EA"/>
    <w:rsid w:val="00083FDE"/>
    <w:rsid w:val="00084338"/>
    <w:rsid w:val="00084B1E"/>
    <w:rsid w:val="00084CAA"/>
    <w:rsid w:val="00084CDD"/>
    <w:rsid w:val="00085196"/>
    <w:rsid w:val="00085C05"/>
    <w:rsid w:val="00086281"/>
    <w:rsid w:val="0008632E"/>
    <w:rsid w:val="000864E5"/>
    <w:rsid w:val="00086E9A"/>
    <w:rsid w:val="00087716"/>
    <w:rsid w:val="00087F98"/>
    <w:rsid w:val="00090018"/>
    <w:rsid w:val="00090E2B"/>
    <w:rsid w:val="00091047"/>
    <w:rsid w:val="00091174"/>
    <w:rsid w:val="000914EB"/>
    <w:rsid w:val="00091AAB"/>
    <w:rsid w:val="000920F9"/>
    <w:rsid w:val="00092371"/>
    <w:rsid w:val="000925B5"/>
    <w:rsid w:val="0009275B"/>
    <w:rsid w:val="000927C4"/>
    <w:rsid w:val="00092824"/>
    <w:rsid w:val="00093529"/>
    <w:rsid w:val="00093AA5"/>
    <w:rsid w:val="00094065"/>
    <w:rsid w:val="0009596E"/>
    <w:rsid w:val="00095971"/>
    <w:rsid w:val="00095D2E"/>
    <w:rsid w:val="00095D6C"/>
    <w:rsid w:val="00095EE4"/>
    <w:rsid w:val="00096089"/>
    <w:rsid w:val="000966DD"/>
    <w:rsid w:val="000969A2"/>
    <w:rsid w:val="00096DF7"/>
    <w:rsid w:val="00097AC4"/>
    <w:rsid w:val="00097E08"/>
    <w:rsid w:val="000A052B"/>
    <w:rsid w:val="000A0978"/>
    <w:rsid w:val="000A0AF5"/>
    <w:rsid w:val="000A0C2A"/>
    <w:rsid w:val="000A0DEF"/>
    <w:rsid w:val="000A14FF"/>
    <w:rsid w:val="000A2095"/>
    <w:rsid w:val="000A21A8"/>
    <w:rsid w:val="000A21E9"/>
    <w:rsid w:val="000A2967"/>
    <w:rsid w:val="000A32BD"/>
    <w:rsid w:val="000A3B11"/>
    <w:rsid w:val="000A3DF4"/>
    <w:rsid w:val="000A4D8E"/>
    <w:rsid w:val="000A5ABE"/>
    <w:rsid w:val="000A6422"/>
    <w:rsid w:val="000A694C"/>
    <w:rsid w:val="000A6DAD"/>
    <w:rsid w:val="000A6EDC"/>
    <w:rsid w:val="000A72A1"/>
    <w:rsid w:val="000A745D"/>
    <w:rsid w:val="000A753F"/>
    <w:rsid w:val="000A761B"/>
    <w:rsid w:val="000A7A4B"/>
    <w:rsid w:val="000A7CF7"/>
    <w:rsid w:val="000B1596"/>
    <w:rsid w:val="000B2147"/>
    <w:rsid w:val="000B266B"/>
    <w:rsid w:val="000B268A"/>
    <w:rsid w:val="000B30B8"/>
    <w:rsid w:val="000B33F3"/>
    <w:rsid w:val="000B36B6"/>
    <w:rsid w:val="000B40AD"/>
    <w:rsid w:val="000B5080"/>
    <w:rsid w:val="000B6E90"/>
    <w:rsid w:val="000B7122"/>
    <w:rsid w:val="000B7149"/>
    <w:rsid w:val="000B726A"/>
    <w:rsid w:val="000C0651"/>
    <w:rsid w:val="000C0970"/>
    <w:rsid w:val="000C1092"/>
    <w:rsid w:val="000C121B"/>
    <w:rsid w:val="000C1964"/>
    <w:rsid w:val="000C2072"/>
    <w:rsid w:val="000C22A6"/>
    <w:rsid w:val="000C22E3"/>
    <w:rsid w:val="000C2372"/>
    <w:rsid w:val="000C25F8"/>
    <w:rsid w:val="000C2630"/>
    <w:rsid w:val="000C27A1"/>
    <w:rsid w:val="000C2BA7"/>
    <w:rsid w:val="000C2C1C"/>
    <w:rsid w:val="000C324F"/>
    <w:rsid w:val="000C3280"/>
    <w:rsid w:val="000C333D"/>
    <w:rsid w:val="000C3BE2"/>
    <w:rsid w:val="000C3D7F"/>
    <w:rsid w:val="000C43D1"/>
    <w:rsid w:val="000C4A88"/>
    <w:rsid w:val="000C4CCD"/>
    <w:rsid w:val="000C4DD4"/>
    <w:rsid w:val="000C5E09"/>
    <w:rsid w:val="000C6068"/>
    <w:rsid w:val="000C65F5"/>
    <w:rsid w:val="000C6B02"/>
    <w:rsid w:val="000C7390"/>
    <w:rsid w:val="000C75DC"/>
    <w:rsid w:val="000C7F31"/>
    <w:rsid w:val="000D058D"/>
    <w:rsid w:val="000D0FD5"/>
    <w:rsid w:val="000D1037"/>
    <w:rsid w:val="000D140C"/>
    <w:rsid w:val="000D1824"/>
    <w:rsid w:val="000D1869"/>
    <w:rsid w:val="000D1B3B"/>
    <w:rsid w:val="000D1EB6"/>
    <w:rsid w:val="000D2361"/>
    <w:rsid w:val="000D23D7"/>
    <w:rsid w:val="000D261F"/>
    <w:rsid w:val="000D35B3"/>
    <w:rsid w:val="000D3766"/>
    <w:rsid w:val="000D3AF6"/>
    <w:rsid w:val="000D4303"/>
    <w:rsid w:val="000D4C6B"/>
    <w:rsid w:val="000D4EF2"/>
    <w:rsid w:val="000D50E7"/>
    <w:rsid w:val="000D5221"/>
    <w:rsid w:val="000D53F6"/>
    <w:rsid w:val="000D574E"/>
    <w:rsid w:val="000D6BA9"/>
    <w:rsid w:val="000D6F51"/>
    <w:rsid w:val="000D7003"/>
    <w:rsid w:val="000D777D"/>
    <w:rsid w:val="000D7861"/>
    <w:rsid w:val="000D78BD"/>
    <w:rsid w:val="000D7AA1"/>
    <w:rsid w:val="000E02F2"/>
    <w:rsid w:val="000E0B5F"/>
    <w:rsid w:val="000E0F9A"/>
    <w:rsid w:val="000E16FA"/>
    <w:rsid w:val="000E1804"/>
    <w:rsid w:val="000E1870"/>
    <w:rsid w:val="000E2006"/>
    <w:rsid w:val="000E2853"/>
    <w:rsid w:val="000E33D0"/>
    <w:rsid w:val="000E38EC"/>
    <w:rsid w:val="000E3A6B"/>
    <w:rsid w:val="000E4120"/>
    <w:rsid w:val="000E423D"/>
    <w:rsid w:val="000E43BE"/>
    <w:rsid w:val="000E4730"/>
    <w:rsid w:val="000E48DD"/>
    <w:rsid w:val="000E4A7B"/>
    <w:rsid w:val="000E4FF8"/>
    <w:rsid w:val="000E52BF"/>
    <w:rsid w:val="000E5580"/>
    <w:rsid w:val="000E5919"/>
    <w:rsid w:val="000E5AFF"/>
    <w:rsid w:val="000E5FEB"/>
    <w:rsid w:val="000E6135"/>
    <w:rsid w:val="000E615B"/>
    <w:rsid w:val="000E62B0"/>
    <w:rsid w:val="000E63C7"/>
    <w:rsid w:val="000E6847"/>
    <w:rsid w:val="000E7C82"/>
    <w:rsid w:val="000F0035"/>
    <w:rsid w:val="000F0F7C"/>
    <w:rsid w:val="000F145C"/>
    <w:rsid w:val="000F1F78"/>
    <w:rsid w:val="000F260D"/>
    <w:rsid w:val="000F294E"/>
    <w:rsid w:val="000F2B83"/>
    <w:rsid w:val="000F33A8"/>
    <w:rsid w:val="000F3BCA"/>
    <w:rsid w:val="000F3F7E"/>
    <w:rsid w:val="000F4B7E"/>
    <w:rsid w:val="000F4F80"/>
    <w:rsid w:val="000F5921"/>
    <w:rsid w:val="000F5ABE"/>
    <w:rsid w:val="000F5D69"/>
    <w:rsid w:val="000F5ECD"/>
    <w:rsid w:val="000F60D0"/>
    <w:rsid w:val="000F61A9"/>
    <w:rsid w:val="000F71F7"/>
    <w:rsid w:val="000F74AC"/>
    <w:rsid w:val="000F7504"/>
    <w:rsid w:val="000F7670"/>
    <w:rsid w:val="000F79B5"/>
    <w:rsid w:val="000F7B77"/>
    <w:rsid w:val="000F7D25"/>
    <w:rsid w:val="00100432"/>
    <w:rsid w:val="00100C34"/>
    <w:rsid w:val="001010D9"/>
    <w:rsid w:val="001011CC"/>
    <w:rsid w:val="0010156B"/>
    <w:rsid w:val="001019B8"/>
    <w:rsid w:val="00101AF6"/>
    <w:rsid w:val="00101FD5"/>
    <w:rsid w:val="0010207C"/>
    <w:rsid w:val="001024D3"/>
    <w:rsid w:val="00102511"/>
    <w:rsid w:val="0010260D"/>
    <w:rsid w:val="00102686"/>
    <w:rsid w:val="00102C24"/>
    <w:rsid w:val="00103090"/>
    <w:rsid w:val="001033A2"/>
    <w:rsid w:val="00103557"/>
    <w:rsid w:val="00103A0C"/>
    <w:rsid w:val="00104EB3"/>
    <w:rsid w:val="00104F5A"/>
    <w:rsid w:val="001051C6"/>
    <w:rsid w:val="00105553"/>
    <w:rsid w:val="0010568C"/>
    <w:rsid w:val="00105ADB"/>
    <w:rsid w:val="00106350"/>
    <w:rsid w:val="0010657D"/>
    <w:rsid w:val="00106C28"/>
    <w:rsid w:val="00106C33"/>
    <w:rsid w:val="001071C9"/>
    <w:rsid w:val="00107529"/>
    <w:rsid w:val="00107B3B"/>
    <w:rsid w:val="00107EF6"/>
    <w:rsid w:val="001100B3"/>
    <w:rsid w:val="001100EE"/>
    <w:rsid w:val="0011057C"/>
    <w:rsid w:val="001109D4"/>
    <w:rsid w:val="00110AA7"/>
    <w:rsid w:val="00110FB5"/>
    <w:rsid w:val="00111493"/>
    <w:rsid w:val="001116DF"/>
    <w:rsid w:val="00111BA5"/>
    <w:rsid w:val="00111BFD"/>
    <w:rsid w:val="001121B4"/>
    <w:rsid w:val="001121F7"/>
    <w:rsid w:val="00112E15"/>
    <w:rsid w:val="00113173"/>
    <w:rsid w:val="00113224"/>
    <w:rsid w:val="00113548"/>
    <w:rsid w:val="00113F8D"/>
    <w:rsid w:val="00114153"/>
    <w:rsid w:val="00114702"/>
    <w:rsid w:val="00114761"/>
    <w:rsid w:val="00114B9B"/>
    <w:rsid w:val="0011512D"/>
    <w:rsid w:val="001155A0"/>
    <w:rsid w:val="00115F66"/>
    <w:rsid w:val="001163A5"/>
    <w:rsid w:val="001166E5"/>
    <w:rsid w:val="00116746"/>
    <w:rsid w:val="001172F1"/>
    <w:rsid w:val="00117D20"/>
    <w:rsid w:val="0012014C"/>
    <w:rsid w:val="00120619"/>
    <w:rsid w:val="00120A38"/>
    <w:rsid w:val="00120CB8"/>
    <w:rsid w:val="0012124F"/>
    <w:rsid w:val="00121B1F"/>
    <w:rsid w:val="00122EC2"/>
    <w:rsid w:val="00122F3C"/>
    <w:rsid w:val="00123181"/>
    <w:rsid w:val="0012329A"/>
    <w:rsid w:val="0012369C"/>
    <w:rsid w:val="00123C19"/>
    <w:rsid w:val="00123D39"/>
    <w:rsid w:val="0012445E"/>
    <w:rsid w:val="00124A50"/>
    <w:rsid w:val="00124CF4"/>
    <w:rsid w:val="00124E9D"/>
    <w:rsid w:val="001250BE"/>
    <w:rsid w:val="0012558A"/>
    <w:rsid w:val="00125681"/>
    <w:rsid w:val="00125741"/>
    <w:rsid w:val="00125968"/>
    <w:rsid w:val="00126034"/>
    <w:rsid w:val="001264E4"/>
    <w:rsid w:val="00126AB4"/>
    <w:rsid w:val="00126D63"/>
    <w:rsid w:val="00126E06"/>
    <w:rsid w:val="001271D9"/>
    <w:rsid w:val="001272FE"/>
    <w:rsid w:val="0012731D"/>
    <w:rsid w:val="00127887"/>
    <w:rsid w:val="00130A91"/>
    <w:rsid w:val="001312D5"/>
    <w:rsid w:val="00131412"/>
    <w:rsid w:val="00131B26"/>
    <w:rsid w:val="001329B4"/>
    <w:rsid w:val="00132D9E"/>
    <w:rsid w:val="00133664"/>
    <w:rsid w:val="00133D12"/>
    <w:rsid w:val="00133D5E"/>
    <w:rsid w:val="00133DCC"/>
    <w:rsid w:val="001342CD"/>
    <w:rsid w:val="001342E4"/>
    <w:rsid w:val="00134B7F"/>
    <w:rsid w:val="00134CAC"/>
    <w:rsid w:val="00135937"/>
    <w:rsid w:val="0013608C"/>
    <w:rsid w:val="00136607"/>
    <w:rsid w:val="00136C5D"/>
    <w:rsid w:val="00136CE7"/>
    <w:rsid w:val="0014011F"/>
    <w:rsid w:val="00140130"/>
    <w:rsid w:val="00140302"/>
    <w:rsid w:val="001403F5"/>
    <w:rsid w:val="00141B56"/>
    <w:rsid w:val="00142499"/>
    <w:rsid w:val="001435C7"/>
    <w:rsid w:val="0014393B"/>
    <w:rsid w:val="00143D75"/>
    <w:rsid w:val="00143E5D"/>
    <w:rsid w:val="0014424A"/>
    <w:rsid w:val="0014487C"/>
    <w:rsid w:val="00144E33"/>
    <w:rsid w:val="00144EA4"/>
    <w:rsid w:val="0014507E"/>
    <w:rsid w:val="00145415"/>
    <w:rsid w:val="00145419"/>
    <w:rsid w:val="00145513"/>
    <w:rsid w:val="00145C88"/>
    <w:rsid w:val="001462C4"/>
    <w:rsid w:val="00146503"/>
    <w:rsid w:val="001467DF"/>
    <w:rsid w:val="00146A38"/>
    <w:rsid w:val="00146F0D"/>
    <w:rsid w:val="00147063"/>
    <w:rsid w:val="00147074"/>
    <w:rsid w:val="001472B7"/>
    <w:rsid w:val="0014731D"/>
    <w:rsid w:val="00147B78"/>
    <w:rsid w:val="00147D63"/>
    <w:rsid w:val="001503BE"/>
    <w:rsid w:val="00150810"/>
    <w:rsid w:val="00151881"/>
    <w:rsid w:val="00151BA4"/>
    <w:rsid w:val="0015236D"/>
    <w:rsid w:val="001529A8"/>
    <w:rsid w:val="00152D2F"/>
    <w:rsid w:val="0015319F"/>
    <w:rsid w:val="00153CCB"/>
    <w:rsid w:val="00153E94"/>
    <w:rsid w:val="0015437D"/>
    <w:rsid w:val="00154C46"/>
    <w:rsid w:val="00155719"/>
    <w:rsid w:val="00155817"/>
    <w:rsid w:val="001559AE"/>
    <w:rsid w:val="00155B1B"/>
    <w:rsid w:val="00155C16"/>
    <w:rsid w:val="00156573"/>
    <w:rsid w:val="00156667"/>
    <w:rsid w:val="00156E77"/>
    <w:rsid w:val="001571FA"/>
    <w:rsid w:val="00157635"/>
    <w:rsid w:val="0015766E"/>
    <w:rsid w:val="00157B32"/>
    <w:rsid w:val="00157F61"/>
    <w:rsid w:val="00160000"/>
    <w:rsid w:val="001600BF"/>
    <w:rsid w:val="0016045F"/>
    <w:rsid w:val="00160A43"/>
    <w:rsid w:val="00161158"/>
    <w:rsid w:val="001611DA"/>
    <w:rsid w:val="00161675"/>
    <w:rsid w:val="001618D0"/>
    <w:rsid w:val="00162338"/>
    <w:rsid w:val="00162B75"/>
    <w:rsid w:val="0016369A"/>
    <w:rsid w:val="001638BE"/>
    <w:rsid w:val="00163BF6"/>
    <w:rsid w:val="001648B5"/>
    <w:rsid w:val="001649CA"/>
    <w:rsid w:val="00164BA1"/>
    <w:rsid w:val="00165177"/>
    <w:rsid w:val="001654C4"/>
    <w:rsid w:val="001655F0"/>
    <w:rsid w:val="00165FEF"/>
    <w:rsid w:val="00166B58"/>
    <w:rsid w:val="00166EF5"/>
    <w:rsid w:val="001672A0"/>
    <w:rsid w:val="001673DB"/>
    <w:rsid w:val="001676A2"/>
    <w:rsid w:val="00167948"/>
    <w:rsid w:val="0017005E"/>
    <w:rsid w:val="001703BB"/>
    <w:rsid w:val="00170D98"/>
    <w:rsid w:val="00171D56"/>
    <w:rsid w:val="00172025"/>
    <w:rsid w:val="00172227"/>
    <w:rsid w:val="0017254A"/>
    <w:rsid w:val="00172AF8"/>
    <w:rsid w:val="0017358B"/>
    <w:rsid w:val="0017388E"/>
    <w:rsid w:val="0017391C"/>
    <w:rsid w:val="00174033"/>
    <w:rsid w:val="00174413"/>
    <w:rsid w:val="00174643"/>
    <w:rsid w:val="00174ECE"/>
    <w:rsid w:val="00175505"/>
    <w:rsid w:val="00175616"/>
    <w:rsid w:val="0017578F"/>
    <w:rsid w:val="00176A45"/>
    <w:rsid w:val="00176BE7"/>
    <w:rsid w:val="00176E2E"/>
    <w:rsid w:val="001775E8"/>
    <w:rsid w:val="00177684"/>
    <w:rsid w:val="0017775E"/>
    <w:rsid w:val="001777D3"/>
    <w:rsid w:val="00177BB3"/>
    <w:rsid w:val="00177BDC"/>
    <w:rsid w:val="00177EC6"/>
    <w:rsid w:val="00180504"/>
    <w:rsid w:val="001806C0"/>
    <w:rsid w:val="00181556"/>
    <w:rsid w:val="001815C9"/>
    <w:rsid w:val="001821A9"/>
    <w:rsid w:val="00182F2F"/>
    <w:rsid w:val="00183576"/>
    <w:rsid w:val="00183E1F"/>
    <w:rsid w:val="00183E38"/>
    <w:rsid w:val="00184ECD"/>
    <w:rsid w:val="001850E1"/>
    <w:rsid w:val="001855E3"/>
    <w:rsid w:val="00185B4B"/>
    <w:rsid w:val="00185BE4"/>
    <w:rsid w:val="00186026"/>
    <w:rsid w:val="001865DF"/>
    <w:rsid w:val="0018665A"/>
    <w:rsid w:val="00186A00"/>
    <w:rsid w:val="00186CD6"/>
    <w:rsid w:val="001872A1"/>
    <w:rsid w:val="001876C9"/>
    <w:rsid w:val="00190657"/>
    <w:rsid w:val="00190896"/>
    <w:rsid w:val="001908E8"/>
    <w:rsid w:val="00190977"/>
    <w:rsid w:val="00190C80"/>
    <w:rsid w:val="00190DB0"/>
    <w:rsid w:val="00191CC0"/>
    <w:rsid w:val="00191DEE"/>
    <w:rsid w:val="00192751"/>
    <w:rsid w:val="00192EBE"/>
    <w:rsid w:val="00193035"/>
    <w:rsid w:val="00193059"/>
    <w:rsid w:val="001932BF"/>
    <w:rsid w:val="0019340E"/>
    <w:rsid w:val="00193ABD"/>
    <w:rsid w:val="00193D19"/>
    <w:rsid w:val="00193E69"/>
    <w:rsid w:val="00193FF3"/>
    <w:rsid w:val="001944EF"/>
    <w:rsid w:val="001946F7"/>
    <w:rsid w:val="00194889"/>
    <w:rsid w:val="00194A61"/>
    <w:rsid w:val="00196972"/>
    <w:rsid w:val="00196DC0"/>
    <w:rsid w:val="00196E3F"/>
    <w:rsid w:val="0019717F"/>
    <w:rsid w:val="00197654"/>
    <w:rsid w:val="00197BEB"/>
    <w:rsid w:val="001A03DA"/>
    <w:rsid w:val="001A04D9"/>
    <w:rsid w:val="001A06C3"/>
    <w:rsid w:val="001A0CC5"/>
    <w:rsid w:val="001A108D"/>
    <w:rsid w:val="001A13EA"/>
    <w:rsid w:val="001A1988"/>
    <w:rsid w:val="001A2002"/>
    <w:rsid w:val="001A2998"/>
    <w:rsid w:val="001A371E"/>
    <w:rsid w:val="001A3909"/>
    <w:rsid w:val="001A3D79"/>
    <w:rsid w:val="001A3E16"/>
    <w:rsid w:val="001A4125"/>
    <w:rsid w:val="001A418F"/>
    <w:rsid w:val="001A4CF0"/>
    <w:rsid w:val="001A50FD"/>
    <w:rsid w:val="001A5166"/>
    <w:rsid w:val="001A5494"/>
    <w:rsid w:val="001A595F"/>
    <w:rsid w:val="001A5C74"/>
    <w:rsid w:val="001A64B5"/>
    <w:rsid w:val="001A67A8"/>
    <w:rsid w:val="001A6CE5"/>
    <w:rsid w:val="001A7207"/>
    <w:rsid w:val="001B00BA"/>
    <w:rsid w:val="001B0170"/>
    <w:rsid w:val="001B068E"/>
    <w:rsid w:val="001B0790"/>
    <w:rsid w:val="001B09EB"/>
    <w:rsid w:val="001B0CF0"/>
    <w:rsid w:val="001B0F07"/>
    <w:rsid w:val="001B1405"/>
    <w:rsid w:val="001B14AC"/>
    <w:rsid w:val="001B178A"/>
    <w:rsid w:val="001B256B"/>
    <w:rsid w:val="001B29AF"/>
    <w:rsid w:val="001B2D00"/>
    <w:rsid w:val="001B328A"/>
    <w:rsid w:val="001B33EA"/>
    <w:rsid w:val="001B34B9"/>
    <w:rsid w:val="001B3BDD"/>
    <w:rsid w:val="001B4946"/>
    <w:rsid w:val="001B4FC9"/>
    <w:rsid w:val="001B53A6"/>
    <w:rsid w:val="001B587A"/>
    <w:rsid w:val="001B67FC"/>
    <w:rsid w:val="001B6E82"/>
    <w:rsid w:val="001B7179"/>
    <w:rsid w:val="001B7D20"/>
    <w:rsid w:val="001B7E81"/>
    <w:rsid w:val="001C0A9A"/>
    <w:rsid w:val="001C160A"/>
    <w:rsid w:val="001C20DA"/>
    <w:rsid w:val="001C21B4"/>
    <w:rsid w:val="001C24DD"/>
    <w:rsid w:val="001C2A46"/>
    <w:rsid w:val="001C2D2B"/>
    <w:rsid w:val="001C3C35"/>
    <w:rsid w:val="001C3D82"/>
    <w:rsid w:val="001C4031"/>
    <w:rsid w:val="001C454D"/>
    <w:rsid w:val="001C45A2"/>
    <w:rsid w:val="001C46E8"/>
    <w:rsid w:val="001C4A81"/>
    <w:rsid w:val="001C4C72"/>
    <w:rsid w:val="001C4DF1"/>
    <w:rsid w:val="001C5017"/>
    <w:rsid w:val="001C5043"/>
    <w:rsid w:val="001C5564"/>
    <w:rsid w:val="001C5F47"/>
    <w:rsid w:val="001C6903"/>
    <w:rsid w:val="001C6912"/>
    <w:rsid w:val="001C71DB"/>
    <w:rsid w:val="001C753A"/>
    <w:rsid w:val="001C78A2"/>
    <w:rsid w:val="001C78C4"/>
    <w:rsid w:val="001C7A86"/>
    <w:rsid w:val="001C7AA8"/>
    <w:rsid w:val="001C7AE9"/>
    <w:rsid w:val="001C7C1F"/>
    <w:rsid w:val="001C7D14"/>
    <w:rsid w:val="001D0391"/>
    <w:rsid w:val="001D133C"/>
    <w:rsid w:val="001D146C"/>
    <w:rsid w:val="001D15BE"/>
    <w:rsid w:val="001D20CB"/>
    <w:rsid w:val="001D2816"/>
    <w:rsid w:val="001D2D8A"/>
    <w:rsid w:val="001D2E1F"/>
    <w:rsid w:val="001D2F75"/>
    <w:rsid w:val="001D317F"/>
    <w:rsid w:val="001D3608"/>
    <w:rsid w:val="001D3A77"/>
    <w:rsid w:val="001D3F09"/>
    <w:rsid w:val="001D4937"/>
    <w:rsid w:val="001D52E1"/>
    <w:rsid w:val="001D5643"/>
    <w:rsid w:val="001D5F55"/>
    <w:rsid w:val="001D5F87"/>
    <w:rsid w:val="001D6339"/>
    <w:rsid w:val="001D67B0"/>
    <w:rsid w:val="001D6A34"/>
    <w:rsid w:val="001D6B4A"/>
    <w:rsid w:val="001D787B"/>
    <w:rsid w:val="001D7937"/>
    <w:rsid w:val="001D7A0E"/>
    <w:rsid w:val="001D7E8A"/>
    <w:rsid w:val="001E0EFD"/>
    <w:rsid w:val="001E1801"/>
    <w:rsid w:val="001E26A4"/>
    <w:rsid w:val="001E379A"/>
    <w:rsid w:val="001E3FED"/>
    <w:rsid w:val="001E4558"/>
    <w:rsid w:val="001E4799"/>
    <w:rsid w:val="001E47CF"/>
    <w:rsid w:val="001E4841"/>
    <w:rsid w:val="001E4F20"/>
    <w:rsid w:val="001E552E"/>
    <w:rsid w:val="001E610E"/>
    <w:rsid w:val="001E619F"/>
    <w:rsid w:val="001E6449"/>
    <w:rsid w:val="001E6FE3"/>
    <w:rsid w:val="001E72F8"/>
    <w:rsid w:val="001E7358"/>
    <w:rsid w:val="001E7734"/>
    <w:rsid w:val="001E77C5"/>
    <w:rsid w:val="001E7C42"/>
    <w:rsid w:val="001E7CC2"/>
    <w:rsid w:val="001F0029"/>
    <w:rsid w:val="001F0282"/>
    <w:rsid w:val="001F09F4"/>
    <w:rsid w:val="001F0DAD"/>
    <w:rsid w:val="001F0F92"/>
    <w:rsid w:val="001F11E2"/>
    <w:rsid w:val="001F28E6"/>
    <w:rsid w:val="001F34DA"/>
    <w:rsid w:val="001F35A1"/>
    <w:rsid w:val="001F35B2"/>
    <w:rsid w:val="001F3B2E"/>
    <w:rsid w:val="001F3CCC"/>
    <w:rsid w:val="001F3E8A"/>
    <w:rsid w:val="001F5246"/>
    <w:rsid w:val="001F56C4"/>
    <w:rsid w:val="001F5779"/>
    <w:rsid w:val="001F59D2"/>
    <w:rsid w:val="001F67BF"/>
    <w:rsid w:val="001F72B8"/>
    <w:rsid w:val="001F74E5"/>
    <w:rsid w:val="001F79FB"/>
    <w:rsid w:val="001F7B37"/>
    <w:rsid w:val="001F7BC2"/>
    <w:rsid w:val="001F7C37"/>
    <w:rsid w:val="00200508"/>
    <w:rsid w:val="0020082A"/>
    <w:rsid w:val="002015DC"/>
    <w:rsid w:val="0020180E"/>
    <w:rsid w:val="00201B75"/>
    <w:rsid w:val="00202212"/>
    <w:rsid w:val="00202612"/>
    <w:rsid w:val="00202951"/>
    <w:rsid w:val="00202CFE"/>
    <w:rsid w:val="002031EA"/>
    <w:rsid w:val="0020336D"/>
    <w:rsid w:val="00203D00"/>
    <w:rsid w:val="00203E80"/>
    <w:rsid w:val="00204E0F"/>
    <w:rsid w:val="00205006"/>
    <w:rsid w:val="0020634A"/>
    <w:rsid w:val="0020647C"/>
    <w:rsid w:val="00206815"/>
    <w:rsid w:val="002069B0"/>
    <w:rsid w:val="00206AE5"/>
    <w:rsid w:val="00206C7F"/>
    <w:rsid w:val="00206F4B"/>
    <w:rsid w:val="00207561"/>
    <w:rsid w:val="002079A4"/>
    <w:rsid w:val="00207A6B"/>
    <w:rsid w:val="002101D5"/>
    <w:rsid w:val="00210418"/>
    <w:rsid w:val="00210838"/>
    <w:rsid w:val="00210E1D"/>
    <w:rsid w:val="00210FCD"/>
    <w:rsid w:val="00211163"/>
    <w:rsid w:val="00211272"/>
    <w:rsid w:val="002117FF"/>
    <w:rsid w:val="00211C7A"/>
    <w:rsid w:val="0021208F"/>
    <w:rsid w:val="0021294D"/>
    <w:rsid w:val="00212C37"/>
    <w:rsid w:val="00213610"/>
    <w:rsid w:val="00213662"/>
    <w:rsid w:val="00213989"/>
    <w:rsid w:val="00213A55"/>
    <w:rsid w:val="00213E18"/>
    <w:rsid w:val="00214460"/>
    <w:rsid w:val="00214607"/>
    <w:rsid w:val="00214635"/>
    <w:rsid w:val="00215948"/>
    <w:rsid w:val="00215C0D"/>
    <w:rsid w:val="00215C66"/>
    <w:rsid w:val="00215C7A"/>
    <w:rsid w:val="00215CB4"/>
    <w:rsid w:val="00215D01"/>
    <w:rsid w:val="0021654B"/>
    <w:rsid w:val="0021693B"/>
    <w:rsid w:val="0021742B"/>
    <w:rsid w:val="00217454"/>
    <w:rsid w:val="0021797E"/>
    <w:rsid w:val="00217E05"/>
    <w:rsid w:val="00220264"/>
    <w:rsid w:val="00220D3A"/>
    <w:rsid w:val="00221714"/>
    <w:rsid w:val="002218AA"/>
    <w:rsid w:val="00221EFF"/>
    <w:rsid w:val="00222254"/>
    <w:rsid w:val="002223B0"/>
    <w:rsid w:val="002226A0"/>
    <w:rsid w:val="002229AB"/>
    <w:rsid w:val="00222BB4"/>
    <w:rsid w:val="00222C92"/>
    <w:rsid w:val="00222E05"/>
    <w:rsid w:val="002232ED"/>
    <w:rsid w:val="002232F6"/>
    <w:rsid w:val="002237B0"/>
    <w:rsid w:val="002247B8"/>
    <w:rsid w:val="0022490A"/>
    <w:rsid w:val="00225400"/>
    <w:rsid w:val="0022633C"/>
    <w:rsid w:val="002266CA"/>
    <w:rsid w:val="002266F6"/>
    <w:rsid w:val="002268D7"/>
    <w:rsid w:val="0022694A"/>
    <w:rsid w:val="00227219"/>
    <w:rsid w:val="002272A1"/>
    <w:rsid w:val="00230757"/>
    <w:rsid w:val="00230B8B"/>
    <w:rsid w:val="00231E0F"/>
    <w:rsid w:val="0023236D"/>
    <w:rsid w:val="0023251A"/>
    <w:rsid w:val="00232E25"/>
    <w:rsid w:val="00232E9B"/>
    <w:rsid w:val="0023309C"/>
    <w:rsid w:val="00233174"/>
    <w:rsid w:val="002332C4"/>
    <w:rsid w:val="00233363"/>
    <w:rsid w:val="002336D8"/>
    <w:rsid w:val="00233E99"/>
    <w:rsid w:val="00233FE7"/>
    <w:rsid w:val="00234A10"/>
    <w:rsid w:val="00234A87"/>
    <w:rsid w:val="00234FE9"/>
    <w:rsid w:val="0023525F"/>
    <w:rsid w:val="002364F0"/>
    <w:rsid w:val="002368DA"/>
    <w:rsid w:val="002375AB"/>
    <w:rsid w:val="00237770"/>
    <w:rsid w:val="002377BD"/>
    <w:rsid w:val="00237FA4"/>
    <w:rsid w:val="00240066"/>
    <w:rsid w:val="002405B4"/>
    <w:rsid w:val="00240652"/>
    <w:rsid w:val="00240DBA"/>
    <w:rsid w:val="00241795"/>
    <w:rsid w:val="00241822"/>
    <w:rsid w:val="00242129"/>
    <w:rsid w:val="002423F8"/>
    <w:rsid w:val="002426A6"/>
    <w:rsid w:val="002427E7"/>
    <w:rsid w:val="00242A6C"/>
    <w:rsid w:val="00242D0A"/>
    <w:rsid w:val="00243233"/>
    <w:rsid w:val="00243CD3"/>
    <w:rsid w:val="0024432F"/>
    <w:rsid w:val="00245250"/>
    <w:rsid w:val="00245289"/>
    <w:rsid w:val="0024587C"/>
    <w:rsid w:val="00246319"/>
    <w:rsid w:val="00246942"/>
    <w:rsid w:val="00246C04"/>
    <w:rsid w:val="00246DBB"/>
    <w:rsid w:val="0024728A"/>
    <w:rsid w:val="00247488"/>
    <w:rsid w:val="002479A8"/>
    <w:rsid w:val="00247C6F"/>
    <w:rsid w:val="00247E12"/>
    <w:rsid w:val="00250204"/>
    <w:rsid w:val="0025079D"/>
    <w:rsid w:val="00250C45"/>
    <w:rsid w:val="00250E31"/>
    <w:rsid w:val="00250E3A"/>
    <w:rsid w:val="0025100B"/>
    <w:rsid w:val="002518E5"/>
    <w:rsid w:val="0025200F"/>
    <w:rsid w:val="00252560"/>
    <w:rsid w:val="00253495"/>
    <w:rsid w:val="00253743"/>
    <w:rsid w:val="0025392F"/>
    <w:rsid w:val="0025403D"/>
    <w:rsid w:val="002541E0"/>
    <w:rsid w:val="0025428C"/>
    <w:rsid w:val="002547AB"/>
    <w:rsid w:val="002547B7"/>
    <w:rsid w:val="00255286"/>
    <w:rsid w:val="00255473"/>
    <w:rsid w:val="00255673"/>
    <w:rsid w:val="00255908"/>
    <w:rsid w:val="002563AF"/>
    <w:rsid w:val="0025642F"/>
    <w:rsid w:val="002566B3"/>
    <w:rsid w:val="002568EF"/>
    <w:rsid w:val="00256AB4"/>
    <w:rsid w:val="00256D8E"/>
    <w:rsid w:val="00256DFD"/>
    <w:rsid w:val="002575B4"/>
    <w:rsid w:val="002576B0"/>
    <w:rsid w:val="00257774"/>
    <w:rsid w:val="00257891"/>
    <w:rsid w:val="00257AEC"/>
    <w:rsid w:val="00257FB8"/>
    <w:rsid w:val="00260A2D"/>
    <w:rsid w:val="00260AA9"/>
    <w:rsid w:val="00260B6E"/>
    <w:rsid w:val="00261136"/>
    <w:rsid w:val="0026127A"/>
    <w:rsid w:val="002615C9"/>
    <w:rsid w:val="00261ECC"/>
    <w:rsid w:val="00261F87"/>
    <w:rsid w:val="002628E9"/>
    <w:rsid w:val="00262D5B"/>
    <w:rsid w:val="00263692"/>
    <w:rsid w:val="0026384B"/>
    <w:rsid w:val="002638C2"/>
    <w:rsid w:val="00263B0C"/>
    <w:rsid w:val="00264312"/>
    <w:rsid w:val="002645E9"/>
    <w:rsid w:val="00264610"/>
    <w:rsid w:val="00264861"/>
    <w:rsid w:val="00265202"/>
    <w:rsid w:val="00265372"/>
    <w:rsid w:val="00265A17"/>
    <w:rsid w:val="00265B03"/>
    <w:rsid w:val="00265D87"/>
    <w:rsid w:val="0026656D"/>
    <w:rsid w:val="00266F9E"/>
    <w:rsid w:val="00267465"/>
    <w:rsid w:val="00267871"/>
    <w:rsid w:val="002678B1"/>
    <w:rsid w:val="00267926"/>
    <w:rsid w:val="00267A48"/>
    <w:rsid w:val="00267D93"/>
    <w:rsid w:val="00270180"/>
    <w:rsid w:val="00270A39"/>
    <w:rsid w:val="00270D48"/>
    <w:rsid w:val="00271115"/>
    <w:rsid w:val="00272098"/>
    <w:rsid w:val="002721AD"/>
    <w:rsid w:val="002724C3"/>
    <w:rsid w:val="00272AC0"/>
    <w:rsid w:val="0027355D"/>
    <w:rsid w:val="002749EF"/>
    <w:rsid w:val="00274D0E"/>
    <w:rsid w:val="00274D91"/>
    <w:rsid w:val="00274DCB"/>
    <w:rsid w:val="00274E2C"/>
    <w:rsid w:val="002750B3"/>
    <w:rsid w:val="002756F1"/>
    <w:rsid w:val="002756FB"/>
    <w:rsid w:val="002757F5"/>
    <w:rsid w:val="00275DF7"/>
    <w:rsid w:val="002766DD"/>
    <w:rsid w:val="00276877"/>
    <w:rsid w:val="00276880"/>
    <w:rsid w:val="00276A62"/>
    <w:rsid w:val="0027779C"/>
    <w:rsid w:val="0027793F"/>
    <w:rsid w:val="00280664"/>
    <w:rsid w:val="002807D4"/>
    <w:rsid w:val="00280BF7"/>
    <w:rsid w:val="00281709"/>
    <w:rsid w:val="002820E1"/>
    <w:rsid w:val="00282992"/>
    <w:rsid w:val="00282C50"/>
    <w:rsid w:val="00282F96"/>
    <w:rsid w:val="00283494"/>
    <w:rsid w:val="00283A28"/>
    <w:rsid w:val="00283E6F"/>
    <w:rsid w:val="00284090"/>
    <w:rsid w:val="0028441D"/>
    <w:rsid w:val="0028449E"/>
    <w:rsid w:val="00284AE8"/>
    <w:rsid w:val="00284D01"/>
    <w:rsid w:val="002868C7"/>
    <w:rsid w:val="00286C45"/>
    <w:rsid w:val="00286CF1"/>
    <w:rsid w:val="00287C79"/>
    <w:rsid w:val="00287CA0"/>
    <w:rsid w:val="00287F67"/>
    <w:rsid w:val="00290422"/>
    <w:rsid w:val="00290C45"/>
    <w:rsid w:val="00290CD3"/>
    <w:rsid w:val="00290FE9"/>
    <w:rsid w:val="00291038"/>
    <w:rsid w:val="00291595"/>
    <w:rsid w:val="002915D9"/>
    <w:rsid w:val="00291A0D"/>
    <w:rsid w:val="00291F02"/>
    <w:rsid w:val="00291F8A"/>
    <w:rsid w:val="002924A6"/>
    <w:rsid w:val="002925D6"/>
    <w:rsid w:val="002927C8"/>
    <w:rsid w:val="00292A28"/>
    <w:rsid w:val="00293220"/>
    <w:rsid w:val="00293CC7"/>
    <w:rsid w:val="00294206"/>
    <w:rsid w:val="00295955"/>
    <w:rsid w:val="00295F2F"/>
    <w:rsid w:val="0029668A"/>
    <w:rsid w:val="0029675F"/>
    <w:rsid w:val="00296C42"/>
    <w:rsid w:val="00297729"/>
    <w:rsid w:val="002977BF"/>
    <w:rsid w:val="002978E7"/>
    <w:rsid w:val="00297AAC"/>
    <w:rsid w:val="00297DF1"/>
    <w:rsid w:val="002A0430"/>
    <w:rsid w:val="002A1367"/>
    <w:rsid w:val="002A1C9C"/>
    <w:rsid w:val="002A21F0"/>
    <w:rsid w:val="002A2856"/>
    <w:rsid w:val="002A28E1"/>
    <w:rsid w:val="002A2D23"/>
    <w:rsid w:val="002A2E24"/>
    <w:rsid w:val="002A2EE7"/>
    <w:rsid w:val="002A3513"/>
    <w:rsid w:val="002A3824"/>
    <w:rsid w:val="002A38AB"/>
    <w:rsid w:val="002A39A5"/>
    <w:rsid w:val="002A3D29"/>
    <w:rsid w:val="002A3FD9"/>
    <w:rsid w:val="002A44F3"/>
    <w:rsid w:val="002A48E4"/>
    <w:rsid w:val="002A4995"/>
    <w:rsid w:val="002A51AB"/>
    <w:rsid w:val="002A51D3"/>
    <w:rsid w:val="002A5C26"/>
    <w:rsid w:val="002A5F2C"/>
    <w:rsid w:val="002A5FC5"/>
    <w:rsid w:val="002A609C"/>
    <w:rsid w:val="002A61A7"/>
    <w:rsid w:val="002A675C"/>
    <w:rsid w:val="002A6989"/>
    <w:rsid w:val="002A6B80"/>
    <w:rsid w:val="002A6BFA"/>
    <w:rsid w:val="002A6CF9"/>
    <w:rsid w:val="002A72F6"/>
    <w:rsid w:val="002B017E"/>
    <w:rsid w:val="002B0EAA"/>
    <w:rsid w:val="002B1740"/>
    <w:rsid w:val="002B2540"/>
    <w:rsid w:val="002B3827"/>
    <w:rsid w:val="002B3937"/>
    <w:rsid w:val="002B3CE4"/>
    <w:rsid w:val="002B455A"/>
    <w:rsid w:val="002B4695"/>
    <w:rsid w:val="002B48F6"/>
    <w:rsid w:val="002B4958"/>
    <w:rsid w:val="002B50A4"/>
    <w:rsid w:val="002B52DF"/>
    <w:rsid w:val="002B56DA"/>
    <w:rsid w:val="002B5BCB"/>
    <w:rsid w:val="002B6140"/>
    <w:rsid w:val="002B638D"/>
    <w:rsid w:val="002B6732"/>
    <w:rsid w:val="002B6F0F"/>
    <w:rsid w:val="002B7254"/>
    <w:rsid w:val="002B74E3"/>
    <w:rsid w:val="002B7B4A"/>
    <w:rsid w:val="002B7BA7"/>
    <w:rsid w:val="002B7BF1"/>
    <w:rsid w:val="002C041D"/>
    <w:rsid w:val="002C07B2"/>
    <w:rsid w:val="002C0863"/>
    <w:rsid w:val="002C0D8D"/>
    <w:rsid w:val="002C13A6"/>
    <w:rsid w:val="002C13FB"/>
    <w:rsid w:val="002C15AF"/>
    <w:rsid w:val="002C1688"/>
    <w:rsid w:val="002C1984"/>
    <w:rsid w:val="002C1D2B"/>
    <w:rsid w:val="002C24E3"/>
    <w:rsid w:val="002C2592"/>
    <w:rsid w:val="002C2754"/>
    <w:rsid w:val="002C2BEE"/>
    <w:rsid w:val="002C2CC0"/>
    <w:rsid w:val="002C2F3E"/>
    <w:rsid w:val="002C3599"/>
    <w:rsid w:val="002C3776"/>
    <w:rsid w:val="002C4B10"/>
    <w:rsid w:val="002C4B38"/>
    <w:rsid w:val="002C4BE9"/>
    <w:rsid w:val="002C4FCC"/>
    <w:rsid w:val="002C544F"/>
    <w:rsid w:val="002C62A8"/>
    <w:rsid w:val="002C6623"/>
    <w:rsid w:val="002C6976"/>
    <w:rsid w:val="002C6BBA"/>
    <w:rsid w:val="002C6DBD"/>
    <w:rsid w:val="002C6F0F"/>
    <w:rsid w:val="002C7065"/>
    <w:rsid w:val="002C78BB"/>
    <w:rsid w:val="002C79CD"/>
    <w:rsid w:val="002C7C60"/>
    <w:rsid w:val="002D0427"/>
    <w:rsid w:val="002D0582"/>
    <w:rsid w:val="002D0B9F"/>
    <w:rsid w:val="002D0C9D"/>
    <w:rsid w:val="002D14BF"/>
    <w:rsid w:val="002D1937"/>
    <w:rsid w:val="002D1BBF"/>
    <w:rsid w:val="002D1DA1"/>
    <w:rsid w:val="002D1F77"/>
    <w:rsid w:val="002D244B"/>
    <w:rsid w:val="002D2EC0"/>
    <w:rsid w:val="002D31E7"/>
    <w:rsid w:val="002D3338"/>
    <w:rsid w:val="002D35AE"/>
    <w:rsid w:val="002D371E"/>
    <w:rsid w:val="002D3CCE"/>
    <w:rsid w:val="002D4A1E"/>
    <w:rsid w:val="002D4DFC"/>
    <w:rsid w:val="002D59BD"/>
    <w:rsid w:val="002D5A1B"/>
    <w:rsid w:val="002D603A"/>
    <w:rsid w:val="002D61C4"/>
    <w:rsid w:val="002D61D4"/>
    <w:rsid w:val="002D6709"/>
    <w:rsid w:val="002D69CD"/>
    <w:rsid w:val="002D6AEE"/>
    <w:rsid w:val="002D6D40"/>
    <w:rsid w:val="002D74B0"/>
    <w:rsid w:val="002E0252"/>
    <w:rsid w:val="002E0546"/>
    <w:rsid w:val="002E0AE7"/>
    <w:rsid w:val="002E0DD7"/>
    <w:rsid w:val="002E12E3"/>
    <w:rsid w:val="002E1794"/>
    <w:rsid w:val="002E17C3"/>
    <w:rsid w:val="002E19D5"/>
    <w:rsid w:val="002E1AD0"/>
    <w:rsid w:val="002E1F06"/>
    <w:rsid w:val="002E2206"/>
    <w:rsid w:val="002E236F"/>
    <w:rsid w:val="002E27B4"/>
    <w:rsid w:val="002E2921"/>
    <w:rsid w:val="002E2E63"/>
    <w:rsid w:val="002E32ED"/>
    <w:rsid w:val="002E3440"/>
    <w:rsid w:val="002E3D87"/>
    <w:rsid w:val="002E3FD5"/>
    <w:rsid w:val="002E448E"/>
    <w:rsid w:val="002E4C92"/>
    <w:rsid w:val="002E4D94"/>
    <w:rsid w:val="002E5773"/>
    <w:rsid w:val="002E5CDC"/>
    <w:rsid w:val="002E5DA4"/>
    <w:rsid w:val="002E5FD0"/>
    <w:rsid w:val="002E65B8"/>
    <w:rsid w:val="002E6884"/>
    <w:rsid w:val="002E6BA5"/>
    <w:rsid w:val="002E6E20"/>
    <w:rsid w:val="002E75D6"/>
    <w:rsid w:val="002E78BD"/>
    <w:rsid w:val="002E7BCA"/>
    <w:rsid w:val="002F0371"/>
    <w:rsid w:val="002F08E1"/>
    <w:rsid w:val="002F0970"/>
    <w:rsid w:val="002F1027"/>
    <w:rsid w:val="002F1291"/>
    <w:rsid w:val="002F1549"/>
    <w:rsid w:val="002F1733"/>
    <w:rsid w:val="002F1AD8"/>
    <w:rsid w:val="002F1E86"/>
    <w:rsid w:val="002F2259"/>
    <w:rsid w:val="002F2807"/>
    <w:rsid w:val="002F285B"/>
    <w:rsid w:val="002F2899"/>
    <w:rsid w:val="002F2AA3"/>
    <w:rsid w:val="002F2AFE"/>
    <w:rsid w:val="002F30D9"/>
    <w:rsid w:val="002F37D6"/>
    <w:rsid w:val="002F3B73"/>
    <w:rsid w:val="002F3BBD"/>
    <w:rsid w:val="002F3E1B"/>
    <w:rsid w:val="002F3F94"/>
    <w:rsid w:val="002F3FE7"/>
    <w:rsid w:val="002F46D5"/>
    <w:rsid w:val="002F4A3B"/>
    <w:rsid w:val="002F4EC2"/>
    <w:rsid w:val="002F5264"/>
    <w:rsid w:val="002F553D"/>
    <w:rsid w:val="002F5A22"/>
    <w:rsid w:val="002F5E9B"/>
    <w:rsid w:val="002F6385"/>
    <w:rsid w:val="002F64AA"/>
    <w:rsid w:val="002F6AB9"/>
    <w:rsid w:val="002F6FD9"/>
    <w:rsid w:val="002F7560"/>
    <w:rsid w:val="0030025E"/>
    <w:rsid w:val="003002E1"/>
    <w:rsid w:val="0030034F"/>
    <w:rsid w:val="003007E2"/>
    <w:rsid w:val="00300B4F"/>
    <w:rsid w:val="00301103"/>
    <w:rsid w:val="00301335"/>
    <w:rsid w:val="00301C4A"/>
    <w:rsid w:val="00301E74"/>
    <w:rsid w:val="00302016"/>
    <w:rsid w:val="00302CE6"/>
    <w:rsid w:val="00303030"/>
    <w:rsid w:val="0030345D"/>
    <w:rsid w:val="00303B8B"/>
    <w:rsid w:val="00303CB5"/>
    <w:rsid w:val="00304B81"/>
    <w:rsid w:val="00304FEB"/>
    <w:rsid w:val="00305562"/>
    <w:rsid w:val="00305B36"/>
    <w:rsid w:val="003061B1"/>
    <w:rsid w:val="0030635E"/>
    <w:rsid w:val="003064CA"/>
    <w:rsid w:val="003067F6"/>
    <w:rsid w:val="003069F9"/>
    <w:rsid w:val="003072CC"/>
    <w:rsid w:val="003073D6"/>
    <w:rsid w:val="0030759A"/>
    <w:rsid w:val="00307B17"/>
    <w:rsid w:val="003105A0"/>
    <w:rsid w:val="00310893"/>
    <w:rsid w:val="00311DC2"/>
    <w:rsid w:val="00311FAC"/>
    <w:rsid w:val="00312395"/>
    <w:rsid w:val="0031250B"/>
    <w:rsid w:val="00312523"/>
    <w:rsid w:val="003126C5"/>
    <w:rsid w:val="00312953"/>
    <w:rsid w:val="00312B95"/>
    <w:rsid w:val="00313B76"/>
    <w:rsid w:val="00314003"/>
    <w:rsid w:val="0031423C"/>
    <w:rsid w:val="00314C82"/>
    <w:rsid w:val="00314D02"/>
    <w:rsid w:val="00314EBE"/>
    <w:rsid w:val="00315E77"/>
    <w:rsid w:val="003166FF"/>
    <w:rsid w:val="00316E1E"/>
    <w:rsid w:val="00317238"/>
    <w:rsid w:val="00317432"/>
    <w:rsid w:val="00317DE3"/>
    <w:rsid w:val="00317EEB"/>
    <w:rsid w:val="0032024F"/>
    <w:rsid w:val="0032052C"/>
    <w:rsid w:val="00320E6A"/>
    <w:rsid w:val="00320F83"/>
    <w:rsid w:val="003211B3"/>
    <w:rsid w:val="003215A8"/>
    <w:rsid w:val="00321C38"/>
    <w:rsid w:val="00321F2B"/>
    <w:rsid w:val="003229E0"/>
    <w:rsid w:val="00323282"/>
    <w:rsid w:val="00323546"/>
    <w:rsid w:val="003238B1"/>
    <w:rsid w:val="00324C2F"/>
    <w:rsid w:val="00325115"/>
    <w:rsid w:val="00325258"/>
    <w:rsid w:val="00325985"/>
    <w:rsid w:val="00325F83"/>
    <w:rsid w:val="00326108"/>
    <w:rsid w:val="00326812"/>
    <w:rsid w:val="00326855"/>
    <w:rsid w:val="003268A1"/>
    <w:rsid w:val="00326A0B"/>
    <w:rsid w:val="00326AAD"/>
    <w:rsid w:val="0032757A"/>
    <w:rsid w:val="00327F98"/>
    <w:rsid w:val="0033000F"/>
    <w:rsid w:val="00331039"/>
    <w:rsid w:val="003310CE"/>
    <w:rsid w:val="003311B6"/>
    <w:rsid w:val="003325AF"/>
    <w:rsid w:val="003328DF"/>
    <w:rsid w:val="00332A0C"/>
    <w:rsid w:val="00333040"/>
    <w:rsid w:val="00333127"/>
    <w:rsid w:val="0033313C"/>
    <w:rsid w:val="0033356C"/>
    <w:rsid w:val="00333A6E"/>
    <w:rsid w:val="00333D9F"/>
    <w:rsid w:val="003340D2"/>
    <w:rsid w:val="00334832"/>
    <w:rsid w:val="003349D4"/>
    <w:rsid w:val="003360DA"/>
    <w:rsid w:val="00336780"/>
    <w:rsid w:val="0033683D"/>
    <w:rsid w:val="00336ED4"/>
    <w:rsid w:val="00336FDA"/>
    <w:rsid w:val="00337048"/>
    <w:rsid w:val="00337594"/>
    <w:rsid w:val="00337A16"/>
    <w:rsid w:val="00340276"/>
    <w:rsid w:val="00340624"/>
    <w:rsid w:val="003406F6"/>
    <w:rsid w:val="00340A3F"/>
    <w:rsid w:val="00341278"/>
    <w:rsid w:val="003413FC"/>
    <w:rsid w:val="00341611"/>
    <w:rsid w:val="003417A4"/>
    <w:rsid w:val="00341B46"/>
    <w:rsid w:val="00341CD2"/>
    <w:rsid w:val="00342CCD"/>
    <w:rsid w:val="00342D6D"/>
    <w:rsid w:val="003432C6"/>
    <w:rsid w:val="00343315"/>
    <w:rsid w:val="00343CA8"/>
    <w:rsid w:val="00343D29"/>
    <w:rsid w:val="00343D58"/>
    <w:rsid w:val="00343D9A"/>
    <w:rsid w:val="00343E00"/>
    <w:rsid w:val="00343EC8"/>
    <w:rsid w:val="00343F1B"/>
    <w:rsid w:val="0034405C"/>
    <w:rsid w:val="003443DA"/>
    <w:rsid w:val="0034535B"/>
    <w:rsid w:val="003453E6"/>
    <w:rsid w:val="00345611"/>
    <w:rsid w:val="00345B87"/>
    <w:rsid w:val="00346AF9"/>
    <w:rsid w:val="00346E88"/>
    <w:rsid w:val="00346FA2"/>
    <w:rsid w:val="00347AB3"/>
    <w:rsid w:val="00350263"/>
    <w:rsid w:val="0035036D"/>
    <w:rsid w:val="003503F2"/>
    <w:rsid w:val="0035046F"/>
    <w:rsid w:val="00350E69"/>
    <w:rsid w:val="003517A7"/>
    <w:rsid w:val="003517DF"/>
    <w:rsid w:val="003519A7"/>
    <w:rsid w:val="00351DEA"/>
    <w:rsid w:val="003522BE"/>
    <w:rsid w:val="003525D9"/>
    <w:rsid w:val="00352F79"/>
    <w:rsid w:val="003533FA"/>
    <w:rsid w:val="00353537"/>
    <w:rsid w:val="003538BE"/>
    <w:rsid w:val="00353A0E"/>
    <w:rsid w:val="00353A0F"/>
    <w:rsid w:val="00353B96"/>
    <w:rsid w:val="00353ED1"/>
    <w:rsid w:val="00354421"/>
    <w:rsid w:val="00354825"/>
    <w:rsid w:val="00354A81"/>
    <w:rsid w:val="003555E1"/>
    <w:rsid w:val="00355625"/>
    <w:rsid w:val="0035609D"/>
    <w:rsid w:val="00356DE0"/>
    <w:rsid w:val="003573B8"/>
    <w:rsid w:val="00357AD3"/>
    <w:rsid w:val="00357F0C"/>
    <w:rsid w:val="00357FF3"/>
    <w:rsid w:val="003601A0"/>
    <w:rsid w:val="00360277"/>
    <w:rsid w:val="003606E1"/>
    <w:rsid w:val="0036076A"/>
    <w:rsid w:val="00360E06"/>
    <w:rsid w:val="003613F8"/>
    <w:rsid w:val="00361AF5"/>
    <w:rsid w:val="00361DB4"/>
    <w:rsid w:val="00361E11"/>
    <w:rsid w:val="00361E1E"/>
    <w:rsid w:val="003624A9"/>
    <w:rsid w:val="00362588"/>
    <w:rsid w:val="00362E86"/>
    <w:rsid w:val="003631AC"/>
    <w:rsid w:val="003632F6"/>
    <w:rsid w:val="00363E59"/>
    <w:rsid w:val="00364C94"/>
    <w:rsid w:val="003650D1"/>
    <w:rsid w:val="0036529E"/>
    <w:rsid w:val="00365314"/>
    <w:rsid w:val="003659AF"/>
    <w:rsid w:val="00365A7B"/>
    <w:rsid w:val="00365D00"/>
    <w:rsid w:val="00365D93"/>
    <w:rsid w:val="00366379"/>
    <w:rsid w:val="003663E5"/>
    <w:rsid w:val="00366955"/>
    <w:rsid w:val="003669D3"/>
    <w:rsid w:val="00366AD0"/>
    <w:rsid w:val="00366DEC"/>
    <w:rsid w:val="00367011"/>
    <w:rsid w:val="003672C0"/>
    <w:rsid w:val="00367555"/>
    <w:rsid w:val="003678B5"/>
    <w:rsid w:val="00367B10"/>
    <w:rsid w:val="00367E28"/>
    <w:rsid w:val="00367ECA"/>
    <w:rsid w:val="00370362"/>
    <w:rsid w:val="00370C32"/>
    <w:rsid w:val="00371C88"/>
    <w:rsid w:val="00371D6A"/>
    <w:rsid w:val="00371ECD"/>
    <w:rsid w:val="003723A4"/>
    <w:rsid w:val="00372AEE"/>
    <w:rsid w:val="003730E6"/>
    <w:rsid w:val="003733C3"/>
    <w:rsid w:val="00373CC1"/>
    <w:rsid w:val="00373F5B"/>
    <w:rsid w:val="003741CC"/>
    <w:rsid w:val="00374B76"/>
    <w:rsid w:val="00374C84"/>
    <w:rsid w:val="003753FD"/>
    <w:rsid w:val="00375AD8"/>
    <w:rsid w:val="00375BDB"/>
    <w:rsid w:val="003762BB"/>
    <w:rsid w:val="00376514"/>
    <w:rsid w:val="00376F69"/>
    <w:rsid w:val="003772D8"/>
    <w:rsid w:val="003774A7"/>
    <w:rsid w:val="003777AB"/>
    <w:rsid w:val="003802EA"/>
    <w:rsid w:val="003804FA"/>
    <w:rsid w:val="00380714"/>
    <w:rsid w:val="0038078E"/>
    <w:rsid w:val="00380B82"/>
    <w:rsid w:val="00380CB3"/>
    <w:rsid w:val="00381210"/>
    <w:rsid w:val="003812AB"/>
    <w:rsid w:val="00381540"/>
    <w:rsid w:val="00381777"/>
    <w:rsid w:val="00381FEE"/>
    <w:rsid w:val="0038244B"/>
    <w:rsid w:val="003827A6"/>
    <w:rsid w:val="00382CED"/>
    <w:rsid w:val="00382ED4"/>
    <w:rsid w:val="00383327"/>
    <w:rsid w:val="003838CE"/>
    <w:rsid w:val="00383A23"/>
    <w:rsid w:val="00383A49"/>
    <w:rsid w:val="00383AA2"/>
    <w:rsid w:val="003840ED"/>
    <w:rsid w:val="0038428D"/>
    <w:rsid w:val="003848A3"/>
    <w:rsid w:val="00384942"/>
    <w:rsid w:val="00384A6B"/>
    <w:rsid w:val="00384E27"/>
    <w:rsid w:val="00384F04"/>
    <w:rsid w:val="00385075"/>
    <w:rsid w:val="00385139"/>
    <w:rsid w:val="003851A0"/>
    <w:rsid w:val="00385579"/>
    <w:rsid w:val="00385853"/>
    <w:rsid w:val="003859B5"/>
    <w:rsid w:val="00385F27"/>
    <w:rsid w:val="0038601F"/>
    <w:rsid w:val="00386162"/>
    <w:rsid w:val="00386614"/>
    <w:rsid w:val="003870F4"/>
    <w:rsid w:val="003873C9"/>
    <w:rsid w:val="00387562"/>
    <w:rsid w:val="003900CE"/>
    <w:rsid w:val="0039015D"/>
    <w:rsid w:val="00390492"/>
    <w:rsid w:val="0039076A"/>
    <w:rsid w:val="00390AB4"/>
    <w:rsid w:val="00390D81"/>
    <w:rsid w:val="00391C55"/>
    <w:rsid w:val="00391C5E"/>
    <w:rsid w:val="00391CF7"/>
    <w:rsid w:val="0039204A"/>
    <w:rsid w:val="00392563"/>
    <w:rsid w:val="00392878"/>
    <w:rsid w:val="003928A3"/>
    <w:rsid w:val="003928F1"/>
    <w:rsid w:val="00393067"/>
    <w:rsid w:val="00393A6E"/>
    <w:rsid w:val="00393ED3"/>
    <w:rsid w:val="00393EED"/>
    <w:rsid w:val="00394BBD"/>
    <w:rsid w:val="00395696"/>
    <w:rsid w:val="0039588E"/>
    <w:rsid w:val="003967D1"/>
    <w:rsid w:val="00396804"/>
    <w:rsid w:val="003968DD"/>
    <w:rsid w:val="00396E13"/>
    <w:rsid w:val="003974D5"/>
    <w:rsid w:val="00397520"/>
    <w:rsid w:val="00397EAB"/>
    <w:rsid w:val="003A1C0B"/>
    <w:rsid w:val="003A2430"/>
    <w:rsid w:val="003A28A7"/>
    <w:rsid w:val="003A28BB"/>
    <w:rsid w:val="003A29F0"/>
    <w:rsid w:val="003A2A21"/>
    <w:rsid w:val="003A2F6E"/>
    <w:rsid w:val="003A30B7"/>
    <w:rsid w:val="003A3890"/>
    <w:rsid w:val="003A407B"/>
    <w:rsid w:val="003A41C8"/>
    <w:rsid w:val="003A456C"/>
    <w:rsid w:val="003A525D"/>
    <w:rsid w:val="003A5AB3"/>
    <w:rsid w:val="003A5D77"/>
    <w:rsid w:val="003A6558"/>
    <w:rsid w:val="003A7563"/>
    <w:rsid w:val="003A7680"/>
    <w:rsid w:val="003A7C96"/>
    <w:rsid w:val="003A7F7A"/>
    <w:rsid w:val="003B007A"/>
    <w:rsid w:val="003B044D"/>
    <w:rsid w:val="003B04A0"/>
    <w:rsid w:val="003B0520"/>
    <w:rsid w:val="003B0731"/>
    <w:rsid w:val="003B0B0F"/>
    <w:rsid w:val="003B0B69"/>
    <w:rsid w:val="003B1330"/>
    <w:rsid w:val="003B15E5"/>
    <w:rsid w:val="003B164A"/>
    <w:rsid w:val="003B1A2A"/>
    <w:rsid w:val="003B1C5D"/>
    <w:rsid w:val="003B20B6"/>
    <w:rsid w:val="003B2201"/>
    <w:rsid w:val="003B225E"/>
    <w:rsid w:val="003B228E"/>
    <w:rsid w:val="003B2341"/>
    <w:rsid w:val="003B2573"/>
    <w:rsid w:val="003B29CF"/>
    <w:rsid w:val="003B2D22"/>
    <w:rsid w:val="003B304D"/>
    <w:rsid w:val="003B3641"/>
    <w:rsid w:val="003B36A0"/>
    <w:rsid w:val="003B3A25"/>
    <w:rsid w:val="003B47BC"/>
    <w:rsid w:val="003B49C3"/>
    <w:rsid w:val="003B4E3A"/>
    <w:rsid w:val="003B57FB"/>
    <w:rsid w:val="003B582B"/>
    <w:rsid w:val="003B5D3E"/>
    <w:rsid w:val="003B5E52"/>
    <w:rsid w:val="003B66F6"/>
    <w:rsid w:val="003B69A9"/>
    <w:rsid w:val="003B72BC"/>
    <w:rsid w:val="003B7502"/>
    <w:rsid w:val="003B769D"/>
    <w:rsid w:val="003B7B4E"/>
    <w:rsid w:val="003B7B62"/>
    <w:rsid w:val="003B7BF4"/>
    <w:rsid w:val="003C02AF"/>
    <w:rsid w:val="003C0783"/>
    <w:rsid w:val="003C0934"/>
    <w:rsid w:val="003C0A9F"/>
    <w:rsid w:val="003C0F3B"/>
    <w:rsid w:val="003C14F9"/>
    <w:rsid w:val="003C1AC5"/>
    <w:rsid w:val="003C1D77"/>
    <w:rsid w:val="003C1EE5"/>
    <w:rsid w:val="003C2152"/>
    <w:rsid w:val="003C3161"/>
    <w:rsid w:val="003C3507"/>
    <w:rsid w:val="003C3A82"/>
    <w:rsid w:val="003C3EC2"/>
    <w:rsid w:val="003C4075"/>
    <w:rsid w:val="003C45F2"/>
    <w:rsid w:val="003C4C0D"/>
    <w:rsid w:val="003C536B"/>
    <w:rsid w:val="003C5883"/>
    <w:rsid w:val="003C5B7B"/>
    <w:rsid w:val="003C6264"/>
    <w:rsid w:val="003C696C"/>
    <w:rsid w:val="003C6C7E"/>
    <w:rsid w:val="003C7971"/>
    <w:rsid w:val="003C7D23"/>
    <w:rsid w:val="003C7D2E"/>
    <w:rsid w:val="003C7FC2"/>
    <w:rsid w:val="003D0F7D"/>
    <w:rsid w:val="003D2112"/>
    <w:rsid w:val="003D2569"/>
    <w:rsid w:val="003D3144"/>
    <w:rsid w:val="003D3A28"/>
    <w:rsid w:val="003D3F41"/>
    <w:rsid w:val="003D4813"/>
    <w:rsid w:val="003D51D1"/>
    <w:rsid w:val="003D5330"/>
    <w:rsid w:val="003D53A0"/>
    <w:rsid w:val="003D54A9"/>
    <w:rsid w:val="003D56E4"/>
    <w:rsid w:val="003D5AF0"/>
    <w:rsid w:val="003D5B9D"/>
    <w:rsid w:val="003D5EE2"/>
    <w:rsid w:val="003D5F76"/>
    <w:rsid w:val="003D7144"/>
    <w:rsid w:val="003D7256"/>
    <w:rsid w:val="003D76EC"/>
    <w:rsid w:val="003D7D5D"/>
    <w:rsid w:val="003E0887"/>
    <w:rsid w:val="003E10F2"/>
    <w:rsid w:val="003E1E3C"/>
    <w:rsid w:val="003E21F6"/>
    <w:rsid w:val="003E2765"/>
    <w:rsid w:val="003E2806"/>
    <w:rsid w:val="003E37B7"/>
    <w:rsid w:val="003E3997"/>
    <w:rsid w:val="003E4055"/>
    <w:rsid w:val="003E4D92"/>
    <w:rsid w:val="003E50ED"/>
    <w:rsid w:val="003E567D"/>
    <w:rsid w:val="003E5CE0"/>
    <w:rsid w:val="003E5EB7"/>
    <w:rsid w:val="003E65A7"/>
    <w:rsid w:val="003E65FB"/>
    <w:rsid w:val="003E6695"/>
    <w:rsid w:val="003E6A18"/>
    <w:rsid w:val="003E6B34"/>
    <w:rsid w:val="003E7245"/>
    <w:rsid w:val="003E7917"/>
    <w:rsid w:val="003E7F11"/>
    <w:rsid w:val="003F021A"/>
    <w:rsid w:val="003F1435"/>
    <w:rsid w:val="003F1A82"/>
    <w:rsid w:val="003F1E6D"/>
    <w:rsid w:val="003F1F5B"/>
    <w:rsid w:val="003F204E"/>
    <w:rsid w:val="003F21B9"/>
    <w:rsid w:val="003F2942"/>
    <w:rsid w:val="003F2946"/>
    <w:rsid w:val="003F297E"/>
    <w:rsid w:val="003F44A0"/>
    <w:rsid w:val="003F5144"/>
    <w:rsid w:val="003F539B"/>
    <w:rsid w:val="003F5809"/>
    <w:rsid w:val="003F6038"/>
    <w:rsid w:val="003F62AD"/>
    <w:rsid w:val="003F6B6E"/>
    <w:rsid w:val="003F6BA6"/>
    <w:rsid w:val="003F6BBB"/>
    <w:rsid w:val="003F7959"/>
    <w:rsid w:val="003F7EE1"/>
    <w:rsid w:val="003F7FA4"/>
    <w:rsid w:val="00400019"/>
    <w:rsid w:val="0040031A"/>
    <w:rsid w:val="00400491"/>
    <w:rsid w:val="00400F71"/>
    <w:rsid w:val="0040117E"/>
    <w:rsid w:val="004018C4"/>
    <w:rsid w:val="00401FE2"/>
    <w:rsid w:val="00402356"/>
    <w:rsid w:val="00402CBA"/>
    <w:rsid w:val="00402D64"/>
    <w:rsid w:val="00402ECF"/>
    <w:rsid w:val="0040391D"/>
    <w:rsid w:val="0040404F"/>
    <w:rsid w:val="00404080"/>
    <w:rsid w:val="004042EA"/>
    <w:rsid w:val="004044AF"/>
    <w:rsid w:val="00404953"/>
    <w:rsid w:val="00404FBC"/>
    <w:rsid w:val="0040504D"/>
    <w:rsid w:val="004051D2"/>
    <w:rsid w:val="00405268"/>
    <w:rsid w:val="00406417"/>
    <w:rsid w:val="0040674D"/>
    <w:rsid w:val="00406CC6"/>
    <w:rsid w:val="00406F0E"/>
    <w:rsid w:val="0040755B"/>
    <w:rsid w:val="00407566"/>
    <w:rsid w:val="00407896"/>
    <w:rsid w:val="00407D85"/>
    <w:rsid w:val="00407E60"/>
    <w:rsid w:val="00410187"/>
    <w:rsid w:val="004104A4"/>
    <w:rsid w:val="00410ACC"/>
    <w:rsid w:val="00411106"/>
    <w:rsid w:val="004114F4"/>
    <w:rsid w:val="00412132"/>
    <w:rsid w:val="00412194"/>
    <w:rsid w:val="0041252F"/>
    <w:rsid w:val="00412D78"/>
    <w:rsid w:val="00413488"/>
    <w:rsid w:val="00413B6C"/>
    <w:rsid w:val="004142B7"/>
    <w:rsid w:val="004142EE"/>
    <w:rsid w:val="0041472A"/>
    <w:rsid w:val="00414802"/>
    <w:rsid w:val="00414B53"/>
    <w:rsid w:val="00414F7C"/>
    <w:rsid w:val="004152F4"/>
    <w:rsid w:val="0041542B"/>
    <w:rsid w:val="00415627"/>
    <w:rsid w:val="00415D35"/>
    <w:rsid w:val="0041613D"/>
    <w:rsid w:val="004161F0"/>
    <w:rsid w:val="00416B54"/>
    <w:rsid w:val="00416E02"/>
    <w:rsid w:val="0041718C"/>
    <w:rsid w:val="00417498"/>
    <w:rsid w:val="0041773A"/>
    <w:rsid w:val="004200CA"/>
    <w:rsid w:val="00420276"/>
    <w:rsid w:val="00421CC4"/>
    <w:rsid w:val="00422E12"/>
    <w:rsid w:val="004230E2"/>
    <w:rsid w:val="00423A80"/>
    <w:rsid w:val="00423E07"/>
    <w:rsid w:val="00423E57"/>
    <w:rsid w:val="00423EF6"/>
    <w:rsid w:val="004241E0"/>
    <w:rsid w:val="00424EE5"/>
    <w:rsid w:val="004251AF"/>
    <w:rsid w:val="00425357"/>
    <w:rsid w:val="0042576E"/>
    <w:rsid w:val="00425E7A"/>
    <w:rsid w:val="0042681B"/>
    <w:rsid w:val="00427B92"/>
    <w:rsid w:val="00427D61"/>
    <w:rsid w:val="004301AD"/>
    <w:rsid w:val="004305A0"/>
    <w:rsid w:val="0043102C"/>
    <w:rsid w:val="004316CC"/>
    <w:rsid w:val="004317E7"/>
    <w:rsid w:val="00431E15"/>
    <w:rsid w:val="00431E7E"/>
    <w:rsid w:val="0043205B"/>
    <w:rsid w:val="00432396"/>
    <w:rsid w:val="004323CD"/>
    <w:rsid w:val="004327A2"/>
    <w:rsid w:val="00432B73"/>
    <w:rsid w:val="004341E1"/>
    <w:rsid w:val="00434616"/>
    <w:rsid w:val="00434652"/>
    <w:rsid w:val="00434A05"/>
    <w:rsid w:val="00434D12"/>
    <w:rsid w:val="00435227"/>
    <w:rsid w:val="00435A95"/>
    <w:rsid w:val="00435F5A"/>
    <w:rsid w:val="004363F5"/>
    <w:rsid w:val="00436455"/>
    <w:rsid w:val="0043681A"/>
    <w:rsid w:val="00436879"/>
    <w:rsid w:val="00436E17"/>
    <w:rsid w:val="0043727B"/>
    <w:rsid w:val="004375F4"/>
    <w:rsid w:val="004407DB"/>
    <w:rsid w:val="00440DA2"/>
    <w:rsid w:val="00440EA0"/>
    <w:rsid w:val="004411E2"/>
    <w:rsid w:val="00441383"/>
    <w:rsid w:val="00441540"/>
    <w:rsid w:val="00441D49"/>
    <w:rsid w:val="00442549"/>
    <w:rsid w:val="004432E4"/>
    <w:rsid w:val="004433B1"/>
    <w:rsid w:val="00443EB3"/>
    <w:rsid w:val="004441F7"/>
    <w:rsid w:val="004444B2"/>
    <w:rsid w:val="0044592A"/>
    <w:rsid w:val="0044593E"/>
    <w:rsid w:val="00446007"/>
    <w:rsid w:val="004466B1"/>
    <w:rsid w:val="004466E5"/>
    <w:rsid w:val="00446B33"/>
    <w:rsid w:val="00446FBE"/>
    <w:rsid w:val="004472E6"/>
    <w:rsid w:val="00447391"/>
    <w:rsid w:val="004475E6"/>
    <w:rsid w:val="00447672"/>
    <w:rsid w:val="00447A43"/>
    <w:rsid w:val="00447FB7"/>
    <w:rsid w:val="00450B51"/>
    <w:rsid w:val="00450B97"/>
    <w:rsid w:val="00450C44"/>
    <w:rsid w:val="00450F02"/>
    <w:rsid w:val="00451380"/>
    <w:rsid w:val="00451704"/>
    <w:rsid w:val="004519CE"/>
    <w:rsid w:val="00452184"/>
    <w:rsid w:val="00452B6E"/>
    <w:rsid w:val="004531B3"/>
    <w:rsid w:val="00453FE3"/>
    <w:rsid w:val="00454482"/>
    <w:rsid w:val="0045481A"/>
    <w:rsid w:val="004568D5"/>
    <w:rsid w:val="004573D8"/>
    <w:rsid w:val="004575A6"/>
    <w:rsid w:val="004604EB"/>
    <w:rsid w:val="00460724"/>
    <w:rsid w:val="0046106F"/>
    <w:rsid w:val="004614CE"/>
    <w:rsid w:val="00461FBC"/>
    <w:rsid w:val="004620C9"/>
    <w:rsid w:val="004624C0"/>
    <w:rsid w:val="0046254D"/>
    <w:rsid w:val="00462736"/>
    <w:rsid w:val="00462C80"/>
    <w:rsid w:val="004633BE"/>
    <w:rsid w:val="00463546"/>
    <w:rsid w:val="00463A50"/>
    <w:rsid w:val="00464011"/>
    <w:rsid w:val="00464283"/>
    <w:rsid w:val="0046469D"/>
    <w:rsid w:val="00464C8C"/>
    <w:rsid w:val="00464E94"/>
    <w:rsid w:val="00464EE7"/>
    <w:rsid w:val="00465B09"/>
    <w:rsid w:val="004661CD"/>
    <w:rsid w:val="0046622D"/>
    <w:rsid w:val="00466285"/>
    <w:rsid w:val="00466326"/>
    <w:rsid w:val="004663E0"/>
    <w:rsid w:val="00466EEF"/>
    <w:rsid w:val="00467074"/>
    <w:rsid w:val="004674AF"/>
    <w:rsid w:val="0046774A"/>
    <w:rsid w:val="00467A96"/>
    <w:rsid w:val="004701FD"/>
    <w:rsid w:val="0047052E"/>
    <w:rsid w:val="00470891"/>
    <w:rsid w:val="00470BF7"/>
    <w:rsid w:val="00470CDF"/>
    <w:rsid w:val="00470D34"/>
    <w:rsid w:val="00470E18"/>
    <w:rsid w:val="0047118B"/>
    <w:rsid w:val="00471258"/>
    <w:rsid w:val="00471F96"/>
    <w:rsid w:val="00472022"/>
    <w:rsid w:val="00472599"/>
    <w:rsid w:val="00472B9D"/>
    <w:rsid w:val="004735B5"/>
    <w:rsid w:val="004737DB"/>
    <w:rsid w:val="00473CB8"/>
    <w:rsid w:val="0047498B"/>
    <w:rsid w:val="00474C4B"/>
    <w:rsid w:val="00474E6A"/>
    <w:rsid w:val="00475091"/>
    <w:rsid w:val="004751D0"/>
    <w:rsid w:val="004752FF"/>
    <w:rsid w:val="0047548A"/>
    <w:rsid w:val="0047573A"/>
    <w:rsid w:val="00475C23"/>
    <w:rsid w:val="00475C94"/>
    <w:rsid w:val="00475DD5"/>
    <w:rsid w:val="00476F92"/>
    <w:rsid w:val="004771C1"/>
    <w:rsid w:val="004772D2"/>
    <w:rsid w:val="004776B1"/>
    <w:rsid w:val="004777CC"/>
    <w:rsid w:val="00477872"/>
    <w:rsid w:val="00477A1A"/>
    <w:rsid w:val="00477AFA"/>
    <w:rsid w:val="004800E5"/>
    <w:rsid w:val="0048045C"/>
    <w:rsid w:val="00480AED"/>
    <w:rsid w:val="00480CFC"/>
    <w:rsid w:val="0048138A"/>
    <w:rsid w:val="0048165F"/>
    <w:rsid w:val="00481BA3"/>
    <w:rsid w:val="00481D8F"/>
    <w:rsid w:val="0048207D"/>
    <w:rsid w:val="00482240"/>
    <w:rsid w:val="00482563"/>
    <w:rsid w:val="00482E5B"/>
    <w:rsid w:val="00483130"/>
    <w:rsid w:val="00483239"/>
    <w:rsid w:val="00483324"/>
    <w:rsid w:val="004834E1"/>
    <w:rsid w:val="0048371F"/>
    <w:rsid w:val="00483BB3"/>
    <w:rsid w:val="0048403C"/>
    <w:rsid w:val="004851C9"/>
    <w:rsid w:val="0048552F"/>
    <w:rsid w:val="00485661"/>
    <w:rsid w:val="004858C4"/>
    <w:rsid w:val="00485CAE"/>
    <w:rsid w:val="0048670D"/>
    <w:rsid w:val="004870F8"/>
    <w:rsid w:val="004874E7"/>
    <w:rsid w:val="00487632"/>
    <w:rsid w:val="00487704"/>
    <w:rsid w:val="0049008C"/>
    <w:rsid w:val="00490701"/>
    <w:rsid w:val="00490A26"/>
    <w:rsid w:val="00490E40"/>
    <w:rsid w:val="004915F0"/>
    <w:rsid w:val="00492163"/>
    <w:rsid w:val="00492244"/>
    <w:rsid w:val="004934D6"/>
    <w:rsid w:val="00493674"/>
    <w:rsid w:val="004945E2"/>
    <w:rsid w:val="004947AD"/>
    <w:rsid w:val="004948F8"/>
    <w:rsid w:val="004949BC"/>
    <w:rsid w:val="00494B1B"/>
    <w:rsid w:val="004954DB"/>
    <w:rsid w:val="00495AE8"/>
    <w:rsid w:val="00495CE3"/>
    <w:rsid w:val="00496150"/>
    <w:rsid w:val="00496439"/>
    <w:rsid w:val="0049706E"/>
    <w:rsid w:val="004975F6"/>
    <w:rsid w:val="004976EC"/>
    <w:rsid w:val="004977C5"/>
    <w:rsid w:val="00497BC6"/>
    <w:rsid w:val="004A05C5"/>
    <w:rsid w:val="004A0796"/>
    <w:rsid w:val="004A0913"/>
    <w:rsid w:val="004A0EA3"/>
    <w:rsid w:val="004A11D4"/>
    <w:rsid w:val="004A1381"/>
    <w:rsid w:val="004A1465"/>
    <w:rsid w:val="004A17E1"/>
    <w:rsid w:val="004A1AA0"/>
    <w:rsid w:val="004A1C11"/>
    <w:rsid w:val="004A1D43"/>
    <w:rsid w:val="004A1DFC"/>
    <w:rsid w:val="004A1EDE"/>
    <w:rsid w:val="004A2275"/>
    <w:rsid w:val="004A24D7"/>
    <w:rsid w:val="004A2591"/>
    <w:rsid w:val="004A2A2E"/>
    <w:rsid w:val="004A30F9"/>
    <w:rsid w:val="004A33CB"/>
    <w:rsid w:val="004A3855"/>
    <w:rsid w:val="004A3B71"/>
    <w:rsid w:val="004A4209"/>
    <w:rsid w:val="004A454B"/>
    <w:rsid w:val="004A46C4"/>
    <w:rsid w:val="004A5127"/>
    <w:rsid w:val="004A5BC8"/>
    <w:rsid w:val="004A750F"/>
    <w:rsid w:val="004A78F6"/>
    <w:rsid w:val="004B0BF3"/>
    <w:rsid w:val="004B0E7F"/>
    <w:rsid w:val="004B11A0"/>
    <w:rsid w:val="004B19D9"/>
    <w:rsid w:val="004B1EE1"/>
    <w:rsid w:val="004B224D"/>
    <w:rsid w:val="004B22C9"/>
    <w:rsid w:val="004B2360"/>
    <w:rsid w:val="004B268F"/>
    <w:rsid w:val="004B2DA3"/>
    <w:rsid w:val="004B2E6E"/>
    <w:rsid w:val="004B2EED"/>
    <w:rsid w:val="004B2F44"/>
    <w:rsid w:val="004B3A3E"/>
    <w:rsid w:val="004B442E"/>
    <w:rsid w:val="004B4577"/>
    <w:rsid w:val="004B47C9"/>
    <w:rsid w:val="004B48AD"/>
    <w:rsid w:val="004B4AE6"/>
    <w:rsid w:val="004B4F1F"/>
    <w:rsid w:val="004B4F80"/>
    <w:rsid w:val="004B4FD7"/>
    <w:rsid w:val="004B5275"/>
    <w:rsid w:val="004B63DF"/>
    <w:rsid w:val="004B646A"/>
    <w:rsid w:val="004B668A"/>
    <w:rsid w:val="004B689E"/>
    <w:rsid w:val="004B696B"/>
    <w:rsid w:val="004B789A"/>
    <w:rsid w:val="004B7E8F"/>
    <w:rsid w:val="004C00AB"/>
    <w:rsid w:val="004C0887"/>
    <w:rsid w:val="004C0B12"/>
    <w:rsid w:val="004C19D0"/>
    <w:rsid w:val="004C1D9D"/>
    <w:rsid w:val="004C2520"/>
    <w:rsid w:val="004C2FC3"/>
    <w:rsid w:val="004C3AE2"/>
    <w:rsid w:val="004C3F39"/>
    <w:rsid w:val="004C40C1"/>
    <w:rsid w:val="004C4586"/>
    <w:rsid w:val="004C46C3"/>
    <w:rsid w:val="004C4BB7"/>
    <w:rsid w:val="004C4EC8"/>
    <w:rsid w:val="004C5106"/>
    <w:rsid w:val="004C5134"/>
    <w:rsid w:val="004C514C"/>
    <w:rsid w:val="004C522F"/>
    <w:rsid w:val="004C568A"/>
    <w:rsid w:val="004C56FA"/>
    <w:rsid w:val="004C5A3D"/>
    <w:rsid w:val="004C5A8F"/>
    <w:rsid w:val="004C5D96"/>
    <w:rsid w:val="004C5FCE"/>
    <w:rsid w:val="004C6ADA"/>
    <w:rsid w:val="004C7298"/>
    <w:rsid w:val="004C735C"/>
    <w:rsid w:val="004C76AD"/>
    <w:rsid w:val="004C77B5"/>
    <w:rsid w:val="004C7C2B"/>
    <w:rsid w:val="004C7CC9"/>
    <w:rsid w:val="004C7E7F"/>
    <w:rsid w:val="004D11BA"/>
    <w:rsid w:val="004D1491"/>
    <w:rsid w:val="004D1A47"/>
    <w:rsid w:val="004D1EB6"/>
    <w:rsid w:val="004D2269"/>
    <w:rsid w:val="004D2377"/>
    <w:rsid w:val="004D28EF"/>
    <w:rsid w:val="004D2D41"/>
    <w:rsid w:val="004D2D82"/>
    <w:rsid w:val="004D2E14"/>
    <w:rsid w:val="004D2E8F"/>
    <w:rsid w:val="004D31DB"/>
    <w:rsid w:val="004D3336"/>
    <w:rsid w:val="004D3B18"/>
    <w:rsid w:val="004D4D3E"/>
    <w:rsid w:val="004D5A55"/>
    <w:rsid w:val="004D60FC"/>
    <w:rsid w:val="004D6AB6"/>
    <w:rsid w:val="004D71FF"/>
    <w:rsid w:val="004D7761"/>
    <w:rsid w:val="004D7AAD"/>
    <w:rsid w:val="004D7FD4"/>
    <w:rsid w:val="004E0674"/>
    <w:rsid w:val="004E0794"/>
    <w:rsid w:val="004E0B08"/>
    <w:rsid w:val="004E1049"/>
    <w:rsid w:val="004E11DF"/>
    <w:rsid w:val="004E14A5"/>
    <w:rsid w:val="004E173B"/>
    <w:rsid w:val="004E1E9D"/>
    <w:rsid w:val="004E2393"/>
    <w:rsid w:val="004E2689"/>
    <w:rsid w:val="004E2AD7"/>
    <w:rsid w:val="004E2D76"/>
    <w:rsid w:val="004E2F25"/>
    <w:rsid w:val="004E383E"/>
    <w:rsid w:val="004E397C"/>
    <w:rsid w:val="004E3ABA"/>
    <w:rsid w:val="004E3E2C"/>
    <w:rsid w:val="004E4978"/>
    <w:rsid w:val="004E4CE5"/>
    <w:rsid w:val="004E4E84"/>
    <w:rsid w:val="004E510C"/>
    <w:rsid w:val="004E5116"/>
    <w:rsid w:val="004E5288"/>
    <w:rsid w:val="004E53EB"/>
    <w:rsid w:val="004E5563"/>
    <w:rsid w:val="004E5566"/>
    <w:rsid w:val="004E5757"/>
    <w:rsid w:val="004E57B1"/>
    <w:rsid w:val="004E5ABC"/>
    <w:rsid w:val="004E6734"/>
    <w:rsid w:val="004E6B86"/>
    <w:rsid w:val="004E740E"/>
    <w:rsid w:val="004E78FA"/>
    <w:rsid w:val="004E7A88"/>
    <w:rsid w:val="004E7BDC"/>
    <w:rsid w:val="004E7DC1"/>
    <w:rsid w:val="004F0021"/>
    <w:rsid w:val="004F0353"/>
    <w:rsid w:val="004F050B"/>
    <w:rsid w:val="004F0BF3"/>
    <w:rsid w:val="004F0CBE"/>
    <w:rsid w:val="004F0EBD"/>
    <w:rsid w:val="004F1A68"/>
    <w:rsid w:val="004F2520"/>
    <w:rsid w:val="004F275D"/>
    <w:rsid w:val="004F2B3D"/>
    <w:rsid w:val="004F3490"/>
    <w:rsid w:val="004F35DB"/>
    <w:rsid w:val="004F553B"/>
    <w:rsid w:val="004F57D6"/>
    <w:rsid w:val="004F63CE"/>
    <w:rsid w:val="004F692C"/>
    <w:rsid w:val="004F6B31"/>
    <w:rsid w:val="004F6D47"/>
    <w:rsid w:val="004F72B4"/>
    <w:rsid w:val="004F7482"/>
    <w:rsid w:val="004F7535"/>
    <w:rsid w:val="004F7AF8"/>
    <w:rsid w:val="004F7BA2"/>
    <w:rsid w:val="004F7DB4"/>
    <w:rsid w:val="004F7E1F"/>
    <w:rsid w:val="00500603"/>
    <w:rsid w:val="00500C50"/>
    <w:rsid w:val="00500F72"/>
    <w:rsid w:val="005010C5"/>
    <w:rsid w:val="005011D6"/>
    <w:rsid w:val="00501246"/>
    <w:rsid w:val="00501655"/>
    <w:rsid w:val="00501681"/>
    <w:rsid w:val="00501D06"/>
    <w:rsid w:val="0050230E"/>
    <w:rsid w:val="005024D0"/>
    <w:rsid w:val="005027DF"/>
    <w:rsid w:val="00502AB9"/>
    <w:rsid w:val="00502F51"/>
    <w:rsid w:val="00503392"/>
    <w:rsid w:val="005035BA"/>
    <w:rsid w:val="00503880"/>
    <w:rsid w:val="00503EDA"/>
    <w:rsid w:val="00504189"/>
    <w:rsid w:val="00504717"/>
    <w:rsid w:val="00505192"/>
    <w:rsid w:val="00505651"/>
    <w:rsid w:val="0050570D"/>
    <w:rsid w:val="00505AC4"/>
    <w:rsid w:val="00506029"/>
    <w:rsid w:val="005060F4"/>
    <w:rsid w:val="005063B8"/>
    <w:rsid w:val="00506497"/>
    <w:rsid w:val="005068A0"/>
    <w:rsid w:val="005071AC"/>
    <w:rsid w:val="0050723E"/>
    <w:rsid w:val="0050728B"/>
    <w:rsid w:val="00510672"/>
    <w:rsid w:val="005106DD"/>
    <w:rsid w:val="00510786"/>
    <w:rsid w:val="0051086D"/>
    <w:rsid w:val="005109A9"/>
    <w:rsid w:val="00510BDB"/>
    <w:rsid w:val="00511729"/>
    <w:rsid w:val="00511DE9"/>
    <w:rsid w:val="00512499"/>
    <w:rsid w:val="005127C8"/>
    <w:rsid w:val="00513041"/>
    <w:rsid w:val="0051328E"/>
    <w:rsid w:val="00513459"/>
    <w:rsid w:val="00513BE7"/>
    <w:rsid w:val="00513CF9"/>
    <w:rsid w:val="00514127"/>
    <w:rsid w:val="005141AE"/>
    <w:rsid w:val="0051438A"/>
    <w:rsid w:val="00514423"/>
    <w:rsid w:val="0051483F"/>
    <w:rsid w:val="00514A02"/>
    <w:rsid w:val="00514F0C"/>
    <w:rsid w:val="00515009"/>
    <w:rsid w:val="00515E4E"/>
    <w:rsid w:val="0052052F"/>
    <w:rsid w:val="005205A1"/>
    <w:rsid w:val="005207C4"/>
    <w:rsid w:val="005208A4"/>
    <w:rsid w:val="00520BA9"/>
    <w:rsid w:val="00520C9E"/>
    <w:rsid w:val="00522273"/>
    <w:rsid w:val="00522C39"/>
    <w:rsid w:val="00522E32"/>
    <w:rsid w:val="00523123"/>
    <w:rsid w:val="005231D9"/>
    <w:rsid w:val="00523A72"/>
    <w:rsid w:val="0052418C"/>
    <w:rsid w:val="005246AD"/>
    <w:rsid w:val="00524CEC"/>
    <w:rsid w:val="00524F93"/>
    <w:rsid w:val="00525200"/>
    <w:rsid w:val="005253C8"/>
    <w:rsid w:val="00525744"/>
    <w:rsid w:val="005259AE"/>
    <w:rsid w:val="00525C85"/>
    <w:rsid w:val="00525D76"/>
    <w:rsid w:val="00525EDB"/>
    <w:rsid w:val="00526762"/>
    <w:rsid w:val="00526ED8"/>
    <w:rsid w:val="00526F39"/>
    <w:rsid w:val="00527302"/>
    <w:rsid w:val="005275DE"/>
    <w:rsid w:val="00527CFD"/>
    <w:rsid w:val="005300C8"/>
    <w:rsid w:val="00530282"/>
    <w:rsid w:val="0053066B"/>
    <w:rsid w:val="00530CA6"/>
    <w:rsid w:val="00530F8C"/>
    <w:rsid w:val="005317F9"/>
    <w:rsid w:val="00531C1E"/>
    <w:rsid w:val="005321F9"/>
    <w:rsid w:val="00532DA4"/>
    <w:rsid w:val="00532E0B"/>
    <w:rsid w:val="00532FE0"/>
    <w:rsid w:val="00533F39"/>
    <w:rsid w:val="00534482"/>
    <w:rsid w:val="005346D3"/>
    <w:rsid w:val="00534FCC"/>
    <w:rsid w:val="00535534"/>
    <w:rsid w:val="0053578F"/>
    <w:rsid w:val="00535902"/>
    <w:rsid w:val="00535A23"/>
    <w:rsid w:val="00536108"/>
    <w:rsid w:val="00536A7F"/>
    <w:rsid w:val="00536EB2"/>
    <w:rsid w:val="005373AE"/>
    <w:rsid w:val="00537A92"/>
    <w:rsid w:val="00537CD3"/>
    <w:rsid w:val="00540113"/>
    <w:rsid w:val="0054116B"/>
    <w:rsid w:val="00541526"/>
    <w:rsid w:val="00541B0E"/>
    <w:rsid w:val="00541E67"/>
    <w:rsid w:val="005425B8"/>
    <w:rsid w:val="00542D0C"/>
    <w:rsid w:val="00542F2F"/>
    <w:rsid w:val="005438AB"/>
    <w:rsid w:val="0054477E"/>
    <w:rsid w:val="005447A1"/>
    <w:rsid w:val="0054486E"/>
    <w:rsid w:val="00544A83"/>
    <w:rsid w:val="0054526A"/>
    <w:rsid w:val="0054599E"/>
    <w:rsid w:val="005463FF"/>
    <w:rsid w:val="005467A7"/>
    <w:rsid w:val="0054692A"/>
    <w:rsid w:val="00547101"/>
    <w:rsid w:val="00547792"/>
    <w:rsid w:val="00547DF9"/>
    <w:rsid w:val="00550942"/>
    <w:rsid w:val="00550FEB"/>
    <w:rsid w:val="005515E3"/>
    <w:rsid w:val="00551681"/>
    <w:rsid w:val="00551723"/>
    <w:rsid w:val="00552349"/>
    <w:rsid w:val="00552D0B"/>
    <w:rsid w:val="00553493"/>
    <w:rsid w:val="005535B4"/>
    <w:rsid w:val="0055413A"/>
    <w:rsid w:val="0055413D"/>
    <w:rsid w:val="00554D27"/>
    <w:rsid w:val="00555426"/>
    <w:rsid w:val="00555B8F"/>
    <w:rsid w:val="00556423"/>
    <w:rsid w:val="00556B9C"/>
    <w:rsid w:val="0055713C"/>
    <w:rsid w:val="005572D4"/>
    <w:rsid w:val="00557664"/>
    <w:rsid w:val="005578E2"/>
    <w:rsid w:val="00557A0F"/>
    <w:rsid w:val="00557AE6"/>
    <w:rsid w:val="00557DC7"/>
    <w:rsid w:val="00560402"/>
    <w:rsid w:val="0056046A"/>
    <w:rsid w:val="005607A3"/>
    <w:rsid w:val="005608B6"/>
    <w:rsid w:val="00561A1D"/>
    <w:rsid w:val="00561C00"/>
    <w:rsid w:val="005622FA"/>
    <w:rsid w:val="0056268A"/>
    <w:rsid w:val="00562722"/>
    <w:rsid w:val="005628D2"/>
    <w:rsid w:val="005630B9"/>
    <w:rsid w:val="005631E5"/>
    <w:rsid w:val="00563248"/>
    <w:rsid w:val="005634F0"/>
    <w:rsid w:val="005636F1"/>
    <w:rsid w:val="00563812"/>
    <w:rsid w:val="00563C91"/>
    <w:rsid w:val="00563FDA"/>
    <w:rsid w:val="00563FDC"/>
    <w:rsid w:val="005641CC"/>
    <w:rsid w:val="00564AA1"/>
    <w:rsid w:val="00565079"/>
    <w:rsid w:val="00565334"/>
    <w:rsid w:val="0056541D"/>
    <w:rsid w:val="0056559A"/>
    <w:rsid w:val="0056594F"/>
    <w:rsid w:val="00565C42"/>
    <w:rsid w:val="005668B1"/>
    <w:rsid w:val="00566BAC"/>
    <w:rsid w:val="00567B61"/>
    <w:rsid w:val="00567F66"/>
    <w:rsid w:val="00570248"/>
    <w:rsid w:val="00570715"/>
    <w:rsid w:val="00570AA8"/>
    <w:rsid w:val="005710F3"/>
    <w:rsid w:val="00571947"/>
    <w:rsid w:val="005726A8"/>
    <w:rsid w:val="0057283A"/>
    <w:rsid w:val="0057288C"/>
    <w:rsid w:val="00572D65"/>
    <w:rsid w:val="0057318A"/>
    <w:rsid w:val="0057366B"/>
    <w:rsid w:val="00573BC9"/>
    <w:rsid w:val="00573DA3"/>
    <w:rsid w:val="00574309"/>
    <w:rsid w:val="00574628"/>
    <w:rsid w:val="0057482A"/>
    <w:rsid w:val="00574895"/>
    <w:rsid w:val="00574B09"/>
    <w:rsid w:val="00574D4B"/>
    <w:rsid w:val="00574EB5"/>
    <w:rsid w:val="005750C1"/>
    <w:rsid w:val="00575403"/>
    <w:rsid w:val="00576638"/>
    <w:rsid w:val="00576BB7"/>
    <w:rsid w:val="00577029"/>
    <w:rsid w:val="00577397"/>
    <w:rsid w:val="0057779D"/>
    <w:rsid w:val="00577993"/>
    <w:rsid w:val="00577B58"/>
    <w:rsid w:val="00577BD8"/>
    <w:rsid w:val="00577CFB"/>
    <w:rsid w:val="0058011C"/>
    <w:rsid w:val="005802E7"/>
    <w:rsid w:val="00580884"/>
    <w:rsid w:val="0058135D"/>
    <w:rsid w:val="00582BA3"/>
    <w:rsid w:val="0058326F"/>
    <w:rsid w:val="00583830"/>
    <w:rsid w:val="005838A8"/>
    <w:rsid w:val="00583BA1"/>
    <w:rsid w:val="00583D89"/>
    <w:rsid w:val="00584258"/>
    <w:rsid w:val="00584565"/>
    <w:rsid w:val="00584882"/>
    <w:rsid w:val="00584B0D"/>
    <w:rsid w:val="00584B33"/>
    <w:rsid w:val="0058544E"/>
    <w:rsid w:val="0058557D"/>
    <w:rsid w:val="00585E80"/>
    <w:rsid w:val="00586054"/>
    <w:rsid w:val="0058613A"/>
    <w:rsid w:val="00586396"/>
    <w:rsid w:val="00587F36"/>
    <w:rsid w:val="00590117"/>
    <w:rsid w:val="00590312"/>
    <w:rsid w:val="00590360"/>
    <w:rsid w:val="005905B3"/>
    <w:rsid w:val="00590610"/>
    <w:rsid w:val="00591554"/>
    <w:rsid w:val="00591685"/>
    <w:rsid w:val="005919D7"/>
    <w:rsid w:val="00591BE2"/>
    <w:rsid w:val="00592CEF"/>
    <w:rsid w:val="00594765"/>
    <w:rsid w:val="005952AE"/>
    <w:rsid w:val="00595B04"/>
    <w:rsid w:val="0059626F"/>
    <w:rsid w:val="00596839"/>
    <w:rsid w:val="00596944"/>
    <w:rsid w:val="005971C6"/>
    <w:rsid w:val="0059788D"/>
    <w:rsid w:val="00597C08"/>
    <w:rsid w:val="005A02EC"/>
    <w:rsid w:val="005A0329"/>
    <w:rsid w:val="005A057F"/>
    <w:rsid w:val="005A0AE7"/>
    <w:rsid w:val="005A0D65"/>
    <w:rsid w:val="005A0F49"/>
    <w:rsid w:val="005A1041"/>
    <w:rsid w:val="005A14E3"/>
    <w:rsid w:val="005A19A1"/>
    <w:rsid w:val="005A1A6B"/>
    <w:rsid w:val="005A1FDC"/>
    <w:rsid w:val="005A21CC"/>
    <w:rsid w:val="005A2418"/>
    <w:rsid w:val="005A259B"/>
    <w:rsid w:val="005A2AB2"/>
    <w:rsid w:val="005A2F55"/>
    <w:rsid w:val="005A31E4"/>
    <w:rsid w:val="005A33DB"/>
    <w:rsid w:val="005A350B"/>
    <w:rsid w:val="005A351E"/>
    <w:rsid w:val="005A3E55"/>
    <w:rsid w:val="005A4A15"/>
    <w:rsid w:val="005A4A90"/>
    <w:rsid w:val="005A4F05"/>
    <w:rsid w:val="005A57AA"/>
    <w:rsid w:val="005A5CAA"/>
    <w:rsid w:val="005A6010"/>
    <w:rsid w:val="005A626F"/>
    <w:rsid w:val="005A6780"/>
    <w:rsid w:val="005A6D7B"/>
    <w:rsid w:val="005A734F"/>
    <w:rsid w:val="005A75BF"/>
    <w:rsid w:val="005A7E08"/>
    <w:rsid w:val="005B04AF"/>
    <w:rsid w:val="005B0B6F"/>
    <w:rsid w:val="005B12F3"/>
    <w:rsid w:val="005B14EA"/>
    <w:rsid w:val="005B1506"/>
    <w:rsid w:val="005B17CC"/>
    <w:rsid w:val="005B1B17"/>
    <w:rsid w:val="005B23BA"/>
    <w:rsid w:val="005B268B"/>
    <w:rsid w:val="005B29DF"/>
    <w:rsid w:val="005B2D9B"/>
    <w:rsid w:val="005B2FD6"/>
    <w:rsid w:val="005B352D"/>
    <w:rsid w:val="005B37D1"/>
    <w:rsid w:val="005B38D4"/>
    <w:rsid w:val="005B3BB9"/>
    <w:rsid w:val="005B3DC7"/>
    <w:rsid w:val="005B4211"/>
    <w:rsid w:val="005B4453"/>
    <w:rsid w:val="005B4957"/>
    <w:rsid w:val="005B4A3D"/>
    <w:rsid w:val="005B4D4B"/>
    <w:rsid w:val="005B4E81"/>
    <w:rsid w:val="005B51CE"/>
    <w:rsid w:val="005B559C"/>
    <w:rsid w:val="005B60DC"/>
    <w:rsid w:val="005B60E1"/>
    <w:rsid w:val="005B656A"/>
    <w:rsid w:val="005B71DA"/>
    <w:rsid w:val="005B7B57"/>
    <w:rsid w:val="005B7F11"/>
    <w:rsid w:val="005C044F"/>
    <w:rsid w:val="005C0751"/>
    <w:rsid w:val="005C0A1F"/>
    <w:rsid w:val="005C0CB5"/>
    <w:rsid w:val="005C0CF3"/>
    <w:rsid w:val="005C1C3E"/>
    <w:rsid w:val="005C2D76"/>
    <w:rsid w:val="005C38BB"/>
    <w:rsid w:val="005C49BE"/>
    <w:rsid w:val="005C4F3B"/>
    <w:rsid w:val="005C591E"/>
    <w:rsid w:val="005C5B32"/>
    <w:rsid w:val="005C5E06"/>
    <w:rsid w:val="005C61C8"/>
    <w:rsid w:val="005C6221"/>
    <w:rsid w:val="005C6831"/>
    <w:rsid w:val="005C6B2B"/>
    <w:rsid w:val="005C706C"/>
    <w:rsid w:val="005C72C5"/>
    <w:rsid w:val="005C7419"/>
    <w:rsid w:val="005C781E"/>
    <w:rsid w:val="005C7B34"/>
    <w:rsid w:val="005C7B61"/>
    <w:rsid w:val="005C7E5E"/>
    <w:rsid w:val="005D0145"/>
    <w:rsid w:val="005D0392"/>
    <w:rsid w:val="005D0E4D"/>
    <w:rsid w:val="005D23BC"/>
    <w:rsid w:val="005D2D28"/>
    <w:rsid w:val="005D3003"/>
    <w:rsid w:val="005D414B"/>
    <w:rsid w:val="005D493A"/>
    <w:rsid w:val="005D5C50"/>
    <w:rsid w:val="005D5EFE"/>
    <w:rsid w:val="005D6418"/>
    <w:rsid w:val="005D6E25"/>
    <w:rsid w:val="005D6EFE"/>
    <w:rsid w:val="005D7488"/>
    <w:rsid w:val="005D7E6E"/>
    <w:rsid w:val="005E01D8"/>
    <w:rsid w:val="005E0711"/>
    <w:rsid w:val="005E0BC5"/>
    <w:rsid w:val="005E14C9"/>
    <w:rsid w:val="005E1B29"/>
    <w:rsid w:val="005E1EE7"/>
    <w:rsid w:val="005E217C"/>
    <w:rsid w:val="005E26C2"/>
    <w:rsid w:val="005E3BA3"/>
    <w:rsid w:val="005E4750"/>
    <w:rsid w:val="005E48F7"/>
    <w:rsid w:val="005E4980"/>
    <w:rsid w:val="005E501A"/>
    <w:rsid w:val="005E51A1"/>
    <w:rsid w:val="005E531C"/>
    <w:rsid w:val="005E5DD0"/>
    <w:rsid w:val="005E5E23"/>
    <w:rsid w:val="005E5F4B"/>
    <w:rsid w:val="005E5FF9"/>
    <w:rsid w:val="005E6498"/>
    <w:rsid w:val="005E64D5"/>
    <w:rsid w:val="005E6E6A"/>
    <w:rsid w:val="005E6E7B"/>
    <w:rsid w:val="005E6EB0"/>
    <w:rsid w:val="005E709E"/>
    <w:rsid w:val="005E73BB"/>
    <w:rsid w:val="005E7C3D"/>
    <w:rsid w:val="005E7E74"/>
    <w:rsid w:val="005F00CE"/>
    <w:rsid w:val="005F0582"/>
    <w:rsid w:val="005F0BB4"/>
    <w:rsid w:val="005F1915"/>
    <w:rsid w:val="005F1A0F"/>
    <w:rsid w:val="005F1D7C"/>
    <w:rsid w:val="005F1EE9"/>
    <w:rsid w:val="005F21EC"/>
    <w:rsid w:val="005F2393"/>
    <w:rsid w:val="005F26BD"/>
    <w:rsid w:val="005F2FC0"/>
    <w:rsid w:val="005F31A1"/>
    <w:rsid w:val="005F35E1"/>
    <w:rsid w:val="005F3654"/>
    <w:rsid w:val="005F3CA6"/>
    <w:rsid w:val="005F3E5E"/>
    <w:rsid w:val="005F4189"/>
    <w:rsid w:val="005F4A06"/>
    <w:rsid w:val="005F4FFD"/>
    <w:rsid w:val="005F54A4"/>
    <w:rsid w:val="005F61C1"/>
    <w:rsid w:val="005F6444"/>
    <w:rsid w:val="005F66B1"/>
    <w:rsid w:val="005F673F"/>
    <w:rsid w:val="005F6CCB"/>
    <w:rsid w:val="005F6F09"/>
    <w:rsid w:val="005F6F43"/>
    <w:rsid w:val="005F7FF3"/>
    <w:rsid w:val="00600E7A"/>
    <w:rsid w:val="00601AA3"/>
    <w:rsid w:val="00602395"/>
    <w:rsid w:val="006024F0"/>
    <w:rsid w:val="00602728"/>
    <w:rsid w:val="00602766"/>
    <w:rsid w:val="00603575"/>
    <w:rsid w:val="00603870"/>
    <w:rsid w:val="00603E5F"/>
    <w:rsid w:val="006046A6"/>
    <w:rsid w:val="0060473A"/>
    <w:rsid w:val="006051D5"/>
    <w:rsid w:val="006055BB"/>
    <w:rsid w:val="0060578B"/>
    <w:rsid w:val="00605817"/>
    <w:rsid w:val="00605888"/>
    <w:rsid w:val="00606536"/>
    <w:rsid w:val="006065B2"/>
    <w:rsid w:val="00606781"/>
    <w:rsid w:val="00607E8A"/>
    <w:rsid w:val="00610239"/>
    <w:rsid w:val="00610653"/>
    <w:rsid w:val="00610893"/>
    <w:rsid w:val="00610C02"/>
    <w:rsid w:val="00610E92"/>
    <w:rsid w:val="0061112A"/>
    <w:rsid w:val="006119AC"/>
    <w:rsid w:val="00612325"/>
    <w:rsid w:val="00612809"/>
    <w:rsid w:val="00612853"/>
    <w:rsid w:val="00614174"/>
    <w:rsid w:val="00614267"/>
    <w:rsid w:val="00614694"/>
    <w:rsid w:val="00614AE1"/>
    <w:rsid w:val="00615A9A"/>
    <w:rsid w:val="006163BE"/>
    <w:rsid w:val="00616A8F"/>
    <w:rsid w:val="00617505"/>
    <w:rsid w:val="00617FB0"/>
    <w:rsid w:val="00620574"/>
    <w:rsid w:val="006206EE"/>
    <w:rsid w:val="00620928"/>
    <w:rsid w:val="00620A04"/>
    <w:rsid w:val="00620AAA"/>
    <w:rsid w:val="006220F2"/>
    <w:rsid w:val="006226B1"/>
    <w:rsid w:val="00622E02"/>
    <w:rsid w:val="00623389"/>
    <w:rsid w:val="0062347F"/>
    <w:rsid w:val="006234DC"/>
    <w:rsid w:val="006238D1"/>
    <w:rsid w:val="00623943"/>
    <w:rsid w:val="00624530"/>
    <w:rsid w:val="00624DA5"/>
    <w:rsid w:val="00624E19"/>
    <w:rsid w:val="00625625"/>
    <w:rsid w:val="00625AAD"/>
    <w:rsid w:val="00625C40"/>
    <w:rsid w:val="0062609C"/>
    <w:rsid w:val="00626A7F"/>
    <w:rsid w:val="00627183"/>
    <w:rsid w:val="00627BE0"/>
    <w:rsid w:val="00627DC1"/>
    <w:rsid w:val="00630063"/>
    <w:rsid w:val="00630260"/>
    <w:rsid w:val="00630304"/>
    <w:rsid w:val="0063038F"/>
    <w:rsid w:val="00630459"/>
    <w:rsid w:val="006304A3"/>
    <w:rsid w:val="006305CF"/>
    <w:rsid w:val="00630778"/>
    <w:rsid w:val="006308FA"/>
    <w:rsid w:val="00631058"/>
    <w:rsid w:val="00631336"/>
    <w:rsid w:val="0063165F"/>
    <w:rsid w:val="006316EF"/>
    <w:rsid w:val="00631790"/>
    <w:rsid w:val="00632188"/>
    <w:rsid w:val="006325E3"/>
    <w:rsid w:val="00632F56"/>
    <w:rsid w:val="00633678"/>
    <w:rsid w:val="006337EB"/>
    <w:rsid w:val="00633BB1"/>
    <w:rsid w:val="00633C28"/>
    <w:rsid w:val="00633F2F"/>
    <w:rsid w:val="00634136"/>
    <w:rsid w:val="00634262"/>
    <w:rsid w:val="006345EC"/>
    <w:rsid w:val="00634626"/>
    <w:rsid w:val="006349D9"/>
    <w:rsid w:val="00634FB9"/>
    <w:rsid w:val="00635093"/>
    <w:rsid w:val="00637005"/>
    <w:rsid w:val="006373D7"/>
    <w:rsid w:val="0064010A"/>
    <w:rsid w:val="0064059E"/>
    <w:rsid w:val="00640A7E"/>
    <w:rsid w:val="00641DA8"/>
    <w:rsid w:val="006425EA"/>
    <w:rsid w:val="00642967"/>
    <w:rsid w:val="00642B9B"/>
    <w:rsid w:val="00642BD7"/>
    <w:rsid w:val="00642E8C"/>
    <w:rsid w:val="006438F6"/>
    <w:rsid w:val="006444CD"/>
    <w:rsid w:val="00644647"/>
    <w:rsid w:val="00644691"/>
    <w:rsid w:val="006448D6"/>
    <w:rsid w:val="00644EB7"/>
    <w:rsid w:val="00645CBD"/>
    <w:rsid w:val="00645E89"/>
    <w:rsid w:val="00645EC2"/>
    <w:rsid w:val="0064604A"/>
    <w:rsid w:val="006460A7"/>
    <w:rsid w:val="00646263"/>
    <w:rsid w:val="00646381"/>
    <w:rsid w:val="00646C26"/>
    <w:rsid w:val="00646CFD"/>
    <w:rsid w:val="00646D11"/>
    <w:rsid w:val="00647044"/>
    <w:rsid w:val="0064744F"/>
    <w:rsid w:val="00647729"/>
    <w:rsid w:val="00647E35"/>
    <w:rsid w:val="006503EF"/>
    <w:rsid w:val="006504EC"/>
    <w:rsid w:val="0065053A"/>
    <w:rsid w:val="00650A74"/>
    <w:rsid w:val="00650DB3"/>
    <w:rsid w:val="00650E4C"/>
    <w:rsid w:val="00650FB2"/>
    <w:rsid w:val="0065102A"/>
    <w:rsid w:val="00651591"/>
    <w:rsid w:val="006515BA"/>
    <w:rsid w:val="0065169A"/>
    <w:rsid w:val="00651732"/>
    <w:rsid w:val="00651C99"/>
    <w:rsid w:val="0065204A"/>
    <w:rsid w:val="006521E7"/>
    <w:rsid w:val="006524A6"/>
    <w:rsid w:val="00652849"/>
    <w:rsid w:val="006528A9"/>
    <w:rsid w:val="00652AFB"/>
    <w:rsid w:val="00652DDB"/>
    <w:rsid w:val="00653137"/>
    <w:rsid w:val="00653FDF"/>
    <w:rsid w:val="0065424C"/>
    <w:rsid w:val="00654629"/>
    <w:rsid w:val="00654F06"/>
    <w:rsid w:val="00654F70"/>
    <w:rsid w:val="00655034"/>
    <w:rsid w:val="0065539D"/>
    <w:rsid w:val="00655546"/>
    <w:rsid w:val="00655693"/>
    <w:rsid w:val="00655AE2"/>
    <w:rsid w:val="0065614F"/>
    <w:rsid w:val="00656653"/>
    <w:rsid w:val="00656B55"/>
    <w:rsid w:val="00656DDF"/>
    <w:rsid w:val="00657270"/>
    <w:rsid w:val="00657677"/>
    <w:rsid w:val="00657962"/>
    <w:rsid w:val="00657BEF"/>
    <w:rsid w:val="00657DDA"/>
    <w:rsid w:val="00660327"/>
    <w:rsid w:val="006604FD"/>
    <w:rsid w:val="00660676"/>
    <w:rsid w:val="0066099F"/>
    <w:rsid w:val="00660A67"/>
    <w:rsid w:val="00660C6F"/>
    <w:rsid w:val="00660F61"/>
    <w:rsid w:val="006614E0"/>
    <w:rsid w:val="0066188D"/>
    <w:rsid w:val="006618F2"/>
    <w:rsid w:val="00661952"/>
    <w:rsid w:val="0066266F"/>
    <w:rsid w:val="00662969"/>
    <w:rsid w:val="006629FB"/>
    <w:rsid w:val="00662DE9"/>
    <w:rsid w:val="00662F09"/>
    <w:rsid w:val="006634CB"/>
    <w:rsid w:val="00663628"/>
    <w:rsid w:val="00663655"/>
    <w:rsid w:val="00663E6F"/>
    <w:rsid w:val="0066426B"/>
    <w:rsid w:val="00664338"/>
    <w:rsid w:val="00664D86"/>
    <w:rsid w:val="006654D4"/>
    <w:rsid w:val="00665A20"/>
    <w:rsid w:val="00665C7A"/>
    <w:rsid w:val="00665CA8"/>
    <w:rsid w:val="00665D10"/>
    <w:rsid w:val="0066627C"/>
    <w:rsid w:val="006662EA"/>
    <w:rsid w:val="00666379"/>
    <w:rsid w:val="00666C6D"/>
    <w:rsid w:val="00666D9A"/>
    <w:rsid w:val="006674C5"/>
    <w:rsid w:val="00667549"/>
    <w:rsid w:val="0066796C"/>
    <w:rsid w:val="00667D85"/>
    <w:rsid w:val="00667F1C"/>
    <w:rsid w:val="00670158"/>
    <w:rsid w:val="00670B69"/>
    <w:rsid w:val="00670D07"/>
    <w:rsid w:val="00670DAE"/>
    <w:rsid w:val="00670DCD"/>
    <w:rsid w:val="00670F53"/>
    <w:rsid w:val="00670FA2"/>
    <w:rsid w:val="00671A1F"/>
    <w:rsid w:val="00671C49"/>
    <w:rsid w:val="00673009"/>
    <w:rsid w:val="0067327D"/>
    <w:rsid w:val="006733E7"/>
    <w:rsid w:val="00673542"/>
    <w:rsid w:val="0067455F"/>
    <w:rsid w:val="006747B2"/>
    <w:rsid w:val="00674BB7"/>
    <w:rsid w:val="00674C32"/>
    <w:rsid w:val="00674E3E"/>
    <w:rsid w:val="006754E3"/>
    <w:rsid w:val="00675BE2"/>
    <w:rsid w:val="00677411"/>
    <w:rsid w:val="00677510"/>
    <w:rsid w:val="00677F50"/>
    <w:rsid w:val="00680330"/>
    <w:rsid w:val="006805A8"/>
    <w:rsid w:val="00680947"/>
    <w:rsid w:val="00680B33"/>
    <w:rsid w:val="00681053"/>
    <w:rsid w:val="00682237"/>
    <w:rsid w:val="0068270B"/>
    <w:rsid w:val="00682CCB"/>
    <w:rsid w:val="00682D58"/>
    <w:rsid w:val="00683102"/>
    <w:rsid w:val="006831E8"/>
    <w:rsid w:val="00683BA3"/>
    <w:rsid w:val="00683C72"/>
    <w:rsid w:val="00684EA4"/>
    <w:rsid w:val="006853A1"/>
    <w:rsid w:val="00685A24"/>
    <w:rsid w:val="00686178"/>
    <w:rsid w:val="006863FC"/>
    <w:rsid w:val="006865E7"/>
    <w:rsid w:val="00686B09"/>
    <w:rsid w:val="00690929"/>
    <w:rsid w:val="00690D6F"/>
    <w:rsid w:val="00690DE1"/>
    <w:rsid w:val="006915E6"/>
    <w:rsid w:val="00691BDF"/>
    <w:rsid w:val="00692085"/>
    <w:rsid w:val="00692189"/>
    <w:rsid w:val="00692571"/>
    <w:rsid w:val="00692B9F"/>
    <w:rsid w:val="00693AB8"/>
    <w:rsid w:val="00693D5E"/>
    <w:rsid w:val="006946A7"/>
    <w:rsid w:val="00694B08"/>
    <w:rsid w:val="0069547D"/>
    <w:rsid w:val="0069635F"/>
    <w:rsid w:val="0069688A"/>
    <w:rsid w:val="006973D0"/>
    <w:rsid w:val="00697D7A"/>
    <w:rsid w:val="006A0924"/>
    <w:rsid w:val="006A135B"/>
    <w:rsid w:val="006A182E"/>
    <w:rsid w:val="006A190A"/>
    <w:rsid w:val="006A25C7"/>
    <w:rsid w:val="006A2BA8"/>
    <w:rsid w:val="006A2E29"/>
    <w:rsid w:val="006A3195"/>
    <w:rsid w:val="006A34B9"/>
    <w:rsid w:val="006A3760"/>
    <w:rsid w:val="006A3A3B"/>
    <w:rsid w:val="006A4089"/>
    <w:rsid w:val="006A42B6"/>
    <w:rsid w:val="006A467E"/>
    <w:rsid w:val="006A48D4"/>
    <w:rsid w:val="006A4A16"/>
    <w:rsid w:val="006A509B"/>
    <w:rsid w:val="006A528C"/>
    <w:rsid w:val="006A5CC6"/>
    <w:rsid w:val="006A5ECD"/>
    <w:rsid w:val="006A64AA"/>
    <w:rsid w:val="006A656D"/>
    <w:rsid w:val="006A6C43"/>
    <w:rsid w:val="006A6D7C"/>
    <w:rsid w:val="006A79D6"/>
    <w:rsid w:val="006A7FF9"/>
    <w:rsid w:val="006B0488"/>
    <w:rsid w:val="006B092C"/>
    <w:rsid w:val="006B09B2"/>
    <w:rsid w:val="006B0F4A"/>
    <w:rsid w:val="006B0FBB"/>
    <w:rsid w:val="006B1606"/>
    <w:rsid w:val="006B17DA"/>
    <w:rsid w:val="006B1D29"/>
    <w:rsid w:val="006B1ED4"/>
    <w:rsid w:val="006B2044"/>
    <w:rsid w:val="006B2052"/>
    <w:rsid w:val="006B2453"/>
    <w:rsid w:val="006B2982"/>
    <w:rsid w:val="006B3113"/>
    <w:rsid w:val="006B34BC"/>
    <w:rsid w:val="006B3966"/>
    <w:rsid w:val="006B4709"/>
    <w:rsid w:val="006B4E28"/>
    <w:rsid w:val="006B64FA"/>
    <w:rsid w:val="006B6562"/>
    <w:rsid w:val="006B657D"/>
    <w:rsid w:val="006B6A3A"/>
    <w:rsid w:val="006B7222"/>
    <w:rsid w:val="006B7903"/>
    <w:rsid w:val="006B7AB8"/>
    <w:rsid w:val="006B7B98"/>
    <w:rsid w:val="006B7D9B"/>
    <w:rsid w:val="006C014E"/>
    <w:rsid w:val="006C0685"/>
    <w:rsid w:val="006C06E0"/>
    <w:rsid w:val="006C0DA1"/>
    <w:rsid w:val="006C12DF"/>
    <w:rsid w:val="006C12EF"/>
    <w:rsid w:val="006C1547"/>
    <w:rsid w:val="006C15EA"/>
    <w:rsid w:val="006C193E"/>
    <w:rsid w:val="006C197B"/>
    <w:rsid w:val="006C1D50"/>
    <w:rsid w:val="006C1DF9"/>
    <w:rsid w:val="006C24FD"/>
    <w:rsid w:val="006C2880"/>
    <w:rsid w:val="006C3881"/>
    <w:rsid w:val="006C39BF"/>
    <w:rsid w:val="006C3A18"/>
    <w:rsid w:val="006C3E2B"/>
    <w:rsid w:val="006C47D4"/>
    <w:rsid w:val="006C4BDC"/>
    <w:rsid w:val="006C5072"/>
    <w:rsid w:val="006C51F3"/>
    <w:rsid w:val="006C539E"/>
    <w:rsid w:val="006C5641"/>
    <w:rsid w:val="006C5D5B"/>
    <w:rsid w:val="006C626F"/>
    <w:rsid w:val="006C668D"/>
    <w:rsid w:val="006C6DC4"/>
    <w:rsid w:val="006C6F8B"/>
    <w:rsid w:val="006C70BD"/>
    <w:rsid w:val="006C7847"/>
    <w:rsid w:val="006D01DA"/>
    <w:rsid w:val="006D04A1"/>
    <w:rsid w:val="006D11E3"/>
    <w:rsid w:val="006D1B32"/>
    <w:rsid w:val="006D21C2"/>
    <w:rsid w:val="006D2E00"/>
    <w:rsid w:val="006D351F"/>
    <w:rsid w:val="006D3794"/>
    <w:rsid w:val="006D3AA3"/>
    <w:rsid w:val="006D3AFF"/>
    <w:rsid w:val="006D3EE5"/>
    <w:rsid w:val="006D4615"/>
    <w:rsid w:val="006D4B5C"/>
    <w:rsid w:val="006D5266"/>
    <w:rsid w:val="006D554C"/>
    <w:rsid w:val="006D5710"/>
    <w:rsid w:val="006D5845"/>
    <w:rsid w:val="006D596E"/>
    <w:rsid w:val="006D5FD4"/>
    <w:rsid w:val="006D61DA"/>
    <w:rsid w:val="006D63CB"/>
    <w:rsid w:val="006D6637"/>
    <w:rsid w:val="006D67E2"/>
    <w:rsid w:val="006D6CB8"/>
    <w:rsid w:val="006D71EF"/>
    <w:rsid w:val="006D7589"/>
    <w:rsid w:val="006D78BE"/>
    <w:rsid w:val="006E003B"/>
    <w:rsid w:val="006E0956"/>
    <w:rsid w:val="006E169A"/>
    <w:rsid w:val="006E1777"/>
    <w:rsid w:val="006E199B"/>
    <w:rsid w:val="006E1CFA"/>
    <w:rsid w:val="006E1D90"/>
    <w:rsid w:val="006E2050"/>
    <w:rsid w:val="006E3397"/>
    <w:rsid w:val="006E3CA6"/>
    <w:rsid w:val="006E4173"/>
    <w:rsid w:val="006E4353"/>
    <w:rsid w:val="006E4706"/>
    <w:rsid w:val="006E4729"/>
    <w:rsid w:val="006E4B1B"/>
    <w:rsid w:val="006E516C"/>
    <w:rsid w:val="006E5A46"/>
    <w:rsid w:val="006E5EEB"/>
    <w:rsid w:val="006E655F"/>
    <w:rsid w:val="006E6933"/>
    <w:rsid w:val="006E6E81"/>
    <w:rsid w:val="006E6F8F"/>
    <w:rsid w:val="006E7042"/>
    <w:rsid w:val="006E7279"/>
    <w:rsid w:val="006E72BA"/>
    <w:rsid w:val="006E72D0"/>
    <w:rsid w:val="006E75C2"/>
    <w:rsid w:val="006E78AA"/>
    <w:rsid w:val="006F0054"/>
    <w:rsid w:val="006F09DE"/>
    <w:rsid w:val="006F0A0A"/>
    <w:rsid w:val="006F1361"/>
    <w:rsid w:val="006F15F0"/>
    <w:rsid w:val="006F16A7"/>
    <w:rsid w:val="006F1730"/>
    <w:rsid w:val="006F1DA3"/>
    <w:rsid w:val="006F23FB"/>
    <w:rsid w:val="006F2FC1"/>
    <w:rsid w:val="006F3585"/>
    <w:rsid w:val="006F4BD2"/>
    <w:rsid w:val="006F4DB2"/>
    <w:rsid w:val="006F4EE8"/>
    <w:rsid w:val="006F5040"/>
    <w:rsid w:val="006F54C4"/>
    <w:rsid w:val="006F5544"/>
    <w:rsid w:val="006F5EFE"/>
    <w:rsid w:val="006F6BDE"/>
    <w:rsid w:val="006F7964"/>
    <w:rsid w:val="006F7FD1"/>
    <w:rsid w:val="007000AD"/>
    <w:rsid w:val="00700EAA"/>
    <w:rsid w:val="007011BD"/>
    <w:rsid w:val="00701B60"/>
    <w:rsid w:val="00701C5E"/>
    <w:rsid w:val="00701DAC"/>
    <w:rsid w:val="00701EAF"/>
    <w:rsid w:val="007021D8"/>
    <w:rsid w:val="00702277"/>
    <w:rsid w:val="00702F48"/>
    <w:rsid w:val="00703512"/>
    <w:rsid w:val="00703D90"/>
    <w:rsid w:val="00704E33"/>
    <w:rsid w:val="00705659"/>
    <w:rsid w:val="00705B1E"/>
    <w:rsid w:val="0070647C"/>
    <w:rsid w:val="00706606"/>
    <w:rsid w:val="00706A7A"/>
    <w:rsid w:val="00706D89"/>
    <w:rsid w:val="0070725D"/>
    <w:rsid w:val="00707281"/>
    <w:rsid w:val="007075ED"/>
    <w:rsid w:val="00707788"/>
    <w:rsid w:val="00710031"/>
    <w:rsid w:val="00710591"/>
    <w:rsid w:val="00710A72"/>
    <w:rsid w:val="00710D63"/>
    <w:rsid w:val="00710DF8"/>
    <w:rsid w:val="00710F21"/>
    <w:rsid w:val="007110F0"/>
    <w:rsid w:val="00711149"/>
    <w:rsid w:val="00711902"/>
    <w:rsid w:val="007122C2"/>
    <w:rsid w:val="00712536"/>
    <w:rsid w:val="00712594"/>
    <w:rsid w:val="00712C60"/>
    <w:rsid w:val="00713276"/>
    <w:rsid w:val="0071350A"/>
    <w:rsid w:val="007137F2"/>
    <w:rsid w:val="00713A8D"/>
    <w:rsid w:val="00713F37"/>
    <w:rsid w:val="00713FA7"/>
    <w:rsid w:val="00713FF6"/>
    <w:rsid w:val="0071448C"/>
    <w:rsid w:val="007148D2"/>
    <w:rsid w:val="0071494A"/>
    <w:rsid w:val="00715725"/>
    <w:rsid w:val="007157C3"/>
    <w:rsid w:val="007158E6"/>
    <w:rsid w:val="00715B4A"/>
    <w:rsid w:val="00716230"/>
    <w:rsid w:val="0071626F"/>
    <w:rsid w:val="00716A05"/>
    <w:rsid w:val="00716AFF"/>
    <w:rsid w:val="00716BB6"/>
    <w:rsid w:val="00716F68"/>
    <w:rsid w:val="007173A0"/>
    <w:rsid w:val="00717537"/>
    <w:rsid w:val="00717CDD"/>
    <w:rsid w:val="00720071"/>
    <w:rsid w:val="00720763"/>
    <w:rsid w:val="00720C09"/>
    <w:rsid w:val="00721207"/>
    <w:rsid w:val="00721372"/>
    <w:rsid w:val="007213CE"/>
    <w:rsid w:val="00721BDB"/>
    <w:rsid w:val="00722314"/>
    <w:rsid w:val="00722470"/>
    <w:rsid w:val="00722806"/>
    <w:rsid w:val="00722AC3"/>
    <w:rsid w:val="007231F3"/>
    <w:rsid w:val="0072370D"/>
    <w:rsid w:val="00723D12"/>
    <w:rsid w:val="00724238"/>
    <w:rsid w:val="0072454D"/>
    <w:rsid w:val="00724726"/>
    <w:rsid w:val="00724CFB"/>
    <w:rsid w:val="00725235"/>
    <w:rsid w:val="00725AF8"/>
    <w:rsid w:val="00725C21"/>
    <w:rsid w:val="0072700E"/>
    <w:rsid w:val="0072764F"/>
    <w:rsid w:val="00727A68"/>
    <w:rsid w:val="00727A95"/>
    <w:rsid w:val="00727B47"/>
    <w:rsid w:val="00727E84"/>
    <w:rsid w:val="00730374"/>
    <w:rsid w:val="0073071A"/>
    <w:rsid w:val="00730CCF"/>
    <w:rsid w:val="00731088"/>
    <w:rsid w:val="007312FE"/>
    <w:rsid w:val="00731304"/>
    <w:rsid w:val="00731410"/>
    <w:rsid w:val="00731500"/>
    <w:rsid w:val="0073163C"/>
    <w:rsid w:val="00731680"/>
    <w:rsid w:val="00731AB1"/>
    <w:rsid w:val="00731AE8"/>
    <w:rsid w:val="00731D99"/>
    <w:rsid w:val="007328DE"/>
    <w:rsid w:val="00732F4B"/>
    <w:rsid w:val="0073334C"/>
    <w:rsid w:val="00733E80"/>
    <w:rsid w:val="0073501D"/>
    <w:rsid w:val="00735174"/>
    <w:rsid w:val="007351E5"/>
    <w:rsid w:val="00735416"/>
    <w:rsid w:val="00735619"/>
    <w:rsid w:val="007357CB"/>
    <w:rsid w:val="00735F91"/>
    <w:rsid w:val="007363B8"/>
    <w:rsid w:val="00736A90"/>
    <w:rsid w:val="00736D2E"/>
    <w:rsid w:val="00736ECC"/>
    <w:rsid w:val="007375BF"/>
    <w:rsid w:val="00737E5E"/>
    <w:rsid w:val="007401F2"/>
    <w:rsid w:val="007406FA"/>
    <w:rsid w:val="00741A1E"/>
    <w:rsid w:val="00741AB9"/>
    <w:rsid w:val="00742466"/>
    <w:rsid w:val="007427AE"/>
    <w:rsid w:val="007429C9"/>
    <w:rsid w:val="00742AD9"/>
    <w:rsid w:val="00742C80"/>
    <w:rsid w:val="007432B7"/>
    <w:rsid w:val="0074370F"/>
    <w:rsid w:val="00743FA9"/>
    <w:rsid w:val="00743FF0"/>
    <w:rsid w:val="0074428C"/>
    <w:rsid w:val="00744783"/>
    <w:rsid w:val="00744859"/>
    <w:rsid w:val="00744E29"/>
    <w:rsid w:val="00744EE5"/>
    <w:rsid w:val="007450AD"/>
    <w:rsid w:val="00745359"/>
    <w:rsid w:val="00745713"/>
    <w:rsid w:val="007457FC"/>
    <w:rsid w:val="007458DF"/>
    <w:rsid w:val="00746291"/>
    <w:rsid w:val="007463DE"/>
    <w:rsid w:val="0074687E"/>
    <w:rsid w:val="00746B94"/>
    <w:rsid w:val="00747C9C"/>
    <w:rsid w:val="007500A0"/>
    <w:rsid w:val="007502CA"/>
    <w:rsid w:val="007506FE"/>
    <w:rsid w:val="007507D1"/>
    <w:rsid w:val="0075096E"/>
    <w:rsid w:val="00750D07"/>
    <w:rsid w:val="00750E16"/>
    <w:rsid w:val="00750F43"/>
    <w:rsid w:val="00751116"/>
    <w:rsid w:val="00752301"/>
    <w:rsid w:val="00752D59"/>
    <w:rsid w:val="007531FA"/>
    <w:rsid w:val="00753BC5"/>
    <w:rsid w:val="00753D08"/>
    <w:rsid w:val="00754513"/>
    <w:rsid w:val="0075491A"/>
    <w:rsid w:val="0075519A"/>
    <w:rsid w:val="007553B8"/>
    <w:rsid w:val="007555C9"/>
    <w:rsid w:val="00755668"/>
    <w:rsid w:val="00755910"/>
    <w:rsid w:val="00755A56"/>
    <w:rsid w:val="00755B9F"/>
    <w:rsid w:val="00755C15"/>
    <w:rsid w:val="00755C2F"/>
    <w:rsid w:val="0075614D"/>
    <w:rsid w:val="00756890"/>
    <w:rsid w:val="0075731D"/>
    <w:rsid w:val="00757A42"/>
    <w:rsid w:val="00757C50"/>
    <w:rsid w:val="00757DDB"/>
    <w:rsid w:val="00757EA9"/>
    <w:rsid w:val="0076019E"/>
    <w:rsid w:val="00760831"/>
    <w:rsid w:val="00760B2A"/>
    <w:rsid w:val="00760B6E"/>
    <w:rsid w:val="00760B82"/>
    <w:rsid w:val="00760D30"/>
    <w:rsid w:val="0076111F"/>
    <w:rsid w:val="007618A0"/>
    <w:rsid w:val="0076243E"/>
    <w:rsid w:val="00762634"/>
    <w:rsid w:val="00762EF5"/>
    <w:rsid w:val="007636E0"/>
    <w:rsid w:val="00763B14"/>
    <w:rsid w:val="007642B7"/>
    <w:rsid w:val="00764A64"/>
    <w:rsid w:val="00764B1C"/>
    <w:rsid w:val="0076518F"/>
    <w:rsid w:val="00765283"/>
    <w:rsid w:val="00765291"/>
    <w:rsid w:val="00765478"/>
    <w:rsid w:val="007657A3"/>
    <w:rsid w:val="007658F8"/>
    <w:rsid w:val="00765CDA"/>
    <w:rsid w:val="007660D9"/>
    <w:rsid w:val="007666CE"/>
    <w:rsid w:val="007667D0"/>
    <w:rsid w:val="0076732D"/>
    <w:rsid w:val="00767609"/>
    <w:rsid w:val="007677C8"/>
    <w:rsid w:val="0076782D"/>
    <w:rsid w:val="00770409"/>
    <w:rsid w:val="00770416"/>
    <w:rsid w:val="00770639"/>
    <w:rsid w:val="00770951"/>
    <w:rsid w:val="00770F12"/>
    <w:rsid w:val="00771468"/>
    <w:rsid w:val="00771945"/>
    <w:rsid w:val="007720BC"/>
    <w:rsid w:val="00772FFE"/>
    <w:rsid w:val="0077390E"/>
    <w:rsid w:val="00773B2D"/>
    <w:rsid w:val="00774295"/>
    <w:rsid w:val="007743A1"/>
    <w:rsid w:val="00774A7C"/>
    <w:rsid w:val="00774CD8"/>
    <w:rsid w:val="00774FC1"/>
    <w:rsid w:val="00775157"/>
    <w:rsid w:val="00775211"/>
    <w:rsid w:val="00775516"/>
    <w:rsid w:val="007757F9"/>
    <w:rsid w:val="00775A07"/>
    <w:rsid w:val="00775EF5"/>
    <w:rsid w:val="00776658"/>
    <w:rsid w:val="00776F03"/>
    <w:rsid w:val="007770E4"/>
    <w:rsid w:val="0077713C"/>
    <w:rsid w:val="00777266"/>
    <w:rsid w:val="007772B7"/>
    <w:rsid w:val="007773DB"/>
    <w:rsid w:val="007774A0"/>
    <w:rsid w:val="0077756E"/>
    <w:rsid w:val="0077782F"/>
    <w:rsid w:val="0077792F"/>
    <w:rsid w:val="007802B1"/>
    <w:rsid w:val="007806F2"/>
    <w:rsid w:val="00780D9B"/>
    <w:rsid w:val="007817A8"/>
    <w:rsid w:val="00781D4D"/>
    <w:rsid w:val="00781FFF"/>
    <w:rsid w:val="00782108"/>
    <w:rsid w:val="007838CC"/>
    <w:rsid w:val="007841D6"/>
    <w:rsid w:val="00784858"/>
    <w:rsid w:val="00784BFC"/>
    <w:rsid w:val="00784FFA"/>
    <w:rsid w:val="007854A1"/>
    <w:rsid w:val="007858F2"/>
    <w:rsid w:val="00785EB3"/>
    <w:rsid w:val="00786194"/>
    <w:rsid w:val="00786722"/>
    <w:rsid w:val="00786821"/>
    <w:rsid w:val="00786EA8"/>
    <w:rsid w:val="00787213"/>
    <w:rsid w:val="0078724C"/>
    <w:rsid w:val="00787D4A"/>
    <w:rsid w:val="00787E51"/>
    <w:rsid w:val="007909F6"/>
    <w:rsid w:val="00790E3A"/>
    <w:rsid w:val="00791958"/>
    <w:rsid w:val="00791E98"/>
    <w:rsid w:val="007920A1"/>
    <w:rsid w:val="00792362"/>
    <w:rsid w:val="007926D9"/>
    <w:rsid w:val="00792995"/>
    <w:rsid w:val="00792B6A"/>
    <w:rsid w:val="007933DD"/>
    <w:rsid w:val="00793F5C"/>
    <w:rsid w:val="0079415B"/>
    <w:rsid w:val="007942A0"/>
    <w:rsid w:val="00794584"/>
    <w:rsid w:val="00794ACF"/>
    <w:rsid w:val="00794E66"/>
    <w:rsid w:val="007952F7"/>
    <w:rsid w:val="00795792"/>
    <w:rsid w:val="00796699"/>
    <w:rsid w:val="007966F0"/>
    <w:rsid w:val="0079699C"/>
    <w:rsid w:val="0079714B"/>
    <w:rsid w:val="007972AC"/>
    <w:rsid w:val="00797317"/>
    <w:rsid w:val="0079736F"/>
    <w:rsid w:val="00797F76"/>
    <w:rsid w:val="007A0F17"/>
    <w:rsid w:val="007A10CA"/>
    <w:rsid w:val="007A11FD"/>
    <w:rsid w:val="007A12C1"/>
    <w:rsid w:val="007A13DE"/>
    <w:rsid w:val="007A1492"/>
    <w:rsid w:val="007A190E"/>
    <w:rsid w:val="007A1DDA"/>
    <w:rsid w:val="007A1E74"/>
    <w:rsid w:val="007A27CF"/>
    <w:rsid w:val="007A2CE8"/>
    <w:rsid w:val="007A3743"/>
    <w:rsid w:val="007A37E0"/>
    <w:rsid w:val="007A3D79"/>
    <w:rsid w:val="007A417F"/>
    <w:rsid w:val="007A54BD"/>
    <w:rsid w:val="007A5755"/>
    <w:rsid w:val="007A586E"/>
    <w:rsid w:val="007A59AF"/>
    <w:rsid w:val="007A5D90"/>
    <w:rsid w:val="007A68A0"/>
    <w:rsid w:val="007A6C18"/>
    <w:rsid w:val="007A72EB"/>
    <w:rsid w:val="007A7339"/>
    <w:rsid w:val="007A7441"/>
    <w:rsid w:val="007A7621"/>
    <w:rsid w:val="007A7F4A"/>
    <w:rsid w:val="007B08E6"/>
    <w:rsid w:val="007B0BD1"/>
    <w:rsid w:val="007B2245"/>
    <w:rsid w:val="007B2859"/>
    <w:rsid w:val="007B2DEF"/>
    <w:rsid w:val="007B301C"/>
    <w:rsid w:val="007B37E1"/>
    <w:rsid w:val="007B3EB5"/>
    <w:rsid w:val="007B405D"/>
    <w:rsid w:val="007B466A"/>
    <w:rsid w:val="007B4AC8"/>
    <w:rsid w:val="007B4B5F"/>
    <w:rsid w:val="007B5053"/>
    <w:rsid w:val="007B52C1"/>
    <w:rsid w:val="007B6224"/>
    <w:rsid w:val="007B6BBF"/>
    <w:rsid w:val="007B7043"/>
    <w:rsid w:val="007B7454"/>
    <w:rsid w:val="007C02CB"/>
    <w:rsid w:val="007C13BC"/>
    <w:rsid w:val="007C1990"/>
    <w:rsid w:val="007C243F"/>
    <w:rsid w:val="007C29D3"/>
    <w:rsid w:val="007C2AD6"/>
    <w:rsid w:val="007C2DA1"/>
    <w:rsid w:val="007C35D6"/>
    <w:rsid w:val="007C398A"/>
    <w:rsid w:val="007C3A87"/>
    <w:rsid w:val="007C3BB8"/>
    <w:rsid w:val="007C45BD"/>
    <w:rsid w:val="007C5135"/>
    <w:rsid w:val="007C5263"/>
    <w:rsid w:val="007C529E"/>
    <w:rsid w:val="007C5DF0"/>
    <w:rsid w:val="007C6049"/>
    <w:rsid w:val="007C62F9"/>
    <w:rsid w:val="007C6AFD"/>
    <w:rsid w:val="007C6B49"/>
    <w:rsid w:val="007C71B9"/>
    <w:rsid w:val="007C747C"/>
    <w:rsid w:val="007C7646"/>
    <w:rsid w:val="007D02EC"/>
    <w:rsid w:val="007D0473"/>
    <w:rsid w:val="007D06C6"/>
    <w:rsid w:val="007D1067"/>
    <w:rsid w:val="007D130D"/>
    <w:rsid w:val="007D1CC6"/>
    <w:rsid w:val="007D1D56"/>
    <w:rsid w:val="007D2320"/>
    <w:rsid w:val="007D23AD"/>
    <w:rsid w:val="007D2560"/>
    <w:rsid w:val="007D288E"/>
    <w:rsid w:val="007D2B47"/>
    <w:rsid w:val="007D2D11"/>
    <w:rsid w:val="007D2F9B"/>
    <w:rsid w:val="007D35E0"/>
    <w:rsid w:val="007D3934"/>
    <w:rsid w:val="007D39E0"/>
    <w:rsid w:val="007D40F6"/>
    <w:rsid w:val="007D42A8"/>
    <w:rsid w:val="007D48E7"/>
    <w:rsid w:val="007D4CBC"/>
    <w:rsid w:val="007D4D26"/>
    <w:rsid w:val="007D4DBC"/>
    <w:rsid w:val="007D56F4"/>
    <w:rsid w:val="007D596C"/>
    <w:rsid w:val="007D5A94"/>
    <w:rsid w:val="007D5E4B"/>
    <w:rsid w:val="007D63BD"/>
    <w:rsid w:val="007D65B0"/>
    <w:rsid w:val="007D6692"/>
    <w:rsid w:val="007D6ED4"/>
    <w:rsid w:val="007D72FC"/>
    <w:rsid w:val="007D79FB"/>
    <w:rsid w:val="007D7B38"/>
    <w:rsid w:val="007D7B45"/>
    <w:rsid w:val="007D7CB6"/>
    <w:rsid w:val="007D7D2A"/>
    <w:rsid w:val="007E060B"/>
    <w:rsid w:val="007E0B09"/>
    <w:rsid w:val="007E14A4"/>
    <w:rsid w:val="007E16FC"/>
    <w:rsid w:val="007E17E2"/>
    <w:rsid w:val="007E2E55"/>
    <w:rsid w:val="007E3930"/>
    <w:rsid w:val="007E396A"/>
    <w:rsid w:val="007E46E8"/>
    <w:rsid w:val="007E4F06"/>
    <w:rsid w:val="007E51BA"/>
    <w:rsid w:val="007E5AE7"/>
    <w:rsid w:val="007E5B0C"/>
    <w:rsid w:val="007E60D5"/>
    <w:rsid w:val="007E65CF"/>
    <w:rsid w:val="007E662C"/>
    <w:rsid w:val="007E6734"/>
    <w:rsid w:val="007E6FFA"/>
    <w:rsid w:val="007E75B0"/>
    <w:rsid w:val="007E7735"/>
    <w:rsid w:val="007E7780"/>
    <w:rsid w:val="007E78A1"/>
    <w:rsid w:val="007F0186"/>
    <w:rsid w:val="007F09E1"/>
    <w:rsid w:val="007F15A6"/>
    <w:rsid w:val="007F17EF"/>
    <w:rsid w:val="007F1E08"/>
    <w:rsid w:val="007F21B9"/>
    <w:rsid w:val="007F265E"/>
    <w:rsid w:val="007F3D2E"/>
    <w:rsid w:val="007F3E4E"/>
    <w:rsid w:val="007F3FC8"/>
    <w:rsid w:val="007F4292"/>
    <w:rsid w:val="007F4373"/>
    <w:rsid w:val="007F441C"/>
    <w:rsid w:val="007F4BD1"/>
    <w:rsid w:val="007F4FD4"/>
    <w:rsid w:val="007F52AD"/>
    <w:rsid w:val="007F588D"/>
    <w:rsid w:val="007F5890"/>
    <w:rsid w:val="007F5C98"/>
    <w:rsid w:val="007F5DE9"/>
    <w:rsid w:val="007F611D"/>
    <w:rsid w:val="007F662A"/>
    <w:rsid w:val="007F6953"/>
    <w:rsid w:val="007F6C7D"/>
    <w:rsid w:val="007F7D01"/>
    <w:rsid w:val="008001C1"/>
    <w:rsid w:val="008002AD"/>
    <w:rsid w:val="008002D3"/>
    <w:rsid w:val="0080075F"/>
    <w:rsid w:val="00800D37"/>
    <w:rsid w:val="00800D48"/>
    <w:rsid w:val="00800FAF"/>
    <w:rsid w:val="00801749"/>
    <w:rsid w:val="00802498"/>
    <w:rsid w:val="00802879"/>
    <w:rsid w:val="00802CCE"/>
    <w:rsid w:val="00802EED"/>
    <w:rsid w:val="00803A88"/>
    <w:rsid w:val="00803BE5"/>
    <w:rsid w:val="008047BD"/>
    <w:rsid w:val="00804AE9"/>
    <w:rsid w:val="00804DEA"/>
    <w:rsid w:val="00804F0B"/>
    <w:rsid w:val="008050EE"/>
    <w:rsid w:val="00805D5D"/>
    <w:rsid w:val="008062D4"/>
    <w:rsid w:val="00806576"/>
    <w:rsid w:val="00806A6D"/>
    <w:rsid w:val="00806AD8"/>
    <w:rsid w:val="008075B2"/>
    <w:rsid w:val="00807D5C"/>
    <w:rsid w:val="00807F18"/>
    <w:rsid w:val="00810145"/>
    <w:rsid w:val="00810611"/>
    <w:rsid w:val="00810974"/>
    <w:rsid w:val="00810A98"/>
    <w:rsid w:val="00811353"/>
    <w:rsid w:val="008113FB"/>
    <w:rsid w:val="008118BD"/>
    <w:rsid w:val="00811900"/>
    <w:rsid w:val="0081193E"/>
    <w:rsid w:val="008126E7"/>
    <w:rsid w:val="0081282D"/>
    <w:rsid w:val="008135D2"/>
    <w:rsid w:val="00813D46"/>
    <w:rsid w:val="00813F17"/>
    <w:rsid w:val="0081427D"/>
    <w:rsid w:val="00814914"/>
    <w:rsid w:val="00814AA8"/>
    <w:rsid w:val="00814AD2"/>
    <w:rsid w:val="00815166"/>
    <w:rsid w:val="00815466"/>
    <w:rsid w:val="0081547D"/>
    <w:rsid w:val="0081557A"/>
    <w:rsid w:val="00815FFD"/>
    <w:rsid w:val="0081604B"/>
    <w:rsid w:val="008165B6"/>
    <w:rsid w:val="00816911"/>
    <w:rsid w:val="008175F8"/>
    <w:rsid w:val="008176F1"/>
    <w:rsid w:val="00817B3E"/>
    <w:rsid w:val="00817BCA"/>
    <w:rsid w:val="00817EB1"/>
    <w:rsid w:val="0082112B"/>
    <w:rsid w:val="008223B6"/>
    <w:rsid w:val="0082247F"/>
    <w:rsid w:val="00822FDC"/>
    <w:rsid w:val="008238EA"/>
    <w:rsid w:val="00823FB8"/>
    <w:rsid w:val="008241C7"/>
    <w:rsid w:val="0082520D"/>
    <w:rsid w:val="00825966"/>
    <w:rsid w:val="008266ED"/>
    <w:rsid w:val="00826BEB"/>
    <w:rsid w:val="00826C43"/>
    <w:rsid w:val="0082772F"/>
    <w:rsid w:val="00827788"/>
    <w:rsid w:val="008304E9"/>
    <w:rsid w:val="008305BB"/>
    <w:rsid w:val="00830977"/>
    <w:rsid w:val="00831042"/>
    <w:rsid w:val="0083116C"/>
    <w:rsid w:val="008311E2"/>
    <w:rsid w:val="00831392"/>
    <w:rsid w:val="00831E2D"/>
    <w:rsid w:val="00832254"/>
    <w:rsid w:val="008329AB"/>
    <w:rsid w:val="00832D7A"/>
    <w:rsid w:val="008332D4"/>
    <w:rsid w:val="0083377E"/>
    <w:rsid w:val="00833B09"/>
    <w:rsid w:val="00833FE1"/>
    <w:rsid w:val="0083418B"/>
    <w:rsid w:val="00834417"/>
    <w:rsid w:val="00834790"/>
    <w:rsid w:val="00834CD8"/>
    <w:rsid w:val="00835D40"/>
    <w:rsid w:val="0083696A"/>
    <w:rsid w:val="00837AF1"/>
    <w:rsid w:val="00837F09"/>
    <w:rsid w:val="008409E4"/>
    <w:rsid w:val="00840BAD"/>
    <w:rsid w:val="00840FB7"/>
    <w:rsid w:val="00841CC1"/>
    <w:rsid w:val="0084257D"/>
    <w:rsid w:val="008425F6"/>
    <w:rsid w:val="00842782"/>
    <w:rsid w:val="0084288B"/>
    <w:rsid w:val="00842E4A"/>
    <w:rsid w:val="00842ECD"/>
    <w:rsid w:val="00842F28"/>
    <w:rsid w:val="00843068"/>
    <w:rsid w:val="0084455B"/>
    <w:rsid w:val="008447CE"/>
    <w:rsid w:val="00844DD8"/>
    <w:rsid w:val="008450AF"/>
    <w:rsid w:val="008458AE"/>
    <w:rsid w:val="00845B29"/>
    <w:rsid w:val="00845DF7"/>
    <w:rsid w:val="008462A8"/>
    <w:rsid w:val="00846C36"/>
    <w:rsid w:val="00847B86"/>
    <w:rsid w:val="00850529"/>
    <w:rsid w:val="00850549"/>
    <w:rsid w:val="008506B2"/>
    <w:rsid w:val="00850886"/>
    <w:rsid w:val="00850B51"/>
    <w:rsid w:val="00850F2C"/>
    <w:rsid w:val="008510A6"/>
    <w:rsid w:val="00851432"/>
    <w:rsid w:val="00851DF6"/>
    <w:rsid w:val="00851FCB"/>
    <w:rsid w:val="008526CB"/>
    <w:rsid w:val="00852E66"/>
    <w:rsid w:val="00853292"/>
    <w:rsid w:val="0085341A"/>
    <w:rsid w:val="008535C8"/>
    <w:rsid w:val="008538BD"/>
    <w:rsid w:val="0085406A"/>
    <w:rsid w:val="00854306"/>
    <w:rsid w:val="0085571F"/>
    <w:rsid w:val="00855B9C"/>
    <w:rsid w:val="00855F6A"/>
    <w:rsid w:val="00856003"/>
    <w:rsid w:val="0085617F"/>
    <w:rsid w:val="00856553"/>
    <w:rsid w:val="0085675F"/>
    <w:rsid w:val="00856B8F"/>
    <w:rsid w:val="00856E1A"/>
    <w:rsid w:val="00857567"/>
    <w:rsid w:val="00857AE7"/>
    <w:rsid w:val="008602E1"/>
    <w:rsid w:val="0086040E"/>
    <w:rsid w:val="00860CDF"/>
    <w:rsid w:val="00860E8C"/>
    <w:rsid w:val="00860E98"/>
    <w:rsid w:val="00861ADC"/>
    <w:rsid w:val="00861ED9"/>
    <w:rsid w:val="00862A96"/>
    <w:rsid w:val="00863480"/>
    <w:rsid w:val="00863ACE"/>
    <w:rsid w:val="00863BC0"/>
    <w:rsid w:val="00863CA9"/>
    <w:rsid w:val="00863DBA"/>
    <w:rsid w:val="00864018"/>
    <w:rsid w:val="0086455B"/>
    <w:rsid w:val="008647CD"/>
    <w:rsid w:val="00864CDA"/>
    <w:rsid w:val="00864FF1"/>
    <w:rsid w:val="008651A9"/>
    <w:rsid w:val="00865220"/>
    <w:rsid w:val="0086587F"/>
    <w:rsid w:val="00866CFF"/>
    <w:rsid w:val="008672F5"/>
    <w:rsid w:val="0086790A"/>
    <w:rsid w:val="00867AE4"/>
    <w:rsid w:val="00867F10"/>
    <w:rsid w:val="00867FC9"/>
    <w:rsid w:val="0087003A"/>
    <w:rsid w:val="0087041D"/>
    <w:rsid w:val="00870629"/>
    <w:rsid w:val="008708C5"/>
    <w:rsid w:val="00870A13"/>
    <w:rsid w:val="00870C4F"/>
    <w:rsid w:val="00870C9E"/>
    <w:rsid w:val="00871C5A"/>
    <w:rsid w:val="00872026"/>
    <w:rsid w:val="0087233B"/>
    <w:rsid w:val="00872C4B"/>
    <w:rsid w:val="008735A6"/>
    <w:rsid w:val="00873709"/>
    <w:rsid w:val="00873DD6"/>
    <w:rsid w:val="00873E23"/>
    <w:rsid w:val="00874053"/>
    <w:rsid w:val="008745B2"/>
    <w:rsid w:val="00874B8E"/>
    <w:rsid w:val="00875CF0"/>
    <w:rsid w:val="00875E97"/>
    <w:rsid w:val="008760B1"/>
    <w:rsid w:val="008763CE"/>
    <w:rsid w:val="00876673"/>
    <w:rsid w:val="00876B73"/>
    <w:rsid w:val="00876E25"/>
    <w:rsid w:val="00876E6C"/>
    <w:rsid w:val="0087757C"/>
    <w:rsid w:val="008776CB"/>
    <w:rsid w:val="008777CA"/>
    <w:rsid w:val="008778F7"/>
    <w:rsid w:val="00877F9C"/>
    <w:rsid w:val="00880949"/>
    <w:rsid w:val="008809E8"/>
    <w:rsid w:val="00881105"/>
    <w:rsid w:val="0088181E"/>
    <w:rsid w:val="00881C8E"/>
    <w:rsid w:val="0088203F"/>
    <w:rsid w:val="008831DD"/>
    <w:rsid w:val="00883D21"/>
    <w:rsid w:val="0088428E"/>
    <w:rsid w:val="0088431A"/>
    <w:rsid w:val="00885387"/>
    <w:rsid w:val="008856AC"/>
    <w:rsid w:val="0088573E"/>
    <w:rsid w:val="008857F9"/>
    <w:rsid w:val="00885898"/>
    <w:rsid w:val="00886349"/>
    <w:rsid w:val="008863BF"/>
    <w:rsid w:val="00886761"/>
    <w:rsid w:val="00886F78"/>
    <w:rsid w:val="0088735A"/>
    <w:rsid w:val="0088789B"/>
    <w:rsid w:val="00887990"/>
    <w:rsid w:val="00887A6B"/>
    <w:rsid w:val="00887A96"/>
    <w:rsid w:val="00887D43"/>
    <w:rsid w:val="00887DFA"/>
    <w:rsid w:val="00887E74"/>
    <w:rsid w:val="00890216"/>
    <w:rsid w:val="008903AA"/>
    <w:rsid w:val="00890C0B"/>
    <w:rsid w:val="00890DFF"/>
    <w:rsid w:val="00890EC8"/>
    <w:rsid w:val="0089125E"/>
    <w:rsid w:val="008920B9"/>
    <w:rsid w:val="0089229C"/>
    <w:rsid w:val="00892DD8"/>
    <w:rsid w:val="0089362F"/>
    <w:rsid w:val="00893E1F"/>
    <w:rsid w:val="00893E7C"/>
    <w:rsid w:val="0089413C"/>
    <w:rsid w:val="00894359"/>
    <w:rsid w:val="00894694"/>
    <w:rsid w:val="00894BEE"/>
    <w:rsid w:val="00894FB2"/>
    <w:rsid w:val="00895063"/>
    <w:rsid w:val="00895A28"/>
    <w:rsid w:val="00895E62"/>
    <w:rsid w:val="00895F32"/>
    <w:rsid w:val="0089674A"/>
    <w:rsid w:val="00896CBC"/>
    <w:rsid w:val="008975E8"/>
    <w:rsid w:val="008A06F4"/>
    <w:rsid w:val="008A0795"/>
    <w:rsid w:val="008A0A03"/>
    <w:rsid w:val="008A0B8C"/>
    <w:rsid w:val="008A0BE6"/>
    <w:rsid w:val="008A0D9D"/>
    <w:rsid w:val="008A115B"/>
    <w:rsid w:val="008A11D1"/>
    <w:rsid w:val="008A16D8"/>
    <w:rsid w:val="008A2947"/>
    <w:rsid w:val="008A313F"/>
    <w:rsid w:val="008A31EE"/>
    <w:rsid w:val="008A4317"/>
    <w:rsid w:val="008A4DF9"/>
    <w:rsid w:val="008A52EC"/>
    <w:rsid w:val="008A588B"/>
    <w:rsid w:val="008A5990"/>
    <w:rsid w:val="008A59F8"/>
    <w:rsid w:val="008A5D18"/>
    <w:rsid w:val="008A60D8"/>
    <w:rsid w:val="008A67D9"/>
    <w:rsid w:val="008A68B6"/>
    <w:rsid w:val="008A72D1"/>
    <w:rsid w:val="008A785D"/>
    <w:rsid w:val="008B023F"/>
    <w:rsid w:val="008B150B"/>
    <w:rsid w:val="008B23F9"/>
    <w:rsid w:val="008B2665"/>
    <w:rsid w:val="008B29FB"/>
    <w:rsid w:val="008B2AB6"/>
    <w:rsid w:val="008B2C0C"/>
    <w:rsid w:val="008B2C9A"/>
    <w:rsid w:val="008B2FA4"/>
    <w:rsid w:val="008B32E7"/>
    <w:rsid w:val="008B35D3"/>
    <w:rsid w:val="008B3760"/>
    <w:rsid w:val="008B3DCA"/>
    <w:rsid w:val="008B4546"/>
    <w:rsid w:val="008B516D"/>
    <w:rsid w:val="008B53BC"/>
    <w:rsid w:val="008B5F23"/>
    <w:rsid w:val="008B63B7"/>
    <w:rsid w:val="008B64C5"/>
    <w:rsid w:val="008B64CA"/>
    <w:rsid w:val="008B69C9"/>
    <w:rsid w:val="008B6B93"/>
    <w:rsid w:val="008B78A7"/>
    <w:rsid w:val="008C098E"/>
    <w:rsid w:val="008C143C"/>
    <w:rsid w:val="008C1E72"/>
    <w:rsid w:val="008C1FC5"/>
    <w:rsid w:val="008C21CC"/>
    <w:rsid w:val="008C23EA"/>
    <w:rsid w:val="008C258C"/>
    <w:rsid w:val="008C2645"/>
    <w:rsid w:val="008C26D2"/>
    <w:rsid w:val="008C2740"/>
    <w:rsid w:val="008C28C5"/>
    <w:rsid w:val="008C2C2E"/>
    <w:rsid w:val="008C2E4B"/>
    <w:rsid w:val="008C2E70"/>
    <w:rsid w:val="008C3324"/>
    <w:rsid w:val="008C391C"/>
    <w:rsid w:val="008C3C01"/>
    <w:rsid w:val="008C4D2C"/>
    <w:rsid w:val="008C4D9D"/>
    <w:rsid w:val="008C5083"/>
    <w:rsid w:val="008C5746"/>
    <w:rsid w:val="008C58EF"/>
    <w:rsid w:val="008C5A71"/>
    <w:rsid w:val="008C62A1"/>
    <w:rsid w:val="008C62FE"/>
    <w:rsid w:val="008C641F"/>
    <w:rsid w:val="008C71B4"/>
    <w:rsid w:val="008C787A"/>
    <w:rsid w:val="008D120C"/>
    <w:rsid w:val="008D1A67"/>
    <w:rsid w:val="008D241B"/>
    <w:rsid w:val="008D2785"/>
    <w:rsid w:val="008D27EE"/>
    <w:rsid w:val="008D2A0F"/>
    <w:rsid w:val="008D317E"/>
    <w:rsid w:val="008D3623"/>
    <w:rsid w:val="008D3F59"/>
    <w:rsid w:val="008D43CA"/>
    <w:rsid w:val="008D45A2"/>
    <w:rsid w:val="008D4C98"/>
    <w:rsid w:val="008D54BC"/>
    <w:rsid w:val="008D5A97"/>
    <w:rsid w:val="008D5ACE"/>
    <w:rsid w:val="008D6A95"/>
    <w:rsid w:val="008D6BA9"/>
    <w:rsid w:val="008D7121"/>
    <w:rsid w:val="008D72AF"/>
    <w:rsid w:val="008E038B"/>
    <w:rsid w:val="008E0A0E"/>
    <w:rsid w:val="008E0D40"/>
    <w:rsid w:val="008E12FD"/>
    <w:rsid w:val="008E1795"/>
    <w:rsid w:val="008E191F"/>
    <w:rsid w:val="008E1B87"/>
    <w:rsid w:val="008E2787"/>
    <w:rsid w:val="008E2C85"/>
    <w:rsid w:val="008E3006"/>
    <w:rsid w:val="008E31FA"/>
    <w:rsid w:val="008E3208"/>
    <w:rsid w:val="008E3B2D"/>
    <w:rsid w:val="008E41F4"/>
    <w:rsid w:val="008E549D"/>
    <w:rsid w:val="008E5789"/>
    <w:rsid w:val="008E587B"/>
    <w:rsid w:val="008E5940"/>
    <w:rsid w:val="008E5C91"/>
    <w:rsid w:val="008E65AF"/>
    <w:rsid w:val="008E67BB"/>
    <w:rsid w:val="008E69BA"/>
    <w:rsid w:val="008E70C2"/>
    <w:rsid w:val="008E73E5"/>
    <w:rsid w:val="008E76EE"/>
    <w:rsid w:val="008E7AA0"/>
    <w:rsid w:val="008F0013"/>
    <w:rsid w:val="008F008A"/>
    <w:rsid w:val="008F009D"/>
    <w:rsid w:val="008F10AB"/>
    <w:rsid w:val="008F1114"/>
    <w:rsid w:val="008F11EE"/>
    <w:rsid w:val="008F1310"/>
    <w:rsid w:val="008F15AF"/>
    <w:rsid w:val="008F1A97"/>
    <w:rsid w:val="008F1ACD"/>
    <w:rsid w:val="008F1DB2"/>
    <w:rsid w:val="008F1DD4"/>
    <w:rsid w:val="008F1EC0"/>
    <w:rsid w:val="008F2681"/>
    <w:rsid w:val="008F2774"/>
    <w:rsid w:val="008F28F8"/>
    <w:rsid w:val="008F2CEB"/>
    <w:rsid w:val="008F2FBA"/>
    <w:rsid w:val="008F302A"/>
    <w:rsid w:val="008F4653"/>
    <w:rsid w:val="008F4659"/>
    <w:rsid w:val="008F508E"/>
    <w:rsid w:val="008F50F4"/>
    <w:rsid w:val="008F5446"/>
    <w:rsid w:val="008F59BC"/>
    <w:rsid w:val="008F61EC"/>
    <w:rsid w:val="008F62CB"/>
    <w:rsid w:val="008F6E2B"/>
    <w:rsid w:val="008F7015"/>
    <w:rsid w:val="008F705B"/>
    <w:rsid w:val="008F7140"/>
    <w:rsid w:val="008F7392"/>
    <w:rsid w:val="008F7793"/>
    <w:rsid w:val="008F77E9"/>
    <w:rsid w:val="008F780A"/>
    <w:rsid w:val="008F7ACB"/>
    <w:rsid w:val="008F7D75"/>
    <w:rsid w:val="00900483"/>
    <w:rsid w:val="0090097B"/>
    <w:rsid w:val="00900D9C"/>
    <w:rsid w:val="00900E1D"/>
    <w:rsid w:val="00900E41"/>
    <w:rsid w:val="00900E5D"/>
    <w:rsid w:val="009010BD"/>
    <w:rsid w:val="009010BF"/>
    <w:rsid w:val="00901448"/>
    <w:rsid w:val="009014EA"/>
    <w:rsid w:val="00901895"/>
    <w:rsid w:val="00901B8B"/>
    <w:rsid w:val="00901C28"/>
    <w:rsid w:val="00902953"/>
    <w:rsid w:val="00903834"/>
    <w:rsid w:val="009038E7"/>
    <w:rsid w:val="00903AA7"/>
    <w:rsid w:val="00903ACB"/>
    <w:rsid w:val="00903B31"/>
    <w:rsid w:val="00903C66"/>
    <w:rsid w:val="00903CF5"/>
    <w:rsid w:val="0090412D"/>
    <w:rsid w:val="009041E9"/>
    <w:rsid w:val="009045E5"/>
    <w:rsid w:val="00904943"/>
    <w:rsid w:val="00904DD3"/>
    <w:rsid w:val="00905037"/>
    <w:rsid w:val="0090531A"/>
    <w:rsid w:val="009054A4"/>
    <w:rsid w:val="00905A5D"/>
    <w:rsid w:val="00905E57"/>
    <w:rsid w:val="0090608E"/>
    <w:rsid w:val="0090660A"/>
    <w:rsid w:val="00906710"/>
    <w:rsid w:val="00906963"/>
    <w:rsid w:val="00906F8D"/>
    <w:rsid w:val="00907104"/>
    <w:rsid w:val="0090745F"/>
    <w:rsid w:val="00907658"/>
    <w:rsid w:val="00907815"/>
    <w:rsid w:val="00907EA4"/>
    <w:rsid w:val="00907F8F"/>
    <w:rsid w:val="009100C0"/>
    <w:rsid w:val="00910966"/>
    <w:rsid w:val="009114EA"/>
    <w:rsid w:val="00911D9C"/>
    <w:rsid w:val="00911E05"/>
    <w:rsid w:val="00911E8E"/>
    <w:rsid w:val="00911F05"/>
    <w:rsid w:val="009125F7"/>
    <w:rsid w:val="00912709"/>
    <w:rsid w:val="0091293A"/>
    <w:rsid w:val="0091293F"/>
    <w:rsid w:val="00912D30"/>
    <w:rsid w:val="0091334B"/>
    <w:rsid w:val="00913E12"/>
    <w:rsid w:val="00913F17"/>
    <w:rsid w:val="0091426F"/>
    <w:rsid w:val="009146C9"/>
    <w:rsid w:val="00914F50"/>
    <w:rsid w:val="0091519E"/>
    <w:rsid w:val="0091527E"/>
    <w:rsid w:val="009152DB"/>
    <w:rsid w:val="009155F9"/>
    <w:rsid w:val="009156E6"/>
    <w:rsid w:val="00915A9D"/>
    <w:rsid w:val="009160CA"/>
    <w:rsid w:val="009161E9"/>
    <w:rsid w:val="00916680"/>
    <w:rsid w:val="009167BC"/>
    <w:rsid w:val="00916F0C"/>
    <w:rsid w:val="009174CC"/>
    <w:rsid w:val="00917690"/>
    <w:rsid w:val="00920237"/>
    <w:rsid w:val="00920371"/>
    <w:rsid w:val="00920431"/>
    <w:rsid w:val="0092048F"/>
    <w:rsid w:val="00920509"/>
    <w:rsid w:val="00921D3D"/>
    <w:rsid w:val="00921DF6"/>
    <w:rsid w:val="00921EA2"/>
    <w:rsid w:val="009227FB"/>
    <w:rsid w:val="00922A13"/>
    <w:rsid w:val="00922BA4"/>
    <w:rsid w:val="009233AC"/>
    <w:rsid w:val="0092372D"/>
    <w:rsid w:val="009237CE"/>
    <w:rsid w:val="00923B59"/>
    <w:rsid w:val="00923CBB"/>
    <w:rsid w:val="0092499D"/>
    <w:rsid w:val="009249CA"/>
    <w:rsid w:val="00925A9E"/>
    <w:rsid w:val="00926110"/>
    <w:rsid w:val="0092694B"/>
    <w:rsid w:val="009272DE"/>
    <w:rsid w:val="00927475"/>
    <w:rsid w:val="00927527"/>
    <w:rsid w:val="00927635"/>
    <w:rsid w:val="009279FF"/>
    <w:rsid w:val="00927A48"/>
    <w:rsid w:val="00927BCE"/>
    <w:rsid w:val="00927BF4"/>
    <w:rsid w:val="00930024"/>
    <w:rsid w:val="00930725"/>
    <w:rsid w:val="00930965"/>
    <w:rsid w:val="00930DEB"/>
    <w:rsid w:val="00930E6B"/>
    <w:rsid w:val="009312ED"/>
    <w:rsid w:val="00931340"/>
    <w:rsid w:val="00931431"/>
    <w:rsid w:val="0093175A"/>
    <w:rsid w:val="0093177C"/>
    <w:rsid w:val="00931AD2"/>
    <w:rsid w:val="00931D50"/>
    <w:rsid w:val="00932564"/>
    <w:rsid w:val="009328EE"/>
    <w:rsid w:val="00932964"/>
    <w:rsid w:val="009329C8"/>
    <w:rsid w:val="00932B71"/>
    <w:rsid w:val="00932F38"/>
    <w:rsid w:val="009330B0"/>
    <w:rsid w:val="009338BB"/>
    <w:rsid w:val="0093418B"/>
    <w:rsid w:val="00934B80"/>
    <w:rsid w:val="00934CF1"/>
    <w:rsid w:val="00934F1B"/>
    <w:rsid w:val="009351D2"/>
    <w:rsid w:val="0093663D"/>
    <w:rsid w:val="00936B54"/>
    <w:rsid w:val="00936C31"/>
    <w:rsid w:val="009372C7"/>
    <w:rsid w:val="009373AF"/>
    <w:rsid w:val="00937E75"/>
    <w:rsid w:val="009404AD"/>
    <w:rsid w:val="00940506"/>
    <w:rsid w:val="00940DA7"/>
    <w:rsid w:val="009413BE"/>
    <w:rsid w:val="00941901"/>
    <w:rsid w:val="00941B45"/>
    <w:rsid w:val="00941B75"/>
    <w:rsid w:val="009422D9"/>
    <w:rsid w:val="00942D35"/>
    <w:rsid w:val="0094371B"/>
    <w:rsid w:val="00943B70"/>
    <w:rsid w:val="00943CEC"/>
    <w:rsid w:val="00943F7C"/>
    <w:rsid w:val="00943F8A"/>
    <w:rsid w:val="0094422C"/>
    <w:rsid w:val="009444E0"/>
    <w:rsid w:val="009447F1"/>
    <w:rsid w:val="00944976"/>
    <w:rsid w:val="00945433"/>
    <w:rsid w:val="009455B4"/>
    <w:rsid w:val="009456E9"/>
    <w:rsid w:val="00945794"/>
    <w:rsid w:val="009458C7"/>
    <w:rsid w:val="0094627E"/>
    <w:rsid w:val="00946368"/>
    <w:rsid w:val="00946D1B"/>
    <w:rsid w:val="0094748B"/>
    <w:rsid w:val="00947D3A"/>
    <w:rsid w:val="00947E60"/>
    <w:rsid w:val="00950144"/>
    <w:rsid w:val="00950C2E"/>
    <w:rsid w:val="00950C92"/>
    <w:rsid w:val="009515FE"/>
    <w:rsid w:val="0095189E"/>
    <w:rsid w:val="00951BDE"/>
    <w:rsid w:val="00951DE3"/>
    <w:rsid w:val="0095289A"/>
    <w:rsid w:val="00953001"/>
    <w:rsid w:val="00953AB5"/>
    <w:rsid w:val="00953B3D"/>
    <w:rsid w:val="00953E9A"/>
    <w:rsid w:val="009542E1"/>
    <w:rsid w:val="009546EE"/>
    <w:rsid w:val="009550AD"/>
    <w:rsid w:val="00955C87"/>
    <w:rsid w:val="00955D0B"/>
    <w:rsid w:val="00955F1A"/>
    <w:rsid w:val="009565CE"/>
    <w:rsid w:val="00956A92"/>
    <w:rsid w:val="0095755F"/>
    <w:rsid w:val="00957829"/>
    <w:rsid w:val="00957BA7"/>
    <w:rsid w:val="00957DB6"/>
    <w:rsid w:val="00957ED9"/>
    <w:rsid w:val="00957FA1"/>
    <w:rsid w:val="00960385"/>
    <w:rsid w:val="009605D0"/>
    <w:rsid w:val="00960C48"/>
    <w:rsid w:val="00960E4E"/>
    <w:rsid w:val="00960F12"/>
    <w:rsid w:val="00961B3A"/>
    <w:rsid w:val="00961C18"/>
    <w:rsid w:val="00961CEE"/>
    <w:rsid w:val="00962C16"/>
    <w:rsid w:val="00963301"/>
    <w:rsid w:val="00963885"/>
    <w:rsid w:val="00963D66"/>
    <w:rsid w:val="00963EE0"/>
    <w:rsid w:val="00964186"/>
    <w:rsid w:val="009642F8"/>
    <w:rsid w:val="009643A0"/>
    <w:rsid w:val="00964837"/>
    <w:rsid w:val="00964960"/>
    <w:rsid w:val="00964E2B"/>
    <w:rsid w:val="00964F79"/>
    <w:rsid w:val="0096523F"/>
    <w:rsid w:val="0096581A"/>
    <w:rsid w:val="00965E09"/>
    <w:rsid w:val="00965FDC"/>
    <w:rsid w:val="00966170"/>
    <w:rsid w:val="00966820"/>
    <w:rsid w:val="00967190"/>
    <w:rsid w:val="009676E4"/>
    <w:rsid w:val="00967B0E"/>
    <w:rsid w:val="0097008F"/>
    <w:rsid w:val="00970575"/>
    <w:rsid w:val="009706D2"/>
    <w:rsid w:val="00970894"/>
    <w:rsid w:val="00970A91"/>
    <w:rsid w:val="0097142C"/>
    <w:rsid w:val="009715B7"/>
    <w:rsid w:val="00971E25"/>
    <w:rsid w:val="00971F57"/>
    <w:rsid w:val="0097232A"/>
    <w:rsid w:val="009728C9"/>
    <w:rsid w:val="0097381C"/>
    <w:rsid w:val="00973844"/>
    <w:rsid w:val="0097386E"/>
    <w:rsid w:val="009740A3"/>
    <w:rsid w:val="00974441"/>
    <w:rsid w:val="00974B56"/>
    <w:rsid w:val="00975683"/>
    <w:rsid w:val="00975816"/>
    <w:rsid w:val="009759DE"/>
    <w:rsid w:val="00975A58"/>
    <w:rsid w:val="00975FE3"/>
    <w:rsid w:val="009760B9"/>
    <w:rsid w:val="00976A92"/>
    <w:rsid w:val="00976F6C"/>
    <w:rsid w:val="0097731B"/>
    <w:rsid w:val="00980E8D"/>
    <w:rsid w:val="00980F5F"/>
    <w:rsid w:val="009812F8"/>
    <w:rsid w:val="009815B7"/>
    <w:rsid w:val="00981746"/>
    <w:rsid w:val="00981CA5"/>
    <w:rsid w:val="00982154"/>
    <w:rsid w:val="009826E2"/>
    <w:rsid w:val="009828A5"/>
    <w:rsid w:val="00982F32"/>
    <w:rsid w:val="0098312C"/>
    <w:rsid w:val="00983210"/>
    <w:rsid w:val="00983911"/>
    <w:rsid w:val="00983C00"/>
    <w:rsid w:val="00983FFD"/>
    <w:rsid w:val="009844E2"/>
    <w:rsid w:val="00984E83"/>
    <w:rsid w:val="0098517C"/>
    <w:rsid w:val="00985CC3"/>
    <w:rsid w:val="0098606F"/>
    <w:rsid w:val="009862D6"/>
    <w:rsid w:val="00986813"/>
    <w:rsid w:val="00986A2E"/>
    <w:rsid w:val="00986CA6"/>
    <w:rsid w:val="00986EA1"/>
    <w:rsid w:val="00987041"/>
    <w:rsid w:val="00990480"/>
    <w:rsid w:val="00990822"/>
    <w:rsid w:val="00990A13"/>
    <w:rsid w:val="00990EFD"/>
    <w:rsid w:val="00991076"/>
    <w:rsid w:val="0099156C"/>
    <w:rsid w:val="009917D6"/>
    <w:rsid w:val="009917EA"/>
    <w:rsid w:val="00991973"/>
    <w:rsid w:val="00991CD9"/>
    <w:rsid w:val="00991F62"/>
    <w:rsid w:val="00991FD0"/>
    <w:rsid w:val="00992102"/>
    <w:rsid w:val="00992705"/>
    <w:rsid w:val="0099382C"/>
    <w:rsid w:val="009938B9"/>
    <w:rsid w:val="00993EA0"/>
    <w:rsid w:val="00993EBA"/>
    <w:rsid w:val="0099458F"/>
    <w:rsid w:val="00994673"/>
    <w:rsid w:val="009947DB"/>
    <w:rsid w:val="00996F95"/>
    <w:rsid w:val="009974CF"/>
    <w:rsid w:val="00997AE0"/>
    <w:rsid w:val="00997B2D"/>
    <w:rsid w:val="00997D67"/>
    <w:rsid w:val="009A0E89"/>
    <w:rsid w:val="009A1188"/>
    <w:rsid w:val="009A1973"/>
    <w:rsid w:val="009A1CB3"/>
    <w:rsid w:val="009A1FA0"/>
    <w:rsid w:val="009A223B"/>
    <w:rsid w:val="009A27A6"/>
    <w:rsid w:val="009A2A9E"/>
    <w:rsid w:val="009A3CB8"/>
    <w:rsid w:val="009A3EA9"/>
    <w:rsid w:val="009A3EAF"/>
    <w:rsid w:val="009A3F0F"/>
    <w:rsid w:val="009A4473"/>
    <w:rsid w:val="009A44AB"/>
    <w:rsid w:val="009A4B45"/>
    <w:rsid w:val="009A4EB1"/>
    <w:rsid w:val="009A4F6A"/>
    <w:rsid w:val="009A50AD"/>
    <w:rsid w:val="009A52F2"/>
    <w:rsid w:val="009A568F"/>
    <w:rsid w:val="009A5E89"/>
    <w:rsid w:val="009A6559"/>
    <w:rsid w:val="009A65B8"/>
    <w:rsid w:val="009A6630"/>
    <w:rsid w:val="009A6728"/>
    <w:rsid w:val="009A71FE"/>
    <w:rsid w:val="009A78AD"/>
    <w:rsid w:val="009B00AA"/>
    <w:rsid w:val="009B0114"/>
    <w:rsid w:val="009B02AA"/>
    <w:rsid w:val="009B05AF"/>
    <w:rsid w:val="009B0BCE"/>
    <w:rsid w:val="009B0F34"/>
    <w:rsid w:val="009B107E"/>
    <w:rsid w:val="009B135A"/>
    <w:rsid w:val="009B155A"/>
    <w:rsid w:val="009B156E"/>
    <w:rsid w:val="009B15F0"/>
    <w:rsid w:val="009B1BB9"/>
    <w:rsid w:val="009B224A"/>
    <w:rsid w:val="009B2742"/>
    <w:rsid w:val="009B2AF6"/>
    <w:rsid w:val="009B3178"/>
    <w:rsid w:val="009B3721"/>
    <w:rsid w:val="009B3DE2"/>
    <w:rsid w:val="009B4282"/>
    <w:rsid w:val="009B445F"/>
    <w:rsid w:val="009B46AB"/>
    <w:rsid w:val="009B46CD"/>
    <w:rsid w:val="009B46E1"/>
    <w:rsid w:val="009B4B7D"/>
    <w:rsid w:val="009B4F16"/>
    <w:rsid w:val="009B5069"/>
    <w:rsid w:val="009B604A"/>
    <w:rsid w:val="009B68BE"/>
    <w:rsid w:val="009B691C"/>
    <w:rsid w:val="009B79FF"/>
    <w:rsid w:val="009B7A97"/>
    <w:rsid w:val="009C06F0"/>
    <w:rsid w:val="009C0E54"/>
    <w:rsid w:val="009C0E8D"/>
    <w:rsid w:val="009C17FA"/>
    <w:rsid w:val="009C184D"/>
    <w:rsid w:val="009C1B34"/>
    <w:rsid w:val="009C1CE5"/>
    <w:rsid w:val="009C2096"/>
    <w:rsid w:val="009C241D"/>
    <w:rsid w:val="009C286B"/>
    <w:rsid w:val="009C2ABB"/>
    <w:rsid w:val="009C2DA9"/>
    <w:rsid w:val="009C33DB"/>
    <w:rsid w:val="009C370D"/>
    <w:rsid w:val="009C3BDF"/>
    <w:rsid w:val="009C40C8"/>
    <w:rsid w:val="009C42FC"/>
    <w:rsid w:val="009C4899"/>
    <w:rsid w:val="009C4B42"/>
    <w:rsid w:val="009C4B80"/>
    <w:rsid w:val="009C4EFE"/>
    <w:rsid w:val="009C4FC0"/>
    <w:rsid w:val="009C5136"/>
    <w:rsid w:val="009C51C4"/>
    <w:rsid w:val="009C51D6"/>
    <w:rsid w:val="009C54AE"/>
    <w:rsid w:val="009C5673"/>
    <w:rsid w:val="009C5B57"/>
    <w:rsid w:val="009C5BF9"/>
    <w:rsid w:val="009C60F6"/>
    <w:rsid w:val="009C7458"/>
    <w:rsid w:val="009C7780"/>
    <w:rsid w:val="009C7CFD"/>
    <w:rsid w:val="009C7F71"/>
    <w:rsid w:val="009D0788"/>
    <w:rsid w:val="009D0C2A"/>
    <w:rsid w:val="009D1631"/>
    <w:rsid w:val="009D1A8B"/>
    <w:rsid w:val="009D1C77"/>
    <w:rsid w:val="009D1C8F"/>
    <w:rsid w:val="009D2491"/>
    <w:rsid w:val="009D281C"/>
    <w:rsid w:val="009D2FB5"/>
    <w:rsid w:val="009D31EC"/>
    <w:rsid w:val="009D352A"/>
    <w:rsid w:val="009D3B17"/>
    <w:rsid w:val="009D3D31"/>
    <w:rsid w:val="009D4116"/>
    <w:rsid w:val="009D459C"/>
    <w:rsid w:val="009D45B0"/>
    <w:rsid w:val="009D4D8D"/>
    <w:rsid w:val="009D4E54"/>
    <w:rsid w:val="009D5874"/>
    <w:rsid w:val="009D5E6F"/>
    <w:rsid w:val="009D5E80"/>
    <w:rsid w:val="009D6181"/>
    <w:rsid w:val="009D6A05"/>
    <w:rsid w:val="009D6B43"/>
    <w:rsid w:val="009D7411"/>
    <w:rsid w:val="009E0425"/>
    <w:rsid w:val="009E0472"/>
    <w:rsid w:val="009E0815"/>
    <w:rsid w:val="009E0876"/>
    <w:rsid w:val="009E0B97"/>
    <w:rsid w:val="009E173A"/>
    <w:rsid w:val="009E1BF2"/>
    <w:rsid w:val="009E1E81"/>
    <w:rsid w:val="009E1F26"/>
    <w:rsid w:val="009E21C0"/>
    <w:rsid w:val="009E21E6"/>
    <w:rsid w:val="009E24CB"/>
    <w:rsid w:val="009E260A"/>
    <w:rsid w:val="009E2824"/>
    <w:rsid w:val="009E2B55"/>
    <w:rsid w:val="009E2D2C"/>
    <w:rsid w:val="009E34E5"/>
    <w:rsid w:val="009E39BF"/>
    <w:rsid w:val="009E3AE6"/>
    <w:rsid w:val="009E3C1F"/>
    <w:rsid w:val="009E3F6B"/>
    <w:rsid w:val="009E5072"/>
    <w:rsid w:val="009E5381"/>
    <w:rsid w:val="009E5E4B"/>
    <w:rsid w:val="009E5F43"/>
    <w:rsid w:val="009E6376"/>
    <w:rsid w:val="009E649F"/>
    <w:rsid w:val="009E651F"/>
    <w:rsid w:val="009E658E"/>
    <w:rsid w:val="009E685C"/>
    <w:rsid w:val="009E6896"/>
    <w:rsid w:val="009E68CF"/>
    <w:rsid w:val="009E691C"/>
    <w:rsid w:val="009E6B50"/>
    <w:rsid w:val="009F012C"/>
    <w:rsid w:val="009F0667"/>
    <w:rsid w:val="009F1068"/>
    <w:rsid w:val="009F18D0"/>
    <w:rsid w:val="009F1D44"/>
    <w:rsid w:val="009F1E97"/>
    <w:rsid w:val="009F2BE6"/>
    <w:rsid w:val="009F2EEB"/>
    <w:rsid w:val="009F3061"/>
    <w:rsid w:val="009F3161"/>
    <w:rsid w:val="009F379A"/>
    <w:rsid w:val="009F3810"/>
    <w:rsid w:val="009F3B01"/>
    <w:rsid w:val="009F417D"/>
    <w:rsid w:val="009F41AE"/>
    <w:rsid w:val="009F42CC"/>
    <w:rsid w:val="009F43FD"/>
    <w:rsid w:val="009F47B5"/>
    <w:rsid w:val="009F49B6"/>
    <w:rsid w:val="009F4A6A"/>
    <w:rsid w:val="009F56CE"/>
    <w:rsid w:val="009F5757"/>
    <w:rsid w:val="009F5B1C"/>
    <w:rsid w:val="009F60D6"/>
    <w:rsid w:val="009F62C5"/>
    <w:rsid w:val="009F6A68"/>
    <w:rsid w:val="009F6C1C"/>
    <w:rsid w:val="009F6F7E"/>
    <w:rsid w:val="009F75EC"/>
    <w:rsid w:val="009F76AA"/>
    <w:rsid w:val="009F79E4"/>
    <w:rsid w:val="009F7B86"/>
    <w:rsid w:val="00A000AC"/>
    <w:rsid w:val="00A000C0"/>
    <w:rsid w:val="00A00295"/>
    <w:rsid w:val="00A0033C"/>
    <w:rsid w:val="00A00DAA"/>
    <w:rsid w:val="00A010AB"/>
    <w:rsid w:val="00A013F1"/>
    <w:rsid w:val="00A01599"/>
    <w:rsid w:val="00A01AB1"/>
    <w:rsid w:val="00A04514"/>
    <w:rsid w:val="00A04657"/>
    <w:rsid w:val="00A04800"/>
    <w:rsid w:val="00A04BED"/>
    <w:rsid w:val="00A05517"/>
    <w:rsid w:val="00A0555F"/>
    <w:rsid w:val="00A0598D"/>
    <w:rsid w:val="00A065E7"/>
    <w:rsid w:val="00A06902"/>
    <w:rsid w:val="00A06E1C"/>
    <w:rsid w:val="00A07366"/>
    <w:rsid w:val="00A07864"/>
    <w:rsid w:val="00A07D98"/>
    <w:rsid w:val="00A102FF"/>
    <w:rsid w:val="00A10507"/>
    <w:rsid w:val="00A11192"/>
    <w:rsid w:val="00A111E5"/>
    <w:rsid w:val="00A114E8"/>
    <w:rsid w:val="00A118EB"/>
    <w:rsid w:val="00A142F5"/>
    <w:rsid w:val="00A14C0F"/>
    <w:rsid w:val="00A151C6"/>
    <w:rsid w:val="00A15205"/>
    <w:rsid w:val="00A15322"/>
    <w:rsid w:val="00A153AC"/>
    <w:rsid w:val="00A15B47"/>
    <w:rsid w:val="00A15DEC"/>
    <w:rsid w:val="00A15E49"/>
    <w:rsid w:val="00A15F00"/>
    <w:rsid w:val="00A1672B"/>
    <w:rsid w:val="00A16ACF"/>
    <w:rsid w:val="00A17629"/>
    <w:rsid w:val="00A17780"/>
    <w:rsid w:val="00A17EC8"/>
    <w:rsid w:val="00A20891"/>
    <w:rsid w:val="00A20C4E"/>
    <w:rsid w:val="00A20C99"/>
    <w:rsid w:val="00A20E68"/>
    <w:rsid w:val="00A20F50"/>
    <w:rsid w:val="00A2105A"/>
    <w:rsid w:val="00A2125F"/>
    <w:rsid w:val="00A2160A"/>
    <w:rsid w:val="00A2191C"/>
    <w:rsid w:val="00A21BF9"/>
    <w:rsid w:val="00A227CA"/>
    <w:rsid w:val="00A2311C"/>
    <w:rsid w:val="00A234B4"/>
    <w:rsid w:val="00A236D5"/>
    <w:rsid w:val="00A23751"/>
    <w:rsid w:val="00A24696"/>
    <w:rsid w:val="00A24EDF"/>
    <w:rsid w:val="00A24EFC"/>
    <w:rsid w:val="00A2516F"/>
    <w:rsid w:val="00A256FD"/>
    <w:rsid w:val="00A25890"/>
    <w:rsid w:val="00A26535"/>
    <w:rsid w:val="00A27230"/>
    <w:rsid w:val="00A272AC"/>
    <w:rsid w:val="00A302A2"/>
    <w:rsid w:val="00A307F2"/>
    <w:rsid w:val="00A30AC3"/>
    <w:rsid w:val="00A30F10"/>
    <w:rsid w:val="00A31439"/>
    <w:rsid w:val="00A31561"/>
    <w:rsid w:val="00A31793"/>
    <w:rsid w:val="00A317A2"/>
    <w:rsid w:val="00A32288"/>
    <w:rsid w:val="00A3242E"/>
    <w:rsid w:val="00A33459"/>
    <w:rsid w:val="00A334E6"/>
    <w:rsid w:val="00A3355E"/>
    <w:rsid w:val="00A33D6F"/>
    <w:rsid w:val="00A33EAC"/>
    <w:rsid w:val="00A340CE"/>
    <w:rsid w:val="00A346E3"/>
    <w:rsid w:val="00A34956"/>
    <w:rsid w:val="00A34C03"/>
    <w:rsid w:val="00A35D11"/>
    <w:rsid w:val="00A35D5E"/>
    <w:rsid w:val="00A35E59"/>
    <w:rsid w:val="00A3623D"/>
    <w:rsid w:val="00A3639C"/>
    <w:rsid w:val="00A36FCC"/>
    <w:rsid w:val="00A37EA4"/>
    <w:rsid w:val="00A40974"/>
    <w:rsid w:val="00A41074"/>
    <w:rsid w:val="00A4116E"/>
    <w:rsid w:val="00A4188A"/>
    <w:rsid w:val="00A421FA"/>
    <w:rsid w:val="00A4232B"/>
    <w:rsid w:val="00A42B40"/>
    <w:rsid w:val="00A43188"/>
    <w:rsid w:val="00A43480"/>
    <w:rsid w:val="00A44A1A"/>
    <w:rsid w:val="00A44B8D"/>
    <w:rsid w:val="00A44DF8"/>
    <w:rsid w:val="00A4560F"/>
    <w:rsid w:val="00A45B47"/>
    <w:rsid w:val="00A45BD7"/>
    <w:rsid w:val="00A46258"/>
    <w:rsid w:val="00A466FA"/>
    <w:rsid w:val="00A468AA"/>
    <w:rsid w:val="00A475A2"/>
    <w:rsid w:val="00A47C36"/>
    <w:rsid w:val="00A47CF1"/>
    <w:rsid w:val="00A47D82"/>
    <w:rsid w:val="00A47FD2"/>
    <w:rsid w:val="00A50279"/>
    <w:rsid w:val="00A502AF"/>
    <w:rsid w:val="00A504E9"/>
    <w:rsid w:val="00A51071"/>
    <w:rsid w:val="00A51662"/>
    <w:rsid w:val="00A5175A"/>
    <w:rsid w:val="00A51761"/>
    <w:rsid w:val="00A51909"/>
    <w:rsid w:val="00A51AD5"/>
    <w:rsid w:val="00A52065"/>
    <w:rsid w:val="00A524F2"/>
    <w:rsid w:val="00A52E7A"/>
    <w:rsid w:val="00A5405A"/>
    <w:rsid w:val="00A54AD8"/>
    <w:rsid w:val="00A54E21"/>
    <w:rsid w:val="00A55E17"/>
    <w:rsid w:val="00A55EFF"/>
    <w:rsid w:val="00A55FA8"/>
    <w:rsid w:val="00A5623D"/>
    <w:rsid w:val="00A5649D"/>
    <w:rsid w:val="00A5670C"/>
    <w:rsid w:val="00A567A9"/>
    <w:rsid w:val="00A56A41"/>
    <w:rsid w:val="00A56DB0"/>
    <w:rsid w:val="00A5735B"/>
    <w:rsid w:val="00A575CB"/>
    <w:rsid w:val="00A579E4"/>
    <w:rsid w:val="00A57E2F"/>
    <w:rsid w:val="00A57FBC"/>
    <w:rsid w:val="00A57FC6"/>
    <w:rsid w:val="00A60361"/>
    <w:rsid w:val="00A60694"/>
    <w:rsid w:val="00A6097A"/>
    <w:rsid w:val="00A60B0B"/>
    <w:rsid w:val="00A60B65"/>
    <w:rsid w:val="00A613D0"/>
    <w:rsid w:val="00A619B3"/>
    <w:rsid w:val="00A61A6F"/>
    <w:rsid w:val="00A61B12"/>
    <w:rsid w:val="00A626B5"/>
    <w:rsid w:val="00A6289C"/>
    <w:rsid w:val="00A62A4A"/>
    <w:rsid w:val="00A62E2B"/>
    <w:rsid w:val="00A6317B"/>
    <w:rsid w:val="00A6377E"/>
    <w:rsid w:val="00A638D2"/>
    <w:rsid w:val="00A63E42"/>
    <w:rsid w:val="00A650FB"/>
    <w:rsid w:val="00A6569E"/>
    <w:rsid w:val="00A6597F"/>
    <w:rsid w:val="00A663B8"/>
    <w:rsid w:val="00A667D2"/>
    <w:rsid w:val="00A66835"/>
    <w:rsid w:val="00A668E2"/>
    <w:rsid w:val="00A66A0B"/>
    <w:rsid w:val="00A66A64"/>
    <w:rsid w:val="00A66D63"/>
    <w:rsid w:val="00A6725C"/>
    <w:rsid w:val="00A673BC"/>
    <w:rsid w:val="00A6765B"/>
    <w:rsid w:val="00A67A20"/>
    <w:rsid w:val="00A67B9F"/>
    <w:rsid w:val="00A67BF7"/>
    <w:rsid w:val="00A67C9C"/>
    <w:rsid w:val="00A700F9"/>
    <w:rsid w:val="00A702D1"/>
    <w:rsid w:val="00A702DC"/>
    <w:rsid w:val="00A703E6"/>
    <w:rsid w:val="00A716C3"/>
    <w:rsid w:val="00A719D4"/>
    <w:rsid w:val="00A71D71"/>
    <w:rsid w:val="00A721A4"/>
    <w:rsid w:val="00A724C9"/>
    <w:rsid w:val="00A724FC"/>
    <w:rsid w:val="00A731C5"/>
    <w:rsid w:val="00A733CE"/>
    <w:rsid w:val="00A73AA4"/>
    <w:rsid w:val="00A73C12"/>
    <w:rsid w:val="00A74057"/>
    <w:rsid w:val="00A74E95"/>
    <w:rsid w:val="00A762F6"/>
    <w:rsid w:val="00A7686C"/>
    <w:rsid w:val="00A76DD1"/>
    <w:rsid w:val="00A77547"/>
    <w:rsid w:val="00A775BC"/>
    <w:rsid w:val="00A77851"/>
    <w:rsid w:val="00A778A8"/>
    <w:rsid w:val="00A77B68"/>
    <w:rsid w:val="00A803AF"/>
    <w:rsid w:val="00A803D7"/>
    <w:rsid w:val="00A8050A"/>
    <w:rsid w:val="00A80800"/>
    <w:rsid w:val="00A8093C"/>
    <w:rsid w:val="00A809A0"/>
    <w:rsid w:val="00A80A6F"/>
    <w:rsid w:val="00A80BC6"/>
    <w:rsid w:val="00A81449"/>
    <w:rsid w:val="00A81932"/>
    <w:rsid w:val="00A81948"/>
    <w:rsid w:val="00A81A62"/>
    <w:rsid w:val="00A82395"/>
    <w:rsid w:val="00A825BE"/>
    <w:rsid w:val="00A82CB8"/>
    <w:rsid w:val="00A8317A"/>
    <w:rsid w:val="00A8356B"/>
    <w:rsid w:val="00A83C71"/>
    <w:rsid w:val="00A841AE"/>
    <w:rsid w:val="00A849A8"/>
    <w:rsid w:val="00A84C75"/>
    <w:rsid w:val="00A84EB8"/>
    <w:rsid w:val="00A855EE"/>
    <w:rsid w:val="00A85D55"/>
    <w:rsid w:val="00A85E3C"/>
    <w:rsid w:val="00A85ED0"/>
    <w:rsid w:val="00A8636F"/>
    <w:rsid w:val="00A866AC"/>
    <w:rsid w:val="00A86A59"/>
    <w:rsid w:val="00A86EB7"/>
    <w:rsid w:val="00A87DAE"/>
    <w:rsid w:val="00A9006C"/>
    <w:rsid w:val="00A9022F"/>
    <w:rsid w:val="00A9046A"/>
    <w:rsid w:val="00A90691"/>
    <w:rsid w:val="00A906DE"/>
    <w:rsid w:val="00A91366"/>
    <w:rsid w:val="00A91F61"/>
    <w:rsid w:val="00A91F9B"/>
    <w:rsid w:val="00A931B4"/>
    <w:rsid w:val="00A93690"/>
    <w:rsid w:val="00A93D80"/>
    <w:rsid w:val="00A93E35"/>
    <w:rsid w:val="00A93F05"/>
    <w:rsid w:val="00A93F13"/>
    <w:rsid w:val="00A94278"/>
    <w:rsid w:val="00A95664"/>
    <w:rsid w:val="00A95747"/>
    <w:rsid w:val="00A958F9"/>
    <w:rsid w:val="00A95C36"/>
    <w:rsid w:val="00A95DFE"/>
    <w:rsid w:val="00A9630D"/>
    <w:rsid w:val="00A965FF"/>
    <w:rsid w:val="00A9696A"/>
    <w:rsid w:val="00A96F4E"/>
    <w:rsid w:val="00A9723E"/>
    <w:rsid w:val="00A97642"/>
    <w:rsid w:val="00A97685"/>
    <w:rsid w:val="00A977A2"/>
    <w:rsid w:val="00AA03B9"/>
    <w:rsid w:val="00AA0452"/>
    <w:rsid w:val="00AA0C1C"/>
    <w:rsid w:val="00AA0E2F"/>
    <w:rsid w:val="00AA0EAC"/>
    <w:rsid w:val="00AA11C7"/>
    <w:rsid w:val="00AA1265"/>
    <w:rsid w:val="00AA13CE"/>
    <w:rsid w:val="00AA2510"/>
    <w:rsid w:val="00AA25EC"/>
    <w:rsid w:val="00AA2639"/>
    <w:rsid w:val="00AA27BC"/>
    <w:rsid w:val="00AA304B"/>
    <w:rsid w:val="00AA3756"/>
    <w:rsid w:val="00AA402A"/>
    <w:rsid w:val="00AA438C"/>
    <w:rsid w:val="00AA512E"/>
    <w:rsid w:val="00AA5D3C"/>
    <w:rsid w:val="00AA618C"/>
    <w:rsid w:val="00AA627D"/>
    <w:rsid w:val="00AA64EB"/>
    <w:rsid w:val="00AA6512"/>
    <w:rsid w:val="00AA6587"/>
    <w:rsid w:val="00AA714B"/>
    <w:rsid w:val="00AA77B4"/>
    <w:rsid w:val="00AA7880"/>
    <w:rsid w:val="00AA7B84"/>
    <w:rsid w:val="00AA7C87"/>
    <w:rsid w:val="00AB0299"/>
    <w:rsid w:val="00AB076A"/>
    <w:rsid w:val="00AB07CD"/>
    <w:rsid w:val="00AB122D"/>
    <w:rsid w:val="00AB1A21"/>
    <w:rsid w:val="00AB1D57"/>
    <w:rsid w:val="00AB1D9F"/>
    <w:rsid w:val="00AB26D4"/>
    <w:rsid w:val="00AB2753"/>
    <w:rsid w:val="00AB2AEE"/>
    <w:rsid w:val="00AB2C9F"/>
    <w:rsid w:val="00AB2D53"/>
    <w:rsid w:val="00AB31BA"/>
    <w:rsid w:val="00AB3C95"/>
    <w:rsid w:val="00AB3DF4"/>
    <w:rsid w:val="00AB3E64"/>
    <w:rsid w:val="00AB4384"/>
    <w:rsid w:val="00AB4F59"/>
    <w:rsid w:val="00AB530A"/>
    <w:rsid w:val="00AB64C2"/>
    <w:rsid w:val="00AB6663"/>
    <w:rsid w:val="00AB6BC0"/>
    <w:rsid w:val="00AB6C82"/>
    <w:rsid w:val="00AB6DE0"/>
    <w:rsid w:val="00AB79CF"/>
    <w:rsid w:val="00AB7FC5"/>
    <w:rsid w:val="00AC02BE"/>
    <w:rsid w:val="00AC04AC"/>
    <w:rsid w:val="00AC0655"/>
    <w:rsid w:val="00AC12F7"/>
    <w:rsid w:val="00AC1340"/>
    <w:rsid w:val="00AC1B54"/>
    <w:rsid w:val="00AC1B65"/>
    <w:rsid w:val="00AC1C0C"/>
    <w:rsid w:val="00AC1C3A"/>
    <w:rsid w:val="00AC30C1"/>
    <w:rsid w:val="00AC37A2"/>
    <w:rsid w:val="00AC391D"/>
    <w:rsid w:val="00AC5039"/>
    <w:rsid w:val="00AC551E"/>
    <w:rsid w:val="00AC5EA8"/>
    <w:rsid w:val="00AC6493"/>
    <w:rsid w:val="00AC6A70"/>
    <w:rsid w:val="00AC6D32"/>
    <w:rsid w:val="00AC74F1"/>
    <w:rsid w:val="00AC763A"/>
    <w:rsid w:val="00AC7C82"/>
    <w:rsid w:val="00AC7F10"/>
    <w:rsid w:val="00AD0331"/>
    <w:rsid w:val="00AD0441"/>
    <w:rsid w:val="00AD0F0A"/>
    <w:rsid w:val="00AD0F94"/>
    <w:rsid w:val="00AD116A"/>
    <w:rsid w:val="00AD1786"/>
    <w:rsid w:val="00AD1C14"/>
    <w:rsid w:val="00AD200E"/>
    <w:rsid w:val="00AD26C2"/>
    <w:rsid w:val="00AD28A7"/>
    <w:rsid w:val="00AD2DAD"/>
    <w:rsid w:val="00AD374A"/>
    <w:rsid w:val="00AD38E0"/>
    <w:rsid w:val="00AD3E78"/>
    <w:rsid w:val="00AD3EBB"/>
    <w:rsid w:val="00AD4575"/>
    <w:rsid w:val="00AD4C9B"/>
    <w:rsid w:val="00AD4D88"/>
    <w:rsid w:val="00AD5226"/>
    <w:rsid w:val="00AD56F5"/>
    <w:rsid w:val="00AD5BD1"/>
    <w:rsid w:val="00AD5D8B"/>
    <w:rsid w:val="00AD607E"/>
    <w:rsid w:val="00AD60F4"/>
    <w:rsid w:val="00AD67CA"/>
    <w:rsid w:val="00AD67E0"/>
    <w:rsid w:val="00AD6832"/>
    <w:rsid w:val="00AD6B3F"/>
    <w:rsid w:val="00AD729D"/>
    <w:rsid w:val="00AE045C"/>
    <w:rsid w:val="00AE0998"/>
    <w:rsid w:val="00AE117F"/>
    <w:rsid w:val="00AE131E"/>
    <w:rsid w:val="00AE1423"/>
    <w:rsid w:val="00AE1636"/>
    <w:rsid w:val="00AE2D58"/>
    <w:rsid w:val="00AE31A6"/>
    <w:rsid w:val="00AE3D4B"/>
    <w:rsid w:val="00AE4596"/>
    <w:rsid w:val="00AE5623"/>
    <w:rsid w:val="00AE5AD9"/>
    <w:rsid w:val="00AE5E2E"/>
    <w:rsid w:val="00AE6CF3"/>
    <w:rsid w:val="00AE7165"/>
    <w:rsid w:val="00AE73B8"/>
    <w:rsid w:val="00AE75BA"/>
    <w:rsid w:val="00AE7B96"/>
    <w:rsid w:val="00AE7E76"/>
    <w:rsid w:val="00AF009C"/>
    <w:rsid w:val="00AF1161"/>
    <w:rsid w:val="00AF1DC9"/>
    <w:rsid w:val="00AF1E97"/>
    <w:rsid w:val="00AF1FDB"/>
    <w:rsid w:val="00AF2037"/>
    <w:rsid w:val="00AF2129"/>
    <w:rsid w:val="00AF271D"/>
    <w:rsid w:val="00AF2842"/>
    <w:rsid w:val="00AF2CF3"/>
    <w:rsid w:val="00AF32EE"/>
    <w:rsid w:val="00AF35A1"/>
    <w:rsid w:val="00AF3C9F"/>
    <w:rsid w:val="00AF4030"/>
    <w:rsid w:val="00AF42D8"/>
    <w:rsid w:val="00AF4416"/>
    <w:rsid w:val="00AF539E"/>
    <w:rsid w:val="00AF5751"/>
    <w:rsid w:val="00AF57A1"/>
    <w:rsid w:val="00AF5AD0"/>
    <w:rsid w:val="00AF7112"/>
    <w:rsid w:val="00AF7DEA"/>
    <w:rsid w:val="00B0081B"/>
    <w:rsid w:val="00B00F1E"/>
    <w:rsid w:val="00B013F2"/>
    <w:rsid w:val="00B01525"/>
    <w:rsid w:val="00B01953"/>
    <w:rsid w:val="00B01F7F"/>
    <w:rsid w:val="00B02167"/>
    <w:rsid w:val="00B0255A"/>
    <w:rsid w:val="00B02CD4"/>
    <w:rsid w:val="00B0302F"/>
    <w:rsid w:val="00B046C8"/>
    <w:rsid w:val="00B046EC"/>
    <w:rsid w:val="00B04720"/>
    <w:rsid w:val="00B04CD1"/>
    <w:rsid w:val="00B04CEF"/>
    <w:rsid w:val="00B05C7C"/>
    <w:rsid w:val="00B06017"/>
    <w:rsid w:val="00B065EA"/>
    <w:rsid w:val="00B06E9F"/>
    <w:rsid w:val="00B076FE"/>
    <w:rsid w:val="00B07BBE"/>
    <w:rsid w:val="00B07FE7"/>
    <w:rsid w:val="00B10088"/>
    <w:rsid w:val="00B1027E"/>
    <w:rsid w:val="00B103AB"/>
    <w:rsid w:val="00B10B78"/>
    <w:rsid w:val="00B111F2"/>
    <w:rsid w:val="00B11590"/>
    <w:rsid w:val="00B12841"/>
    <w:rsid w:val="00B12B10"/>
    <w:rsid w:val="00B12BB2"/>
    <w:rsid w:val="00B12EA7"/>
    <w:rsid w:val="00B134B9"/>
    <w:rsid w:val="00B136AD"/>
    <w:rsid w:val="00B14142"/>
    <w:rsid w:val="00B141EE"/>
    <w:rsid w:val="00B145F1"/>
    <w:rsid w:val="00B155CD"/>
    <w:rsid w:val="00B1588B"/>
    <w:rsid w:val="00B15D22"/>
    <w:rsid w:val="00B16883"/>
    <w:rsid w:val="00B16CF8"/>
    <w:rsid w:val="00B17187"/>
    <w:rsid w:val="00B20432"/>
    <w:rsid w:val="00B20A52"/>
    <w:rsid w:val="00B211BC"/>
    <w:rsid w:val="00B21869"/>
    <w:rsid w:val="00B21A41"/>
    <w:rsid w:val="00B2223F"/>
    <w:rsid w:val="00B225DA"/>
    <w:rsid w:val="00B2299D"/>
    <w:rsid w:val="00B22AF9"/>
    <w:rsid w:val="00B2323A"/>
    <w:rsid w:val="00B235A2"/>
    <w:rsid w:val="00B245D5"/>
    <w:rsid w:val="00B24633"/>
    <w:rsid w:val="00B24A8F"/>
    <w:rsid w:val="00B2504B"/>
    <w:rsid w:val="00B25474"/>
    <w:rsid w:val="00B25C31"/>
    <w:rsid w:val="00B2605B"/>
    <w:rsid w:val="00B261AB"/>
    <w:rsid w:val="00B267EA"/>
    <w:rsid w:val="00B26CC4"/>
    <w:rsid w:val="00B26DD0"/>
    <w:rsid w:val="00B26F98"/>
    <w:rsid w:val="00B273AE"/>
    <w:rsid w:val="00B27581"/>
    <w:rsid w:val="00B27586"/>
    <w:rsid w:val="00B2763C"/>
    <w:rsid w:val="00B27DF1"/>
    <w:rsid w:val="00B30153"/>
    <w:rsid w:val="00B302CB"/>
    <w:rsid w:val="00B30797"/>
    <w:rsid w:val="00B308C1"/>
    <w:rsid w:val="00B309B8"/>
    <w:rsid w:val="00B309C6"/>
    <w:rsid w:val="00B30F22"/>
    <w:rsid w:val="00B32226"/>
    <w:rsid w:val="00B322A7"/>
    <w:rsid w:val="00B32354"/>
    <w:rsid w:val="00B32768"/>
    <w:rsid w:val="00B329B2"/>
    <w:rsid w:val="00B32B4A"/>
    <w:rsid w:val="00B32FE2"/>
    <w:rsid w:val="00B330C9"/>
    <w:rsid w:val="00B332FD"/>
    <w:rsid w:val="00B336CB"/>
    <w:rsid w:val="00B3405F"/>
    <w:rsid w:val="00B34EE4"/>
    <w:rsid w:val="00B3524D"/>
    <w:rsid w:val="00B358BD"/>
    <w:rsid w:val="00B368D9"/>
    <w:rsid w:val="00B36DFF"/>
    <w:rsid w:val="00B37B25"/>
    <w:rsid w:val="00B37CB9"/>
    <w:rsid w:val="00B37E36"/>
    <w:rsid w:val="00B402A3"/>
    <w:rsid w:val="00B4105F"/>
    <w:rsid w:val="00B41750"/>
    <w:rsid w:val="00B41773"/>
    <w:rsid w:val="00B41947"/>
    <w:rsid w:val="00B419A2"/>
    <w:rsid w:val="00B41D66"/>
    <w:rsid w:val="00B42069"/>
    <w:rsid w:val="00B42A88"/>
    <w:rsid w:val="00B42E6F"/>
    <w:rsid w:val="00B430F7"/>
    <w:rsid w:val="00B43ABD"/>
    <w:rsid w:val="00B43FE4"/>
    <w:rsid w:val="00B4402E"/>
    <w:rsid w:val="00B4466B"/>
    <w:rsid w:val="00B449B7"/>
    <w:rsid w:val="00B44C33"/>
    <w:rsid w:val="00B44E36"/>
    <w:rsid w:val="00B45FAC"/>
    <w:rsid w:val="00B4627F"/>
    <w:rsid w:val="00B462EC"/>
    <w:rsid w:val="00B468EF"/>
    <w:rsid w:val="00B46C9C"/>
    <w:rsid w:val="00B47393"/>
    <w:rsid w:val="00B47880"/>
    <w:rsid w:val="00B47A49"/>
    <w:rsid w:val="00B47C68"/>
    <w:rsid w:val="00B47D34"/>
    <w:rsid w:val="00B508D4"/>
    <w:rsid w:val="00B5091D"/>
    <w:rsid w:val="00B50DAE"/>
    <w:rsid w:val="00B5112E"/>
    <w:rsid w:val="00B51392"/>
    <w:rsid w:val="00B51461"/>
    <w:rsid w:val="00B519C4"/>
    <w:rsid w:val="00B51DE5"/>
    <w:rsid w:val="00B51F30"/>
    <w:rsid w:val="00B51F8B"/>
    <w:rsid w:val="00B522F8"/>
    <w:rsid w:val="00B528F6"/>
    <w:rsid w:val="00B52BCF"/>
    <w:rsid w:val="00B53282"/>
    <w:rsid w:val="00B53481"/>
    <w:rsid w:val="00B534E8"/>
    <w:rsid w:val="00B53A41"/>
    <w:rsid w:val="00B53D7D"/>
    <w:rsid w:val="00B53E79"/>
    <w:rsid w:val="00B54AAD"/>
    <w:rsid w:val="00B54CE3"/>
    <w:rsid w:val="00B5507D"/>
    <w:rsid w:val="00B55AE0"/>
    <w:rsid w:val="00B5683F"/>
    <w:rsid w:val="00B56A0F"/>
    <w:rsid w:val="00B56DAD"/>
    <w:rsid w:val="00B57064"/>
    <w:rsid w:val="00B575AA"/>
    <w:rsid w:val="00B575CD"/>
    <w:rsid w:val="00B57A89"/>
    <w:rsid w:val="00B57AC6"/>
    <w:rsid w:val="00B60111"/>
    <w:rsid w:val="00B602F5"/>
    <w:rsid w:val="00B60517"/>
    <w:rsid w:val="00B60623"/>
    <w:rsid w:val="00B60BE6"/>
    <w:rsid w:val="00B60FC0"/>
    <w:rsid w:val="00B610F6"/>
    <w:rsid w:val="00B618BB"/>
    <w:rsid w:val="00B618F8"/>
    <w:rsid w:val="00B61E6A"/>
    <w:rsid w:val="00B61FDD"/>
    <w:rsid w:val="00B627EC"/>
    <w:rsid w:val="00B629A3"/>
    <w:rsid w:val="00B62C38"/>
    <w:rsid w:val="00B62E61"/>
    <w:rsid w:val="00B633DD"/>
    <w:rsid w:val="00B6354F"/>
    <w:rsid w:val="00B63A83"/>
    <w:rsid w:val="00B63BB2"/>
    <w:rsid w:val="00B641A8"/>
    <w:rsid w:val="00B6449C"/>
    <w:rsid w:val="00B644F3"/>
    <w:rsid w:val="00B652F5"/>
    <w:rsid w:val="00B65CC6"/>
    <w:rsid w:val="00B660F8"/>
    <w:rsid w:val="00B66467"/>
    <w:rsid w:val="00B6648A"/>
    <w:rsid w:val="00B66879"/>
    <w:rsid w:val="00B668A5"/>
    <w:rsid w:val="00B66F51"/>
    <w:rsid w:val="00B6732F"/>
    <w:rsid w:val="00B6737C"/>
    <w:rsid w:val="00B67436"/>
    <w:rsid w:val="00B678A5"/>
    <w:rsid w:val="00B67E12"/>
    <w:rsid w:val="00B70545"/>
    <w:rsid w:val="00B70A8D"/>
    <w:rsid w:val="00B7171D"/>
    <w:rsid w:val="00B720CB"/>
    <w:rsid w:val="00B7225E"/>
    <w:rsid w:val="00B72675"/>
    <w:rsid w:val="00B72DBA"/>
    <w:rsid w:val="00B72E50"/>
    <w:rsid w:val="00B72F8C"/>
    <w:rsid w:val="00B731AA"/>
    <w:rsid w:val="00B73261"/>
    <w:rsid w:val="00B7334F"/>
    <w:rsid w:val="00B73741"/>
    <w:rsid w:val="00B73ECD"/>
    <w:rsid w:val="00B73F5F"/>
    <w:rsid w:val="00B75A5D"/>
    <w:rsid w:val="00B75B14"/>
    <w:rsid w:val="00B75B30"/>
    <w:rsid w:val="00B760BF"/>
    <w:rsid w:val="00B7627D"/>
    <w:rsid w:val="00B76324"/>
    <w:rsid w:val="00B7635C"/>
    <w:rsid w:val="00B76506"/>
    <w:rsid w:val="00B765F2"/>
    <w:rsid w:val="00B76BD2"/>
    <w:rsid w:val="00B77CC5"/>
    <w:rsid w:val="00B80BE8"/>
    <w:rsid w:val="00B80C15"/>
    <w:rsid w:val="00B81A49"/>
    <w:rsid w:val="00B81BD0"/>
    <w:rsid w:val="00B820D9"/>
    <w:rsid w:val="00B821ED"/>
    <w:rsid w:val="00B82273"/>
    <w:rsid w:val="00B8343F"/>
    <w:rsid w:val="00B835A2"/>
    <w:rsid w:val="00B83AEA"/>
    <w:rsid w:val="00B83E1F"/>
    <w:rsid w:val="00B83E97"/>
    <w:rsid w:val="00B841C3"/>
    <w:rsid w:val="00B84391"/>
    <w:rsid w:val="00B8459B"/>
    <w:rsid w:val="00B846D8"/>
    <w:rsid w:val="00B84B99"/>
    <w:rsid w:val="00B85429"/>
    <w:rsid w:val="00B855F7"/>
    <w:rsid w:val="00B85819"/>
    <w:rsid w:val="00B85A31"/>
    <w:rsid w:val="00B86064"/>
    <w:rsid w:val="00B86292"/>
    <w:rsid w:val="00B86350"/>
    <w:rsid w:val="00B867C5"/>
    <w:rsid w:val="00B86FFC"/>
    <w:rsid w:val="00B902AE"/>
    <w:rsid w:val="00B903AD"/>
    <w:rsid w:val="00B905E2"/>
    <w:rsid w:val="00B9081D"/>
    <w:rsid w:val="00B90880"/>
    <w:rsid w:val="00B908F4"/>
    <w:rsid w:val="00B9138E"/>
    <w:rsid w:val="00B91758"/>
    <w:rsid w:val="00B91B65"/>
    <w:rsid w:val="00B926CA"/>
    <w:rsid w:val="00B92705"/>
    <w:rsid w:val="00B92AEF"/>
    <w:rsid w:val="00B932A8"/>
    <w:rsid w:val="00B93696"/>
    <w:rsid w:val="00B93DBA"/>
    <w:rsid w:val="00B95043"/>
    <w:rsid w:val="00B95D06"/>
    <w:rsid w:val="00B95EA4"/>
    <w:rsid w:val="00B9701E"/>
    <w:rsid w:val="00B970ED"/>
    <w:rsid w:val="00B976F7"/>
    <w:rsid w:val="00B9773D"/>
    <w:rsid w:val="00B977EC"/>
    <w:rsid w:val="00B97B52"/>
    <w:rsid w:val="00BA0316"/>
    <w:rsid w:val="00BA0D4C"/>
    <w:rsid w:val="00BA1479"/>
    <w:rsid w:val="00BA1617"/>
    <w:rsid w:val="00BA1A49"/>
    <w:rsid w:val="00BA22DB"/>
    <w:rsid w:val="00BA36ED"/>
    <w:rsid w:val="00BA3BBD"/>
    <w:rsid w:val="00BA3F0E"/>
    <w:rsid w:val="00BA3F2C"/>
    <w:rsid w:val="00BA4595"/>
    <w:rsid w:val="00BA486D"/>
    <w:rsid w:val="00BA49F6"/>
    <w:rsid w:val="00BA4C40"/>
    <w:rsid w:val="00BA5330"/>
    <w:rsid w:val="00BA5677"/>
    <w:rsid w:val="00BA582E"/>
    <w:rsid w:val="00BA5EE0"/>
    <w:rsid w:val="00BA67ED"/>
    <w:rsid w:val="00BA6E0D"/>
    <w:rsid w:val="00BA7325"/>
    <w:rsid w:val="00BA767B"/>
    <w:rsid w:val="00BA7CAD"/>
    <w:rsid w:val="00BB0230"/>
    <w:rsid w:val="00BB08C9"/>
    <w:rsid w:val="00BB09E4"/>
    <w:rsid w:val="00BB0B2B"/>
    <w:rsid w:val="00BB0CE9"/>
    <w:rsid w:val="00BB0DC4"/>
    <w:rsid w:val="00BB0E15"/>
    <w:rsid w:val="00BB0E28"/>
    <w:rsid w:val="00BB130C"/>
    <w:rsid w:val="00BB18B2"/>
    <w:rsid w:val="00BB18DA"/>
    <w:rsid w:val="00BB1A33"/>
    <w:rsid w:val="00BB21F5"/>
    <w:rsid w:val="00BB2256"/>
    <w:rsid w:val="00BB27FA"/>
    <w:rsid w:val="00BB288B"/>
    <w:rsid w:val="00BB2A79"/>
    <w:rsid w:val="00BB2ED1"/>
    <w:rsid w:val="00BB2F6B"/>
    <w:rsid w:val="00BB392C"/>
    <w:rsid w:val="00BB3A2D"/>
    <w:rsid w:val="00BB3BE3"/>
    <w:rsid w:val="00BB3EFE"/>
    <w:rsid w:val="00BB405D"/>
    <w:rsid w:val="00BB4C72"/>
    <w:rsid w:val="00BB57B8"/>
    <w:rsid w:val="00BB599F"/>
    <w:rsid w:val="00BB5F35"/>
    <w:rsid w:val="00BB6D28"/>
    <w:rsid w:val="00BB74CE"/>
    <w:rsid w:val="00BB76E2"/>
    <w:rsid w:val="00BB778E"/>
    <w:rsid w:val="00BB7B06"/>
    <w:rsid w:val="00BC010A"/>
    <w:rsid w:val="00BC0708"/>
    <w:rsid w:val="00BC07D2"/>
    <w:rsid w:val="00BC0BB7"/>
    <w:rsid w:val="00BC1A61"/>
    <w:rsid w:val="00BC1FD1"/>
    <w:rsid w:val="00BC2247"/>
    <w:rsid w:val="00BC232C"/>
    <w:rsid w:val="00BC2569"/>
    <w:rsid w:val="00BC2B60"/>
    <w:rsid w:val="00BC2C7C"/>
    <w:rsid w:val="00BC2D7B"/>
    <w:rsid w:val="00BC50C9"/>
    <w:rsid w:val="00BC546B"/>
    <w:rsid w:val="00BC5A7B"/>
    <w:rsid w:val="00BC5FBA"/>
    <w:rsid w:val="00BC6098"/>
    <w:rsid w:val="00BC67D6"/>
    <w:rsid w:val="00BC692F"/>
    <w:rsid w:val="00BC6B17"/>
    <w:rsid w:val="00BC6B83"/>
    <w:rsid w:val="00BC6BB6"/>
    <w:rsid w:val="00BC6E7D"/>
    <w:rsid w:val="00BC731B"/>
    <w:rsid w:val="00BD0234"/>
    <w:rsid w:val="00BD04A4"/>
    <w:rsid w:val="00BD08D6"/>
    <w:rsid w:val="00BD09A4"/>
    <w:rsid w:val="00BD0A85"/>
    <w:rsid w:val="00BD0AEB"/>
    <w:rsid w:val="00BD0E1B"/>
    <w:rsid w:val="00BD124B"/>
    <w:rsid w:val="00BD16E0"/>
    <w:rsid w:val="00BD1977"/>
    <w:rsid w:val="00BD1F84"/>
    <w:rsid w:val="00BD2132"/>
    <w:rsid w:val="00BD21DC"/>
    <w:rsid w:val="00BD24C4"/>
    <w:rsid w:val="00BD3696"/>
    <w:rsid w:val="00BD39A4"/>
    <w:rsid w:val="00BD39EB"/>
    <w:rsid w:val="00BD3AE4"/>
    <w:rsid w:val="00BD3DFE"/>
    <w:rsid w:val="00BD419B"/>
    <w:rsid w:val="00BD50BC"/>
    <w:rsid w:val="00BD51C2"/>
    <w:rsid w:val="00BD557F"/>
    <w:rsid w:val="00BD56B5"/>
    <w:rsid w:val="00BD571D"/>
    <w:rsid w:val="00BD5842"/>
    <w:rsid w:val="00BD59B6"/>
    <w:rsid w:val="00BD5A85"/>
    <w:rsid w:val="00BD5F75"/>
    <w:rsid w:val="00BD61FE"/>
    <w:rsid w:val="00BD6733"/>
    <w:rsid w:val="00BD689D"/>
    <w:rsid w:val="00BD711D"/>
    <w:rsid w:val="00BD73B9"/>
    <w:rsid w:val="00BE0039"/>
    <w:rsid w:val="00BE094E"/>
    <w:rsid w:val="00BE0B24"/>
    <w:rsid w:val="00BE0B56"/>
    <w:rsid w:val="00BE18AC"/>
    <w:rsid w:val="00BE2456"/>
    <w:rsid w:val="00BE2619"/>
    <w:rsid w:val="00BE2A07"/>
    <w:rsid w:val="00BE2AD7"/>
    <w:rsid w:val="00BE2E46"/>
    <w:rsid w:val="00BE32CC"/>
    <w:rsid w:val="00BE3C2B"/>
    <w:rsid w:val="00BE47D0"/>
    <w:rsid w:val="00BE4BD1"/>
    <w:rsid w:val="00BE4D59"/>
    <w:rsid w:val="00BE534A"/>
    <w:rsid w:val="00BE583F"/>
    <w:rsid w:val="00BE58FF"/>
    <w:rsid w:val="00BE6375"/>
    <w:rsid w:val="00BE7550"/>
    <w:rsid w:val="00BE7D2B"/>
    <w:rsid w:val="00BE7DC9"/>
    <w:rsid w:val="00BE7E03"/>
    <w:rsid w:val="00BF0236"/>
    <w:rsid w:val="00BF1C89"/>
    <w:rsid w:val="00BF1D66"/>
    <w:rsid w:val="00BF1E51"/>
    <w:rsid w:val="00BF1F54"/>
    <w:rsid w:val="00BF21FB"/>
    <w:rsid w:val="00BF3115"/>
    <w:rsid w:val="00BF34A5"/>
    <w:rsid w:val="00BF399F"/>
    <w:rsid w:val="00BF39CA"/>
    <w:rsid w:val="00BF3C16"/>
    <w:rsid w:val="00BF3E6B"/>
    <w:rsid w:val="00BF5293"/>
    <w:rsid w:val="00BF5747"/>
    <w:rsid w:val="00BF5B73"/>
    <w:rsid w:val="00BF6830"/>
    <w:rsid w:val="00BF6C29"/>
    <w:rsid w:val="00BF6DD3"/>
    <w:rsid w:val="00BF6F09"/>
    <w:rsid w:val="00BF6F51"/>
    <w:rsid w:val="00BF7518"/>
    <w:rsid w:val="00C00755"/>
    <w:rsid w:val="00C00A19"/>
    <w:rsid w:val="00C00A60"/>
    <w:rsid w:val="00C01186"/>
    <w:rsid w:val="00C0227C"/>
    <w:rsid w:val="00C023F5"/>
    <w:rsid w:val="00C030D4"/>
    <w:rsid w:val="00C03139"/>
    <w:rsid w:val="00C03B11"/>
    <w:rsid w:val="00C03DB9"/>
    <w:rsid w:val="00C03E0A"/>
    <w:rsid w:val="00C03EBF"/>
    <w:rsid w:val="00C03F2D"/>
    <w:rsid w:val="00C0400D"/>
    <w:rsid w:val="00C0421D"/>
    <w:rsid w:val="00C04E99"/>
    <w:rsid w:val="00C0522C"/>
    <w:rsid w:val="00C05A9B"/>
    <w:rsid w:val="00C05CF7"/>
    <w:rsid w:val="00C060E1"/>
    <w:rsid w:val="00C062AA"/>
    <w:rsid w:val="00C06DE7"/>
    <w:rsid w:val="00C07B1E"/>
    <w:rsid w:val="00C101E0"/>
    <w:rsid w:val="00C1068D"/>
    <w:rsid w:val="00C107BB"/>
    <w:rsid w:val="00C10A67"/>
    <w:rsid w:val="00C11234"/>
    <w:rsid w:val="00C11CA5"/>
    <w:rsid w:val="00C11D46"/>
    <w:rsid w:val="00C123CD"/>
    <w:rsid w:val="00C128D7"/>
    <w:rsid w:val="00C139BB"/>
    <w:rsid w:val="00C141BC"/>
    <w:rsid w:val="00C14335"/>
    <w:rsid w:val="00C14393"/>
    <w:rsid w:val="00C14865"/>
    <w:rsid w:val="00C152BF"/>
    <w:rsid w:val="00C15939"/>
    <w:rsid w:val="00C1619A"/>
    <w:rsid w:val="00C16780"/>
    <w:rsid w:val="00C20077"/>
    <w:rsid w:val="00C20144"/>
    <w:rsid w:val="00C20182"/>
    <w:rsid w:val="00C20313"/>
    <w:rsid w:val="00C21106"/>
    <w:rsid w:val="00C2185F"/>
    <w:rsid w:val="00C21889"/>
    <w:rsid w:val="00C21EE7"/>
    <w:rsid w:val="00C22046"/>
    <w:rsid w:val="00C221C2"/>
    <w:rsid w:val="00C22D01"/>
    <w:rsid w:val="00C2303C"/>
    <w:rsid w:val="00C2308E"/>
    <w:rsid w:val="00C233A4"/>
    <w:rsid w:val="00C23F68"/>
    <w:rsid w:val="00C2441F"/>
    <w:rsid w:val="00C24744"/>
    <w:rsid w:val="00C24755"/>
    <w:rsid w:val="00C248A8"/>
    <w:rsid w:val="00C24BE2"/>
    <w:rsid w:val="00C24ECE"/>
    <w:rsid w:val="00C2566C"/>
    <w:rsid w:val="00C25A3A"/>
    <w:rsid w:val="00C25B8C"/>
    <w:rsid w:val="00C25DA9"/>
    <w:rsid w:val="00C26045"/>
    <w:rsid w:val="00C262BE"/>
    <w:rsid w:val="00C2666A"/>
    <w:rsid w:val="00C26738"/>
    <w:rsid w:val="00C26787"/>
    <w:rsid w:val="00C26DA4"/>
    <w:rsid w:val="00C27236"/>
    <w:rsid w:val="00C2727C"/>
    <w:rsid w:val="00C27764"/>
    <w:rsid w:val="00C27928"/>
    <w:rsid w:val="00C27D85"/>
    <w:rsid w:val="00C30554"/>
    <w:rsid w:val="00C306A3"/>
    <w:rsid w:val="00C307A6"/>
    <w:rsid w:val="00C3098A"/>
    <w:rsid w:val="00C310BE"/>
    <w:rsid w:val="00C315BD"/>
    <w:rsid w:val="00C31986"/>
    <w:rsid w:val="00C31A42"/>
    <w:rsid w:val="00C31B05"/>
    <w:rsid w:val="00C31C0E"/>
    <w:rsid w:val="00C31F01"/>
    <w:rsid w:val="00C31F56"/>
    <w:rsid w:val="00C32BDE"/>
    <w:rsid w:val="00C32DFE"/>
    <w:rsid w:val="00C3317F"/>
    <w:rsid w:val="00C3319A"/>
    <w:rsid w:val="00C332E9"/>
    <w:rsid w:val="00C340DB"/>
    <w:rsid w:val="00C35047"/>
    <w:rsid w:val="00C35672"/>
    <w:rsid w:val="00C35B26"/>
    <w:rsid w:val="00C35F21"/>
    <w:rsid w:val="00C36574"/>
    <w:rsid w:val="00C3676B"/>
    <w:rsid w:val="00C36E31"/>
    <w:rsid w:val="00C36EBF"/>
    <w:rsid w:val="00C37060"/>
    <w:rsid w:val="00C373D7"/>
    <w:rsid w:val="00C37BAD"/>
    <w:rsid w:val="00C37DF3"/>
    <w:rsid w:val="00C40031"/>
    <w:rsid w:val="00C40416"/>
    <w:rsid w:val="00C40746"/>
    <w:rsid w:val="00C40C75"/>
    <w:rsid w:val="00C4149B"/>
    <w:rsid w:val="00C41869"/>
    <w:rsid w:val="00C41994"/>
    <w:rsid w:val="00C41B90"/>
    <w:rsid w:val="00C41FCB"/>
    <w:rsid w:val="00C42BE3"/>
    <w:rsid w:val="00C43168"/>
    <w:rsid w:val="00C439B3"/>
    <w:rsid w:val="00C445C7"/>
    <w:rsid w:val="00C4555A"/>
    <w:rsid w:val="00C455E7"/>
    <w:rsid w:val="00C4588A"/>
    <w:rsid w:val="00C45B3D"/>
    <w:rsid w:val="00C45C23"/>
    <w:rsid w:val="00C45D55"/>
    <w:rsid w:val="00C45DE9"/>
    <w:rsid w:val="00C45E8F"/>
    <w:rsid w:val="00C461AD"/>
    <w:rsid w:val="00C4634A"/>
    <w:rsid w:val="00C4699E"/>
    <w:rsid w:val="00C46ADA"/>
    <w:rsid w:val="00C46DA0"/>
    <w:rsid w:val="00C4700A"/>
    <w:rsid w:val="00C4731F"/>
    <w:rsid w:val="00C473F2"/>
    <w:rsid w:val="00C47ABA"/>
    <w:rsid w:val="00C5060B"/>
    <w:rsid w:val="00C50AC9"/>
    <w:rsid w:val="00C50BD5"/>
    <w:rsid w:val="00C51620"/>
    <w:rsid w:val="00C51828"/>
    <w:rsid w:val="00C5189E"/>
    <w:rsid w:val="00C51A62"/>
    <w:rsid w:val="00C51AD0"/>
    <w:rsid w:val="00C51F16"/>
    <w:rsid w:val="00C52346"/>
    <w:rsid w:val="00C52402"/>
    <w:rsid w:val="00C528DD"/>
    <w:rsid w:val="00C52958"/>
    <w:rsid w:val="00C52AA6"/>
    <w:rsid w:val="00C53201"/>
    <w:rsid w:val="00C5388E"/>
    <w:rsid w:val="00C53B49"/>
    <w:rsid w:val="00C53B5E"/>
    <w:rsid w:val="00C544CC"/>
    <w:rsid w:val="00C549EC"/>
    <w:rsid w:val="00C54A30"/>
    <w:rsid w:val="00C54B63"/>
    <w:rsid w:val="00C54F38"/>
    <w:rsid w:val="00C552DE"/>
    <w:rsid w:val="00C56F0D"/>
    <w:rsid w:val="00C57220"/>
    <w:rsid w:val="00C572A5"/>
    <w:rsid w:val="00C60546"/>
    <w:rsid w:val="00C61485"/>
    <w:rsid w:val="00C614B9"/>
    <w:rsid w:val="00C6156A"/>
    <w:rsid w:val="00C62319"/>
    <w:rsid w:val="00C62B30"/>
    <w:rsid w:val="00C62C86"/>
    <w:rsid w:val="00C630F8"/>
    <w:rsid w:val="00C6319B"/>
    <w:rsid w:val="00C63359"/>
    <w:rsid w:val="00C633FB"/>
    <w:rsid w:val="00C636F5"/>
    <w:rsid w:val="00C637FC"/>
    <w:rsid w:val="00C638AF"/>
    <w:rsid w:val="00C63B06"/>
    <w:rsid w:val="00C6401B"/>
    <w:rsid w:val="00C644CC"/>
    <w:rsid w:val="00C64665"/>
    <w:rsid w:val="00C647AC"/>
    <w:rsid w:val="00C6503B"/>
    <w:rsid w:val="00C65F39"/>
    <w:rsid w:val="00C65FEF"/>
    <w:rsid w:val="00C6601C"/>
    <w:rsid w:val="00C671B2"/>
    <w:rsid w:val="00C67C51"/>
    <w:rsid w:val="00C67D51"/>
    <w:rsid w:val="00C67F0C"/>
    <w:rsid w:val="00C700F5"/>
    <w:rsid w:val="00C70145"/>
    <w:rsid w:val="00C70680"/>
    <w:rsid w:val="00C706C6"/>
    <w:rsid w:val="00C7094A"/>
    <w:rsid w:val="00C70A61"/>
    <w:rsid w:val="00C70E89"/>
    <w:rsid w:val="00C71D0B"/>
    <w:rsid w:val="00C723AC"/>
    <w:rsid w:val="00C72609"/>
    <w:rsid w:val="00C726C7"/>
    <w:rsid w:val="00C72831"/>
    <w:rsid w:val="00C736D1"/>
    <w:rsid w:val="00C736DC"/>
    <w:rsid w:val="00C73DCF"/>
    <w:rsid w:val="00C741E4"/>
    <w:rsid w:val="00C744E5"/>
    <w:rsid w:val="00C74738"/>
    <w:rsid w:val="00C74AC0"/>
    <w:rsid w:val="00C74B41"/>
    <w:rsid w:val="00C75FBD"/>
    <w:rsid w:val="00C761BE"/>
    <w:rsid w:val="00C76BDC"/>
    <w:rsid w:val="00C76FF4"/>
    <w:rsid w:val="00C771A2"/>
    <w:rsid w:val="00C774DF"/>
    <w:rsid w:val="00C77512"/>
    <w:rsid w:val="00C777F0"/>
    <w:rsid w:val="00C7781A"/>
    <w:rsid w:val="00C77872"/>
    <w:rsid w:val="00C77EE3"/>
    <w:rsid w:val="00C77FD2"/>
    <w:rsid w:val="00C8006A"/>
    <w:rsid w:val="00C80843"/>
    <w:rsid w:val="00C808A1"/>
    <w:rsid w:val="00C80A8F"/>
    <w:rsid w:val="00C80B66"/>
    <w:rsid w:val="00C81E08"/>
    <w:rsid w:val="00C81F4C"/>
    <w:rsid w:val="00C82611"/>
    <w:rsid w:val="00C830BD"/>
    <w:rsid w:val="00C832F8"/>
    <w:rsid w:val="00C8335B"/>
    <w:rsid w:val="00C83431"/>
    <w:rsid w:val="00C83EAD"/>
    <w:rsid w:val="00C84006"/>
    <w:rsid w:val="00C849C2"/>
    <w:rsid w:val="00C850FB"/>
    <w:rsid w:val="00C85F62"/>
    <w:rsid w:val="00C8608D"/>
    <w:rsid w:val="00C86685"/>
    <w:rsid w:val="00C868E5"/>
    <w:rsid w:val="00C86D8B"/>
    <w:rsid w:val="00C86E24"/>
    <w:rsid w:val="00C8736A"/>
    <w:rsid w:val="00C873EB"/>
    <w:rsid w:val="00C87E6A"/>
    <w:rsid w:val="00C87EDF"/>
    <w:rsid w:val="00C9039E"/>
    <w:rsid w:val="00C90C37"/>
    <w:rsid w:val="00C90E24"/>
    <w:rsid w:val="00C90E2E"/>
    <w:rsid w:val="00C9151C"/>
    <w:rsid w:val="00C915BB"/>
    <w:rsid w:val="00C9177E"/>
    <w:rsid w:val="00C91B17"/>
    <w:rsid w:val="00C91FFD"/>
    <w:rsid w:val="00C92285"/>
    <w:rsid w:val="00C929BE"/>
    <w:rsid w:val="00C92CF5"/>
    <w:rsid w:val="00C92E19"/>
    <w:rsid w:val="00C937E5"/>
    <w:rsid w:val="00C93B8D"/>
    <w:rsid w:val="00C93EFF"/>
    <w:rsid w:val="00C9421E"/>
    <w:rsid w:val="00C94288"/>
    <w:rsid w:val="00C943C2"/>
    <w:rsid w:val="00C9452B"/>
    <w:rsid w:val="00C948AE"/>
    <w:rsid w:val="00C948D2"/>
    <w:rsid w:val="00C955B9"/>
    <w:rsid w:val="00C96081"/>
    <w:rsid w:val="00C9614B"/>
    <w:rsid w:val="00C964A2"/>
    <w:rsid w:val="00C965E9"/>
    <w:rsid w:val="00C96AE4"/>
    <w:rsid w:val="00C96CA0"/>
    <w:rsid w:val="00C96CF2"/>
    <w:rsid w:val="00C96F51"/>
    <w:rsid w:val="00C971CE"/>
    <w:rsid w:val="00C9731D"/>
    <w:rsid w:val="00C974BF"/>
    <w:rsid w:val="00C9751C"/>
    <w:rsid w:val="00C97DE9"/>
    <w:rsid w:val="00C97EBD"/>
    <w:rsid w:val="00C97F37"/>
    <w:rsid w:val="00CA01E0"/>
    <w:rsid w:val="00CA02F2"/>
    <w:rsid w:val="00CA048E"/>
    <w:rsid w:val="00CA069F"/>
    <w:rsid w:val="00CA0759"/>
    <w:rsid w:val="00CA07A6"/>
    <w:rsid w:val="00CA0B30"/>
    <w:rsid w:val="00CA1050"/>
    <w:rsid w:val="00CA1269"/>
    <w:rsid w:val="00CA13D3"/>
    <w:rsid w:val="00CA15B0"/>
    <w:rsid w:val="00CA1FE1"/>
    <w:rsid w:val="00CA2437"/>
    <w:rsid w:val="00CA2488"/>
    <w:rsid w:val="00CA28EC"/>
    <w:rsid w:val="00CA2B66"/>
    <w:rsid w:val="00CA2F3C"/>
    <w:rsid w:val="00CA2F93"/>
    <w:rsid w:val="00CA37BF"/>
    <w:rsid w:val="00CA3B0E"/>
    <w:rsid w:val="00CA3C87"/>
    <w:rsid w:val="00CA410A"/>
    <w:rsid w:val="00CA424E"/>
    <w:rsid w:val="00CA462A"/>
    <w:rsid w:val="00CA492A"/>
    <w:rsid w:val="00CA4B49"/>
    <w:rsid w:val="00CA51E9"/>
    <w:rsid w:val="00CA527A"/>
    <w:rsid w:val="00CA58C5"/>
    <w:rsid w:val="00CA5AD5"/>
    <w:rsid w:val="00CA5EED"/>
    <w:rsid w:val="00CA6025"/>
    <w:rsid w:val="00CA6160"/>
    <w:rsid w:val="00CA6200"/>
    <w:rsid w:val="00CA63F7"/>
    <w:rsid w:val="00CA66C0"/>
    <w:rsid w:val="00CA6C83"/>
    <w:rsid w:val="00CA7942"/>
    <w:rsid w:val="00CB0528"/>
    <w:rsid w:val="00CB0C4C"/>
    <w:rsid w:val="00CB1A34"/>
    <w:rsid w:val="00CB1CEC"/>
    <w:rsid w:val="00CB1DF3"/>
    <w:rsid w:val="00CB268C"/>
    <w:rsid w:val="00CB299F"/>
    <w:rsid w:val="00CB2A76"/>
    <w:rsid w:val="00CB357F"/>
    <w:rsid w:val="00CB4913"/>
    <w:rsid w:val="00CB4CAF"/>
    <w:rsid w:val="00CB4F01"/>
    <w:rsid w:val="00CB5017"/>
    <w:rsid w:val="00CB5312"/>
    <w:rsid w:val="00CB5450"/>
    <w:rsid w:val="00CB5E89"/>
    <w:rsid w:val="00CB6030"/>
    <w:rsid w:val="00CB6293"/>
    <w:rsid w:val="00CB62C9"/>
    <w:rsid w:val="00CB65E2"/>
    <w:rsid w:val="00CB66A9"/>
    <w:rsid w:val="00CB66D9"/>
    <w:rsid w:val="00CB6A55"/>
    <w:rsid w:val="00CB7411"/>
    <w:rsid w:val="00CB7F1B"/>
    <w:rsid w:val="00CB7F27"/>
    <w:rsid w:val="00CC17CF"/>
    <w:rsid w:val="00CC19FF"/>
    <w:rsid w:val="00CC1E33"/>
    <w:rsid w:val="00CC2ADA"/>
    <w:rsid w:val="00CC2BB7"/>
    <w:rsid w:val="00CC2E74"/>
    <w:rsid w:val="00CC363D"/>
    <w:rsid w:val="00CC36D4"/>
    <w:rsid w:val="00CC3954"/>
    <w:rsid w:val="00CC3AC4"/>
    <w:rsid w:val="00CC4517"/>
    <w:rsid w:val="00CC47A3"/>
    <w:rsid w:val="00CC4DE8"/>
    <w:rsid w:val="00CC4EBE"/>
    <w:rsid w:val="00CC51F3"/>
    <w:rsid w:val="00CC5AE3"/>
    <w:rsid w:val="00CC5E3F"/>
    <w:rsid w:val="00CC5EFB"/>
    <w:rsid w:val="00CC5F23"/>
    <w:rsid w:val="00CC7187"/>
    <w:rsid w:val="00CC7823"/>
    <w:rsid w:val="00CD1420"/>
    <w:rsid w:val="00CD2285"/>
    <w:rsid w:val="00CD22A6"/>
    <w:rsid w:val="00CD2398"/>
    <w:rsid w:val="00CD31F7"/>
    <w:rsid w:val="00CD4E04"/>
    <w:rsid w:val="00CD4F56"/>
    <w:rsid w:val="00CD52AC"/>
    <w:rsid w:val="00CD5673"/>
    <w:rsid w:val="00CD5AA2"/>
    <w:rsid w:val="00CD6189"/>
    <w:rsid w:val="00CD6192"/>
    <w:rsid w:val="00CD6273"/>
    <w:rsid w:val="00CD6562"/>
    <w:rsid w:val="00CD69A3"/>
    <w:rsid w:val="00CE02DA"/>
    <w:rsid w:val="00CE0469"/>
    <w:rsid w:val="00CE04F4"/>
    <w:rsid w:val="00CE0515"/>
    <w:rsid w:val="00CE07F7"/>
    <w:rsid w:val="00CE0894"/>
    <w:rsid w:val="00CE0A7E"/>
    <w:rsid w:val="00CE1606"/>
    <w:rsid w:val="00CE2640"/>
    <w:rsid w:val="00CE28F7"/>
    <w:rsid w:val="00CE29B2"/>
    <w:rsid w:val="00CE2C0F"/>
    <w:rsid w:val="00CE318E"/>
    <w:rsid w:val="00CE31A9"/>
    <w:rsid w:val="00CE3F6C"/>
    <w:rsid w:val="00CE42F2"/>
    <w:rsid w:val="00CE43BA"/>
    <w:rsid w:val="00CE4C3C"/>
    <w:rsid w:val="00CE6050"/>
    <w:rsid w:val="00CE6218"/>
    <w:rsid w:val="00CE627B"/>
    <w:rsid w:val="00CE6593"/>
    <w:rsid w:val="00CE65E5"/>
    <w:rsid w:val="00CE6CBF"/>
    <w:rsid w:val="00CE6DAA"/>
    <w:rsid w:val="00CE6DC4"/>
    <w:rsid w:val="00CE714B"/>
    <w:rsid w:val="00CE74B2"/>
    <w:rsid w:val="00CE74CE"/>
    <w:rsid w:val="00CE7AC9"/>
    <w:rsid w:val="00CE7AD3"/>
    <w:rsid w:val="00CE7E50"/>
    <w:rsid w:val="00CF03F7"/>
    <w:rsid w:val="00CF0AF7"/>
    <w:rsid w:val="00CF1391"/>
    <w:rsid w:val="00CF1B0F"/>
    <w:rsid w:val="00CF223A"/>
    <w:rsid w:val="00CF244C"/>
    <w:rsid w:val="00CF285B"/>
    <w:rsid w:val="00CF2947"/>
    <w:rsid w:val="00CF2B3A"/>
    <w:rsid w:val="00CF2F44"/>
    <w:rsid w:val="00CF309E"/>
    <w:rsid w:val="00CF339D"/>
    <w:rsid w:val="00CF3401"/>
    <w:rsid w:val="00CF3548"/>
    <w:rsid w:val="00CF35E8"/>
    <w:rsid w:val="00CF3755"/>
    <w:rsid w:val="00CF4274"/>
    <w:rsid w:val="00CF49C1"/>
    <w:rsid w:val="00CF4ADC"/>
    <w:rsid w:val="00CF51F1"/>
    <w:rsid w:val="00CF5433"/>
    <w:rsid w:val="00CF57D5"/>
    <w:rsid w:val="00CF599A"/>
    <w:rsid w:val="00CF5B6C"/>
    <w:rsid w:val="00CF64EF"/>
    <w:rsid w:val="00CF6AF3"/>
    <w:rsid w:val="00CF7625"/>
    <w:rsid w:val="00D000C9"/>
    <w:rsid w:val="00D0055F"/>
    <w:rsid w:val="00D00DA2"/>
    <w:rsid w:val="00D01AA9"/>
    <w:rsid w:val="00D01B71"/>
    <w:rsid w:val="00D01F52"/>
    <w:rsid w:val="00D02766"/>
    <w:rsid w:val="00D02A52"/>
    <w:rsid w:val="00D0425D"/>
    <w:rsid w:val="00D0440E"/>
    <w:rsid w:val="00D0472B"/>
    <w:rsid w:val="00D0474F"/>
    <w:rsid w:val="00D0504F"/>
    <w:rsid w:val="00D05430"/>
    <w:rsid w:val="00D054A6"/>
    <w:rsid w:val="00D05677"/>
    <w:rsid w:val="00D05696"/>
    <w:rsid w:val="00D05A11"/>
    <w:rsid w:val="00D060F1"/>
    <w:rsid w:val="00D0628F"/>
    <w:rsid w:val="00D062B2"/>
    <w:rsid w:val="00D06B70"/>
    <w:rsid w:val="00D06D6F"/>
    <w:rsid w:val="00D06EC0"/>
    <w:rsid w:val="00D06F77"/>
    <w:rsid w:val="00D07832"/>
    <w:rsid w:val="00D07858"/>
    <w:rsid w:val="00D109DC"/>
    <w:rsid w:val="00D10A66"/>
    <w:rsid w:val="00D1102E"/>
    <w:rsid w:val="00D1121A"/>
    <w:rsid w:val="00D112EB"/>
    <w:rsid w:val="00D113D0"/>
    <w:rsid w:val="00D1260A"/>
    <w:rsid w:val="00D130BC"/>
    <w:rsid w:val="00D135AD"/>
    <w:rsid w:val="00D13642"/>
    <w:rsid w:val="00D136A7"/>
    <w:rsid w:val="00D13CB7"/>
    <w:rsid w:val="00D13DF4"/>
    <w:rsid w:val="00D13E80"/>
    <w:rsid w:val="00D142F8"/>
    <w:rsid w:val="00D15056"/>
    <w:rsid w:val="00D15151"/>
    <w:rsid w:val="00D15563"/>
    <w:rsid w:val="00D1616D"/>
    <w:rsid w:val="00D1663D"/>
    <w:rsid w:val="00D16D13"/>
    <w:rsid w:val="00D16D5D"/>
    <w:rsid w:val="00D173EF"/>
    <w:rsid w:val="00D17647"/>
    <w:rsid w:val="00D17862"/>
    <w:rsid w:val="00D178D6"/>
    <w:rsid w:val="00D20034"/>
    <w:rsid w:val="00D20A7E"/>
    <w:rsid w:val="00D220DF"/>
    <w:rsid w:val="00D22647"/>
    <w:rsid w:val="00D2280F"/>
    <w:rsid w:val="00D2299C"/>
    <w:rsid w:val="00D22A5C"/>
    <w:rsid w:val="00D22AEA"/>
    <w:rsid w:val="00D22E19"/>
    <w:rsid w:val="00D230E9"/>
    <w:rsid w:val="00D23211"/>
    <w:rsid w:val="00D240B2"/>
    <w:rsid w:val="00D24132"/>
    <w:rsid w:val="00D2435E"/>
    <w:rsid w:val="00D246B7"/>
    <w:rsid w:val="00D24AD7"/>
    <w:rsid w:val="00D24F2C"/>
    <w:rsid w:val="00D25284"/>
    <w:rsid w:val="00D2594C"/>
    <w:rsid w:val="00D25CF1"/>
    <w:rsid w:val="00D25E13"/>
    <w:rsid w:val="00D260FC"/>
    <w:rsid w:val="00D265DF"/>
    <w:rsid w:val="00D266C8"/>
    <w:rsid w:val="00D2682B"/>
    <w:rsid w:val="00D26B16"/>
    <w:rsid w:val="00D270DC"/>
    <w:rsid w:val="00D27CF6"/>
    <w:rsid w:val="00D301AC"/>
    <w:rsid w:val="00D304DB"/>
    <w:rsid w:val="00D3089C"/>
    <w:rsid w:val="00D30DFD"/>
    <w:rsid w:val="00D3142A"/>
    <w:rsid w:val="00D31834"/>
    <w:rsid w:val="00D318EC"/>
    <w:rsid w:val="00D3196C"/>
    <w:rsid w:val="00D3198C"/>
    <w:rsid w:val="00D31ECA"/>
    <w:rsid w:val="00D32134"/>
    <w:rsid w:val="00D32D1A"/>
    <w:rsid w:val="00D33253"/>
    <w:rsid w:val="00D3330B"/>
    <w:rsid w:val="00D33467"/>
    <w:rsid w:val="00D33499"/>
    <w:rsid w:val="00D33B0D"/>
    <w:rsid w:val="00D340B7"/>
    <w:rsid w:val="00D347F7"/>
    <w:rsid w:val="00D34989"/>
    <w:rsid w:val="00D34F07"/>
    <w:rsid w:val="00D35014"/>
    <w:rsid w:val="00D35182"/>
    <w:rsid w:val="00D353A7"/>
    <w:rsid w:val="00D35560"/>
    <w:rsid w:val="00D35673"/>
    <w:rsid w:val="00D357D8"/>
    <w:rsid w:val="00D35B63"/>
    <w:rsid w:val="00D35D27"/>
    <w:rsid w:val="00D3605C"/>
    <w:rsid w:val="00D370A9"/>
    <w:rsid w:val="00D370B5"/>
    <w:rsid w:val="00D37135"/>
    <w:rsid w:val="00D376DB"/>
    <w:rsid w:val="00D377E8"/>
    <w:rsid w:val="00D37800"/>
    <w:rsid w:val="00D378A1"/>
    <w:rsid w:val="00D379D5"/>
    <w:rsid w:val="00D37B8C"/>
    <w:rsid w:val="00D37C74"/>
    <w:rsid w:val="00D40492"/>
    <w:rsid w:val="00D40CE4"/>
    <w:rsid w:val="00D4145B"/>
    <w:rsid w:val="00D41883"/>
    <w:rsid w:val="00D418A3"/>
    <w:rsid w:val="00D420C8"/>
    <w:rsid w:val="00D429FC"/>
    <w:rsid w:val="00D42A9B"/>
    <w:rsid w:val="00D42FD5"/>
    <w:rsid w:val="00D4307E"/>
    <w:rsid w:val="00D43E4E"/>
    <w:rsid w:val="00D43EB2"/>
    <w:rsid w:val="00D447BC"/>
    <w:rsid w:val="00D44A98"/>
    <w:rsid w:val="00D44B4C"/>
    <w:rsid w:val="00D44DB3"/>
    <w:rsid w:val="00D45551"/>
    <w:rsid w:val="00D4595A"/>
    <w:rsid w:val="00D45DA6"/>
    <w:rsid w:val="00D4645A"/>
    <w:rsid w:val="00D4708E"/>
    <w:rsid w:val="00D47135"/>
    <w:rsid w:val="00D4724E"/>
    <w:rsid w:val="00D472B3"/>
    <w:rsid w:val="00D47792"/>
    <w:rsid w:val="00D47B14"/>
    <w:rsid w:val="00D47DE0"/>
    <w:rsid w:val="00D47F87"/>
    <w:rsid w:val="00D50788"/>
    <w:rsid w:val="00D50855"/>
    <w:rsid w:val="00D50D14"/>
    <w:rsid w:val="00D512EB"/>
    <w:rsid w:val="00D515DE"/>
    <w:rsid w:val="00D51832"/>
    <w:rsid w:val="00D51DAF"/>
    <w:rsid w:val="00D51DED"/>
    <w:rsid w:val="00D52154"/>
    <w:rsid w:val="00D529A6"/>
    <w:rsid w:val="00D53824"/>
    <w:rsid w:val="00D53A62"/>
    <w:rsid w:val="00D53BBB"/>
    <w:rsid w:val="00D544B2"/>
    <w:rsid w:val="00D54510"/>
    <w:rsid w:val="00D545ED"/>
    <w:rsid w:val="00D54B2B"/>
    <w:rsid w:val="00D54C2B"/>
    <w:rsid w:val="00D550AC"/>
    <w:rsid w:val="00D55398"/>
    <w:rsid w:val="00D55537"/>
    <w:rsid w:val="00D55781"/>
    <w:rsid w:val="00D55FC0"/>
    <w:rsid w:val="00D564C0"/>
    <w:rsid w:val="00D56D1E"/>
    <w:rsid w:val="00D570CA"/>
    <w:rsid w:val="00D574B6"/>
    <w:rsid w:val="00D57DC5"/>
    <w:rsid w:val="00D57DDC"/>
    <w:rsid w:val="00D57FC3"/>
    <w:rsid w:val="00D60428"/>
    <w:rsid w:val="00D60520"/>
    <w:rsid w:val="00D60C77"/>
    <w:rsid w:val="00D61037"/>
    <w:rsid w:val="00D61068"/>
    <w:rsid w:val="00D61AC9"/>
    <w:rsid w:val="00D61BD8"/>
    <w:rsid w:val="00D61D60"/>
    <w:rsid w:val="00D623C0"/>
    <w:rsid w:val="00D62858"/>
    <w:rsid w:val="00D628DF"/>
    <w:rsid w:val="00D62A38"/>
    <w:rsid w:val="00D62D9F"/>
    <w:rsid w:val="00D63104"/>
    <w:rsid w:val="00D63995"/>
    <w:rsid w:val="00D639F4"/>
    <w:rsid w:val="00D6401A"/>
    <w:rsid w:val="00D6454F"/>
    <w:rsid w:val="00D6500C"/>
    <w:rsid w:val="00D65738"/>
    <w:rsid w:val="00D65F3F"/>
    <w:rsid w:val="00D6655A"/>
    <w:rsid w:val="00D6705B"/>
    <w:rsid w:val="00D671D5"/>
    <w:rsid w:val="00D67290"/>
    <w:rsid w:val="00D6796C"/>
    <w:rsid w:val="00D7076C"/>
    <w:rsid w:val="00D709BA"/>
    <w:rsid w:val="00D70FD8"/>
    <w:rsid w:val="00D710BA"/>
    <w:rsid w:val="00D714C4"/>
    <w:rsid w:val="00D7167F"/>
    <w:rsid w:val="00D71A2D"/>
    <w:rsid w:val="00D71B9C"/>
    <w:rsid w:val="00D720C4"/>
    <w:rsid w:val="00D72628"/>
    <w:rsid w:val="00D72D25"/>
    <w:rsid w:val="00D72FBC"/>
    <w:rsid w:val="00D73398"/>
    <w:rsid w:val="00D734A8"/>
    <w:rsid w:val="00D7489B"/>
    <w:rsid w:val="00D749AB"/>
    <w:rsid w:val="00D749F7"/>
    <w:rsid w:val="00D74E0E"/>
    <w:rsid w:val="00D74F2A"/>
    <w:rsid w:val="00D755CE"/>
    <w:rsid w:val="00D75717"/>
    <w:rsid w:val="00D75BA0"/>
    <w:rsid w:val="00D75E24"/>
    <w:rsid w:val="00D76045"/>
    <w:rsid w:val="00D763D5"/>
    <w:rsid w:val="00D76503"/>
    <w:rsid w:val="00D769AA"/>
    <w:rsid w:val="00D76A46"/>
    <w:rsid w:val="00D76E20"/>
    <w:rsid w:val="00D7711D"/>
    <w:rsid w:val="00D77642"/>
    <w:rsid w:val="00D80AFA"/>
    <w:rsid w:val="00D80E5F"/>
    <w:rsid w:val="00D814AF"/>
    <w:rsid w:val="00D81518"/>
    <w:rsid w:val="00D81638"/>
    <w:rsid w:val="00D81AEF"/>
    <w:rsid w:val="00D81B07"/>
    <w:rsid w:val="00D81C97"/>
    <w:rsid w:val="00D827FC"/>
    <w:rsid w:val="00D82E27"/>
    <w:rsid w:val="00D82FE9"/>
    <w:rsid w:val="00D837CA"/>
    <w:rsid w:val="00D83816"/>
    <w:rsid w:val="00D838B5"/>
    <w:rsid w:val="00D83F28"/>
    <w:rsid w:val="00D83FDB"/>
    <w:rsid w:val="00D840C9"/>
    <w:rsid w:val="00D842C4"/>
    <w:rsid w:val="00D84329"/>
    <w:rsid w:val="00D84685"/>
    <w:rsid w:val="00D84717"/>
    <w:rsid w:val="00D84A8B"/>
    <w:rsid w:val="00D85191"/>
    <w:rsid w:val="00D859DF"/>
    <w:rsid w:val="00D85D36"/>
    <w:rsid w:val="00D87537"/>
    <w:rsid w:val="00D875D2"/>
    <w:rsid w:val="00D87D88"/>
    <w:rsid w:val="00D87F8C"/>
    <w:rsid w:val="00D90221"/>
    <w:rsid w:val="00D9070F"/>
    <w:rsid w:val="00D90EFB"/>
    <w:rsid w:val="00D91304"/>
    <w:rsid w:val="00D91767"/>
    <w:rsid w:val="00D9237F"/>
    <w:rsid w:val="00D9259A"/>
    <w:rsid w:val="00D92E93"/>
    <w:rsid w:val="00D93E78"/>
    <w:rsid w:val="00D9440E"/>
    <w:rsid w:val="00D952BB"/>
    <w:rsid w:val="00D957E0"/>
    <w:rsid w:val="00D95DD9"/>
    <w:rsid w:val="00D97194"/>
    <w:rsid w:val="00D975BA"/>
    <w:rsid w:val="00D97BAB"/>
    <w:rsid w:val="00D97C5D"/>
    <w:rsid w:val="00D97D40"/>
    <w:rsid w:val="00DA03F7"/>
    <w:rsid w:val="00DA04AB"/>
    <w:rsid w:val="00DA0569"/>
    <w:rsid w:val="00DA05B9"/>
    <w:rsid w:val="00DA0D1E"/>
    <w:rsid w:val="00DA0FBB"/>
    <w:rsid w:val="00DA1144"/>
    <w:rsid w:val="00DA1145"/>
    <w:rsid w:val="00DA1333"/>
    <w:rsid w:val="00DA15E7"/>
    <w:rsid w:val="00DA164D"/>
    <w:rsid w:val="00DA1948"/>
    <w:rsid w:val="00DA3D3C"/>
    <w:rsid w:val="00DA400A"/>
    <w:rsid w:val="00DA42DE"/>
    <w:rsid w:val="00DA4708"/>
    <w:rsid w:val="00DA50F7"/>
    <w:rsid w:val="00DA5475"/>
    <w:rsid w:val="00DA5609"/>
    <w:rsid w:val="00DA5C2B"/>
    <w:rsid w:val="00DA607A"/>
    <w:rsid w:val="00DA60E1"/>
    <w:rsid w:val="00DA6320"/>
    <w:rsid w:val="00DA681B"/>
    <w:rsid w:val="00DA682C"/>
    <w:rsid w:val="00DA6A38"/>
    <w:rsid w:val="00DA7716"/>
    <w:rsid w:val="00DA773D"/>
    <w:rsid w:val="00DA7BBD"/>
    <w:rsid w:val="00DB0131"/>
    <w:rsid w:val="00DB01C9"/>
    <w:rsid w:val="00DB0894"/>
    <w:rsid w:val="00DB09A3"/>
    <w:rsid w:val="00DB0F44"/>
    <w:rsid w:val="00DB1202"/>
    <w:rsid w:val="00DB1218"/>
    <w:rsid w:val="00DB1450"/>
    <w:rsid w:val="00DB172F"/>
    <w:rsid w:val="00DB1B24"/>
    <w:rsid w:val="00DB2490"/>
    <w:rsid w:val="00DB259C"/>
    <w:rsid w:val="00DB2B1C"/>
    <w:rsid w:val="00DB2BA7"/>
    <w:rsid w:val="00DB2DD9"/>
    <w:rsid w:val="00DB316F"/>
    <w:rsid w:val="00DB3DC9"/>
    <w:rsid w:val="00DB4034"/>
    <w:rsid w:val="00DB41E0"/>
    <w:rsid w:val="00DB4DB8"/>
    <w:rsid w:val="00DB4F59"/>
    <w:rsid w:val="00DB5120"/>
    <w:rsid w:val="00DB5423"/>
    <w:rsid w:val="00DB5988"/>
    <w:rsid w:val="00DB73DD"/>
    <w:rsid w:val="00DB7CC3"/>
    <w:rsid w:val="00DC0568"/>
    <w:rsid w:val="00DC0865"/>
    <w:rsid w:val="00DC0DA9"/>
    <w:rsid w:val="00DC1F1D"/>
    <w:rsid w:val="00DC1F54"/>
    <w:rsid w:val="00DC2359"/>
    <w:rsid w:val="00DC2931"/>
    <w:rsid w:val="00DC307F"/>
    <w:rsid w:val="00DC311B"/>
    <w:rsid w:val="00DC4C4A"/>
    <w:rsid w:val="00DC5FD3"/>
    <w:rsid w:val="00DC61E0"/>
    <w:rsid w:val="00DC655D"/>
    <w:rsid w:val="00DC6651"/>
    <w:rsid w:val="00DC709B"/>
    <w:rsid w:val="00DC7584"/>
    <w:rsid w:val="00DC7B22"/>
    <w:rsid w:val="00DD0077"/>
    <w:rsid w:val="00DD03BE"/>
    <w:rsid w:val="00DD0773"/>
    <w:rsid w:val="00DD0AC2"/>
    <w:rsid w:val="00DD2353"/>
    <w:rsid w:val="00DD268A"/>
    <w:rsid w:val="00DD298C"/>
    <w:rsid w:val="00DD2D99"/>
    <w:rsid w:val="00DD3133"/>
    <w:rsid w:val="00DD3349"/>
    <w:rsid w:val="00DD3545"/>
    <w:rsid w:val="00DD35FE"/>
    <w:rsid w:val="00DD3629"/>
    <w:rsid w:val="00DD3BB5"/>
    <w:rsid w:val="00DD3EC4"/>
    <w:rsid w:val="00DD4CCC"/>
    <w:rsid w:val="00DD4DEF"/>
    <w:rsid w:val="00DD5E74"/>
    <w:rsid w:val="00DD60BE"/>
    <w:rsid w:val="00DD6136"/>
    <w:rsid w:val="00DD6221"/>
    <w:rsid w:val="00DD6F48"/>
    <w:rsid w:val="00DD7095"/>
    <w:rsid w:val="00DD729D"/>
    <w:rsid w:val="00DD79A4"/>
    <w:rsid w:val="00DD7B4A"/>
    <w:rsid w:val="00DE1452"/>
    <w:rsid w:val="00DE20EB"/>
    <w:rsid w:val="00DE23E5"/>
    <w:rsid w:val="00DE2809"/>
    <w:rsid w:val="00DE2B9B"/>
    <w:rsid w:val="00DE32A5"/>
    <w:rsid w:val="00DE36E3"/>
    <w:rsid w:val="00DE3B31"/>
    <w:rsid w:val="00DE44C6"/>
    <w:rsid w:val="00DE45E7"/>
    <w:rsid w:val="00DE4B0F"/>
    <w:rsid w:val="00DE4C2E"/>
    <w:rsid w:val="00DE521D"/>
    <w:rsid w:val="00DE53BD"/>
    <w:rsid w:val="00DE53C0"/>
    <w:rsid w:val="00DE5D00"/>
    <w:rsid w:val="00DE6A45"/>
    <w:rsid w:val="00DE6DAE"/>
    <w:rsid w:val="00DE6EC6"/>
    <w:rsid w:val="00DE71AE"/>
    <w:rsid w:val="00DE7328"/>
    <w:rsid w:val="00DE761B"/>
    <w:rsid w:val="00DE7624"/>
    <w:rsid w:val="00DE7702"/>
    <w:rsid w:val="00DE7CFD"/>
    <w:rsid w:val="00DE7FB1"/>
    <w:rsid w:val="00DF0A57"/>
    <w:rsid w:val="00DF11BB"/>
    <w:rsid w:val="00DF1548"/>
    <w:rsid w:val="00DF1566"/>
    <w:rsid w:val="00DF1A66"/>
    <w:rsid w:val="00DF1EAD"/>
    <w:rsid w:val="00DF2152"/>
    <w:rsid w:val="00DF21D3"/>
    <w:rsid w:val="00DF2561"/>
    <w:rsid w:val="00DF27F7"/>
    <w:rsid w:val="00DF2924"/>
    <w:rsid w:val="00DF2DBA"/>
    <w:rsid w:val="00DF3406"/>
    <w:rsid w:val="00DF392B"/>
    <w:rsid w:val="00DF4026"/>
    <w:rsid w:val="00DF4405"/>
    <w:rsid w:val="00DF452E"/>
    <w:rsid w:val="00DF4655"/>
    <w:rsid w:val="00DF47BE"/>
    <w:rsid w:val="00DF4883"/>
    <w:rsid w:val="00DF4B8C"/>
    <w:rsid w:val="00DF5512"/>
    <w:rsid w:val="00DF55B8"/>
    <w:rsid w:val="00DF5828"/>
    <w:rsid w:val="00DF599C"/>
    <w:rsid w:val="00DF5C77"/>
    <w:rsid w:val="00DF6113"/>
    <w:rsid w:val="00DF6116"/>
    <w:rsid w:val="00DF6169"/>
    <w:rsid w:val="00E005C0"/>
    <w:rsid w:val="00E00665"/>
    <w:rsid w:val="00E00789"/>
    <w:rsid w:val="00E00A25"/>
    <w:rsid w:val="00E00CB2"/>
    <w:rsid w:val="00E01710"/>
    <w:rsid w:val="00E01ADE"/>
    <w:rsid w:val="00E01E97"/>
    <w:rsid w:val="00E0213C"/>
    <w:rsid w:val="00E0242A"/>
    <w:rsid w:val="00E03308"/>
    <w:rsid w:val="00E0349A"/>
    <w:rsid w:val="00E03C78"/>
    <w:rsid w:val="00E03E4D"/>
    <w:rsid w:val="00E04259"/>
    <w:rsid w:val="00E04655"/>
    <w:rsid w:val="00E04C7D"/>
    <w:rsid w:val="00E04E43"/>
    <w:rsid w:val="00E052D2"/>
    <w:rsid w:val="00E054DA"/>
    <w:rsid w:val="00E05533"/>
    <w:rsid w:val="00E055EA"/>
    <w:rsid w:val="00E055F9"/>
    <w:rsid w:val="00E05610"/>
    <w:rsid w:val="00E05798"/>
    <w:rsid w:val="00E05CFB"/>
    <w:rsid w:val="00E06378"/>
    <w:rsid w:val="00E065EA"/>
    <w:rsid w:val="00E066A8"/>
    <w:rsid w:val="00E06D70"/>
    <w:rsid w:val="00E06DBC"/>
    <w:rsid w:val="00E0752F"/>
    <w:rsid w:val="00E076AE"/>
    <w:rsid w:val="00E07FC1"/>
    <w:rsid w:val="00E100AB"/>
    <w:rsid w:val="00E100FB"/>
    <w:rsid w:val="00E1045E"/>
    <w:rsid w:val="00E104D1"/>
    <w:rsid w:val="00E10537"/>
    <w:rsid w:val="00E1077E"/>
    <w:rsid w:val="00E1088E"/>
    <w:rsid w:val="00E1130F"/>
    <w:rsid w:val="00E12676"/>
    <w:rsid w:val="00E12C2D"/>
    <w:rsid w:val="00E13059"/>
    <w:rsid w:val="00E1305F"/>
    <w:rsid w:val="00E130EB"/>
    <w:rsid w:val="00E13461"/>
    <w:rsid w:val="00E137CC"/>
    <w:rsid w:val="00E13ADD"/>
    <w:rsid w:val="00E13C83"/>
    <w:rsid w:val="00E13FE6"/>
    <w:rsid w:val="00E140A6"/>
    <w:rsid w:val="00E14148"/>
    <w:rsid w:val="00E15778"/>
    <w:rsid w:val="00E15887"/>
    <w:rsid w:val="00E15C24"/>
    <w:rsid w:val="00E165BB"/>
    <w:rsid w:val="00E16898"/>
    <w:rsid w:val="00E16956"/>
    <w:rsid w:val="00E16D3D"/>
    <w:rsid w:val="00E174C4"/>
    <w:rsid w:val="00E17657"/>
    <w:rsid w:val="00E17A03"/>
    <w:rsid w:val="00E17A0C"/>
    <w:rsid w:val="00E17AF7"/>
    <w:rsid w:val="00E17F40"/>
    <w:rsid w:val="00E17F9C"/>
    <w:rsid w:val="00E2014F"/>
    <w:rsid w:val="00E20AD5"/>
    <w:rsid w:val="00E20B99"/>
    <w:rsid w:val="00E2138F"/>
    <w:rsid w:val="00E2144B"/>
    <w:rsid w:val="00E21BD7"/>
    <w:rsid w:val="00E21EB6"/>
    <w:rsid w:val="00E230C6"/>
    <w:rsid w:val="00E245BA"/>
    <w:rsid w:val="00E24D33"/>
    <w:rsid w:val="00E24F21"/>
    <w:rsid w:val="00E256B2"/>
    <w:rsid w:val="00E25D76"/>
    <w:rsid w:val="00E26504"/>
    <w:rsid w:val="00E26820"/>
    <w:rsid w:val="00E26A69"/>
    <w:rsid w:val="00E26B90"/>
    <w:rsid w:val="00E2713E"/>
    <w:rsid w:val="00E27630"/>
    <w:rsid w:val="00E27897"/>
    <w:rsid w:val="00E278B9"/>
    <w:rsid w:val="00E27BBA"/>
    <w:rsid w:val="00E301BF"/>
    <w:rsid w:val="00E3023E"/>
    <w:rsid w:val="00E305AD"/>
    <w:rsid w:val="00E30894"/>
    <w:rsid w:val="00E309D4"/>
    <w:rsid w:val="00E30CA0"/>
    <w:rsid w:val="00E30E0B"/>
    <w:rsid w:val="00E30FCD"/>
    <w:rsid w:val="00E3146F"/>
    <w:rsid w:val="00E314C0"/>
    <w:rsid w:val="00E31854"/>
    <w:rsid w:val="00E31B62"/>
    <w:rsid w:val="00E31BC0"/>
    <w:rsid w:val="00E32B6D"/>
    <w:rsid w:val="00E32D52"/>
    <w:rsid w:val="00E32DA5"/>
    <w:rsid w:val="00E342A5"/>
    <w:rsid w:val="00E346BA"/>
    <w:rsid w:val="00E352F4"/>
    <w:rsid w:val="00E35B74"/>
    <w:rsid w:val="00E35F82"/>
    <w:rsid w:val="00E3658B"/>
    <w:rsid w:val="00E36DED"/>
    <w:rsid w:val="00E36E98"/>
    <w:rsid w:val="00E37084"/>
    <w:rsid w:val="00E3709A"/>
    <w:rsid w:val="00E3795E"/>
    <w:rsid w:val="00E379F6"/>
    <w:rsid w:val="00E37C1A"/>
    <w:rsid w:val="00E37DE8"/>
    <w:rsid w:val="00E40702"/>
    <w:rsid w:val="00E40995"/>
    <w:rsid w:val="00E412D7"/>
    <w:rsid w:val="00E412DC"/>
    <w:rsid w:val="00E41354"/>
    <w:rsid w:val="00E41939"/>
    <w:rsid w:val="00E41DCB"/>
    <w:rsid w:val="00E41F45"/>
    <w:rsid w:val="00E426B6"/>
    <w:rsid w:val="00E42ED8"/>
    <w:rsid w:val="00E43510"/>
    <w:rsid w:val="00E4364E"/>
    <w:rsid w:val="00E43F22"/>
    <w:rsid w:val="00E43F42"/>
    <w:rsid w:val="00E43FB0"/>
    <w:rsid w:val="00E44201"/>
    <w:rsid w:val="00E45224"/>
    <w:rsid w:val="00E45360"/>
    <w:rsid w:val="00E45B4F"/>
    <w:rsid w:val="00E45CE2"/>
    <w:rsid w:val="00E45DB9"/>
    <w:rsid w:val="00E46007"/>
    <w:rsid w:val="00E460CA"/>
    <w:rsid w:val="00E46321"/>
    <w:rsid w:val="00E467B7"/>
    <w:rsid w:val="00E46EE2"/>
    <w:rsid w:val="00E46F67"/>
    <w:rsid w:val="00E47359"/>
    <w:rsid w:val="00E47383"/>
    <w:rsid w:val="00E50EB3"/>
    <w:rsid w:val="00E51136"/>
    <w:rsid w:val="00E51486"/>
    <w:rsid w:val="00E515A7"/>
    <w:rsid w:val="00E51D74"/>
    <w:rsid w:val="00E5223A"/>
    <w:rsid w:val="00E5259E"/>
    <w:rsid w:val="00E52967"/>
    <w:rsid w:val="00E52DC9"/>
    <w:rsid w:val="00E530B1"/>
    <w:rsid w:val="00E53916"/>
    <w:rsid w:val="00E53C63"/>
    <w:rsid w:val="00E544D8"/>
    <w:rsid w:val="00E54DC3"/>
    <w:rsid w:val="00E55030"/>
    <w:rsid w:val="00E550A3"/>
    <w:rsid w:val="00E556B3"/>
    <w:rsid w:val="00E55745"/>
    <w:rsid w:val="00E558A7"/>
    <w:rsid w:val="00E55BD7"/>
    <w:rsid w:val="00E55E28"/>
    <w:rsid w:val="00E55FCC"/>
    <w:rsid w:val="00E56399"/>
    <w:rsid w:val="00E563AB"/>
    <w:rsid w:val="00E5643A"/>
    <w:rsid w:val="00E56545"/>
    <w:rsid w:val="00E56813"/>
    <w:rsid w:val="00E56B17"/>
    <w:rsid w:val="00E576E1"/>
    <w:rsid w:val="00E57775"/>
    <w:rsid w:val="00E577FC"/>
    <w:rsid w:val="00E57A3A"/>
    <w:rsid w:val="00E57E3D"/>
    <w:rsid w:val="00E600AD"/>
    <w:rsid w:val="00E60540"/>
    <w:rsid w:val="00E611A9"/>
    <w:rsid w:val="00E62026"/>
    <w:rsid w:val="00E620FA"/>
    <w:rsid w:val="00E6256C"/>
    <w:rsid w:val="00E62D25"/>
    <w:rsid w:val="00E63059"/>
    <w:rsid w:val="00E63298"/>
    <w:rsid w:val="00E63686"/>
    <w:rsid w:val="00E63A35"/>
    <w:rsid w:val="00E64144"/>
    <w:rsid w:val="00E64652"/>
    <w:rsid w:val="00E648A0"/>
    <w:rsid w:val="00E64E38"/>
    <w:rsid w:val="00E656B7"/>
    <w:rsid w:val="00E65910"/>
    <w:rsid w:val="00E65B9E"/>
    <w:rsid w:val="00E66597"/>
    <w:rsid w:val="00E673E0"/>
    <w:rsid w:val="00E67B4C"/>
    <w:rsid w:val="00E67EFC"/>
    <w:rsid w:val="00E67F00"/>
    <w:rsid w:val="00E7000D"/>
    <w:rsid w:val="00E70560"/>
    <w:rsid w:val="00E70959"/>
    <w:rsid w:val="00E70D8F"/>
    <w:rsid w:val="00E71771"/>
    <w:rsid w:val="00E7183C"/>
    <w:rsid w:val="00E71D81"/>
    <w:rsid w:val="00E72080"/>
    <w:rsid w:val="00E720A0"/>
    <w:rsid w:val="00E72461"/>
    <w:rsid w:val="00E738A9"/>
    <w:rsid w:val="00E73988"/>
    <w:rsid w:val="00E73D7D"/>
    <w:rsid w:val="00E73EC6"/>
    <w:rsid w:val="00E74053"/>
    <w:rsid w:val="00E74E9D"/>
    <w:rsid w:val="00E7524A"/>
    <w:rsid w:val="00E75E38"/>
    <w:rsid w:val="00E75EFA"/>
    <w:rsid w:val="00E76267"/>
    <w:rsid w:val="00E76279"/>
    <w:rsid w:val="00E76638"/>
    <w:rsid w:val="00E76D33"/>
    <w:rsid w:val="00E77343"/>
    <w:rsid w:val="00E77C95"/>
    <w:rsid w:val="00E77D34"/>
    <w:rsid w:val="00E8054B"/>
    <w:rsid w:val="00E805F0"/>
    <w:rsid w:val="00E8083A"/>
    <w:rsid w:val="00E808A7"/>
    <w:rsid w:val="00E80C49"/>
    <w:rsid w:val="00E80D2F"/>
    <w:rsid w:val="00E814BB"/>
    <w:rsid w:val="00E814C4"/>
    <w:rsid w:val="00E81E16"/>
    <w:rsid w:val="00E81E40"/>
    <w:rsid w:val="00E82C25"/>
    <w:rsid w:val="00E830F4"/>
    <w:rsid w:val="00E835C2"/>
    <w:rsid w:val="00E835E0"/>
    <w:rsid w:val="00E8368B"/>
    <w:rsid w:val="00E84BEF"/>
    <w:rsid w:val="00E855D9"/>
    <w:rsid w:val="00E85A68"/>
    <w:rsid w:val="00E85B29"/>
    <w:rsid w:val="00E85DB5"/>
    <w:rsid w:val="00E85E72"/>
    <w:rsid w:val="00E85FEC"/>
    <w:rsid w:val="00E86137"/>
    <w:rsid w:val="00E862AC"/>
    <w:rsid w:val="00E8690A"/>
    <w:rsid w:val="00E87621"/>
    <w:rsid w:val="00E90B5F"/>
    <w:rsid w:val="00E90DAA"/>
    <w:rsid w:val="00E911E8"/>
    <w:rsid w:val="00E91401"/>
    <w:rsid w:val="00E91CEB"/>
    <w:rsid w:val="00E924D9"/>
    <w:rsid w:val="00E932CB"/>
    <w:rsid w:val="00E932D5"/>
    <w:rsid w:val="00E94427"/>
    <w:rsid w:val="00E946C7"/>
    <w:rsid w:val="00E953F0"/>
    <w:rsid w:val="00E96A22"/>
    <w:rsid w:val="00E973B1"/>
    <w:rsid w:val="00E9766D"/>
    <w:rsid w:val="00E978D2"/>
    <w:rsid w:val="00E97BE7"/>
    <w:rsid w:val="00E97E5C"/>
    <w:rsid w:val="00EA022B"/>
    <w:rsid w:val="00EA0431"/>
    <w:rsid w:val="00EA0946"/>
    <w:rsid w:val="00EA1333"/>
    <w:rsid w:val="00EA173D"/>
    <w:rsid w:val="00EA1BBF"/>
    <w:rsid w:val="00EA1D5C"/>
    <w:rsid w:val="00EA1EFE"/>
    <w:rsid w:val="00EA226F"/>
    <w:rsid w:val="00EA2BA7"/>
    <w:rsid w:val="00EA32FC"/>
    <w:rsid w:val="00EA35E7"/>
    <w:rsid w:val="00EA3CE4"/>
    <w:rsid w:val="00EA4235"/>
    <w:rsid w:val="00EA46F2"/>
    <w:rsid w:val="00EA4B85"/>
    <w:rsid w:val="00EA4DEF"/>
    <w:rsid w:val="00EA4FB7"/>
    <w:rsid w:val="00EA547D"/>
    <w:rsid w:val="00EA5A87"/>
    <w:rsid w:val="00EA5B95"/>
    <w:rsid w:val="00EA6B45"/>
    <w:rsid w:val="00EA6C33"/>
    <w:rsid w:val="00EA6D7B"/>
    <w:rsid w:val="00EA7044"/>
    <w:rsid w:val="00EB0BC7"/>
    <w:rsid w:val="00EB0C12"/>
    <w:rsid w:val="00EB17FA"/>
    <w:rsid w:val="00EB1913"/>
    <w:rsid w:val="00EB1F38"/>
    <w:rsid w:val="00EB3627"/>
    <w:rsid w:val="00EB39F8"/>
    <w:rsid w:val="00EB3B6A"/>
    <w:rsid w:val="00EB4150"/>
    <w:rsid w:val="00EB42F5"/>
    <w:rsid w:val="00EB4737"/>
    <w:rsid w:val="00EB53EB"/>
    <w:rsid w:val="00EB54D6"/>
    <w:rsid w:val="00EB57D5"/>
    <w:rsid w:val="00EB5A2C"/>
    <w:rsid w:val="00EB5FA8"/>
    <w:rsid w:val="00EB60A9"/>
    <w:rsid w:val="00EB6185"/>
    <w:rsid w:val="00EB61B8"/>
    <w:rsid w:val="00EB6829"/>
    <w:rsid w:val="00EB68A6"/>
    <w:rsid w:val="00EB69FE"/>
    <w:rsid w:val="00EB6C16"/>
    <w:rsid w:val="00EB6C75"/>
    <w:rsid w:val="00EB7546"/>
    <w:rsid w:val="00EB767E"/>
    <w:rsid w:val="00EB7BBA"/>
    <w:rsid w:val="00EC05A2"/>
    <w:rsid w:val="00EC0C3B"/>
    <w:rsid w:val="00EC1126"/>
    <w:rsid w:val="00EC244B"/>
    <w:rsid w:val="00EC2557"/>
    <w:rsid w:val="00EC2683"/>
    <w:rsid w:val="00EC290F"/>
    <w:rsid w:val="00EC2F1D"/>
    <w:rsid w:val="00EC37AB"/>
    <w:rsid w:val="00EC3B27"/>
    <w:rsid w:val="00EC3F02"/>
    <w:rsid w:val="00EC433C"/>
    <w:rsid w:val="00EC4510"/>
    <w:rsid w:val="00EC4693"/>
    <w:rsid w:val="00EC4B8E"/>
    <w:rsid w:val="00EC5007"/>
    <w:rsid w:val="00EC51FD"/>
    <w:rsid w:val="00EC5437"/>
    <w:rsid w:val="00EC5826"/>
    <w:rsid w:val="00EC5A60"/>
    <w:rsid w:val="00EC5C66"/>
    <w:rsid w:val="00EC5FE9"/>
    <w:rsid w:val="00EC63B6"/>
    <w:rsid w:val="00EC6D23"/>
    <w:rsid w:val="00EC6F7A"/>
    <w:rsid w:val="00EC7680"/>
    <w:rsid w:val="00EC773B"/>
    <w:rsid w:val="00EC7A02"/>
    <w:rsid w:val="00ED027F"/>
    <w:rsid w:val="00ED075B"/>
    <w:rsid w:val="00ED0850"/>
    <w:rsid w:val="00ED08ED"/>
    <w:rsid w:val="00ED1645"/>
    <w:rsid w:val="00ED1706"/>
    <w:rsid w:val="00ED1739"/>
    <w:rsid w:val="00ED1B19"/>
    <w:rsid w:val="00ED2128"/>
    <w:rsid w:val="00ED2560"/>
    <w:rsid w:val="00ED2B1D"/>
    <w:rsid w:val="00ED2E17"/>
    <w:rsid w:val="00ED33C0"/>
    <w:rsid w:val="00ED346B"/>
    <w:rsid w:val="00ED3740"/>
    <w:rsid w:val="00ED380C"/>
    <w:rsid w:val="00ED3A97"/>
    <w:rsid w:val="00ED3C8B"/>
    <w:rsid w:val="00ED3DF7"/>
    <w:rsid w:val="00ED438F"/>
    <w:rsid w:val="00ED43AA"/>
    <w:rsid w:val="00ED4557"/>
    <w:rsid w:val="00ED48E2"/>
    <w:rsid w:val="00ED51B7"/>
    <w:rsid w:val="00ED63E8"/>
    <w:rsid w:val="00ED68C7"/>
    <w:rsid w:val="00ED69F7"/>
    <w:rsid w:val="00ED6B64"/>
    <w:rsid w:val="00ED6FA1"/>
    <w:rsid w:val="00ED7314"/>
    <w:rsid w:val="00ED75F8"/>
    <w:rsid w:val="00ED76F0"/>
    <w:rsid w:val="00ED7B71"/>
    <w:rsid w:val="00ED7EB0"/>
    <w:rsid w:val="00EE01D1"/>
    <w:rsid w:val="00EE0E26"/>
    <w:rsid w:val="00EE1316"/>
    <w:rsid w:val="00EE1389"/>
    <w:rsid w:val="00EE171C"/>
    <w:rsid w:val="00EE1FBB"/>
    <w:rsid w:val="00EE2270"/>
    <w:rsid w:val="00EE29EA"/>
    <w:rsid w:val="00EE3073"/>
    <w:rsid w:val="00EE345C"/>
    <w:rsid w:val="00EE3820"/>
    <w:rsid w:val="00EE3A09"/>
    <w:rsid w:val="00EE3F0F"/>
    <w:rsid w:val="00EE43EA"/>
    <w:rsid w:val="00EE4E48"/>
    <w:rsid w:val="00EE5275"/>
    <w:rsid w:val="00EE5896"/>
    <w:rsid w:val="00EE5D7C"/>
    <w:rsid w:val="00EE6190"/>
    <w:rsid w:val="00EE6778"/>
    <w:rsid w:val="00EE68A0"/>
    <w:rsid w:val="00EE6DF4"/>
    <w:rsid w:val="00EE70FF"/>
    <w:rsid w:val="00EE755E"/>
    <w:rsid w:val="00EE795F"/>
    <w:rsid w:val="00EF02CD"/>
    <w:rsid w:val="00EF0308"/>
    <w:rsid w:val="00EF0531"/>
    <w:rsid w:val="00EF19E9"/>
    <w:rsid w:val="00EF1B71"/>
    <w:rsid w:val="00EF1FA4"/>
    <w:rsid w:val="00EF223C"/>
    <w:rsid w:val="00EF2651"/>
    <w:rsid w:val="00EF2861"/>
    <w:rsid w:val="00EF2EE9"/>
    <w:rsid w:val="00EF3180"/>
    <w:rsid w:val="00EF3A2B"/>
    <w:rsid w:val="00EF3AA0"/>
    <w:rsid w:val="00EF3E73"/>
    <w:rsid w:val="00EF3F23"/>
    <w:rsid w:val="00EF45FB"/>
    <w:rsid w:val="00EF475A"/>
    <w:rsid w:val="00EF4F2F"/>
    <w:rsid w:val="00EF5651"/>
    <w:rsid w:val="00EF566F"/>
    <w:rsid w:val="00EF5B39"/>
    <w:rsid w:val="00EF61A9"/>
    <w:rsid w:val="00EF61BE"/>
    <w:rsid w:val="00EF61E7"/>
    <w:rsid w:val="00EF6677"/>
    <w:rsid w:val="00EF7545"/>
    <w:rsid w:val="00EF7972"/>
    <w:rsid w:val="00EF7F78"/>
    <w:rsid w:val="00F00BD9"/>
    <w:rsid w:val="00F00C92"/>
    <w:rsid w:val="00F011F8"/>
    <w:rsid w:val="00F01441"/>
    <w:rsid w:val="00F01B38"/>
    <w:rsid w:val="00F01C74"/>
    <w:rsid w:val="00F02229"/>
    <w:rsid w:val="00F022F9"/>
    <w:rsid w:val="00F0279F"/>
    <w:rsid w:val="00F02856"/>
    <w:rsid w:val="00F02A2A"/>
    <w:rsid w:val="00F02B32"/>
    <w:rsid w:val="00F02CD5"/>
    <w:rsid w:val="00F03082"/>
    <w:rsid w:val="00F031F7"/>
    <w:rsid w:val="00F038E1"/>
    <w:rsid w:val="00F03ABC"/>
    <w:rsid w:val="00F042A3"/>
    <w:rsid w:val="00F04980"/>
    <w:rsid w:val="00F05068"/>
    <w:rsid w:val="00F066B7"/>
    <w:rsid w:val="00F067B3"/>
    <w:rsid w:val="00F06B68"/>
    <w:rsid w:val="00F06CF5"/>
    <w:rsid w:val="00F07343"/>
    <w:rsid w:val="00F076E8"/>
    <w:rsid w:val="00F07716"/>
    <w:rsid w:val="00F07831"/>
    <w:rsid w:val="00F07ECD"/>
    <w:rsid w:val="00F1026D"/>
    <w:rsid w:val="00F11310"/>
    <w:rsid w:val="00F113F8"/>
    <w:rsid w:val="00F11431"/>
    <w:rsid w:val="00F1157A"/>
    <w:rsid w:val="00F118A0"/>
    <w:rsid w:val="00F1249C"/>
    <w:rsid w:val="00F12982"/>
    <w:rsid w:val="00F12A8A"/>
    <w:rsid w:val="00F12D11"/>
    <w:rsid w:val="00F14545"/>
    <w:rsid w:val="00F147C9"/>
    <w:rsid w:val="00F15174"/>
    <w:rsid w:val="00F1547C"/>
    <w:rsid w:val="00F15C18"/>
    <w:rsid w:val="00F15CF5"/>
    <w:rsid w:val="00F1605C"/>
    <w:rsid w:val="00F161F1"/>
    <w:rsid w:val="00F1624B"/>
    <w:rsid w:val="00F16716"/>
    <w:rsid w:val="00F16814"/>
    <w:rsid w:val="00F1709F"/>
    <w:rsid w:val="00F17113"/>
    <w:rsid w:val="00F17473"/>
    <w:rsid w:val="00F20288"/>
    <w:rsid w:val="00F20E1E"/>
    <w:rsid w:val="00F20E77"/>
    <w:rsid w:val="00F20F35"/>
    <w:rsid w:val="00F20FAA"/>
    <w:rsid w:val="00F213D4"/>
    <w:rsid w:val="00F21EE8"/>
    <w:rsid w:val="00F221C7"/>
    <w:rsid w:val="00F22869"/>
    <w:rsid w:val="00F22F19"/>
    <w:rsid w:val="00F22FCA"/>
    <w:rsid w:val="00F231BD"/>
    <w:rsid w:val="00F2348B"/>
    <w:rsid w:val="00F23E86"/>
    <w:rsid w:val="00F2400B"/>
    <w:rsid w:val="00F2452E"/>
    <w:rsid w:val="00F24F2C"/>
    <w:rsid w:val="00F24FCD"/>
    <w:rsid w:val="00F25016"/>
    <w:rsid w:val="00F257DE"/>
    <w:rsid w:val="00F2609E"/>
    <w:rsid w:val="00F26572"/>
    <w:rsid w:val="00F26D1F"/>
    <w:rsid w:val="00F27120"/>
    <w:rsid w:val="00F275A1"/>
    <w:rsid w:val="00F27DAB"/>
    <w:rsid w:val="00F27E3E"/>
    <w:rsid w:val="00F300F3"/>
    <w:rsid w:val="00F30313"/>
    <w:rsid w:val="00F303BB"/>
    <w:rsid w:val="00F30DBE"/>
    <w:rsid w:val="00F310CD"/>
    <w:rsid w:val="00F313AC"/>
    <w:rsid w:val="00F316E4"/>
    <w:rsid w:val="00F31AE7"/>
    <w:rsid w:val="00F31B74"/>
    <w:rsid w:val="00F31BC6"/>
    <w:rsid w:val="00F31EBC"/>
    <w:rsid w:val="00F323F6"/>
    <w:rsid w:val="00F32568"/>
    <w:rsid w:val="00F32678"/>
    <w:rsid w:val="00F32B67"/>
    <w:rsid w:val="00F32E1B"/>
    <w:rsid w:val="00F334F4"/>
    <w:rsid w:val="00F3390A"/>
    <w:rsid w:val="00F33FD6"/>
    <w:rsid w:val="00F341F2"/>
    <w:rsid w:val="00F3474C"/>
    <w:rsid w:val="00F34859"/>
    <w:rsid w:val="00F34A8D"/>
    <w:rsid w:val="00F354D2"/>
    <w:rsid w:val="00F355F6"/>
    <w:rsid w:val="00F358C1"/>
    <w:rsid w:val="00F3690D"/>
    <w:rsid w:val="00F36F2D"/>
    <w:rsid w:val="00F37595"/>
    <w:rsid w:val="00F406A0"/>
    <w:rsid w:val="00F4128E"/>
    <w:rsid w:val="00F41533"/>
    <w:rsid w:val="00F416D9"/>
    <w:rsid w:val="00F41855"/>
    <w:rsid w:val="00F41A0F"/>
    <w:rsid w:val="00F41E61"/>
    <w:rsid w:val="00F41EFA"/>
    <w:rsid w:val="00F42A11"/>
    <w:rsid w:val="00F44280"/>
    <w:rsid w:val="00F44CFC"/>
    <w:rsid w:val="00F452F7"/>
    <w:rsid w:val="00F455E0"/>
    <w:rsid w:val="00F46132"/>
    <w:rsid w:val="00F46549"/>
    <w:rsid w:val="00F46E42"/>
    <w:rsid w:val="00F470AA"/>
    <w:rsid w:val="00F4756A"/>
    <w:rsid w:val="00F47775"/>
    <w:rsid w:val="00F47F49"/>
    <w:rsid w:val="00F501A0"/>
    <w:rsid w:val="00F50536"/>
    <w:rsid w:val="00F50AB0"/>
    <w:rsid w:val="00F50B82"/>
    <w:rsid w:val="00F512DB"/>
    <w:rsid w:val="00F51329"/>
    <w:rsid w:val="00F518AB"/>
    <w:rsid w:val="00F51F85"/>
    <w:rsid w:val="00F527B2"/>
    <w:rsid w:val="00F52999"/>
    <w:rsid w:val="00F530D7"/>
    <w:rsid w:val="00F5340B"/>
    <w:rsid w:val="00F5447E"/>
    <w:rsid w:val="00F54879"/>
    <w:rsid w:val="00F548DC"/>
    <w:rsid w:val="00F54C0A"/>
    <w:rsid w:val="00F54C24"/>
    <w:rsid w:val="00F54C56"/>
    <w:rsid w:val="00F54FAA"/>
    <w:rsid w:val="00F55188"/>
    <w:rsid w:val="00F5521C"/>
    <w:rsid w:val="00F5525A"/>
    <w:rsid w:val="00F555DD"/>
    <w:rsid w:val="00F5571B"/>
    <w:rsid w:val="00F567A8"/>
    <w:rsid w:val="00F56DCD"/>
    <w:rsid w:val="00F56DD2"/>
    <w:rsid w:val="00F56E8A"/>
    <w:rsid w:val="00F56FD0"/>
    <w:rsid w:val="00F56FF0"/>
    <w:rsid w:val="00F57191"/>
    <w:rsid w:val="00F5732F"/>
    <w:rsid w:val="00F57455"/>
    <w:rsid w:val="00F579CB"/>
    <w:rsid w:val="00F60871"/>
    <w:rsid w:val="00F60F28"/>
    <w:rsid w:val="00F61167"/>
    <w:rsid w:val="00F61168"/>
    <w:rsid w:val="00F61188"/>
    <w:rsid w:val="00F614A8"/>
    <w:rsid w:val="00F619B2"/>
    <w:rsid w:val="00F623FD"/>
    <w:rsid w:val="00F626E2"/>
    <w:rsid w:val="00F6391C"/>
    <w:rsid w:val="00F6398F"/>
    <w:rsid w:val="00F64774"/>
    <w:rsid w:val="00F64D67"/>
    <w:rsid w:val="00F650C8"/>
    <w:rsid w:val="00F65719"/>
    <w:rsid w:val="00F65CE1"/>
    <w:rsid w:val="00F663DC"/>
    <w:rsid w:val="00F6665E"/>
    <w:rsid w:val="00F66704"/>
    <w:rsid w:val="00F66A6C"/>
    <w:rsid w:val="00F66B39"/>
    <w:rsid w:val="00F6705F"/>
    <w:rsid w:val="00F670E1"/>
    <w:rsid w:val="00F67313"/>
    <w:rsid w:val="00F6760C"/>
    <w:rsid w:val="00F678ED"/>
    <w:rsid w:val="00F67A6E"/>
    <w:rsid w:val="00F67CEC"/>
    <w:rsid w:val="00F7080A"/>
    <w:rsid w:val="00F70ACC"/>
    <w:rsid w:val="00F711CE"/>
    <w:rsid w:val="00F7215F"/>
    <w:rsid w:val="00F721E2"/>
    <w:rsid w:val="00F725BD"/>
    <w:rsid w:val="00F72683"/>
    <w:rsid w:val="00F72CE0"/>
    <w:rsid w:val="00F731CF"/>
    <w:rsid w:val="00F731E9"/>
    <w:rsid w:val="00F73389"/>
    <w:rsid w:val="00F73ACB"/>
    <w:rsid w:val="00F73BBA"/>
    <w:rsid w:val="00F73EFD"/>
    <w:rsid w:val="00F741A1"/>
    <w:rsid w:val="00F742A9"/>
    <w:rsid w:val="00F74546"/>
    <w:rsid w:val="00F74E2D"/>
    <w:rsid w:val="00F75589"/>
    <w:rsid w:val="00F75734"/>
    <w:rsid w:val="00F75EEB"/>
    <w:rsid w:val="00F76450"/>
    <w:rsid w:val="00F76E4F"/>
    <w:rsid w:val="00F77019"/>
    <w:rsid w:val="00F771C0"/>
    <w:rsid w:val="00F77358"/>
    <w:rsid w:val="00F77418"/>
    <w:rsid w:val="00F77638"/>
    <w:rsid w:val="00F77C8A"/>
    <w:rsid w:val="00F804CF"/>
    <w:rsid w:val="00F805DD"/>
    <w:rsid w:val="00F8099D"/>
    <w:rsid w:val="00F80C37"/>
    <w:rsid w:val="00F80E1B"/>
    <w:rsid w:val="00F813D4"/>
    <w:rsid w:val="00F81637"/>
    <w:rsid w:val="00F81950"/>
    <w:rsid w:val="00F828B8"/>
    <w:rsid w:val="00F828DB"/>
    <w:rsid w:val="00F82965"/>
    <w:rsid w:val="00F83096"/>
    <w:rsid w:val="00F832D2"/>
    <w:rsid w:val="00F83597"/>
    <w:rsid w:val="00F83C60"/>
    <w:rsid w:val="00F83CAB"/>
    <w:rsid w:val="00F83DDB"/>
    <w:rsid w:val="00F83E86"/>
    <w:rsid w:val="00F83FC4"/>
    <w:rsid w:val="00F8424F"/>
    <w:rsid w:val="00F84811"/>
    <w:rsid w:val="00F848F6"/>
    <w:rsid w:val="00F8507B"/>
    <w:rsid w:val="00F85639"/>
    <w:rsid w:val="00F85A90"/>
    <w:rsid w:val="00F86965"/>
    <w:rsid w:val="00F87142"/>
    <w:rsid w:val="00F87187"/>
    <w:rsid w:val="00F8720B"/>
    <w:rsid w:val="00F873E5"/>
    <w:rsid w:val="00F87DB5"/>
    <w:rsid w:val="00F900BD"/>
    <w:rsid w:val="00F90334"/>
    <w:rsid w:val="00F90342"/>
    <w:rsid w:val="00F90707"/>
    <w:rsid w:val="00F9095C"/>
    <w:rsid w:val="00F90FE8"/>
    <w:rsid w:val="00F914FD"/>
    <w:rsid w:val="00F91C73"/>
    <w:rsid w:val="00F924DD"/>
    <w:rsid w:val="00F92E11"/>
    <w:rsid w:val="00F9309B"/>
    <w:rsid w:val="00F938DB"/>
    <w:rsid w:val="00F944CA"/>
    <w:rsid w:val="00F94717"/>
    <w:rsid w:val="00F95087"/>
    <w:rsid w:val="00F95208"/>
    <w:rsid w:val="00F958AF"/>
    <w:rsid w:val="00F95AF4"/>
    <w:rsid w:val="00F95B6C"/>
    <w:rsid w:val="00F963B8"/>
    <w:rsid w:val="00F96B61"/>
    <w:rsid w:val="00F9714C"/>
    <w:rsid w:val="00F97FB6"/>
    <w:rsid w:val="00FA132E"/>
    <w:rsid w:val="00FA221B"/>
    <w:rsid w:val="00FA2415"/>
    <w:rsid w:val="00FA2448"/>
    <w:rsid w:val="00FA259C"/>
    <w:rsid w:val="00FA2929"/>
    <w:rsid w:val="00FA2A3B"/>
    <w:rsid w:val="00FA3BCC"/>
    <w:rsid w:val="00FA42C5"/>
    <w:rsid w:val="00FA43C3"/>
    <w:rsid w:val="00FA490C"/>
    <w:rsid w:val="00FA547B"/>
    <w:rsid w:val="00FA575C"/>
    <w:rsid w:val="00FA5A73"/>
    <w:rsid w:val="00FA5D49"/>
    <w:rsid w:val="00FA606E"/>
    <w:rsid w:val="00FA6D2B"/>
    <w:rsid w:val="00FA6F67"/>
    <w:rsid w:val="00FA769C"/>
    <w:rsid w:val="00FA791B"/>
    <w:rsid w:val="00FA7ABD"/>
    <w:rsid w:val="00FA7AE8"/>
    <w:rsid w:val="00FA7D4D"/>
    <w:rsid w:val="00FB0602"/>
    <w:rsid w:val="00FB063E"/>
    <w:rsid w:val="00FB0B2B"/>
    <w:rsid w:val="00FB0C29"/>
    <w:rsid w:val="00FB0E67"/>
    <w:rsid w:val="00FB12F2"/>
    <w:rsid w:val="00FB1454"/>
    <w:rsid w:val="00FB162D"/>
    <w:rsid w:val="00FB168B"/>
    <w:rsid w:val="00FB1730"/>
    <w:rsid w:val="00FB1AB9"/>
    <w:rsid w:val="00FB1AC3"/>
    <w:rsid w:val="00FB2826"/>
    <w:rsid w:val="00FB3006"/>
    <w:rsid w:val="00FB319D"/>
    <w:rsid w:val="00FB3298"/>
    <w:rsid w:val="00FB35E0"/>
    <w:rsid w:val="00FB3990"/>
    <w:rsid w:val="00FB3AE8"/>
    <w:rsid w:val="00FB4173"/>
    <w:rsid w:val="00FB44F4"/>
    <w:rsid w:val="00FB4781"/>
    <w:rsid w:val="00FB4BC6"/>
    <w:rsid w:val="00FB4CA9"/>
    <w:rsid w:val="00FB4FEF"/>
    <w:rsid w:val="00FB50AF"/>
    <w:rsid w:val="00FB527A"/>
    <w:rsid w:val="00FB5951"/>
    <w:rsid w:val="00FB59DB"/>
    <w:rsid w:val="00FB5E83"/>
    <w:rsid w:val="00FB64CC"/>
    <w:rsid w:val="00FB68DA"/>
    <w:rsid w:val="00FB6A51"/>
    <w:rsid w:val="00FB6D7B"/>
    <w:rsid w:val="00FB6F63"/>
    <w:rsid w:val="00FB73DA"/>
    <w:rsid w:val="00FB7993"/>
    <w:rsid w:val="00FB7A94"/>
    <w:rsid w:val="00FC051B"/>
    <w:rsid w:val="00FC0C14"/>
    <w:rsid w:val="00FC1831"/>
    <w:rsid w:val="00FC2455"/>
    <w:rsid w:val="00FC26C9"/>
    <w:rsid w:val="00FC26E1"/>
    <w:rsid w:val="00FC2BB8"/>
    <w:rsid w:val="00FC337B"/>
    <w:rsid w:val="00FC34CF"/>
    <w:rsid w:val="00FC3A1E"/>
    <w:rsid w:val="00FC3C76"/>
    <w:rsid w:val="00FC4383"/>
    <w:rsid w:val="00FC549B"/>
    <w:rsid w:val="00FC5542"/>
    <w:rsid w:val="00FC562C"/>
    <w:rsid w:val="00FC6009"/>
    <w:rsid w:val="00FC6342"/>
    <w:rsid w:val="00FC6436"/>
    <w:rsid w:val="00FC744B"/>
    <w:rsid w:val="00FC74B0"/>
    <w:rsid w:val="00FC7F35"/>
    <w:rsid w:val="00FD03E9"/>
    <w:rsid w:val="00FD03FE"/>
    <w:rsid w:val="00FD112D"/>
    <w:rsid w:val="00FD11FD"/>
    <w:rsid w:val="00FD1335"/>
    <w:rsid w:val="00FD17BA"/>
    <w:rsid w:val="00FD1CB5"/>
    <w:rsid w:val="00FD348C"/>
    <w:rsid w:val="00FD3599"/>
    <w:rsid w:val="00FD35D5"/>
    <w:rsid w:val="00FD3B30"/>
    <w:rsid w:val="00FD4048"/>
    <w:rsid w:val="00FD4400"/>
    <w:rsid w:val="00FD4FD4"/>
    <w:rsid w:val="00FD5032"/>
    <w:rsid w:val="00FD5140"/>
    <w:rsid w:val="00FD571C"/>
    <w:rsid w:val="00FD5F94"/>
    <w:rsid w:val="00FD6622"/>
    <w:rsid w:val="00FD6891"/>
    <w:rsid w:val="00FD6D2A"/>
    <w:rsid w:val="00FD7087"/>
    <w:rsid w:val="00FD79AF"/>
    <w:rsid w:val="00FD7D03"/>
    <w:rsid w:val="00FD7ECA"/>
    <w:rsid w:val="00FE0584"/>
    <w:rsid w:val="00FE060D"/>
    <w:rsid w:val="00FE07D0"/>
    <w:rsid w:val="00FE0A63"/>
    <w:rsid w:val="00FE0D14"/>
    <w:rsid w:val="00FE12DF"/>
    <w:rsid w:val="00FE1D6C"/>
    <w:rsid w:val="00FE21B7"/>
    <w:rsid w:val="00FE22B5"/>
    <w:rsid w:val="00FE22C6"/>
    <w:rsid w:val="00FE2444"/>
    <w:rsid w:val="00FE267A"/>
    <w:rsid w:val="00FE2F6F"/>
    <w:rsid w:val="00FE3CF5"/>
    <w:rsid w:val="00FE46D8"/>
    <w:rsid w:val="00FE4B6D"/>
    <w:rsid w:val="00FE4B76"/>
    <w:rsid w:val="00FE4E47"/>
    <w:rsid w:val="00FE4EBC"/>
    <w:rsid w:val="00FE5382"/>
    <w:rsid w:val="00FE5B7B"/>
    <w:rsid w:val="00FE67DF"/>
    <w:rsid w:val="00FE68EB"/>
    <w:rsid w:val="00FE68F0"/>
    <w:rsid w:val="00FE711C"/>
    <w:rsid w:val="00FE7703"/>
    <w:rsid w:val="00FE7C79"/>
    <w:rsid w:val="00FE7F37"/>
    <w:rsid w:val="00FF03E4"/>
    <w:rsid w:val="00FF0564"/>
    <w:rsid w:val="00FF0BA6"/>
    <w:rsid w:val="00FF0BDE"/>
    <w:rsid w:val="00FF18CF"/>
    <w:rsid w:val="00FF1F62"/>
    <w:rsid w:val="00FF20D8"/>
    <w:rsid w:val="00FF2162"/>
    <w:rsid w:val="00FF2375"/>
    <w:rsid w:val="00FF244A"/>
    <w:rsid w:val="00FF2797"/>
    <w:rsid w:val="00FF2C5E"/>
    <w:rsid w:val="00FF2E66"/>
    <w:rsid w:val="00FF3666"/>
    <w:rsid w:val="00FF37C5"/>
    <w:rsid w:val="00FF3BB7"/>
    <w:rsid w:val="00FF3CD6"/>
    <w:rsid w:val="00FF4072"/>
    <w:rsid w:val="00FF4994"/>
    <w:rsid w:val="00FF4B49"/>
    <w:rsid w:val="00FF4BAE"/>
    <w:rsid w:val="00FF4E86"/>
    <w:rsid w:val="00FF4EA8"/>
    <w:rsid w:val="00FF5215"/>
    <w:rsid w:val="00FF5324"/>
    <w:rsid w:val="00FF584B"/>
    <w:rsid w:val="00FF5FB3"/>
    <w:rsid w:val="00FF61EE"/>
    <w:rsid w:val="00FF678C"/>
    <w:rsid w:val="00FF6A95"/>
    <w:rsid w:val="00FF6C64"/>
    <w:rsid w:val="00FF76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DD83F76-6E9A-4641-92F4-22AACE03C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3A7F7A"/>
    <w:pPr>
      <w:snapToGrid w:val="0"/>
      <w:spacing w:before="120" w:after="80" w:line="360" w:lineRule="auto"/>
      <w:ind w:firstLineChars="200" w:firstLine="200"/>
      <w:jc w:val="both"/>
    </w:pPr>
    <w:rPr>
      <w:rFonts w:ascii="Arial" w:hAnsi="Arial" w:cs="Arial"/>
      <w:sz w:val="24"/>
      <w:szCs w:val="21"/>
    </w:rPr>
  </w:style>
  <w:style w:type="paragraph" w:styleId="1">
    <w:name w:val="heading 1"/>
    <w:next w:val="2"/>
    <w:autoRedefine/>
    <w:qFormat/>
    <w:rsid w:val="001D133C"/>
    <w:pPr>
      <w:keepNext/>
      <w:numPr>
        <w:numId w:val="7"/>
      </w:numPr>
      <w:spacing w:before="480" w:after="360"/>
      <w:jc w:val="center"/>
      <w:outlineLvl w:val="0"/>
    </w:pPr>
    <w:rPr>
      <w:rFonts w:ascii="Arial" w:hAnsi="Arial" w:cs="Arial"/>
      <w:b/>
      <w:bCs/>
      <w:sz w:val="36"/>
      <w:szCs w:val="36"/>
    </w:rPr>
  </w:style>
  <w:style w:type="paragraph" w:styleId="2">
    <w:name w:val="heading 2"/>
    <w:next w:val="3"/>
    <w:qFormat/>
    <w:rsid w:val="00755668"/>
    <w:pPr>
      <w:keepNext/>
      <w:numPr>
        <w:ilvl w:val="1"/>
        <w:numId w:val="7"/>
      </w:numPr>
      <w:adjustRightInd w:val="0"/>
      <w:spacing w:before="240" w:after="240"/>
      <w:textAlignment w:val="bottom"/>
      <w:outlineLvl w:val="1"/>
    </w:pPr>
    <w:rPr>
      <w:rFonts w:ascii="Arial" w:eastAsia="黑体" w:hAnsi="Arial" w:cs="Arial"/>
      <w:sz w:val="30"/>
      <w:szCs w:val="30"/>
    </w:rPr>
  </w:style>
  <w:style w:type="paragraph" w:styleId="3">
    <w:name w:val="heading 3"/>
    <w:basedOn w:val="a0"/>
    <w:next w:val="4"/>
    <w:link w:val="3Char"/>
    <w:qFormat/>
    <w:rsid w:val="00755668"/>
    <w:pPr>
      <w:keepNext/>
      <w:numPr>
        <w:ilvl w:val="2"/>
        <w:numId w:val="7"/>
      </w:numPr>
      <w:spacing w:before="240" w:after="240" w:line="240" w:lineRule="auto"/>
      <w:jc w:val="left"/>
      <w:outlineLvl w:val="2"/>
    </w:pPr>
    <w:rPr>
      <w:rFonts w:eastAsia="黑体" w:cs="Times New Roman"/>
      <w:szCs w:val="24"/>
      <w:lang w:val="x-none" w:eastAsia="x-none"/>
    </w:rPr>
  </w:style>
  <w:style w:type="paragraph" w:styleId="4">
    <w:name w:val="heading 4"/>
    <w:next w:val="a0"/>
    <w:link w:val="4Char"/>
    <w:qFormat/>
    <w:rsid w:val="00755668"/>
    <w:pPr>
      <w:keepNext/>
      <w:spacing w:before="160" w:after="160"/>
      <w:outlineLvl w:val="3"/>
    </w:pPr>
    <w:rPr>
      <w:rFonts w:ascii="Arial" w:eastAsia="黑体" w:hAnsi="Arial" w:cs="Arial"/>
      <w:noProof/>
      <w:color w:val="000000"/>
      <w:sz w:val="21"/>
      <w:szCs w:val="21"/>
    </w:rPr>
  </w:style>
  <w:style w:type="paragraph" w:styleId="5">
    <w:name w:val="heading 5"/>
    <w:basedOn w:val="a0"/>
    <w:qFormat/>
    <w:rsid w:val="00755668"/>
    <w:pPr>
      <w:tabs>
        <w:tab w:val="num" w:pos="2551"/>
      </w:tabs>
      <w:snapToGrid/>
      <w:spacing w:before="0" w:after="0"/>
      <w:ind w:left="2551" w:hanging="850"/>
      <w:outlineLvl w:val="4"/>
    </w:pPr>
  </w:style>
  <w:style w:type="paragraph" w:styleId="6">
    <w:name w:val="heading 6"/>
    <w:aliases w:val="BOD 4,H6,h6,h61,heading 61,PIM 6"/>
    <w:basedOn w:val="a0"/>
    <w:next w:val="a0"/>
    <w:qFormat/>
    <w:rsid w:val="00755668"/>
    <w:pPr>
      <w:keepNext/>
      <w:keepLines/>
      <w:numPr>
        <w:ilvl w:val="5"/>
        <w:numId w:val="1"/>
      </w:numPr>
      <w:spacing w:before="240" w:after="64" w:line="320" w:lineRule="auto"/>
      <w:outlineLvl w:val="5"/>
    </w:pPr>
    <w:rPr>
      <w:rFonts w:eastAsia="黑体"/>
      <w:b/>
      <w:bCs/>
    </w:rPr>
  </w:style>
  <w:style w:type="paragraph" w:styleId="7">
    <w:name w:val="heading 7"/>
    <w:aliases w:val="PIM 7"/>
    <w:basedOn w:val="a0"/>
    <w:next w:val="a0"/>
    <w:qFormat/>
    <w:rsid w:val="00755668"/>
    <w:pPr>
      <w:keepNext/>
      <w:keepLines/>
      <w:numPr>
        <w:ilvl w:val="6"/>
        <w:numId w:val="1"/>
      </w:numPr>
      <w:spacing w:before="240" w:after="64" w:line="320" w:lineRule="auto"/>
      <w:outlineLvl w:val="6"/>
    </w:pPr>
    <w:rPr>
      <w:b/>
      <w:bCs/>
    </w:rPr>
  </w:style>
  <w:style w:type="paragraph" w:styleId="8">
    <w:name w:val="heading 8"/>
    <w:aliases w:val="注意框体"/>
    <w:basedOn w:val="a0"/>
    <w:next w:val="a0"/>
    <w:qFormat/>
    <w:rsid w:val="00755668"/>
    <w:pPr>
      <w:keepNext/>
      <w:keepLines/>
      <w:numPr>
        <w:ilvl w:val="7"/>
        <w:numId w:val="1"/>
      </w:numPr>
      <w:spacing w:before="240" w:after="64" w:line="320" w:lineRule="auto"/>
      <w:outlineLvl w:val="7"/>
    </w:pPr>
    <w:rPr>
      <w:rFonts w:eastAsia="黑体"/>
    </w:rPr>
  </w:style>
  <w:style w:type="paragraph" w:styleId="9">
    <w:name w:val="heading 9"/>
    <w:aliases w:val="A 标题 9"/>
    <w:basedOn w:val="1"/>
    <w:next w:val="a0"/>
    <w:autoRedefine/>
    <w:qFormat/>
    <w:rsid w:val="00755668"/>
    <w:pPr>
      <w:keepLines/>
      <w:numPr>
        <w:ilvl w:val="8"/>
        <w:numId w:val="1"/>
      </w:num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4Char">
    <w:name w:val="标题 4 Char"/>
    <w:link w:val="4"/>
    <w:rsid w:val="00755668"/>
    <w:rPr>
      <w:rFonts w:ascii="Arial" w:eastAsia="黑体" w:hAnsi="Arial" w:cs="Arial"/>
      <w:noProof/>
      <w:color w:val="000000"/>
      <w:sz w:val="21"/>
      <w:szCs w:val="21"/>
      <w:lang w:val="en-US" w:eastAsia="zh-CN" w:bidi="ar-SA"/>
    </w:rPr>
  </w:style>
  <w:style w:type="paragraph" w:customStyle="1" w:styleId="Command">
    <w:name w:val="Command"/>
    <w:rsid w:val="00755668"/>
    <w:pPr>
      <w:spacing w:before="160" w:after="160"/>
    </w:pPr>
    <w:rPr>
      <w:rFonts w:ascii="Arial" w:eastAsia="黑体" w:hAnsi="Arial" w:cs="Arial"/>
      <w:sz w:val="21"/>
      <w:szCs w:val="21"/>
    </w:rPr>
  </w:style>
  <w:style w:type="character" w:styleId="a4">
    <w:name w:val="page number"/>
    <w:basedOn w:val="a1"/>
    <w:rsid w:val="00755668"/>
  </w:style>
  <w:style w:type="paragraph" w:styleId="a5">
    <w:name w:val="Document Map"/>
    <w:basedOn w:val="a0"/>
    <w:semiHidden/>
    <w:rsid w:val="00755668"/>
    <w:pPr>
      <w:shd w:val="clear" w:color="auto" w:fill="000080"/>
    </w:pPr>
  </w:style>
  <w:style w:type="paragraph" w:customStyle="1" w:styleId="a">
    <w:name w:val="附录头"/>
    <w:basedOn w:val="1"/>
    <w:rsid w:val="00791958"/>
    <w:pPr>
      <w:numPr>
        <w:numId w:val="6"/>
      </w:numPr>
    </w:pPr>
  </w:style>
  <w:style w:type="paragraph" w:customStyle="1" w:styleId="Figure">
    <w:name w:val="Figure"/>
    <w:basedOn w:val="a0"/>
    <w:next w:val="FigureDescription"/>
    <w:rsid w:val="00755668"/>
    <w:pPr>
      <w:keepNext/>
      <w:jc w:val="center"/>
    </w:pPr>
  </w:style>
  <w:style w:type="paragraph" w:customStyle="1" w:styleId="FigureDescription">
    <w:name w:val="Figure Description"/>
    <w:next w:val="a0"/>
    <w:rsid w:val="00755668"/>
    <w:pPr>
      <w:numPr>
        <w:ilvl w:val="5"/>
        <w:numId w:val="7"/>
      </w:numPr>
      <w:snapToGrid w:val="0"/>
      <w:spacing w:before="80" w:after="320"/>
      <w:jc w:val="center"/>
    </w:pPr>
    <w:rPr>
      <w:rFonts w:ascii="Arial" w:eastAsia="黑体" w:hAnsi="Arial" w:cs="Arial"/>
      <w:sz w:val="18"/>
      <w:szCs w:val="18"/>
    </w:rPr>
  </w:style>
  <w:style w:type="paragraph" w:customStyle="1" w:styleId="INFeature">
    <w:name w:val="IN Feature"/>
    <w:next w:val="INStep"/>
    <w:rsid w:val="00755668"/>
    <w:pPr>
      <w:keepNext/>
      <w:keepLines/>
      <w:numPr>
        <w:ilvl w:val="7"/>
        <w:numId w:val="7"/>
      </w:numPr>
      <w:spacing w:before="240" w:after="240"/>
      <w:outlineLvl w:val="7"/>
    </w:pPr>
    <w:rPr>
      <w:rFonts w:ascii="Arial" w:eastAsia="黑体" w:hAnsi="Arial" w:cs="Arial"/>
      <w:sz w:val="21"/>
      <w:szCs w:val="21"/>
    </w:rPr>
  </w:style>
  <w:style w:type="paragraph" w:customStyle="1" w:styleId="INStep">
    <w:name w:val="IN Step"/>
    <w:basedOn w:val="a0"/>
    <w:link w:val="INStepChar"/>
    <w:rsid w:val="00755668"/>
    <w:pPr>
      <w:keepLines/>
      <w:numPr>
        <w:ilvl w:val="8"/>
        <w:numId w:val="7"/>
      </w:numPr>
      <w:snapToGrid/>
      <w:outlineLvl w:val="8"/>
    </w:pPr>
    <w:rPr>
      <w:rFonts w:cs="Times New Roman"/>
      <w:lang w:val="x-none" w:eastAsia="x-none"/>
    </w:rPr>
  </w:style>
  <w:style w:type="character" w:customStyle="1" w:styleId="INStepChar">
    <w:name w:val="IN Step Char"/>
    <w:link w:val="INStep"/>
    <w:rsid w:val="006F09DE"/>
    <w:rPr>
      <w:rFonts w:ascii="Arial" w:hAnsi="Arial"/>
      <w:sz w:val="24"/>
      <w:szCs w:val="21"/>
      <w:lang w:val="x-none" w:eastAsia="x-none"/>
    </w:rPr>
  </w:style>
  <w:style w:type="paragraph" w:customStyle="1" w:styleId="INVoice">
    <w:name w:val="IN Voice"/>
    <w:rsid w:val="00755668"/>
    <w:pPr>
      <w:spacing w:before="60" w:after="60"/>
    </w:pPr>
    <w:rPr>
      <w:rFonts w:ascii="Arial" w:hAnsi="Arial" w:cs="黑体"/>
      <w:noProof/>
      <w:sz w:val="15"/>
      <w:szCs w:val="15"/>
    </w:rPr>
  </w:style>
  <w:style w:type="paragraph" w:customStyle="1" w:styleId="ItemList">
    <w:name w:val="Item List"/>
    <w:link w:val="ItemListChar"/>
    <w:rsid w:val="00755668"/>
    <w:pPr>
      <w:spacing w:line="300" w:lineRule="auto"/>
      <w:jc w:val="both"/>
    </w:pPr>
    <w:rPr>
      <w:rFonts w:ascii="Arial" w:hAnsi="Arial" w:cs="Arial"/>
      <w:sz w:val="21"/>
      <w:szCs w:val="21"/>
    </w:rPr>
  </w:style>
  <w:style w:type="character" w:customStyle="1" w:styleId="ItemListChar">
    <w:name w:val="Item List Char"/>
    <w:link w:val="ItemList"/>
    <w:rsid w:val="00755668"/>
    <w:rPr>
      <w:rFonts w:ascii="Arial" w:hAnsi="Arial" w:cs="Arial"/>
      <w:sz w:val="21"/>
      <w:szCs w:val="21"/>
      <w:lang w:val="en-US" w:eastAsia="zh-CN" w:bidi="ar-SA"/>
    </w:rPr>
  </w:style>
  <w:style w:type="paragraph" w:customStyle="1" w:styleId="ItemListinTable">
    <w:name w:val="Item List in Table"/>
    <w:basedOn w:val="ItemList"/>
    <w:link w:val="ItemListinTableChar"/>
    <w:rsid w:val="00755668"/>
    <w:pPr>
      <w:numPr>
        <w:numId w:val="2"/>
      </w:numPr>
      <w:spacing w:line="240" w:lineRule="auto"/>
    </w:pPr>
    <w:rPr>
      <w:rFonts w:cs="Times New Roman"/>
      <w:sz w:val="18"/>
      <w:szCs w:val="18"/>
      <w:lang w:val="x-none" w:eastAsia="x-none"/>
    </w:rPr>
  </w:style>
  <w:style w:type="character" w:customStyle="1" w:styleId="ItemListinTableChar">
    <w:name w:val="Item List in Table Char"/>
    <w:link w:val="ItemListinTable"/>
    <w:rsid w:val="00755668"/>
    <w:rPr>
      <w:rFonts w:ascii="Arial" w:hAnsi="Arial" w:cs="Arial"/>
      <w:sz w:val="18"/>
      <w:szCs w:val="18"/>
    </w:rPr>
  </w:style>
  <w:style w:type="paragraph" w:customStyle="1" w:styleId="ItemStep">
    <w:name w:val="Item Step"/>
    <w:link w:val="ItemStepChar"/>
    <w:rsid w:val="00755668"/>
    <w:pPr>
      <w:numPr>
        <w:ilvl w:val="4"/>
        <w:numId w:val="7"/>
      </w:numPr>
    </w:pPr>
    <w:rPr>
      <w:rFonts w:ascii="Arial" w:hAnsi="Arial"/>
      <w:sz w:val="21"/>
      <w:szCs w:val="21"/>
    </w:rPr>
  </w:style>
  <w:style w:type="character" w:customStyle="1" w:styleId="ItemStepChar">
    <w:name w:val="Item Step Char"/>
    <w:link w:val="ItemStep"/>
    <w:rsid w:val="00755668"/>
    <w:rPr>
      <w:rFonts w:ascii="Arial" w:hAnsi="Arial"/>
      <w:sz w:val="21"/>
      <w:szCs w:val="21"/>
      <w:lang w:bidi="ar-SA"/>
    </w:rPr>
  </w:style>
  <w:style w:type="paragraph" w:customStyle="1" w:styleId="ItemStepinTable">
    <w:name w:val="Item Step in Table"/>
    <w:basedOn w:val="a0"/>
    <w:rsid w:val="00755668"/>
    <w:pPr>
      <w:numPr>
        <w:numId w:val="5"/>
      </w:numPr>
    </w:pPr>
    <w:rPr>
      <w:sz w:val="18"/>
      <w:szCs w:val="18"/>
    </w:rPr>
  </w:style>
  <w:style w:type="paragraph" w:customStyle="1" w:styleId="NotesHeading">
    <w:name w:val="Notes Heading"/>
    <w:next w:val="a0"/>
    <w:link w:val="NotesHeadingChar"/>
    <w:rsid w:val="00755668"/>
    <w:pPr>
      <w:keepNext/>
      <w:pBdr>
        <w:top w:val="single" w:sz="8" w:space="5" w:color="auto"/>
      </w:pBdr>
      <w:snapToGrid w:val="0"/>
      <w:spacing w:before="80" w:after="80"/>
      <w:ind w:left="1134"/>
    </w:pPr>
    <w:rPr>
      <w:rFonts w:ascii="Arial" w:eastAsia="黑体" w:hAnsi="Arial" w:cs="Arial"/>
      <w:noProof/>
      <w:sz w:val="21"/>
      <w:szCs w:val="21"/>
    </w:rPr>
  </w:style>
  <w:style w:type="character" w:customStyle="1" w:styleId="NotesHeadingChar">
    <w:name w:val="Notes Heading Char"/>
    <w:link w:val="NotesHeading"/>
    <w:rsid w:val="00755668"/>
    <w:rPr>
      <w:rFonts w:ascii="Arial" w:eastAsia="黑体" w:hAnsi="Arial" w:cs="Arial"/>
      <w:noProof/>
      <w:sz w:val="21"/>
      <w:szCs w:val="21"/>
      <w:lang w:val="en-US" w:eastAsia="zh-CN" w:bidi="ar-SA"/>
    </w:rPr>
  </w:style>
  <w:style w:type="paragraph" w:customStyle="1" w:styleId="NotesHeadinginTable">
    <w:name w:val="Notes Heading in Table"/>
    <w:basedOn w:val="NotesHeading"/>
    <w:next w:val="NotesTextinTable"/>
    <w:link w:val="NotesHeadinginTableChar"/>
    <w:rsid w:val="00755668"/>
    <w:pPr>
      <w:pBdr>
        <w:top w:val="none" w:sz="0" w:space="0" w:color="auto"/>
      </w:pBdr>
      <w:ind w:left="0"/>
    </w:pPr>
    <w:rPr>
      <w:sz w:val="18"/>
      <w:szCs w:val="18"/>
    </w:rPr>
  </w:style>
  <w:style w:type="paragraph" w:customStyle="1" w:styleId="NotesTextinTable">
    <w:name w:val="Notes Text in Table"/>
    <w:basedOn w:val="NotesText"/>
    <w:link w:val="NotesTextinTableChar"/>
    <w:rsid w:val="00755668"/>
    <w:pPr>
      <w:pBdr>
        <w:bottom w:val="none" w:sz="0" w:space="0" w:color="auto"/>
      </w:pBdr>
      <w:ind w:left="0"/>
    </w:pPr>
    <w:rPr>
      <w:sz w:val="18"/>
      <w:szCs w:val="18"/>
    </w:rPr>
  </w:style>
  <w:style w:type="paragraph" w:customStyle="1" w:styleId="NotesText">
    <w:name w:val="Notes Text"/>
    <w:link w:val="NotesTextChar"/>
    <w:rsid w:val="00755668"/>
    <w:pPr>
      <w:pBdr>
        <w:bottom w:val="single" w:sz="8" w:space="5" w:color="auto"/>
      </w:pBdr>
      <w:ind w:left="1134"/>
      <w:jc w:val="both"/>
    </w:pPr>
    <w:rPr>
      <w:rFonts w:ascii="Arial" w:eastAsia="楷体_GB2312" w:hAnsi="Arial" w:cs="Arial"/>
      <w:noProof/>
      <w:color w:val="000000"/>
      <w:sz w:val="21"/>
      <w:szCs w:val="21"/>
    </w:rPr>
  </w:style>
  <w:style w:type="character" w:customStyle="1" w:styleId="NotesTextChar">
    <w:name w:val="Notes Text Char"/>
    <w:link w:val="NotesText"/>
    <w:rsid w:val="00755668"/>
    <w:rPr>
      <w:rFonts w:ascii="Arial" w:eastAsia="楷体_GB2312" w:hAnsi="Arial" w:cs="Arial"/>
      <w:noProof/>
      <w:color w:val="000000"/>
      <w:sz w:val="21"/>
      <w:szCs w:val="21"/>
      <w:lang w:val="en-US" w:eastAsia="zh-CN" w:bidi="ar-SA"/>
    </w:rPr>
  </w:style>
  <w:style w:type="character" w:customStyle="1" w:styleId="NotesTextinTableChar">
    <w:name w:val="Notes Text in Table Char"/>
    <w:link w:val="NotesTextinTable"/>
    <w:rsid w:val="00755668"/>
    <w:rPr>
      <w:rFonts w:ascii="Arial" w:eastAsia="楷体_GB2312" w:hAnsi="Arial" w:cs="Arial"/>
      <w:noProof/>
      <w:color w:val="000000"/>
      <w:sz w:val="18"/>
      <w:szCs w:val="18"/>
      <w:lang w:val="en-US" w:eastAsia="zh-CN" w:bidi="ar-SA"/>
    </w:rPr>
  </w:style>
  <w:style w:type="character" w:customStyle="1" w:styleId="NotesHeadinginTableChar">
    <w:name w:val="Notes Heading in Table Char"/>
    <w:link w:val="NotesHeadinginTable"/>
    <w:rsid w:val="00755668"/>
    <w:rPr>
      <w:rFonts w:ascii="Arial" w:eastAsia="黑体" w:hAnsi="Arial" w:cs="Arial"/>
      <w:noProof/>
      <w:sz w:val="18"/>
      <w:szCs w:val="18"/>
      <w:lang w:val="en-US" w:eastAsia="zh-CN" w:bidi="ar-SA"/>
    </w:rPr>
  </w:style>
  <w:style w:type="paragraph" w:customStyle="1" w:styleId="NotesTextlist">
    <w:name w:val="Notes Text list"/>
    <w:rsid w:val="00755668"/>
    <w:pPr>
      <w:pBdr>
        <w:bottom w:val="single" w:sz="8" w:space="5" w:color="auto"/>
      </w:pBdr>
    </w:pPr>
    <w:rPr>
      <w:rFonts w:ascii="Arial" w:eastAsia="楷体_GB2312" w:hAnsi="Arial" w:cs="Arial"/>
      <w:noProof/>
      <w:color w:val="000000"/>
      <w:sz w:val="21"/>
      <w:szCs w:val="21"/>
    </w:rPr>
  </w:style>
  <w:style w:type="paragraph" w:customStyle="1" w:styleId="NotesTextListinTable">
    <w:name w:val="Notes Text List in Table"/>
    <w:rsid w:val="00755668"/>
    <w:pPr>
      <w:numPr>
        <w:numId w:val="3"/>
      </w:numPr>
    </w:pPr>
    <w:rPr>
      <w:rFonts w:ascii="Arial" w:eastAsia="楷体_GB2312" w:hAnsi="Arial" w:cs="楷体_GB2312"/>
      <w:noProof/>
      <w:sz w:val="18"/>
      <w:szCs w:val="18"/>
    </w:rPr>
  </w:style>
  <w:style w:type="table" w:styleId="a6">
    <w:name w:val="Table Grid"/>
    <w:basedOn w:val="a2"/>
    <w:rsid w:val="00755668"/>
    <w:pPr>
      <w:snapToGrid w:val="0"/>
      <w:spacing w:before="80" w:after="80" w:line="300" w:lineRule="auto"/>
      <w:ind w:left="1701"/>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
    <w:name w:val="Table"/>
    <w:basedOn w:val="a6"/>
    <w:rsid w:val="00755668"/>
    <w:pPr>
      <w:widowControl w:val="0"/>
      <w:spacing w:before="0" w:after="0" w:line="240" w:lineRule="auto"/>
      <w:ind w:left="0"/>
      <w:jc w:val="left"/>
    </w:pPr>
    <w:tblPr>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wordWrap/>
        <w:ind w:leftChars="0" w:left="0"/>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D9D9D9"/>
      </w:tcPr>
    </w:tblStylePr>
  </w:style>
  <w:style w:type="paragraph" w:customStyle="1" w:styleId="TableDescription">
    <w:name w:val="Table Description"/>
    <w:next w:val="a0"/>
    <w:rsid w:val="00755668"/>
    <w:pPr>
      <w:keepNext/>
      <w:numPr>
        <w:ilvl w:val="6"/>
        <w:numId w:val="7"/>
      </w:numPr>
      <w:snapToGrid w:val="0"/>
      <w:spacing w:before="160" w:after="80"/>
      <w:jc w:val="center"/>
    </w:pPr>
    <w:rPr>
      <w:rFonts w:ascii="Arial" w:eastAsia="黑体" w:hAnsi="Arial" w:cs="Arial"/>
      <w:sz w:val="18"/>
      <w:szCs w:val="18"/>
    </w:rPr>
  </w:style>
  <w:style w:type="paragraph" w:customStyle="1" w:styleId="TableHeading">
    <w:name w:val="Table Heading"/>
    <w:rsid w:val="00755668"/>
    <w:pPr>
      <w:keepNext/>
      <w:snapToGrid w:val="0"/>
      <w:spacing w:before="80" w:after="80"/>
      <w:jc w:val="center"/>
    </w:pPr>
    <w:rPr>
      <w:rFonts w:ascii="Arial" w:eastAsia="黑体" w:hAnsi="Arial" w:cs="Arial"/>
      <w:sz w:val="18"/>
      <w:szCs w:val="18"/>
    </w:rPr>
  </w:style>
  <w:style w:type="paragraph" w:customStyle="1" w:styleId="TableText">
    <w:name w:val="Table Text"/>
    <w:link w:val="TableTextChar"/>
    <w:rsid w:val="00755668"/>
    <w:pPr>
      <w:snapToGrid w:val="0"/>
      <w:spacing w:before="80" w:after="80"/>
    </w:pPr>
    <w:rPr>
      <w:rFonts w:ascii="Arial" w:hAnsi="Arial" w:cs="Arial"/>
      <w:sz w:val="18"/>
      <w:szCs w:val="18"/>
    </w:rPr>
  </w:style>
  <w:style w:type="character" w:customStyle="1" w:styleId="TableTextChar">
    <w:name w:val="Table Text Char"/>
    <w:link w:val="TableText"/>
    <w:rsid w:val="00755668"/>
    <w:rPr>
      <w:rFonts w:ascii="Arial" w:hAnsi="Arial" w:cs="Arial"/>
      <w:sz w:val="18"/>
      <w:szCs w:val="18"/>
      <w:lang w:val="en-US" w:eastAsia="zh-CN" w:bidi="ar-SA"/>
    </w:rPr>
  </w:style>
  <w:style w:type="paragraph" w:customStyle="1" w:styleId="TerminalDisplay">
    <w:name w:val="Terminal Display"/>
    <w:link w:val="TerminalDisplayChar"/>
    <w:rsid w:val="00755668"/>
    <w:pPr>
      <w:widowControl w:val="0"/>
      <w:shd w:val="clear" w:color="auto" w:fill="D9D9D9"/>
      <w:ind w:left="1134"/>
      <w:jc w:val="both"/>
    </w:pPr>
    <w:rPr>
      <w:rFonts w:ascii="Courier New" w:hAnsi="Courier New" w:cs="Courier New"/>
      <w:noProof/>
      <w:sz w:val="17"/>
      <w:szCs w:val="17"/>
    </w:rPr>
  </w:style>
  <w:style w:type="character" w:customStyle="1" w:styleId="TerminalDisplayChar">
    <w:name w:val="Terminal Display Char"/>
    <w:link w:val="TerminalDisplay"/>
    <w:rsid w:val="00755668"/>
    <w:rPr>
      <w:rFonts w:ascii="Courier New" w:hAnsi="Courier New" w:cs="Courier New"/>
      <w:noProof/>
      <w:sz w:val="17"/>
      <w:szCs w:val="17"/>
      <w:shd w:val="clear" w:color="auto" w:fill="D9D9D9"/>
      <w:lang w:val="en-US" w:eastAsia="zh-CN" w:bidi="ar-SA"/>
    </w:rPr>
  </w:style>
  <w:style w:type="paragraph" w:customStyle="1" w:styleId="TOC1">
    <w:name w:val="TOC 标题1"/>
    <w:next w:val="10"/>
    <w:rsid w:val="00755668"/>
    <w:pPr>
      <w:keepNext/>
      <w:snapToGrid w:val="0"/>
      <w:spacing w:before="480" w:after="360"/>
      <w:jc w:val="center"/>
    </w:pPr>
    <w:rPr>
      <w:rFonts w:ascii="Arial" w:eastAsia="黑体" w:hAnsi="Arial" w:cs="Arial"/>
      <w:noProof/>
      <w:sz w:val="36"/>
      <w:szCs w:val="36"/>
    </w:rPr>
  </w:style>
  <w:style w:type="paragraph" w:styleId="10">
    <w:name w:val="toc 1"/>
    <w:basedOn w:val="a0"/>
    <w:next w:val="20"/>
    <w:autoRedefine/>
    <w:uiPriority w:val="39"/>
    <w:rsid w:val="00B50DAE"/>
    <w:pPr>
      <w:keepNext/>
      <w:tabs>
        <w:tab w:val="left" w:pos="839"/>
        <w:tab w:val="right" w:leader="dot" w:pos="8789"/>
      </w:tabs>
      <w:snapToGrid/>
      <w:spacing w:before="100" w:after="100" w:afterAutospacing="1" w:line="240" w:lineRule="auto"/>
      <w:jc w:val="left"/>
      <w:textAlignment w:val="baseline"/>
    </w:pPr>
    <w:rPr>
      <w:rFonts w:eastAsia="黑体"/>
      <w:noProof/>
    </w:rPr>
  </w:style>
  <w:style w:type="paragraph" w:styleId="20">
    <w:name w:val="toc 2"/>
    <w:basedOn w:val="a0"/>
    <w:next w:val="a0"/>
    <w:autoRedefine/>
    <w:uiPriority w:val="39"/>
    <w:rsid w:val="00755668"/>
    <w:pPr>
      <w:tabs>
        <w:tab w:val="right" w:leader="dot" w:pos="8789"/>
      </w:tabs>
      <w:snapToGrid/>
      <w:spacing w:before="60" w:after="0" w:line="240" w:lineRule="auto"/>
      <w:ind w:left="420"/>
      <w:jc w:val="left"/>
    </w:pPr>
    <w:rPr>
      <w:noProof/>
      <w:sz w:val="20"/>
      <w:szCs w:val="20"/>
    </w:rPr>
  </w:style>
  <w:style w:type="paragraph" w:styleId="30">
    <w:name w:val="toc 3"/>
    <w:basedOn w:val="a0"/>
    <w:autoRedefine/>
    <w:uiPriority w:val="39"/>
    <w:rsid w:val="00755668"/>
    <w:pPr>
      <w:tabs>
        <w:tab w:val="right" w:leader="dot" w:pos="8789"/>
      </w:tabs>
      <w:spacing w:before="60" w:after="0" w:line="240" w:lineRule="auto"/>
      <w:ind w:left="839"/>
      <w:jc w:val="left"/>
    </w:pPr>
    <w:rPr>
      <w:noProof/>
      <w:sz w:val="20"/>
      <w:szCs w:val="20"/>
    </w:rPr>
  </w:style>
  <w:style w:type="paragraph" w:styleId="a7">
    <w:name w:val="footer"/>
    <w:basedOn w:val="a0"/>
    <w:link w:val="Char"/>
    <w:uiPriority w:val="99"/>
    <w:rsid w:val="00755668"/>
    <w:pPr>
      <w:spacing w:before="0" w:after="0" w:line="240" w:lineRule="auto"/>
      <w:jc w:val="center"/>
    </w:pPr>
    <w:rPr>
      <w:rFonts w:cs="Times New Roman"/>
      <w:noProof/>
      <w:sz w:val="18"/>
      <w:szCs w:val="18"/>
      <w:lang w:val="x-none" w:eastAsia="x-none"/>
    </w:rPr>
  </w:style>
  <w:style w:type="character" w:customStyle="1" w:styleId="Char">
    <w:name w:val="页脚 Char"/>
    <w:link w:val="a7"/>
    <w:uiPriority w:val="99"/>
    <w:rsid w:val="008223B6"/>
    <w:rPr>
      <w:rFonts w:ascii="Arial" w:hAnsi="Arial" w:cs="Arial"/>
      <w:noProof/>
      <w:sz w:val="18"/>
      <w:szCs w:val="18"/>
    </w:rPr>
  </w:style>
  <w:style w:type="paragraph" w:styleId="a8">
    <w:name w:val="header"/>
    <w:basedOn w:val="a0"/>
    <w:link w:val="Char0"/>
    <w:uiPriority w:val="99"/>
    <w:rsid w:val="00755668"/>
    <w:pPr>
      <w:spacing w:before="0" w:after="0" w:line="240" w:lineRule="auto"/>
      <w:jc w:val="left"/>
      <w:textAlignment w:val="baseline"/>
    </w:pPr>
    <w:rPr>
      <w:rFonts w:cs="Times New Roman"/>
      <w:noProof/>
      <w:sz w:val="18"/>
      <w:szCs w:val="18"/>
      <w:lang w:val="x-none" w:eastAsia="x-none"/>
    </w:rPr>
  </w:style>
  <w:style w:type="character" w:customStyle="1" w:styleId="Char0">
    <w:name w:val="页眉 Char"/>
    <w:link w:val="a8"/>
    <w:uiPriority w:val="99"/>
    <w:rsid w:val="001F0029"/>
    <w:rPr>
      <w:rFonts w:ascii="Arial" w:hAnsi="Arial" w:cs="Arial"/>
      <w:noProof/>
      <w:sz w:val="18"/>
      <w:szCs w:val="18"/>
    </w:rPr>
  </w:style>
  <w:style w:type="table" w:customStyle="1" w:styleId="a9">
    <w:name w:val="正文中的表格"/>
    <w:basedOn w:val="a6"/>
    <w:rsid w:val="00755668"/>
    <w:pPr>
      <w:snapToGrid/>
      <w:spacing w:before="0" w:after="0" w:line="240" w:lineRule="auto"/>
      <w:ind w:left="0"/>
    </w:pPr>
    <w:rPr>
      <w:rFonts w:ascii="Arial" w:hAnsi="Arial" w:cs="Arial"/>
      <w:sz w:val="18"/>
      <w:szCs w:val="18"/>
    </w:rPr>
    <w:tblPr>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cantSplit/>
    </w:trPr>
    <w:tcPr>
      <w:vAlign w:val="center"/>
    </w:tcPr>
  </w:style>
  <w:style w:type="character" w:styleId="aa">
    <w:name w:val="Hyperlink"/>
    <w:uiPriority w:val="99"/>
    <w:rsid w:val="00755668"/>
    <w:rPr>
      <w:color w:val="0000FF"/>
      <w:u w:val="single"/>
    </w:rPr>
  </w:style>
  <w:style w:type="paragraph" w:styleId="ab">
    <w:name w:val="Balloon Text"/>
    <w:basedOn w:val="a0"/>
    <w:semiHidden/>
    <w:rsid w:val="00755668"/>
    <w:rPr>
      <w:sz w:val="18"/>
      <w:szCs w:val="18"/>
    </w:rPr>
  </w:style>
  <w:style w:type="character" w:styleId="ac">
    <w:name w:val="FollowedHyperlink"/>
    <w:rsid w:val="00755668"/>
    <w:rPr>
      <w:color w:val="800080"/>
      <w:u w:val="single"/>
    </w:rPr>
  </w:style>
  <w:style w:type="character" w:styleId="ad">
    <w:name w:val="annotation reference"/>
    <w:semiHidden/>
    <w:rsid w:val="00755668"/>
    <w:rPr>
      <w:sz w:val="21"/>
      <w:szCs w:val="21"/>
    </w:rPr>
  </w:style>
  <w:style w:type="paragraph" w:styleId="ae">
    <w:name w:val="annotation text"/>
    <w:basedOn w:val="a0"/>
    <w:semiHidden/>
    <w:rsid w:val="00755668"/>
    <w:pPr>
      <w:jc w:val="left"/>
    </w:pPr>
  </w:style>
  <w:style w:type="paragraph" w:customStyle="1" w:styleId="TerminalDisplay0">
    <w:name w:val="Terminal Display 图案"/>
    <w:link w:val="TerminalDisplayChar0"/>
    <w:rsid w:val="00755668"/>
    <w:pPr>
      <w:widowControl w:val="0"/>
      <w:shd w:val="clear" w:color="auto" w:fill="D9D9D9"/>
      <w:ind w:left="1134"/>
      <w:jc w:val="both"/>
    </w:pPr>
    <w:rPr>
      <w:rFonts w:ascii="Courier New" w:hAnsi="Courier New" w:cs="Courier New"/>
      <w:noProof/>
      <w:sz w:val="17"/>
      <w:szCs w:val="17"/>
    </w:rPr>
  </w:style>
  <w:style w:type="character" w:customStyle="1" w:styleId="TerminalDisplayChar0">
    <w:name w:val="Terminal Display 图案 Char"/>
    <w:link w:val="TerminalDisplay0"/>
    <w:rsid w:val="006F09DE"/>
    <w:rPr>
      <w:rFonts w:ascii="Courier New" w:hAnsi="Courier New" w:cs="Courier New"/>
      <w:noProof/>
      <w:sz w:val="17"/>
      <w:szCs w:val="17"/>
      <w:shd w:val="clear" w:color="auto" w:fill="D9D9D9"/>
      <w:lang w:val="en-US" w:eastAsia="zh-CN" w:bidi="ar-SA"/>
    </w:rPr>
  </w:style>
  <w:style w:type="paragraph" w:customStyle="1" w:styleId="ItemINStep">
    <w:name w:val="Item INStep"/>
    <w:basedOn w:val="a0"/>
    <w:rsid w:val="00755668"/>
    <w:pPr>
      <w:numPr>
        <w:numId w:val="4"/>
      </w:numPr>
      <w:spacing w:before="100" w:beforeAutospacing="1" w:after="100" w:afterAutospacing="1" w:line="240" w:lineRule="auto"/>
    </w:pPr>
  </w:style>
  <w:style w:type="character" w:customStyle="1" w:styleId="commandkeywords">
    <w:name w:val="command keywords"/>
    <w:rsid w:val="00755668"/>
    <w:rPr>
      <w:rFonts w:ascii="Arial" w:eastAsia="宋体" w:hAnsi="Arial"/>
      <w:b/>
      <w:color w:val="auto"/>
      <w:sz w:val="21"/>
      <w:szCs w:val="21"/>
    </w:rPr>
  </w:style>
  <w:style w:type="paragraph" w:customStyle="1" w:styleId="FigureText">
    <w:name w:val="Figure Text"/>
    <w:rsid w:val="00755668"/>
    <w:pPr>
      <w:snapToGrid w:val="0"/>
      <w:jc w:val="both"/>
    </w:pPr>
    <w:rPr>
      <w:rFonts w:ascii="Arial" w:eastAsia="楷体_GB2312" w:hAnsi="Arial" w:cs="Arial"/>
      <w:noProof/>
      <w:sz w:val="18"/>
      <w:szCs w:val="18"/>
    </w:rPr>
  </w:style>
  <w:style w:type="paragraph" w:styleId="af">
    <w:name w:val="caption"/>
    <w:basedOn w:val="a0"/>
    <w:next w:val="a0"/>
    <w:qFormat/>
    <w:rsid w:val="00755668"/>
    <w:pPr>
      <w:spacing w:before="152" w:after="160"/>
    </w:pPr>
    <w:rPr>
      <w:rFonts w:eastAsia="黑体"/>
    </w:rPr>
  </w:style>
  <w:style w:type="paragraph" w:styleId="af0">
    <w:name w:val="table of figures"/>
    <w:basedOn w:val="a0"/>
    <w:next w:val="a0"/>
    <w:semiHidden/>
    <w:rsid w:val="00755668"/>
    <w:pPr>
      <w:ind w:left="840" w:hanging="420"/>
    </w:pPr>
  </w:style>
  <w:style w:type="paragraph" w:customStyle="1" w:styleId="af1">
    <w:name w:val="图样式"/>
    <w:basedOn w:val="a0"/>
    <w:rsid w:val="00755668"/>
    <w:pPr>
      <w:keepNext/>
      <w:autoSpaceDE w:val="0"/>
      <w:autoSpaceDN w:val="0"/>
      <w:adjustRightInd w:val="0"/>
      <w:snapToGrid/>
      <w:jc w:val="center"/>
    </w:pPr>
    <w:rPr>
      <w:rFonts w:ascii="Times New Roman" w:hAnsi="Times New Roman" w:cs="Times New Roman"/>
      <w:szCs w:val="20"/>
    </w:rPr>
  </w:style>
  <w:style w:type="paragraph" w:styleId="af2">
    <w:name w:val="Revision"/>
    <w:hidden/>
    <w:uiPriority w:val="99"/>
    <w:semiHidden/>
    <w:rsid w:val="00A724C9"/>
    <w:rPr>
      <w:rFonts w:ascii="Arial" w:hAnsi="Arial" w:cs="Arial"/>
      <w:sz w:val="21"/>
      <w:szCs w:val="21"/>
    </w:rPr>
  </w:style>
  <w:style w:type="paragraph" w:styleId="af3">
    <w:name w:val="annotation subject"/>
    <w:basedOn w:val="ae"/>
    <w:next w:val="ae"/>
    <w:semiHidden/>
    <w:rsid w:val="00755668"/>
    <w:rPr>
      <w:b/>
      <w:bCs/>
    </w:rPr>
  </w:style>
  <w:style w:type="paragraph" w:styleId="af4">
    <w:name w:val="Body Text Indent"/>
    <w:basedOn w:val="a0"/>
    <w:rsid w:val="00755668"/>
    <w:pPr>
      <w:spacing w:after="120"/>
      <w:ind w:leftChars="200" w:left="420"/>
    </w:pPr>
  </w:style>
  <w:style w:type="paragraph" w:customStyle="1" w:styleId="Char2Char1Char">
    <w:name w:val="默认段落字体 Char2 Char1 Char"/>
    <w:aliases w:val="默认段落字体 Char2 Char Char Char,默认段落字体 Char Char1 Char Char1 Char,默认段落字体 Char Char1 Char Char Char Char,默认段落字体 Para Char Char Char Char Char Char Char Char1 Char Char Char Char Char,默认段落字体 Char Char1 Char1 Char Char Char Char"/>
    <w:basedOn w:val="a0"/>
    <w:rsid w:val="00C53B49"/>
    <w:pPr>
      <w:widowControl w:val="0"/>
      <w:snapToGrid/>
      <w:spacing w:before="0" w:after="0" w:line="240" w:lineRule="auto"/>
      <w:jc w:val="left"/>
    </w:pPr>
    <w:rPr>
      <w:rFonts w:ascii="Tahoma" w:hAnsi="Tahoma" w:cs="Times New Roman"/>
      <w:kern w:val="2"/>
      <w:szCs w:val="20"/>
    </w:rPr>
  </w:style>
  <w:style w:type="paragraph" w:styleId="21">
    <w:name w:val="Body Text First Indent 2"/>
    <w:basedOn w:val="af4"/>
    <w:rsid w:val="00755668"/>
    <w:pPr>
      <w:widowControl w:val="0"/>
      <w:snapToGrid/>
      <w:spacing w:before="0" w:line="240" w:lineRule="auto"/>
      <w:ind w:firstLine="420"/>
    </w:pPr>
    <w:rPr>
      <w:rFonts w:ascii="Times New Roman" w:hAnsi="Times New Roman" w:cs="Times New Roman"/>
      <w:kern w:val="2"/>
      <w:szCs w:val="24"/>
    </w:rPr>
  </w:style>
  <w:style w:type="paragraph" w:styleId="af5">
    <w:name w:val="Title"/>
    <w:basedOn w:val="a0"/>
    <w:next w:val="a0"/>
    <w:link w:val="Char1"/>
    <w:uiPriority w:val="10"/>
    <w:qFormat/>
    <w:rsid w:val="00C26787"/>
    <w:pPr>
      <w:widowControl w:val="0"/>
      <w:snapToGrid/>
      <w:spacing w:before="240" w:after="60" w:line="240" w:lineRule="auto"/>
      <w:jc w:val="center"/>
      <w:outlineLvl w:val="0"/>
    </w:pPr>
    <w:rPr>
      <w:rFonts w:ascii="Cambria" w:hAnsi="Cambria" w:cs="Times New Roman"/>
      <w:b/>
      <w:bCs/>
      <w:sz w:val="32"/>
      <w:szCs w:val="32"/>
      <w:lang w:val="x-none" w:eastAsia="x-none"/>
    </w:rPr>
  </w:style>
  <w:style w:type="character" w:customStyle="1" w:styleId="Char1">
    <w:name w:val="标题 Char"/>
    <w:link w:val="af5"/>
    <w:uiPriority w:val="10"/>
    <w:rsid w:val="00C26787"/>
    <w:rPr>
      <w:rFonts w:ascii="Cambria" w:hAnsi="Cambria"/>
      <w:b/>
      <w:bCs/>
      <w:sz w:val="32"/>
      <w:szCs w:val="32"/>
    </w:rPr>
  </w:style>
  <w:style w:type="paragraph" w:styleId="af6">
    <w:name w:val="List Paragraph"/>
    <w:basedOn w:val="a0"/>
    <w:uiPriority w:val="34"/>
    <w:qFormat/>
    <w:rsid w:val="00C26787"/>
    <w:pPr>
      <w:widowControl w:val="0"/>
      <w:snapToGrid/>
      <w:spacing w:before="0" w:after="0" w:line="240" w:lineRule="auto"/>
      <w:ind w:firstLine="420"/>
    </w:pPr>
    <w:rPr>
      <w:rFonts w:ascii="Calibri" w:hAnsi="Calibri" w:cs="Times New Roman"/>
      <w:kern w:val="2"/>
      <w:szCs w:val="22"/>
    </w:rPr>
  </w:style>
  <w:style w:type="paragraph" w:customStyle="1" w:styleId="itemlist0">
    <w:name w:val="itemlist"/>
    <w:basedOn w:val="a0"/>
    <w:rsid w:val="00A8050A"/>
    <w:pPr>
      <w:tabs>
        <w:tab w:val="num" w:pos="360"/>
      </w:tabs>
      <w:snapToGrid/>
      <w:spacing w:before="0" w:after="0"/>
    </w:pPr>
  </w:style>
  <w:style w:type="paragraph" w:customStyle="1" w:styleId="Char2">
    <w:name w:val="Char"/>
    <w:basedOn w:val="a0"/>
    <w:rsid w:val="00C771A2"/>
    <w:pPr>
      <w:widowControl w:val="0"/>
      <w:snapToGrid/>
      <w:spacing w:before="0" w:after="0" w:line="240" w:lineRule="auto"/>
      <w:jc w:val="center"/>
    </w:pPr>
    <w:rPr>
      <w:rFonts w:ascii="Tahoma" w:hAnsi="Tahoma" w:cs="Times New Roman"/>
      <w:kern w:val="2"/>
      <w:szCs w:val="20"/>
    </w:rPr>
  </w:style>
  <w:style w:type="character" w:customStyle="1" w:styleId="apple-style-span">
    <w:name w:val="apple-style-span"/>
    <w:basedOn w:val="a1"/>
    <w:rsid w:val="009C06F0"/>
  </w:style>
  <w:style w:type="character" w:customStyle="1" w:styleId="apple-converted-space">
    <w:name w:val="apple-converted-space"/>
    <w:basedOn w:val="a1"/>
    <w:rsid w:val="009C06F0"/>
  </w:style>
  <w:style w:type="character" w:styleId="af7">
    <w:name w:val="Emphasis"/>
    <w:qFormat/>
    <w:rsid w:val="009C06F0"/>
    <w:rPr>
      <w:i/>
      <w:iCs/>
    </w:rPr>
  </w:style>
  <w:style w:type="paragraph" w:styleId="40">
    <w:name w:val="toc 4"/>
    <w:basedOn w:val="a0"/>
    <w:next w:val="a0"/>
    <w:autoRedefine/>
    <w:uiPriority w:val="39"/>
    <w:rsid w:val="00B92AEF"/>
    <w:pPr>
      <w:ind w:leftChars="600" w:left="1260"/>
    </w:pPr>
  </w:style>
  <w:style w:type="paragraph" w:styleId="90">
    <w:name w:val="toc 9"/>
    <w:basedOn w:val="a0"/>
    <w:next w:val="a0"/>
    <w:autoRedefine/>
    <w:uiPriority w:val="39"/>
    <w:rsid w:val="00B92AEF"/>
    <w:pPr>
      <w:ind w:leftChars="1600" w:left="3360"/>
    </w:pPr>
  </w:style>
  <w:style w:type="paragraph" w:styleId="80">
    <w:name w:val="toc 8"/>
    <w:basedOn w:val="a0"/>
    <w:next w:val="a0"/>
    <w:autoRedefine/>
    <w:uiPriority w:val="39"/>
    <w:rsid w:val="00B92AEF"/>
    <w:pPr>
      <w:ind w:leftChars="1400" w:left="2940"/>
    </w:pPr>
  </w:style>
  <w:style w:type="paragraph" w:styleId="af8">
    <w:name w:val="Subtitle"/>
    <w:basedOn w:val="a0"/>
    <w:next w:val="a0"/>
    <w:link w:val="Char3"/>
    <w:qFormat/>
    <w:rsid w:val="00B92AEF"/>
    <w:pPr>
      <w:spacing w:before="240" w:after="60" w:line="312" w:lineRule="auto"/>
      <w:jc w:val="center"/>
      <w:outlineLvl w:val="1"/>
    </w:pPr>
    <w:rPr>
      <w:rFonts w:ascii="Cambria" w:hAnsi="Cambria" w:cs="Times New Roman"/>
      <w:b/>
      <w:bCs/>
      <w:kern w:val="28"/>
      <w:sz w:val="32"/>
      <w:szCs w:val="32"/>
      <w:lang w:val="x-none" w:eastAsia="x-none"/>
    </w:rPr>
  </w:style>
  <w:style w:type="character" w:customStyle="1" w:styleId="Char3">
    <w:name w:val="副标题 Char"/>
    <w:link w:val="af8"/>
    <w:rsid w:val="00B92AEF"/>
    <w:rPr>
      <w:rFonts w:ascii="Cambria" w:hAnsi="Cambria" w:cs="Times New Roman"/>
      <w:b/>
      <w:bCs/>
      <w:kern w:val="28"/>
      <w:sz w:val="32"/>
      <w:szCs w:val="32"/>
    </w:rPr>
  </w:style>
  <w:style w:type="paragraph" w:customStyle="1" w:styleId="picture">
    <w:name w:val="picture"/>
    <w:basedOn w:val="a0"/>
    <w:next w:val="a0"/>
    <w:rsid w:val="00B81BD0"/>
    <w:pPr>
      <w:snapToGrid/>
      <w:spacing w:before="360" w:after="0"/>
      <w:jc w:val="center"/>
    </w:pPr>
    <w:rPr>
      <w:rFonts w:ascii="Century Schoolbook" w:hAnsi="Century Schoolbook" w:cs="Times New Roman"/>
      <w:sz w:val="22"/>
      <w:szCs w:val="20"/>
      <w:lang w:eastAsia="en-US"/>
    </w:rPr>
  </w:style>
  <w:style w:type="paragraph" w:customStyle="1" w:styleId="af9">
    <w:name w:val="问题"/>
    <w:basedOn w:val="20"/>
    <w:next w:val="afa"/>
    <w:rsid w:val="00B81BD0"/>
    <w:pPr>
      <w:widowControl w:val="0"/>
      <w:tabs>
        <w:tab w:val="clear" w:pos="8789"/>
      </w:tabs>
      <w:spacing w:before="0" w:line="360" w:lineRule="auto"/>
      <w:ind w:left="240"/>
    </w:pPr>
    <w:rPr>
      <w:rFonts w:ascii="Times New Roman" w:hAnsi="Times New Roman" w:cs="Times New Roman"/>
      <w:noProof w:val="0"/>
      <w:color w:val="FF6600"/>
      <w:kern w:val="2"/>
      <w:sz w:val="18"/>
      <w:szCs w:val="24"/>
    </w:rPr>
  </w:style>
  <w:style w:type="paragraph" w:styleId="afa">
    <w:name w:val="Block Text"/>
    <w:basedOn w:val="a0"/>
    <w:rsid w:val="00B81BD0"/>
    <w:pPr>
      <w:spacing w:after="120"/>
      <w:ind w:leftChars="700" w:left="1440" w:rightChars="700" w:right="1440"/>
    </w:pPr>
  </w:style>
  <w:style w:type="character" w:styleId="afb">
    <w:name w:val="Strong"/>
    <w:qFormat/>
    <w:rsid w:val="00037BBB"/>
    <w:rPr>
      <w:b/>
      <w:bCs/>
    </w:rPr>
  </w:style>
  <w:style w:type="character" w:customStyle="1" w:styleId="error1">
    <w:name w:val="error1"/>
    <w:rsid w:val="00263692"/>
    <w:rPr>
      <w:shd w:val="clear" w:color="auto" w:fill="FFCCCC"/>
    </w:rPr>
  </w:style>
  <w:style w:type="paragraph" w:customStyle="1" w:styleId="15">
    <w:name w:val="缩进_小四号_1.5行距"/>
    <w:basedOn w:val="a0"/>
    <w:rsid w:val="002B2540"/>
    <w:pPr>
      <w:widowControl w:val="0"/>
      <w:snapToGrid/>
      <w:spacing w:before="0" w:after="0"/>
      <w:ind w:firstLine="480"/>
    </w:pPr>
    <w:rPr>
      <w:rFonts w:ascii="Times New Roman" w:hAnsi="Times New Roman" w:cs="宋体"/>
      <w:kern w:val="2"/>
      <w:szCs w:val="20"/>
    </w:rPr>
  </w:style>
  <w:style w:type="character" w:styleId="afc">
    <w:name w:val="line number"/>
    <w:basedOn w:val="a1"/>
    <w:rsid w:val="008E1795"/>
  </w:style>
  <w:style w:type="paragraph" w:customStyle="1" w:styleId="CharCharChar1Char">
    <w:name w:val="Char Char Char1 Char"/>
    <w:basedOn w:val="a0"/>
    <w:rsid w:val="00E64144"/>
    <w:pPr>
      <w:snapToGrid/>
      <w:spacing w:before="0" w:after="160" w:line="240" w:lineRule="exact"/>
      <w:jc w:val="left"/>
    </w:pPr>
    <w:rPr>
      <w:rFonts w:eastAsia="Times New Roman" w:cs="Times New Roman"/>
      <w:sz w:val="20"/>
      <w:szCs w:val="20"/>
      <w:lang w:eastAsia="en-US"/>
    </w:rPr>
  </w:style>
  <w:style w:type="paragraph" w:customStyle="1" w:styleId="RepParaltp">
    <w:name w:val="!RepPar_alt+p"/>
    <w:basedOn w:val="a0"/>
    <w:link w:val="RepParaltpChar"/>
    <w:rsid w:val="00E64144"/>
    <w:pPr>
      <w:widowControl w:val="0"/>
      <w:snapToGrid/>
      <w:spacing w:before="0" w:after="0"/>
    </w:pPr>
    <w:rPr>
      <w:rFonts w:ascii="Times New Roman" w:hAnsi="Times New Roman" w:cs="Times New Roman"/>
      <w:kern w:val="2"/>
      <w:szCs w:val="24"/>
      <w:lang w:val="x-none" w:eastAsia="x-none"/>
    </w:rPr>
  </w:style>
  <w:style w:type="character" w:customStyle="1" w:styleId="RepParaltpChar">
    <w:name w:val="!RepPar_alt+p Char"/>
    <w:link w:val="RepParaltp"/>
    <w:rsid w:val="00E64144"/>
    <w:rPr>
      <w:kern w:val="2"/>
      <w:sz w:val="24"/>
      <w:szCs w:val="24"/>
    </w:rPr>
  </w:style>
  <w:style w:type="paragraph" w:customStyle="1" w:styleId="title1alt1">
    <w:name w:val="!title1_alt+1"/>
    <w:basedOn w:val="1"/>
    <w:next w:val="RepParaltp"/>
    <w:rsid w:val="00B83AEA"/>
    <w:pPr>
      <w:keepLines/>
      <w:widowControl w:val="0"/>
      <w:numPr>
        <w:numId w:val="8"/>
      </w:numPr>
      <w:spacing w:before="100" w:beforeAutospacing="1" w:after="100" w:afterAutospacing="1" w:line="480" w:lineRule="auto"/>
      <w:jc w:val="both"/>
    </w:pPr>
    <w:rPr>
      <w:rFonts w:ascii="Times New Roman" w:eastAsia="黑体" w:hAnsi="Times New Roman" w:cs="Times New Roman"/>
      <w:kern w:val="44"/>
      <w:sz w:val="32"/>
      <w:szCs w:val="32"/>
    </w:rPr>
  </w:style>
  <w:style w:type="paragraph" w:customStyle="1" w:styleId="title2alt2">
    <w:name w:val="!title2_alt+2"/>
    <w:basedOn w:val="2"/>
    <w:next w:val="RepParaltp"/>
    <w:rsid w:val="00B83AEA"/>
    <w:pPr>
      <w:keepLines/>
      <w:widowControl w:val="0"/>
      <w:numPr>
        <w:numId w:val="8"/>
      </w:numPr>
      <w:adjustRightInd/>
      <w:spacing w:before="100" w:beforeAutospacing="1" w:after="100" w:afterAutospacing="1" w:line="360" w:lineRule="auto"/>
      <w:jc w:val="both"/>
      <w:textAlignment w:val="auto"/>
    </w:pPr>
    <w:rPr>
      <w:rFonts w:ascii="Times New Roman" w:hAnsi="Times New Roman" w:cs="Times New Roman"/>
      <w:b/>
      <w:bCs/>
      <w:kern w:val="2"/>
    </w:rPr>
  </w:style>
  <w:style w:type="paragraph" w:customStyle="1" w:styleId="title3alt3">
    <w:name w:val="!title3_alt+3"/>
    <w:basedOn w:val="3"/>
    <w:next w:val="RepParaltp"/>
    <w:rsid w:val="00B83AEA"/>
    <w:pPr>
      <w:keepLines/>
      <w:widowControl w:val="0"/>
      <w:numPr>
        <w:numId w:val="8"/>
      </w:numPr>
      <w:snapToGrid/>
      <w:spacing w:before="100" w:beforeAutospacing="1" w:after="100" w:afterAutospacing="1" w:line="360" w:lineRule="auto"/>
      <w:jc w:val="both"/>
    </w:pPr>
    <w:rPr>
      <w:rFonts w:ascii="Times New Roman" w:hAnsi="Times New Roman"/>
      <w:b/>
      <w:bCs/>
      <w:kern w:val="2"/>
      <w:sz w:val="28"/>
      <w:szCs w:val="28"/>
    </w:rPr>
  </w:style>
  <w:style w:type="paragraph" w:customStyle="1" w:styleId="title4alt4">
    <w:name w:val="!title4_alt+4"/>
    <w:basedOn w:val="4"/>
    <w:next w:val="RepParaltp"/>
    <w:rsid w:val="00B83AEA"/>
    <w:pPr>
      <w:keepLines/>
      <w:widowControl w:val="0"/>
      <w:numPr>
        <w:ilvl w:val="3"/>
        <w:numId w:val="8"/>
      </w:numPr>
      <w:spacing w:before="100" w:beforeAutospacing="1" w:after="100" w:afterAutospacing="1" w:line="360" w:lineRule="auto"/>
      <w:jc w:val="both"/>
    </w:pPr>
    <w:rPr>
      <w:rFonts w:ascii="Times New Roman" w:hAnsi="Times New Roman" w:cs="Times New Roman"/>
      <w:b/>
      <w:bCs/>
      <w:noProof w:val="0"/>
      <w:color w:val="auto"/>
      <w:kern w:val="2"/>
      <w:sz w:val="24"/>
      <w:szCs w:val="24"/>
    </w:rPr>
  </w:style>
  <w:style w:type="paragraph" w:customStyle="1" w:styleId="title1insecalt5">
    <w:name w:val="!title1insec_alt+5"/>
    <w:basedOn w:val="5"/>
    <w:next w:val="RepParaltp"/>
    <w:rsid w:val="00B83AEA"/>
    <w:pPr>
      <w:keepNext/>
      <w:keepLines/>
      <w:widowControl w:val="0"/>
      <w:numPr>
        <w:ilvl w:val="4"/>
        <w:numId w:val="8"/>
      </w:numPr>
      <w:spacing w:before="100" w:beforeAutospacing="1" w:after="100" w:afterAutospacing="1" w:line="288" w:lineRule="auto"/>
    </w:pPr>
    <w:rPr>
      <w:rFonts w:ascii="Times New Roman" w:eastAsia="黑体" w:hAnsi="Times New Roman" w:cs="Times New Roman"/>
      <w:bCs/>
      <w:kern w:val="2"/>
      <w:szCs w:val="24"/>
    </w:rPr>
  </w:style>
  <w:style w:type="paragraph" w:customStyle="1" w:styleId="title2insecalt6">
    <w:name w:val="!title2insec_alt+6"/>
    <w:basedOn w:val="6"/>
    <w:next w:val="RepParaltp"/>
    <w:rsid w:val="00B83AEA"/>
    <w:pPr>
      <w:widowControl w:val="0"/>
      <w:numPr>
        <w:numId w:val="8"/>
      </w:numPr>
      <w:snapToGrid/>
      <w:spacing w:before="100" w:beforeAutospacing="1" w:after="100" w:afterAutospacing="1" w:line="288" w:lineRule="auto"/>
    </w:pPr>
    <w:rPr>
      <w:rFonts w:ascii="Times New Roman" w:eastAsia="宋体" w:hAnsi="Times New Roman" w:cs="Times New Roman"/>
      <w:b w:val="0"/>
      <w:kern w:val="2"/>
      <w:szCs w:val="24"/>
    </w:rPr>
  </w:style>
  <w:style w:type="paragraph" w:customStyle="1" w:styleId="title3insecalt7">
    <w:name w:val="!title3insec_alt+7"/>
    <w:basedOn w:val="7"/>
    <w:next w:val="RepParaltp"/>
    <w:rsid w:val="00B83AEA"/>
    <w:pPr>
      <w:widowControl w:val="0"/>
      <w:numPr>
        <w:numId w:val="8"/>
      </w:numPr>
      <w:snapToGrid/>
      <w:spacing w:before="100" w:beforeAutospacing="1" w:after="100" w:afterAutospacing="1" w:line="288" w:lineRule="auto"/>
    </w:pPr>
    <w:rPr>
      <w:rFonts w:ascii="Times New Roman" w:hAnsi="Times New Roman" w:cs="Times New Roman"/>
      <w:b w:val="0"/>
      <w:kern w:val="2"/>
      <w:szCs w:val="24"/>
    </w:rPr>
  </w:style>
  <w:style w:type="paragraph" w:customStyle="1" w:styleId="22">
    <w:name w:val="封面文字2"/>
    <w:basedOn w:val="a0"/>
    <w:rsid w:val="00C744E5"/>
    <w:pPr>
      <w:widowControl w:val="0"/>
      <w:tabs>
        <w:tab w:val="left" w:pos="1125"/>
        <w:tab w:val="left" w:pos="3516"/>
        <w:tab w:val="left" w:pos="5274"/>
        <w:tab w:val="left" w:pos="7033"/>
      </w:tabs>
      <w:snapToGrid/>
      <w:spacing w:after="0"/>
      <w:jc w:val="left"/>
    </w:pPr>
    <w:rPr>
      <w:rFonts w:ascii="Times New Roman" w:hAnsi="Times New Roman" w:cs="Times New Roman"/>
      <w:color w:val="000000"/>
      <w:szCs w:val="20"/>
    </w:rPr>
  </w:style>
  <w:style w:type="paragraph" w:styleId="afd">
    <w:name w:val="Normal (Web)"/>
    <w:basedOn w:val="a0"/>
    <w:rsid w:val="00742466"/>
    <w:pPr>
      <w:snapToGrid/>
      <w:spacing w:before="100" w:beforeAutospacing="1" w:after="100" w:afterAutospacing="1" w:line="240" w:lineRule="auto"/>
      <w:jc w:val="left"/>
    </w:pPr>
    <w:rPr>
      <w:rFonts w:ascii="宋体" w:hAnsi="宋体" w:cs="宋体"/>
      <w:szCs w:val="24"/>
    </w:rPr>
  </w:style>
  <w:style w:type="character" w:customStyle="1" w:styleId="spelle">
    <w:name w:val="spelle"/>
    <w:basedOn w:val="a1"/>
    <w:rsid w:val="008E2C85"/>
  </w:style>
  <w:style w:type="character" w:customStyle="1" w:styleId="3Char">
    <w:name w:val="标题 3 Char"/>
    <w:link w:val="3"/>
    <w:rsid w:val="00964186"/>
    <w:rPr>
      <w:rFonts w:ascii="Arial" w:eastAsia="黑体" w:hAnsi="Arial" w:cs="Arial"/>
      <w:sz w:val="24"/>
      <w:szCs w:val="24"/>
    </w:rPr>
  </w:style>
  <w:style w:type="paragraph" w:styleId="afe">
    <w:name w:val="Normal Indent"/>
    <w:aliases w:val="段1,段11,段12,段111,段13,段112,段14,段113,段15,段114,段16,段17,段115,段18,段116,段19,段117,段110,段118,段119,段121,段1111,段131,段1121,段141,段1131,段151,段1141,段161,段171,段1151,段181,段1161,段191,段1171,段120,段1110,段122,段1112,段132,段1122,段142,段1132,段152,段1142,段162,段172,表正文,特点,正文非缩进"/>
    <w:basedOn w:val="a0"/>
    <w:link w:val="Char4"/>
    <w:rsid w:val="00312523"/>
    <w:pPr>
      <w:widowControl w:val="0"/>
      <w:adjustRightInd w:val="0"/>
      <w:spacing w:before="240" w:after="0" w:line="360" w:lineRule="atLeast"/>
      <w:ind w:firstLine="420"/>
    </w:pPr>
    <w:rPr>
      <w:rFonts w:ascii="宋体" w:hAnsi="Times New Roman" w:cs="Times New Roman"/>
      <w:kern w:val="2"/>
      <w:sz w:val="21"/>
      <w:szCs w:val="24"/>
      <w:lang w:val="x-none" w:eastAsia="x-none"/>
    </w:rPr>
  </w:style>
  <w:style w:type="character" w:customStyle="1" w:styleId="Char4">
    <w:name w:val="正文缩进 Char"/>
    <w:aliases w:val="段1 Char,段11 Char,段12 Char,段111 Char,段13 Char,段112 Char,段14 Char,段113 Char,段15 Char,段114 Char,段16 Char,段17 Char,段115 Char,段18 Char,段116 Char,段19 Char,段117 Char,段110 Char,段118 Char,段119 Char,段121 Char,段1111 Char,段131 Char,段1121 Char,段141 Char"/>
    <w:link w:val="afe"/>
    <w:rsid w:val="00312523"/>
    <w:rPr>
      <w:rFonts w:ascii="宋体"/>
      <w:kern w:val="2"/>
      <w:sz w:val="21"/>
      <w:szCs w:val="24"/>
    </w:rPr>
  </w:style>
  <w:style w:type="paragraph" w:styleId="TOC">
    <w:name w:val="TOC Heading"/>
    <w:basedOn w:val="1"/>
    <w:next w:val="a0"/>
    <w:uiPriority w:val="39"/>
    <w:unhideWhenUsed/>
    <w:qFormat/>
    <w:rsid w:val="0010156B"/>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0379">
      <w:bodyDiv w:val="1"/>
      <w:marLeft w:val="0"/>
      <w:marRight w:val="0"/>
      <w:marTop w:val="0"/>
      <w:marBottom w:val="0"/>
      <w:divBdr>
        <w:top w:val="none" w:sz="0" w:space="0" w:color="auto"/>
        <w:left w:val="none" w:sz="0" w:space="0" w:color="auto"/>
        <w:bottom w:val="none" w:sz="0" w:space="0" w:color="auto"/>
        <w:right w:val="none" w:sz="0" w:space="0" w:color="auto"/>
      </w:divBdr>
    </w:div>
    <w:div w:id="80299205">
      <w:bodyDiv w:val="1"/>
      <w:marLeft w:val="0"/>
      <w:marRight w:val="0"/>
      <w:marTop w:val="0"/>
      <w:marBottom w:val="0"/>
      <w:divBdr>
        <w:top w:val="none" w:sz="0" w:space="0" w:color="auto"/>
        <w:left w:val="none" w:sz="0" w:space="0" w:color="auto"/>
        <w:bottom w:val="none" w:sz="0" w:space="0" w:color="auto"/>
        <w:right w:val="none" w:sz="0" w:space="0" w:color="auto"/>
      </w:divBdr>
      <w:divsChild>
        <w:div w:id="225722669">
          <w:marLeft w:val="0"/>
          <w:marRight w:val="0"/>
          <w:marTop w:val="0"/>
          <w:marBottom w:val="0"/>
          <w:divBdr>
            <w:top w:val="none" w:sz="0" w:space="0" w:color="auto"/>
            <w:left w:val="none" w:sz="0" w:space="0" w:color="auto"/>
            <w:bottom w:val="none" w:sz="0" w:space="0" w:color="auto"/>
            <w:right w:val="none" w:sz="0" w:space="0" w:color="auto"/>
          </w:divBdr>
          <w:divsChild>
            <w:div w:id="31348772">
              <w:marLeft w:val="0"/>
              <w:marRight w:val="0"/>
              <w:marTop w:val="0"/>
              <w:marBottom w:val="0"/>
              <w:divBdr>
                <w:top w:val="none" w:sz="0" w:space="0" w:color="auto"/>
                <w:left w:val="none" w:sz="0" w:space="0" w:color="auto"/>
                <w:bottom w:val="none" w:sz="0" w:space="0" w:color="auto"/>
                <w:right w:val="none" w:sz="0" w:space="0" w:color="auto"/>
              </w:divBdr>
              <w:divsChild>
                <w:div w:id="681513491">
                  <w:marLeft w:val="0"/>
                  <w:marRight w:val="0"/>
                  <w:marTop w:val="0"/>
                  <w:marBottom w:val="0"/>
                  <w:divBdr>
                    <w:top w:val="none" w:sz="0" w:space="0" w:color="auto"/>
                    <w:left w:val="none" w:sz="0" w:space="0" w:color="auto"/>
                    <w:bottom w:val="none" w:sz="0" w:space="0" w:color="auto"/>
                    <w:right w:val="none" w:sz="0" w:space="0" w:color="auto"/>
                  </w:divBdr>
                  <w:divsChild>
                    <w:div w:id="291599276">
                      <w:marLeft w:val="0"/>
                      <w:marRight w:val="0"/>
                      <w:marTop w:val="0"/>
                      <w:marBottom w:val="0"/>
                      <w:divBdr>
                        <w:top w:val="none" w:sz="0" w:space="0" w:color="auto"/>
                        <w:left w:val="none" w:sz="0" w:space="0" w:color="auto"/>
                        <w:bottom w:val="none" w:sz="0" w:space="0" w:color="auto"/>
                        <w:right w:val="none" w:sz="0" w:space="0" w:color="auto"/>
                      </w:divBdr>
                      <w:divsChild>
                        <w:div w:id="51354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60340">
      <w:bodyDiv w:val="1"/>
      <w:marLeft w:val="0"/>
      <w:marRight w:val="0"/>
      <w:marTop w:val="0"/>
      <w:marBottom w:val="0"/>
      <w:divBdr>
        <w:top w:val="none" w:sz="0" w:space="0" w:color="auto"/>
        <w:left w:val="none" w:sz="0" w:space="0" w:color="auto"/>
        <w:bottom w:val="none" w:sz="0" w:space="0" w:color="auto"/>
        <w:right w:val="none" w:sz="0" w:space="0" w:color="auto"/>
      </w:divBdr>
    </w:div>
    <w:div w:id="117653460">
      <w:bodyDiv w:val="1"/>
      <w:marLeft w:val="0"/>
      <w:marRight w:val="0"/>
      <w:marTop w:val="0"/>
      <w:marBottom w:val="0"/>
      <w:divBdr>
        <w:top w:val="none" w:sz="0" w:space="0" w:color="auto"/>
        <w:left w:val="none" w:sz="0" w:space="0" w:color="auto"/>
        <w:bottom w:val="none" w:sz="0" w:space="0" w:color="auto"/>
        <w:right w:val="none" w:sz="0" w:space="0" w:color="auto"/>
      </w:divBdr>
    </w:div>
    <w:div w:id="139615545">
      <w:bodyDiv w:val="1"/>
      <w:marLeft w:val="0"/>
      <w:marRight w:val="0"/>
      <w:marTop w:val="0"/>
      <w:marBottom w:val="0"/>
      <w:divBdr>
        <w:top w:val="none" w:sz="0" w:space="0" w:color="auto"/>
        <w:left w:val="none" w:sz="0" w:space="0" w:color="auto"/>
        <w:bottom w:val="none" w:sz="0" w:space="0" w:color="auto"/>
        <w:right w:val="none" w:sz="0" w:space="0" w:color="auto"/>
      </w:divBdr>
      <w:divsChild>
        <w:div w:id="1781337259">
          <w:marLeft w:val="0"/>
          <w:marRight w:val="0"/>
          <w:marTop w:val="0"/>
          <w:marBottom w:val="0"/>
          <w:divBdr>
            <w:top w:val="none" w:sz="0" w:space="0" w:color="auto"/>
            <w:left w:val="none" w:sz="0" w:space="0" w:color="auto"/>
            <w:bottom w:val="none" w:sz="0" w:space="0" w:color="auto"/>
            <w:right w:val="none" w:sz="0" w:space="0" w:color="auto"/>
          </w:divBdr>
          <w:divsChild>
            <w:div w:id="197469650">
              <w:marLeft w:val="0"/>
              <w:marRight w:val="0"/>
              <w:marTop w:val="0"/>
              <w:marBottom w:val="0"/>
              <w:divBdr>
                <w:top w:val="none" w:sz="0" w:space="0" w:color="auto"/>
                <w:left w:val="none" w:sz="0" w:space="0" w:color="auto"/>
                <w:bottom w:val="none" w:sz="0" w:space="0" w:color="auto"/>
                <w:right w:val="none" w:sz="0" w:space="0" w:color="auto"/>
              </w:divBdr>
              <w:divsChild>
                <w:div w:id="670910382">
                  <w:marLeft w:val="0"/>
                  <w:marRight w:val="0"/>
                  <w:marTop w:val="0"/>
                  <w:marBottom w:val="0"/>
                  <w:divBdr>
                    <w:top w:val="none" w:sz="0" w:space="0" w:color="auto"/>
                    <w:left w:val="none" w:sz="0" w:space="0" w:color="auto"/>
                    <w:bottom w:val="none" w:sz="0" w:space="0" w:color="auto"/>
                    <w:right w:val="none" w:sz="0" w:space="0" w:color="auto"/>
                  </w:divBdr>
                  <w:divsChild>
                    <w:div w:id="1735465059">
                      <w:marLeft w:val="0"/>
                      <w:marRight w:val="0"/>
                      <w:marTop w:val="0"/>
                      <w:marBottom w:val="0"/>
                      <w:divBdr>
                        <w:top w:val="none" w:sz="0" w:space="0" w:color="auto"/>
                        <w:left w:val="none" w:sz="0" w:space="0" w:color="auto"/>
                        <w:bottom w:val="none" w:sz="0" w:space="0" w:color="auto"/>
                        <w:right w:val="none" w:sz="0" w:space="0" w:color="auto"/>
                      </w:divBdr>
                      <w:divsChild>
                        <w:div w:id="3136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706263">
      <w:bodyDiv w:val="1"/>
      <w:marLeft w:val="0"/>
      <w:marRight w:val="0"/>
      <w:marTop w:val="0"/>
      <w:marBottom w:val="0"/>
      <w:divBdr>
        <w:top w:val="none" w:sz="0" w:space="0" w:color="auto"/>
        <w:left w:val="none" w:sz="0" w:space="0" w:color="auto"/>
        <w:bottom w:val="none" w:sz="0" w:space="0" w:color="auto"/>
        <w:right w:val="none" w:sz="0" w:space="0" w:color="auto"/>
      </w:divBdr>
    </w:div>
    <w:div w:id="154105196">
      <w:bodyDiv w:val="1"/>
      <w:marLeft w:val="0"/>
      <w:marRight w:val="0"/>
      <w:marTop w:val="0"/>
      <w:marBottom w:val="0"/>
      <w:divBdr>
        <w:top w:val="none" w:sz="0" w:space="0" w:color="auto"/>
        <w:left w:val="none" w:sz="0" w:space="0" w:color="auto"/>
        <w:bottom w:val="none" w:sz="0" w:space="0" w:color="auto"/>
        <w:right w:val="none" w:sz="0" w:space="0" w:color="auto"/>
      </w:divBdr>
    </w:div>
    <w:div w:id="162936777">
      <w:bodyDiv w:val="1"/>
      <w:marLeft w:val="0"/>
      <w:marRight w:val="0"/>
      <w:marTop w:val="0"/>
      <w:marBottom w:val="0"/>
      <w:divBdr>
        <w:top w:val="none" w:sz="0" w:space="0" w:color="auto"/>
        <w:left w:val="none" w:sz="0" w:space="0" w:color="auto"/>
        <w:bottom w:val="none" w:sz="0" w:space="0" w:color="auto"/>
        <w:right w:val="none" w:sz="0" w:space="0" w:color="auto"/>
      </w:divBdr>
    </w:div>
    <w:div w:id="182595357">
      <w:bodyDiv w:val="1"/>
      <w:marLeft w:val="0"/>
      <w:marRight w:val="0"/>
      <w:marTop w:val="0"/>
      <w:marBottom w:val="0"/>
      <w:divBdr>
        <w:top w:val="none" w:sz="0" w:space="0" w:color="auto"/>
        <w:left w:val="none" w:sz="0" w:space="0" w:color="auto"/>
        <w:bottom w:val="none" w:sz="0" w:space="0" w:color="auto"/>
        <w:right w:val="none" w:sz="0" w:space="0" w:color="auto"/>
      </w:divBdr>
      <w:divsChild>
        <w:div w:id="1617329895">
          <w:marLeft w:val="0"/>
          <w:marRight w:val="0"/>
          <w:marTop w:val="0"/>
          <w:marBottom w:val="0"/>
          <w:divBdr>
            <w:top w:val="none" w:sz="0" w:space="0" w:color="auto"/>
            <w:left w:val="none" w:sz="0" w:space="0" w:color="auto"/>
            <w:bottom w:val="none" w:sz="0" w:space="0" w:color="auto"/>
            <w:right w:val="none" w:sz="0" w:space="0" w:color="auto"/>
          </w:divBdr>
          <w:divsChild>
            <w:div w:id="2087798131">
              <w:marLeft w:val="0"/>
              <w:marRight w:val="0"/>
              <w:marTop w:val="0"/>
              <w:marBottom w:val="0"/>
              <w:divBdr>
                <w:top w:val="none" w:sz="0" w:space="0" w:color="auto"/>
                <w:left w:val="none" w:sz="0" w:space="0" w:color="auto"/>
                <w:bottom w:val="none" w:sz="0" w:space="0" w:color="auto"/>
                <w:right w:val="none" w:sz="0" w:space="0" w:color="auto"/>
              </w:divBdr>
              <w:divsChild>
                <w:div w:id="890381821">
                  <w:marLeft w:val="0"/>
                  <w:marRight w:val="0"/>
                  <w:marTop w:val="0"/>
                  <w:marBottom w:val="0"/>
                  <w:divBdr>
                    <w:top w:val="none" w:sz="0" w:space="0" w:color="auto"/>
                    <w:left w:val="none" w:sz="0" w:space="0" w:color="auto"/>
                    <w:bottom w:val="none" w:sz="0" w:space="0" w:color="auto"/>
                    <w:right w:val="none" w:sz="0" w:space="0" w:color="auto"/>
                  </w:divBdr>
                  <w:divsChild>
                    <w:div w:id="1033966468">
                      <w:marLeft w:val="0"/>
                      <w:marRight w:val="0"/>
                      <w:marTop w:val="0"/>
                      <w:marBottom w:val="0"/>
                      <w:divBdr>
                        <w:top w:val="none" w:sz="0" w:space="0" w:color="auto"/>
                        <w:left w:val="none" w:sz="0" w:space="0" w:color="auto"/>
                        <w:bottom w:val="none" w:sz="0" w:space="0" w:color="auto"/>
                        <w:right w:val="none" w:sz="0" w:space="0" w:color="auto"/>
                      </w:divBdr>
                      <w:divsChild>
                        <w:div w:id="7243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177331">
      <w:bodyDiv w:val="1"/>
      <w:marLeft w:val="0"/>
      <w:marRight w:val="0"/>
      <w:marTop w:val="0"/>
      <w:marBottom w:val="0"/>
      <w:divBdr>
        <w:top w:val="none" w:sz="0" w:space="0" w:color="auto"/>
        <w:left w:val="none" w:sz="0" w:space="0" w:color="auto"/>
        <w:bottom w:val="none" w:sz="0" w:space="0" w:color="auto"/>
        <w:right w:val="none" w:sz="0" w:space="0" w:color="auto"/>
      </w:divBdr>
    </w:div>
    <w:div w:id="213783516">
      <w:bodyDiv w:val="1"/>
      <w:marLeft w:val="0"/>
      <w:marRight w:val="0"/>
      <w:marTop w:val="0"/>
      <w:marBottom w:val="0"/>
      <w:divBdr>
        <w:top w:val="none" w:sz="0" w:space="0" w:color="auto"/>
        <w:left w:val="none" w:sz="0" w:space="0" w:color="auto"/>
        <w:bottom w:val="none" w:sz="0" w:space="0" w:color="auto"/>
        <w:right w:val="none" w:sz="0" w:space="0" w:color="auto"/>
      </w:divBdr>
    </w:div>
    <w:div w:id="232854433">
      <w:bodyDiv w:val="1"/>
      <w:marLeft w:val="0"/>
      <w:marRight w:val="0"/>
      <w:marTop w:val="0"/>
      <w:marBottom w:val="0"/>
      <w:divBdr>
        <w:top w:val="none" w:sz="0" w:space="0" w:color="auto"/>
        <w:left w:val="none" w:sz="0" w:space="0" w:color="auto"/>
        <w:bottom w:val="none" w:sz="0" w:space="0" w:color="auto"/>
        <w:right w:val="none" w:sz="0" w:space="0" w:color="auto"/>
      </w:divBdr>
      <w:divsChild>
        <w:div w:id="385492004">
          <w:marLeft w:val="0"/>
          <w:marRight w:val="0"/>
          <w:marTop w:val="0"/>
          <w:marBottom w:val="0"/>
          <w:divBdr>
            <w:top w:val="none" w:sz="0" w:space="0" w:color="auto"/>
            <w:left w:val="none" w:sz="0" w:space="0" w:color="auto"/>
            <w:bottom w:val="none" w:sz="0" w:space="0" w:color="auto"/>
            <w:right w:val="none" w:sz="0" w:space="0" w:color="auto"/>
          </w:divBdr>
          <w:divsChild>
            <w:div w:id="1409226641">
              <w:marLeft w:val="0"/>
              <w:marRight w:val="0"/>
              <w:marTop w:val="0"/>
              <w:marBottom w:val="0"/>
              <w:divBdr>
                <w:top w:val="none" w:sz="0" w:space="0" w:color="auto"/>
                <w:left w:val="none" w:sz="0" w:space="0" w:color="auto"/>
                <w:bottom w:val="none" w:sz="0" w:space="0" w:color="auto"/>
                <w:right w:val="none" w:sz="0" w:space="0" w:color="auto"/>
              </w:divBdr>
              <w:divsChild>
                <w:div w:id="966471242">
                  <w:marLeft w:val="0"/>
                  <w:marRight w:val="0"/>
                  <w:marTop w:val="0"/>
                  <w:marBottom w:val="0"/>
                  <w:divBdr>
                    <w:top w:val="none" w:sz="0" w:space="0" w:color="auto"/>
                    <w:left w:val="none" w:sz="0" w:space="0" w:color="auto"/>
                    <w:bottom w:val="none" w:sz="0" w:space="0" w:color="auto"/>
                    <w:right w:val="none" w:sz="0" w:space="0" w:color="auto"/>
                  </w:divBdr>
                  <w:divsChild>
                    <w:div w:id="318270680">
                      <w:marLeft w:val="0"/>
                      <w:marRight w:val="0"/>
                      <w:marTop w:val="0"/>
                      <w:marBottom w:val="0"/>
                      <w:divBdr>
                        <w:top w:val="none" w:sz="0" w:space="0" w:color="auto"/>
                        <w:left w:val="none" w:sz="0" w:space="0" w:color="auto"/>
                        <w:bottom w:val="none" w:sz="0" w:space="0" w:color="auto"/>
                        <w:right w:val="none" w:sz="0" w:space="0" w:color="auto"/>
                      </w:divBdr>
                      <w:divsChild>
                        <w:div w:id="137411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236796">
      <w:bodyDiv w:val="1"/>
      <w:marLeft w:val="0"/>
      <w:marRight w:val="0"/>
      <w:marTop w:val="0"/>
      <w:marBottom w:val="0"/>
      <w:divBdr>
        <w:top w:val="none" w:sz="0" w:space="0" w:color="auto"/>
        <w:left w:val="none" w:sz="0" w:space="0" w:color="auto"/>
        <w:bottom w:val="none" w:sz="0" w:space="0" w:color="auto"/>
        <w:right w:val="none" w:sz="0" w:space="0" w:color="auto"/>
      </w:divBdr>
      <w:divsChild>
        <w:div w:id="1715541517">
          <w:marLeft w:val="0"/>
          <w:marRight w:val="0"/>
          <w:marTop w:val="0"/>
          <w:marBottom w:val="0"/>
          <w:divBdr>
            <w:top w:val="none" w:sz="0" w:space="0" w:color="auto"/>
            <w:left w:val="none" w:sz="0" w:space="0" w:color="auto"/>
            <w:bottom w:val="none" w:sz="0" w:space="0" w:color="auto"/>
            <w:right w:val="none" w:sz="0" w:space="0" w:color="auto"/>
          </w:divBdr>
          <w:divsChild>
            <w:div w:id="17388599">
              <w:marLeft w:val="0"/>
              <w:marRight w:val="0"/>
              <w:marTop w:val="0"/>
              <w:marBottom w:val="0"/>
              <w:divBdr>
                <w:top w:val="none" w:sz="0" w:space="0" w:color="auto"/>
                <w:left w:val="none" w:sz="0" w:space="0" w:color="auto"/>
                <w:bottom w:val="none" w:sz="0" w:space="0" w:color="auto"/>
                <w:right w:val="none" w:sz="0" w:space="0" w:color="auto"/>
              </w:divBdr>
              <w:divsChild>
                <w:div w:id="296450870">
                  <w:marLeft w:val="0"/>
                  <w:marRight w:val="0"/>
                  <w:marTop w:val="0"/>
                  <w:marBottom w:val="0"/>
                  <w:divBdr>
                    <w:top w:val="none" w:sz="0" w:space="0" w:color="auto"/>
                    <w:left w:val="none" w:sz="0" w:space="0" w:color="auto"/>
                    <w:bottom w:val="none" w:sz="0" w:space="0" w:color="auto"/>
                    <w:right w:val="none" w:sz="0" w:space="0" w:color="auto"/>
                  </w:divBdr>
                  <w:divsChild>
                    <w:div w:id="1398867558">
                      <w:marLeft w:val="0"/>
                      <w:marRight w:val="0"/>
                      <w:marTop w:val="0"/>
                      <w:marBottom w:val="0"/>
                      <w:divBdr>
                        <w:top w:val="none" w:sz="0" w:space="0" w:color="auto"/>
                        <w:left w:val="none" w:sz="0" w:space="0" w:color="auto"/>
                        <w:bottom w:val="none" w:sz="0" w:space="0" w:color="auto"/>
                        <w:right w:val="none" w:sz="0" w:space="0" w:color="auto"/>
                      </w:divBdr>
                      <w:divsChild>
                        <w:div w:id="54305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575031">
      <w:bodyDiv w:val="1"/>
      <w:marLeft w:val="0"/>
      <w:marRight w:val="0"/>
      <w:marTop w:val="0"/>
      <w:marBottom w:val="0"/>
      <w:divBdr>
        <w:top w:val="none" w:sz="0" w:space="0" w:color="auto"/>
        <w:left w:val="none" w:sz="0" w:space="0" w:color="auto"/>
        <w:bottom w:val="none" w:sz="0" w:space="0" w:color="auto"/>
        <w:right w:val="none" w:sz="0" w:space="0" w:color="auto"/>
      </w:divBdr>
      <w:divsChild>
        <w:div w:id="1603414426">
          <w:marLeft w:val="0"/>
          <w:marRight w:val="0"/>
          <w:marTop w:val="0"/>
          <w:marBottom w:val="0"/>
          <w:divBdr>
            <w:top w:val="none" w:sz="0" w:space="0" w:color="auto"/>
            <w:left w:val="none" w:sz="0" w:space="0" w:color="auto"/>
            <w:bottom w:val="none" w:sz="0" w:space="0" w:color="auto"/>
            <w:right w:val="none" w:sz="0" w:space="0" w:color="auto"/>
          </w:divBdr>
          <w:divsChild>
            <w:div w:id="521357163">
              <w:marLeft w:val="0"/>
              <w:marRight w:val="0"/>
              <w:marTop w:val="0"/>
              <w:marBottom w:val="0"/>
              <w:divBdr>
                <w:top w:val="none" w:sz="0" w:space="0" w:color="auto"/>
                <w:left w:val="none" w:sz="0" w:space="0" w:color="auto"/>
                <w:bottom w:val="none" w:sz="0" w:space="0" w:color="auto"/>
                <w:right w:val="none" w:sz="0" w:space="0" w:color="auto"/>
              </w:divBdr>
              <w:divsChild>
                <w:div w:id="587927994">
                  <w:marLeft w:val="0"/>
                  <w:marRight w:val="0"/>
                  <w:marTop w:val="0"/>
                  <w:marBottom w:val="0"/>
                  <w:divBdr>
                    <w:top w:val="none" w:sz="0" w:space="0" w:color="auto"/>
                    <w:left w:val="none" w:sz="0" w:space="0" w:color="auto"/>
                    <w:bottom w:val="none" w:sz="0" w:space="0" w:color="auto"/>
                    <w:right w:val="none" w:sz="0" w:space="0" w:color="auto"/>
                  </w:divBdr>
                  <w:divsChild>
                    <w:div w:id="1834682066">
                      <w:marLeft w:val="0"/>
                      <w:marRight w:val="0"/>
                      <w:marTop w:val="0"/>
                      <w:marBottom w:val="0"/>
                      <w:divBdr>
                        <w:top w:val="none" w:sz="0" w:space="0" w:color="auto"/>
                        <w:left w:val="none" w:sz="0" w:space="0" w:color="auto"/>
                        <w:bottom w:val="none" w:sz="0" w:space="0" w:color="auto"/>
                        <w:right w:val="none" w:sz="0" w:space="0" w:color="auto"/>
                      </w:divBdr>
                      <w:divsChild>
                        <w:div w:id="17272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5456">
      <w:bodyDiv w:val="1"/>
      <w:marLeft w:val="0"/>
      <w:marRight w:val="0"/>
      <w:marTop w:val="0"/>
      <w:marBottom w:val="0"/>
      <w:divBdr>
        <w:top w:val="none" w:sz="0" w:space="0" w:color="auto"/>
        <w:left w:val="none" w:sz="0" w:space="0" w:color="auto"/>
        <w:bottom w:val="none" w:sz="0" w:space="0" w:color="auto"/>
        <w:right w:val="none" w:sz="0" w:space="0" w:color="auto"/>
      </w:divBdr>
    </w:div>
    <w:div w:id="359286532">
      <w:bodyDiv w:val="1"/>
      <w:marLeft w:val="0"/>
      <w:marRight w:val="0"/>
      <w:marTop w:val="0"/>
      <w:marBottom w:val="0"/>
      <w:divBdr>
        <w:top w:val="none" w:sz="0" w:space="0" w:color="auto"/>
        <w:left w:val="none" w:sz="0" w:space="0" w:color="auto"/>
        <w:bottom w:val="none" w:sz="0" w:space="0" w:color="auto"/>
        <w:right w:val="none" w:sz="0" w:space="0" w:color="auto"/>
      </w:divBdr>
      <w:divsChild>
        <w:div w:id="846553409">
          <w:marLeft w:val="0"/>
          <w:marRight w:val="0"/>
          <w:marTop w:val="0"/>
          <w:marBottom w:val="0"/>
          <w:divBdr>
            <w:top w:val="none" w:sz="0" w:space="0" w:color="auto"/>
            <w:left w:val="none" w:sz="0" w:space="0" w:color="auto"/>
            <w:bottom w:val="none" w:sz="0" w:space="0" w:color="auto"/>
            <w:right w:val="none" w:sz="0" w:space="0" w:color="auto"/>
          </w:divBdr>
          <w:divsChild>
            <w:div w:id="802962507">
              <w:marLeft w:val="0"/>
              <w:marRight w:val="0"/>
              <w:marTop w:val="0"/>
              <w:marBottom w:val="0"/>
              <w:divBdr>
                <w:top w:val="none" w:sz="0" w:space="0" w:color="auto"/>
                <w:left w:val="none" w:sz="0" w:space="0" w:color="auto"/>
                <w:bottom w:val="none" w:sz="0" w:space="0" w:color="auto"/>
                <w:right w:val="none" w:sz="0" w:space="0" w:color="auto"/>
              </w:divBdr>
              <w:divsChild>
                <w:div w:id="684793779">
                  <w:marLeft w:val="0"/>
                  <w:marRight w:val="0"/>
                  <w:marTop w:val="0"/>
                  <w:marBottom w:val="0"/>
                  <w:divBdr>
                    <w:top w:val="none" w:sz="0" w:space="0" w:color="auto"/>
                    <w:left w:val="none" w:sz="0" w:space="0" w:color="auto"/>
                    <w:bottom w:val="none" w:sz="0" w:space="0" w:color="auto"/>
                    <w:right w:val="none" w:sz="0" w:space="0" w:color="auto"/>
                  </w:divBdr>
                  <w:divsChild>
                    <w:div w:id="2069915086">
                      <w:marLeft w:val="0"/>
                      <w:marRight w:val="0"/>
                      <w:marTop w:val="0"/>
                      <w:marBottom w:val="0"/>
                      <w:divBdr>
                        <w:top w:val="none" w:sz="0" w:space="0" w:color="auto"/>
                        <w:left w:val="none" w:sz="0" w:space="0" w:color="auto"/>
                        <w:bottom w:val="none" w:sz="0" w:space="0" w:color="auto"/>
                        <w:right w:val="none" w:sz="0" w:space="0" w:color="auto"/>
                      </w:divBdr>
                      <w:divsChild>
                        <w:div w:id="172760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676742">
      <w:bodyDiv w:val="1"/>
      <w:marLeft w:val="0"/>
      <w:marRight w:val="0"/>
      <w:marTop w:val="0"/>
      <w:marBottom w:val="0"/>
      <w:divBdr>
        <w:top w:val="none" w:sz="0" w:space="0" w:color="auto"/>
        <w:left w:val="none" w:sz="0" w:space="0" w:color="auto"/>
        <w:bottom w:val="none" w:sz="0" w:space="0" w:color="auto"/>
        <w:right w:val="none" w:sz="0" w:space="0" w:color="auto"/>
      </w:divBdr>
    </w:div>
    <w:div w:id="370762591">
      <w:bodyDiv w:val="1"/>
      <w:marLeft w:val="0"/>
      <w:marRight w:val="0"/>
      <w:marTop w:val="0"/>
      <w:marBottom w:val="0"/>
      <w:divBdr>
        <w:top w:val="none" w:sz="0" w:space="0" w:color="auto"/>
        <w:left w:val="none" w:sz="0" w:space="0" w:color="auto"/>
        <w:bottom w:val="none" w:sz="0" w:space="0" w:color="auto"/>
        <w:right w:val="none" w:sz="0" w:space="0" w:color="auto"/>
      </w:divBdr>
    </w:div>
    <w:div w:id="425465815">
      <w:bodyDiv w:val="1"/>
      <w:marLeft w:val="0"/>
      <w:marRight w:val="0"/>
      <w:marTop w:val="0"/>
      <w:marBottom w:val="0"/>
      <w:divBdr>
        <w:top w:val="none" w:sz="0" w:space="0" w:color="auto"/>
        <w:left w:val="none" w:sz="0" w:space="0" w:color="auto"/>
        <w:bottom w:val="none" w:sz="0" w:space="0" w:color="auto"/>
        <w:right w:val="none" w:sz="0" w:space="0" w:color="auto"/>
      </w:divBdr>
    </w:div>
    <w:div w:id="432172197">
      <w:bodyDiv w:val="1"/>
      <w:marLeft w:val="0"/>
      <w:marRight w:val="0"/>
      <w:marTop w:val="0"/>
      <w:marBottom w:val="0"/>
      <w:divBdr>
        <w:top w:val="none" w:sz="0" w:space="0" w:color="auto"/>
        <w:left w:val="none" w:sz="0" w:space="0" w:color="auto"/>
        <w:bottom w:val="none" w:sz="0" w:space="0" w:color="auto"/>
        <w:right w:val="none" w:sz="0" w:space="0" w:color="auto"/>
      </w:divBdr>
      <w:divsChild>
        <w:div w:id="359358241">
          <w:marLeft w:val="0"/>
          <w:marRight w:val="0"/>
          <w:marTop w:val="0"/>
          <w:marBottom w:val="0"/>
          <w:divBdr>
            <w:top w:val="none" w:sz="0" w:space="0" w:color="auto"/>
            <w:left w:val="none" w:sz="0" w:space="0" w:color="auto"/>
            <w:bottom w:val="none" w:sz="0" w:space="0" w:color="auto"/>
            <w:right w:val="none" w:sz="0" w:space="0" w:color="auto"/>
          </w:divBdr>
          <w:divsChild>
            <w:div w:id="2073383312">
              <w:marLeft w:val="0"/>
              <w:marRight w:val="0"/>
              <w:marTop w:val="0"/>
              <w:marBottom w:val="0"/>
              <w:divBdr>
                <w:top w:val="none" w:sz="0" w:space="0" w:color="auto"/>
                <w:left w:val="none" w:sz="0" w:space="0" w:color="auto"/>
                <w:bottom w:val="none" w:sz="0" w:space="0" w:color="auto"/>
                <w:right w:val="none" w:sz="0" w:space="0" w:color="auto"/>
              </w:divBdr>
              <w:divsChild>
                <w:div w:id="957680067">
                  <w:marLeft w:val="0"/>
                  <w:marRight w:val="0"/>
                  <w:marTop w:val="0"/>
                  <w:marBottom w:val="0"/>
                  <w:divBdr>
                    <w:top w:val="none" w:sz="0" w:space="0" w:color="auto"/>
                    <w:left w:val="none" w:sz="0" w:space="0" w:color="auto"/>
                    <w:bottom w:val="none" w:sz="0" w:space="0" w:color="auto"/>
                    <w:right w:val="none" w:sz="0" w:space="0" w:color="auto"/>
                  </w:divBdr>
                  <w:divsChild>
                    <w:div w:id="1773084672">
                      <w:marLeft w:val="0"/>
                      <w:marRight w:val="0"/>
                      <w:marTop w:val="0"/>
                      <w:marBottom w:val="0"/>
                      <w:divBdr>
                        <w:top w:val="none" w:sz="0" w:space="0" w:color="auto"/>
                        <w:left w:val="none" w:sz="0" w:space="0" w:color="auto"/>
                        <w:bottom w:val="none" w:sz="0" w:space="0" w:color="auto"/>
                        <w:right w:val="none" w:sz="0" w:space="0" w:color="auto"/>
                      </w:divBdr>
                      <w:divsChild>
                        <w:div w:id="151422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200468">
      <w:bodyDiv w:val="1"/>
      <w:marLeft w:val="0"/>
      <w:marRight w:val="0"/>
      <w:marTop w:val="0"/>
      <w:marBottom w:val="0"/>
      <w:divBdr>
        <w:top w:val="none" w:sz="0" w:space="0" w:color="auto"/>
        <w:left w:val="none" w:sz="0" w:space="0" w:color="auto"/>
        <w:bottom w:val="none" w:sz="0" w:space="0" w:color="auto"/>
        <w:right w:val="none" w:sz="0" w:space="0" w:color="auto"/>
      </w:divBdr>
      <w:divsChild>
        <w:div w:id="2094355005">
          <w:marLeft w:val="0"/>
          <w:marRight w:val="0"/>
          <w:marTop w:val="0"/>
          <w:marBottom w:val="0"/>
          <w:divBdr>
            <w:top w:val="none" w:sz="0" w:space="0" w:color="auto"/>
            <w:left w:val="none" w:sz="0" w:space="0" w:color="auto"/>
            <w:bottom w:val="none" w:sz="0" w:space="0" w:color="auto"/>
            <w:right w:val="none" w:sz="0" w:space="0" w:color="auto"/>
          </w:divBdr>
          <w:divsChild>
            <w:div w:id="1712025067">
              <w:marLeft w:val="0"/>
              <w:marRight w:val="0"/>
              <w:marTop w:val="0"/>
              <w:marBottom w:val="0"/>
              <w:divBdr>
                <w:top w:val="none" w:sz="0" w:space="0" w:color="auto"/>
                <w:left w:val="none" w:sz="0" w:space="0" w:color="auto"/>
                <w:bottom w:val="none" w:sz="0" w:space="0" w:color="auto"/>
                <w:right w:val="none" w:sz="0" w:space="0" w:color="auto"/>
              </w:divBdr>
              <w:divsChild>
                <w:div w:id="1807892243">
                  <w:marLeft w:val="0"/>
                  <w:marRight w:val="0"/>
                  <w:marTop w:val="0"/>
                  <w:marBottom w:val="0"/>
                  <w:divBdr>
                    <w:top w:val="none" w:sz="0" w:space="0" w:color="auto"/>
                    <w:left w:val="none" w:sz="0" w:space="0" w:color="auto"/>
                    <w:bottom w:val="none" w:sz="0" w:space="0" w:color="auto"/>
                    <w:right w:val="none" w:sz="0" w:space="0" w:color="auto"/>
                  </w:divBdr>
                  <w:divsChild>
                    <w:div w:id="1686667152">
                      <w:marLeft w:val="0"/>
                      <w:marRight w:val="0"/>
                      <w:marTop w:val="0"/>
                      <w:marBottom w:val="0"/>
                      <w:divBdr>
                        <w:top w:val="none" w:sz="0" w:space="0" w:color="auto"/>
                        <w:left w:val="none" w:sz="0" w:space="0" w:color="auto"/>
                        <w:bottom w:val="none" w:sz="0" w:space="0" w:color="auto"/>
                        <w:right w:val="none" w:sz="0" w:space="0" w:color="auto"/>
                      </w:divBdr>
                      <w:divsChild>
                        <w:div w:id="14284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324661">
      <w:bodyDiv w:val="1"/>
      <w:marLeft w:val="0"/>
      <w:marRight w:val="0"/>
      <w:marTop w:val="0"/>
      <w:marBottom w:val="0"/>
      <w:divBdr>
        <w:top w:val="none" w:sz="0" w:space="0" w:color="auto"/>
        <w:left w:val="none" w:sz="0" w:space="0" w:color="auto"/>
        <w:bottom w:val="none" w:sz="0" w:space="0" w:color="auto"/>
        <w:right w:val="none" w:sz="0" w:space="0" w:color="auto"/>
      </w:divBdr>
    </w:div>
    <w:div w:id="528103744">
      <w:bodyDiv w:val="1"/>
      <w:marLeft w:val="0"/>
      <w:marRight w:val="0"/>
      <w:marTop w:val="0"/>
      <w:marBottom w:val="0"/>
      <w:divBdr>
        <w:top w:val="none" w:sz="0" w:space="0" w:color="auto"/>
        <w:left w:val="none" w:sz="0" w:space="0" w:color="auto"/>
        <w:bottom w:val="none" w:sz="0" w:space="0" w:color="auto"/>
        <w:right w:val="none" w:sz="0" w:space="0" w:color="auto"/>
      </w:divBdr>
    </w:div>
    <w:div w:id="537548728">
      <w:bodyDiv w:val="1"/>
      <w:marLeft w:val="0"/>
      <w:marRight w:val="0"/>
      <w:marTop w:val="0"/>
      <w:marBottom w:val="0"/>
      <w:divBdr>
        <w:top w:val="none" w:sz="0" w:space="0" w:color="auto"/>
        <w:left w:val="none" w:sz="0" w:space="0" w:color="auto"/>
        <w:bottom w:val="none" w:sz="0" w:space="0" w:color="auto"/>
        <w:right w:val="none" w:sz="0" w:space="0" w:color="auto"/>
      </w:divBdr>
      <w:divsChild>
        <w:div w:id="721905722">
          <w:marLeft w:val="0"/>
          <w:marRight w:val="0"/>
          <w:marTop w:val="0"/>
          <w:marBottom w:val="0"/>
          <w:divBdr>
            <w:top w:val="none" w:sz="0" w:space="0" w:color="auto"/>
            <w:left w:val="none" w:sz="0" w:space="0" w:color="auto"/>
            <w:bottom w:val="none" w:sz="0" w:space="0" w:color="auto"/>
            <w:right w:val="none" w:sz="0" w:space="0" w:color="auto"/>
          </w:divBdr>
          <w:divsChild>
            <w:div w:id="512913797">
              <w:marLeft w:val="0"/>
              <w:marRight w:val="0"/>
              <w:marTop w:val="0"/>
              <w:marBottom w:val="0"/>
              <w:divBdr>
                <w:top w:val="none" w:sz="0" w:space="0" w:color="auto"/>
                <w:left w:val="none" w:sz="0" w:space="0" w:color="auto"/>
                <w:bottom w:val="none" w:sz="0" w:space="0" w:color="auto"/>
                <w:right w:val="none" w:sz="0" w:space="0" w:color="auto"/>
              </w:divBdr>
              <w:divsChild>
                <w:div w:id="1422608590">
                  <w:marLeft w:val="0"/>
                  <w:marRight w:val="0"/>
                  <w:marTop w:val="0"/>
                  <w:marBottom w:val="0"/>
                  <w:divBdr>
                    <w:top w:val="none" w:sz="0" w:space="0" w:color="auto"/>
                    <w:left w:val="none" w:sz="0" w:space="0" w:color="auto"/>
                    <w:bottom w:val="none" w:sz="0" w:space="0" w:color="auto"/>
                    <w:right w:val="none" w:sz="0" w:space="0" w:color="auto"/>
                  </w:divBdr>
                  <w:divsChild>
                    <w:div w:id="1364525775">
                      <w:marLeft w:val="0"/>
                      <w:marRight w:val="0"/>
                      <w:marTop w:val="0"/>
                      <w:marBottom w:val="0"/>
                      <w:divBdr>
                        <w:top w:val="none" w:sz="0" w:space="0" w:color="auto"/>
                        <w:left w:val="none" w:sz="0" w:space="0" w:color="auto"/>
                        <w:bottom w:val="none" w:sz="0" w:space="0" w:color="auto"/>
                        <w:right w:val="none" w:sz="0" w:space="0" w:color="auto"/>
                      </w:divBdr>
                      <w:divsChild>
                        <w:div w:id="173705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983509">
      <w:bodyDiv w:val="1"/>
      <w:marLeft w:val="0"/>
      <w:marRight w:val="0"/>
      <w:marTop w:val="0"/>
      <w:marBottom w:val="0"/>
      <w:divBdr>
        <w:top w:val="none" w:sz="0" w:space="0" w:color="auto"/>
        <w:left w:val="none" w:sz="0" w:space="0" w:color="auto"/>
        <w:bottom w:val="none" w:sz="0" w:space="0" w:color="auto"/>
        <w:right w:val="none" w:sz="0" w:space="0" w:color="auto"/>
      </w:divBdr>
    </w:div>
    <w:div w:id="688679932">
      <w:bodyDiv w:val="1"/>
      <w:marLeft w:val="0"/>
      <w:marRight w:val="0"/>
      <w:marTop w:val="0"/>
      <w:marBottom w:val="0"/>
      <w:divBdr>
        <w:top w:val="none" w:sz="0" w:space="0" w:color="auto"/>
        <w:left w:val="none" w:sz="0" w:space="0" w:color="auto"/>
        <w:bottom w:val="none" w:sz="0" w:space="0" w:color="auto"/>
        <w:right w:val="none" w:sz="0" w:space="0" w:color="auto"/>
      </w:divBdr>
    </w:div>
    <w:div w:id="704839843">
      <w:bodyDiv w:val="1"/>
      <w:marLeft w:val="0"/>
      <w:marRight w:val="0"/>
      <w:marTop w:val="0"/>
      <w:marBottom w:val="0"/>
      <w:divBdr>
        <w:top w:val="none" w:sz="0" w:space="0" w:color="auto"/>
        <w:left w:val="none" w:sz="0" w:space="0" w:color="auto"/>
        <w:bottom w:val="none" w:sz="0" w:space="0" w:color="auto"/>
        <w:right w:val="none" w:sz="0" w:space="0" w:color="auto"/>
      </w:divBdr>
      <w:divsChild>
        <w:div w:id="325936686">
          <w:marLeft w:val="0"/>
          <w:marRight w:val="0"/>
          <w:marTop w:val="0"/>
          <w:marBottom w:val="0"/>
          <w:divBdr>
            <w:top w:val="none" w:sz="0" w:space="0" w:color="auto"/>
            <w:left w:val="none" w:sz="0" w:space="0" w:color="auto"/>
            <w:bottom w:val="none" w:sz="0" w:space="0" w:color="auto"/>
            <w:right w:val="none" w:sz="0" w:space="0" w:color="auto"/>
          </w:divBdr>
          <w:divsChild>
            <w:div w:id="1672876938">
              <w:marLeft w:val="0"/>
              <w:marRight w:val="0"/>
              <w:marTop w:val="0"/>
              <w:marBottom w:val="0"/>
              <w:divBdr>
                <w:top w:val="none" w:sz="0" w:space="0" w:color="auto"/>
                <w:left w:val="none" w:sz="0" w:space="0" w:color="auto"/>
                <w:bottom w:val="none" w:sz="0" w:space="0" w:color="auto"/>
                <w:right w:val="none" w:sz="0" w:space="0" w:color="auto"/>
              </w:divBdr>
              <w:divsChild>
                <w:div w:id="712509670">
                  <w:marLeft w:val="0"/>
                  <w:marRight w:val="0"/>
                  <w:marTop w:val="0"/>
                  <w:marBottom w:val="0"/>
                  <w:divBdr>
                    <w:top w:val="none" w:sz="0" w:space="0" w:color="auto"/>
                    <w:left w:val="none" w:sz="0" w:space="0" w:color="auto"/>
                    <w:bottom w:val="none" w:sz="0" w:space="0" w:color="auto"/>
                    <w:right w:val="none" w:sz="0" w:space="0" w:color="auto"/>
                  </w:divBdr>
                  <w:divsChild>
                    <w:div w:id="1515610">
                      <w:marLeft w:val="0"/>
                      <w:marRight w:val="0"/>
                      <w:marTop w:val="0"/>
                      <w:marBottom w:val="0"/>
                      <w:divBdr>
                        <w:top w:val="none" w:sz="0" w:space="0" w:color="auto"/>
                        <w:left w:val="none" w:sz="0" w:space="0" w:color="auto"/>
                        <w:bottom w:val="none" w:sz="0" w:space="0" w:color="auto"/>
                        <w:right w:val="none" w:sz="0" w:space="0" w:color="auto"/>
                      </w:divBdr>
                      <w:divsChild>
                        <w:div w:id="179667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746830">
      <w:bodyDiv w:val="1"/>
      <w:marLeft w:val="0"/>
      <w:marRight w:val="0"/>
      <w:marTop w:val="0"/>
      <w:marBottom w:val="0"/>
      <w:divBdr>
        <w:top w:val="none" w:sz="0" w:space="0" w:color="auto"/>
        <w:left w:val="none" w:sz="0" w:space="0" w:color="auto"/>
        <w:bottom w:val="none" w:sz="0" w:space="0" w:color="auto"/>
        <w:right w:val="none" w:sz="0" w:space="0" w:color="auto"/>
      </w:divBdr>
    </w:div>
    <w:div w:id="805195057">
      <w:bodyDiv w:val="1"/>
      <w:marLeft w:val="0"/>
      <w:marRight w:val="0"/>
      <w:marTop w:val="0"/>
      <w:marBottom w:val="0"/>
      <w:divBdr>
        <w:top w:val="none" w:sz="0" w:space="0" w:color="auto"/>
        <w:left w:val="none" w:sz="0" w:space="0" w:color="auto"/>
        <w:bottom w:val="none" w:sz="0" w:space="0" w:color="auto"/>
        <w:right w:val="none" w:sz="0" w:space="0" w:color="auto"/>
      </w:divBdr>
    </w:div>
    <w:div w:id="838037346">
      <w:bodyDiv w:val="1"/>
      <w:marLeft w:val="0"/>
      <w:marRight w:val="0"/>
      <w:marTop w:val="0"/>
      <w:marBottom w:val="0"/>
      <w:divBdr>
        <w:top w:val="none" w:sz="0" w:space="0" w:color="auto"/>
        <w:left w:val="none" w:sz="0" w:space="0" w:color="auto"/>
        <w:bottom w:val="none" w:sz="0" w:space="0" w:color="auto"/>
        <w:right w:val="none" w:sz="0" w:space="0" w:color="auto"/>
      </w:divBdr>
    </w:div>
    <w:div w:id="839738347">
      <w:bodyDiv w:val="1"/>
      <w:marLeft w:val="0"/>
      <w:marRight w:val="0"/>
      <w:marTop w:val="0"/>
      <w:marBottom w:val="0"/>
      <w:divBdr>
        <w:top w:val="none" w:sz="0" w:space="0" w:color="auto"/>
        <w:left w:val="none" w:sz="0" w:space="0" w:color="auto"/>
        <w:bottom w:val="none" w:sz="0" w:space="0" w:color="auto"/>
        <w:right w:val="none" w:sz="0" w:space="0" w:color="auto"/>
      </w:divBdr>
      <w:divsChild>
        <w:div w:id="1233271356">
          <w:marLeft w:val="0"/>
          <w:marRight w:val="0"/>
          <w:marTop w:val="0"/>
          <w:marBottom w:val="0"/>
          <w:divBdr>
            <w:top w:val="none" w:sz="0" w:space="0" w:color="auto"/>
            <w:left w:val="none" w:sz="0" w:space="0" w:color="auto"/>
            <w:bottom w:val="none" w:sz="0" w:space="0" w:color="auto"/>
            <w:right w:val="none" w:sz="0" w:space="0" w:color="auto"/>
          </w:divBdr>
          <w:divsChild>
            <w:div w:id="1870291076">
              <w:marLeft w:val="0"/>
              <w:marRight w:val="0"/>
              <w:marTop w:val="0"/>
              <w:marBottom w:val="0"/>
              <w:divBdr>
                <w:top w:val="none" w:sz="0" w:space="0" w:color="auto"/>
                <w:left w:val="none" w:sz="0" w:space="0" w:color="auto"/>
                <w:bottom w:val="none" w:sz="0" w:space="0" w:color="auto"/>
                <w:right w:val="none" w:sz="0" w:space="0" w:color="auto"/>
              </w:divBdr>
              <w:divsChild>
                <w:div w:id="144442665">
                  <w:marLeft w:val="0"/>
                  <w:marRight w:val="0"/>
                  <w:marTop w:val="0"/>
                  <w:marBottom w:val="0"/>
                  <w:divBdr>
                    <w:top w:val="none" w:sz="0" w:space="0" w:color="auto"/>
                    <w:left w:val="none" w:sz="0" w:space="0" w:color="auto"/>
                    <w:bottom w:val="none" w:sz="0" w:space="0" w:color="auto"/>
                    <w:right w:val="none" w:sz="0" w:space="0" w:color="auto"/>
                  </w:divBdr>
                  <w:divsChild>
                    <w:div w:id="203061864">
                      <w:marLeft w:val="0"/>
                      <w:marRight w:val="0"/>
                      <w:marTop w:val="0"/>
                      <w:marBottom w:val="0"/>
                      <w:divBdr>
                        <w:top w:val="none" w:sz="0" w:space="0" w:color="auto"/>
                        <w:left w:val="none" w:sz="0" w:space="0" w:color="auto"/>
                        <w:bottom w:val="none" w:sz="0" w:space="0" w:color="auto"/>
                        <w:right w:val="none" w:sz="0" w:space="0" w:color="auto"/>
                      </w:divBdr>
                      <w:divsChild>
                        <w:div w:id="26843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543090">
      <w:bodyDiv w:val="1"/>
      <w:marLeft w:val="0"/>
      <w:marRight w:val="0"/>
      <w:marTop w:val="0"/>
      <w:marBottom w:val="0"/>
      <w:divBdr>
        <w:top w:val="none" w:sz="0" w:space="0" w:color="auto"/>
        <w:left w:val="none" w:sz="0" w:space="0" w:color="auto"/>
        <w:bottom w:val="none" w:sz="0" w:space="0" w:color="auto"/>
        <w:right w:val="none" w:sz="0" w:space="0" w:color="auto"/>
      </w:divBdr>
    </w:div>
    <w:div w:id="854271116">
      <w:bodyDiv w:val="1"/>
      <w:marLeft w:val="0"/>
      <w:marRight w:val="0"/>
      <w:marTop w:val="0"/>
      <w:marBottom w:val="0"/>
      <w:divBdr>
        <w:top w:val="none" w:sz="0" w:space="0" w:color="auto"/>
        <w:left w:val="none" w:sz="0" w:space="0" w:color="auto"/>
        <w:bottom w:val="none" w:sz="0" w:space="0" w:color="auto"/>
        <w:right w:val="none" w:sz="0" w:space="0" w:color="auto"/>
      </w:divBdr>
    </w:div>
    <w:div w:id="858811607">
      <w:bodyDiv w:val="1"/>
      <w:marLeft w:val="0"/>
      <w:marRight w:val="0"/>
      <w:marTop w:val="0"/>
      <w:marBottom w:val="0"/>
      <w:divBdr>
        <w:top w:val="none" w:sz="0" w:space="0" w:color="auto"/>
        <w:left w:val="none" w:sz="0" w:space="0" w:color="auto"/>
        <w:bottom w:val="none" w:sz="0" w:space="0" w:color="auto"/>
        <w:right w:val="none" w:sz="0" w:space="0" w:color="auto"/>
      </w:divBdr>
    </w:div>
    <w:div w:id="894389643">
      <w:bodyDiv w:val="1"/>
      <w:marLeft w:val="0"/>
      <w:marRight w:val="0"/>
      <w:marTop w:val="0"/>
      <w:marBottom w:val="0"/>
      <w:divBdr>
        <w:top w:val="none" w:sz="0" w:space="0" w:color="auto"/>
        <w:left w:val="none" w:sz="0" w:space="0" w:color="auto"/>
        <w:bottom w:val="none" w:sz="0" w:space="0" w:color="auto"/>
        <w:right w:val="none" w:sz="0" w:space="0" w:color="auto"/>
      </w:divBdr>
    </w:div>
    <w:div w:id="900751595">
      <w:bodyDiv w:val="1"/>
      <w:marLeft w:val="0"/>
      <w:marRight w:val="0"/>
      <w:marTop w:val="0"/>
      <w:marBottom w:val="0"/>
      <w:divBdr>
        <w:top w:val="none" w:sz="0" w:space="0" w:color="auto"/>
        <w:left w:val="none" w:sz="0" w:space="0" w:color="auto"/>
        <w:bottom w:val="none" w:sz="0" w:space="0" w:color="auto"/>
        <w:right w:val="none" w:sz="0" w:space="0" w:color="auto"/>
      </w:divBdr>
    </w:div>
    <w:div w:id="908928691">
      <w:bodyDiv w:val="1"/>
      <w:marLeft w:val="0"/>
      <w:marRight w:val="0"/>
      <w:marTop w:val="0"/>
      <w:marBottom w:val="0"/>
      <w:divBdr>
        <w:top w:val="none" w:sz="0" w:space="0" w:color="auto"/>
        <w:left w:val="none" w:sz="0" w:space="0" w:color="auto"/>
        <w:bottom w:val="none" w:sz="0" w:space="0" w:color="auto"/>
        <w:right w:val="none" w:sz="0" w:space="0" w:color="auto"/>
      </w:divBdr>
      <w:divsChild>
        <w:div w:id="1611932422">
          <w:marLeft w:val="0"/>
          <w:marRight w:val="0"/>
          <w:marTop w:val="0"/>
          <w:marBottom w:val="0"/>
          <w:divBdr>
            <w:top w:val="none" w:sz="0" w:space="0" w:color="auto"/>
            <w:left w:val="none" w:sz="0" w:space="0" w:color="auto"/>
            <w:bottom w:val="none" w:sz="0" w:space="0" w:color="auto"/>
            <w:right w:val="none" w:sz="0" w:space="0" w:color="auto"/>
          </w:divBdr>
          <w:divsChild>
            <w:div w:id="2116629630">
              <w:marLeft w:val="0"/>
              <w:marRight w:val="0"/>
              <w:marTop w:val="0"/>
              <w:marBottom w:val="0"/>
              <w:divBdr>
                <w:top w:val="none" w:sz="0" w:space="0" w:color="auto"/>
                <w:left w:val="none" w:sz="0" w:space="0" w:color="auto"/>
                <w:bottom w:val="none" w:sz="0" w:space="0" w:color="auto"/>
                <w:right w:val="none" w:sz="0" w:space="0" w:color="auto"/>
              </w:divBdr>
              <w:divsChild>
                <w:div w:id="1987078071">
                  <w:marLeft w:val="0"/>
                  <w:marRight w:val="0"/>
                  <w:marTop w:val="0"/>
                  <w:marBottom w:val="0"/>
                  <w:divBdr>
                    <w:top w:val="none" w:sz="0" w:space="0" w:color="auto"/>
                    <w:left w:val="none" w:sz="0" w:space="0" w:color="auto"/>
                    <w:bottom w:val="none" w:sz="0" w:space="0" w:color="auto"/>
                    <w:right w:val="none" w:sz="0" w:space="0" w:color="auto"/>
                  </w:divBdr>
                  <w:divsChild>
                    <w:div w:id="325472658">
                      <w:marLeft w:val="0"/>
                      <w:marRight w:val="0"/>
                      <w:marTop w:val="0"/>
                      <w:marBottom w:val="0"/>
                      <w:divBdr>
                        <w:top w:val="none" w:sz="0" w:space="0" w:color="auto"/>
                        <w:left w:val="none" w:sz="0" w:space="0" w:color="auto"/>
                        <w:bottom w:val="none" w:sz="0" w:space="0" w:color="auto"/>
                        <w:right w:val="none" w:sz="0" w:space="0" w:color="auto"/>
                      </w:divBdr>
                      <w:divsChild>
                        <w:div w:id="7084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3029367">
      <w:bodyDiv w:val="1"/>
      <w:marLeft w:val="0"/>
      <w:marRight w:val="0"/>
      <w:marTop w:val="0"/>
      <w:marBottom w:val="0"/>
      <w:divBdr>
        <w:top w:val="none" w:sz="0" w:space="0" w:color="auto"/>
        <w:left w:val="none" w:sz="0" w:space="0" w:color="auto"/>
        <w:bottom w:val="none" w:sz="0" w:space="0" w:color="auto"/>
        <w:right w:val="none" w:sz="0" w:space="0" w:color="auto"/>
      </w:divBdr>
    </w:div>
    <w:div w:id="957180271">
      <w:bodyDiv w:val="1"/>
      <w:marLeft w:val="0"/>
      <w:marRight w:val="0"/>
      <w:marTop w:val="0"/>
      <w:marBottom w:val="0"/>
      <w:divBdr>
        <w:top w:val="none" w:sz="0" w:space="0" w:color="auto"/>
        <w:left w:val="none" w:sz="0" w:space="0" w:color="auto"/>
        <w:bottom w:val="none" w:sz="0" w:space="0" w:color="auto"/>
        <w:right w:val="none" w:sz="0" w:space="0" w:color="auto"/>
      </w:divBdr>
    </w:div>
    <w:div w:id="971521012">
      <w:bodyDiv w:val="1"/>
      <w:marLeft w:val="0"/>
      <w:marRight w:val="0"/>
      <w:marTop w:val="0"/>
      <w:marBottom w:val="0"/>
      <w:divBdr>
        <w:top w:val="none" w:sz="0" w:space="0" w:color="auto"/>
        <w:left w:val="none" w:sz="0" w:space="0" w:color="auto"/>
        <w:bottom w:val="none" w:sz="0" w:space="0" w:color="auto"/>
        <w:right w:val="none" w:sz="0" w:space="0" w:color="auto"/>
      </w:divBdr>
    </w:div>
    <w:div w:id="981424422">
      <w:bodyDiv w:val="1"/>
      <w:marLeft w:val="0"/>
      <w:marRight w:val="0"/>
      <w:marTop w:val="0"/>
      <w:marBottom w:val="0"/>
      <w:divBdr>
        <w:top w:val="none" w:sz="0" w:space="0" w:color="auto"/>
        <w:left w:val="none" w:sz="0" w:space="0" w:color="auto"/>
        <w:bottom w:val="none" w:sz="0" w:space="0" w:color="auto"/>
        <w:right w:val="none" w:sz="0" w:space="0" w:color="auto"/>
      </w:divBdr>
    </w:div>
    <w:div w:id="990253550">
      <w:bodyDiv w:val="1"/>
      <w:marLeft w:val="0"/>
      <w:marRight w:val="0"/>
      <w:marTop w:val="0"/>
      <w:marBottom w:val="0"/>
      <w:divBdr>
        <w:top w:val="none" w:sz="0" w:space="0" w:color="auto"/>
        <w:left w:val="none" w:sz="0" w:space="0" w:color="auto"/>
        <w:bottom w:val="none" w:sz="0" w:space="0" w:color="auto"/>
        <w:right w:val="none" w:sz="0" w:space="0" w:color="auto"/>
      </w:divBdr>
      <w:divsChild>
        <w:div w:id="1799251630">
          <w:marLeft w:val="0"/>
          <w:marRight w:val="0"/>
          <w:marTop w:val="0"/>
          <w:marBottom w:val="0"/>
          <w:divBdr>
            <w:top w:val="none" w:sz="0" w:space="0" w:color="auto"/>
            <w:left w:val="none" w:sz="0" w:space="0" w:color="auto"/>
            <w:bottom w:val="none" w:sz="0" w:space="0" w:color="auto"/>
            <w:right w:val="none" w:sz="0" w:space="0" w:color="auto"/>
          </w:divBdr>
          <w:divsChild>
            <w:div w:id="848256303">
              <w:marLeft w:val="0"/>
              <w:marRight w:val="0"/>
              <w:marTop w:val="0"/>
              <w:marBottom w:val="0"/>
              <w:divBdr>
                <w:top w:val="none" w:sz="0" w:space="0" w:color="auto"/>
                <w:left w:val="none" w:sz="0" w:space="0" w:color="auto"/>
                <w:bottom w:val="none" w:sz="0" w:space="0" w:color="auto"/>
                <w:right w:val="none" w:sz="0" w:space="0" w:color="auto"/>
              </w:divBdr>
              <w:divsChild>
                <w:div w:id="1882475063">
                  <w:marLeft w:val="0"/>
                  <w:marRight w:val="0"/>
                  <w:marTop w:val="0"/>
                  <w:marBottom w:val="0"/>
                  <w:divBdr>
                    <w:top w:val="none" w:sz="0" w:space="0" w:color="auto"/>
                    <w:left w:val="none" w:sz="0" w:space="0" w:color="auto"/>
                    <w:bottom w:val="none" w:sz="0" w:space="0" w:color="auto"/>
                    <w:right w:val="none" w:sz="0" w:space="0" w:color="auto"/>
                  </w:divBdr>
                  <w:divsChild>
                    <w:div w:id="552279242">
                      <w:marLeft w:val="0"/>
                      <w:marRight w:val="0"/>
                      <w:marTop w:val="0"/>
                      <w:marBottom w:val="0"/>
                      <w:divBdr>
                        <w:top w:val="none" w:sz="0" w:space="0" w:color="auto"/>
                        <w:left w:val="none" w:sz="0" w:space="0" w:color="auto"/>
                        <w:bottom w:val="none" w:sz="0" w:space="0" w:color="auto"/>
                        <w:right w:val="none" w:sz="0" w:space="0" w:color="auto"/>
                      </w:divBdr>
                      <w:divsChild>
                        <w:div w:id="7469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573186">
      <w:bodyDiv w:val="1"/>
      <w:marLeft w:val="0"/>
      <w:marRight w:val="0"/>
      <w:marTop w:val="0"/>
      <w:marBottom w:val="0"/>
      <w:divBdr>
        <w:top w:val="none" w:sz="0" w:space="0" w:color="auto"/>
        <w:left w:val="none" w:sz="0" w:space="0" w:color="auto"/>
        <w:bottom w:val="none" w:sz="0" w:space="0" w:color="auto"/>
        <w:right w:val="none" w:sz="0" w:space="0" w:color="auto"/>
      </w:divBdr>
    </w:div>
    <w:div w:id="1104039666">
      <w:bodyDiv w:val="1"/>
      <w:marLeft w:val="0"/>
      <w:marRight w:val="0"/>
      <w:marTop w:val="0"/>
      <w:marBottom w:val="0"/>
      <w:divBdr>
        <w:top w:val="none" w:sz="0" w:space="0" w:color="auto"/>
        <w:left w:val="none" w:sz="0" w:space="0" w:color="auto"/>
        <w:bottom w:val="none" w:sz="0" w:space="0" w:color="auto"/>
        <w:right w:val="none" w:sz="0" w:space="0" w:color="auto"/>
      </w:divBdr>
    </w:div>
    <w:div w:id="1124424266">
      <w:bodyDiv w:val="1"/>
      <w:marLeft w:val="0"/>
      <w:marRight w:val="0"/>
      <w:marTop w:val="0"/>
      <w:marBottom w:val="0"/>
      <w:divBdr>
        <w:top w:val="none" w:sz="0" w:space="0" w:color="auto"/>
        <w:left w:val="none" w:sz="0" w:space="0" w:color="auto"/>
        <w:bottom w:val="none" w:sz="0" w:space="0" w:color="auto"/>
        <w:right w:val="none" w:sz="0" w:space="0" w:color="auto"/>
      </w:divBdr>
    </w:div>
    <w:div w:id="1154759731">
      <w:bodyDiv w:val="1"/>
      <w:marLeft w:val="0"/>
      <w:marRight w:val="0"/>
      <w:marTop w:val="0"/>
      <w:marBottom w:val="0"/>
      <w:divBdr>
        <w:top w:val="none" w:sz="0" w:space="0" w:color="auto"/>
        <w:left w:val="none" w:sz="0" w:space="0" w:color="auto"/>
        <w:bottom w:val="none" w:sz="0" w:space="0" w:color="auto"/>
        <w:right w:val="none" w:sz="0" w:space="0" w:color="auto"/>
      </w:divBdr>
      <w:divsChild>
        <w:div w:id="468396967">
          <w:marLeft w:val="0"/>
          <w:marRight w:val="0"/>
          <w:marTop w:val="0"/>
          <w:marBottom w:val="0"/>
          <w:divBdr>
            <w:top w:val="none" w:sz="0" w:space="0" w:color="auto"/>
            <w:left w:val="none" w:sz="0" w:space="0" w:color="auto"/>
            <w:bottom w:val="none" w:sz="0" w:space="0" w:color="auto"/>
            <w:right w:val="none" w:sz="0" w:space="0" w:color="auto"/>
          </w:divBdr>
          <w:divsChild>
            <w:div w:id="1416627084">
              <w:marLeft w:val="0"/>
              <w:marRight w:val="0"/>
              <w:marTop w:val="0"/>
              <w:marBottom w:val="0"/>
              <w:divBdr>
                <w:top w:val="none" w:sz="0" w:space="0" w:color="auto"/>
                <w:left w:val="none" w:sz="0" w:space="0" w:color="auto"/>
                <w:bottom w:val="none" w:sz="0" w:space="0" w:color="auto"/>
                <w:right w:val="none" w:sz="0" w:space="0" w:color="auto"/>
              </w:divBdr>
              <w:divsChild>
                <w:div w:id="1010332702">
                  <w:marLeft w:val="0"/>
                  <w:marRight w:val="0"/>
                  <w:marTop w:val="0"/>
                  <w:marBottom w:val="0"/>
                  <w:divBdr>
                    <w:top w:val="none" w:sz="0" w:space="0" w:color="auto"/>
                    <w:left w:val="none" w:sz="0" w:space="0" w:color="auto"/>
                    <w:bottom w:val="none" w:sz="0" w:space="0" w:color="auto"/>
                    <w:right w:val="none" w:sz="0" w:space="0" w:color="auto"/>
                  </w:divBdr>
                  <w:divsChild>
                    <w:div w:id="1873305605">
                      <w:marLeft w:val="0"/>
                      <w:marRight w:val="0"/>
                      <w:marTop w:val="0"/>
                      <w:marBottom w:val="0"/>
                      <w:divBdr>
                        <w:top w:val="none" w:sz="0" w:space="0" w:color="auto"/>
                        <w:left w:val="none" w:sz="0" w:space="0" w:color="auto"/>
                        <w:bottom w:val="none" w:sz="0" w:space="0" w:color="auto"/>
                        <w:right w:val="none" w:sz="0" w:space="0" w:color="auto"/>
                      </w:divBdr>
                      <w:divsChild>
                        <w:div w:id="1171985896">
                          <w:marLeft w:val="0"/>
                          <w:marRight w:val="0"/>
                          <w:marTop w:val="0"/>
                          <w:marBottom w:val="0"/>
                          <w:divBdr>
                            <w:top w:val="none" w:sz="0" w:space="0" w:color="auto"/>
                            <w:left w:val="none" w:sz="0" w:space="0" w:color="auto"/>
                            <w:bottom w:val="none" w:sz="0" w:space="0" w:color="auto"/>
                            <w:right w:val="none" w:sz="0" w:space="0" w:color="auto"/>
                          </w:divBdr>
                          <w:divsChild>
                            <w:div w:id="69700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455814">
      <w:bodyDiv w:val="1"/>
      <w:marLeft w:val="0"/>
      <w:marRight w:val="0"/>
      <w:marTop w:val="0"/>
      <w:marBottom w:val="0"/>
      <w:divBdr>
        <w:top w:val="none" w:sz="0" w:space="0" w:color="auto"/>
        <w:left w:val="none" w:sz="0" w:space="0" w:color="auto"/>
        <w:bottom w:val="none" w:sz="0" w:space="0" w:color="auto"/>
        <w:right w:val="none" w:sz="0" w:space="0" w:color="auto"/>
      </w:divBdr>
    </w:div>
    <w:div w:id="1171947472">
      <w:bodyDiv w:val="1"/>
      <w:marLeft w:val="0"/>
      <w:marRight w:val="0"/>
      <w:marTop w:val="0"/>
      <w:marBottom w:val="0"/>
      <w:divBdr>
        <w:top w:val="none" w:sz="0" w:space="0" w:color="auto"/>
        <w:left w:val="none" w:sz="0" w:space="0" w:color="auto"/>
        <w:bottom w:val="none" w:sz="0" w:space="0" w:color="auto"/>
        <w:right w:val="none" w:sz="0" w:space="0" w:color="auto"/>
      </w:divBdr>
    </w:div>
    <w:div w:id="1191840268">
      <w:bodyDiv w:val="1"/>
      <w:marLeft w:val="0"/>
      <w:marRight w:val="0"/>
      <w:marTop w:val="0"/>
      <w:marBottom w:val="0"/>
      <w:divBdr>
        <w:top w:val="none" w:sz="0" w:space="0" w:color="auto"/>
        <w:left w:val="none" w:sz="0" w:space="0" w:color="auto"/>
        <w:bottom w:val="none" w:sz="0" w:space="0" w:color="auto"/>
        <w:right w:val="none" w:sz="0" w:space="0" w:color="auto"/>
      </w:divBdr>
      <w:divsChild>
        <w:div w:id="1992978031">
          <w:marLeft w:val="0"/>
          <w:marRight w:val="0"/>
          <w:marTop w:val="0"/>
          <w:marBottom w:val="0"/>
          <w:divBdr>
            <w:top w:val="none" w:sz="0" w:space="0" w:color="auto"/>
            <w:left w:val="none" w:sz="0" w:space="0" w:color="auto"/>
            <w:bottom w:val="none" w:sz="0" w:space="0" w:color="auto"/>
            <w:right w:val="none" w:sz="0" w:space="0" w:color="auto"/>
          </w:divBdr>
          <w:divsChild>
            <w:div w:id="1375538890">
              <w:marLeft w:val="0"/>
              <w:marRight w:val="0"/>
              <w:marTop w:val="0"/>
              <w:marBottom w:val="0"/>
              <w:divBdr>
                <w:top w:val="none" w:sz="0" w:space="0" w:color="auto"/>
                <w:left w:val="none" w:sz="0" w:space="0" w:color="auto"/>
                <w:bottom w:val="none" w:sz="0" w:space="0" w:color="auto"/>
                <w:right w:val="none" w:sz="0" w:space="0" w:color="auto"/>
              </w:divBdr>
              <w:divsChild>
                <w:div w:id="462777524">
                  <w:marLeft w:val="0"/>
                  <w:marRight w:val="0"/>
                  <w:marTop w:val="0"/>
                  <w:marBottom w:val="0"/>
                  <w:divBdr>
                    <w:top w:val="none" w:sz="0" w:space="0" w:color="auto"/>
                    <w:left w:val="none" w:sz="0" w:space="0" w:color="auto"/>
                    <w:bottom w:val="none" w:sz="0" w:space="0" w:color="auto"/>
                    <w:right w:val="none" w:sz="0" w:space="0" w:color="auto"/>
                  </w:divBdr>
                  <w:divsChild>
                    <w:div w:id="501549187">
                      <w:marLeft w:val="0"/>
                      <w:marRight w:val="0"/>
                      <w:marTop w:val="0"/>
                      <w:marBottom w:val="0"/>
                      <w:divBdr>
                        <w:top w:val="none" w:sz="0" w:space="0" w:color="auto"/>
                        <w:left w:val="none" w:sz="0" w:space="0" w:color="auto"/>
                        <w:bottom w:val="none" w:sz="0" w:space="0" w:color="auto"/>
                        <w:right w:val="none" w:sz="0" w:space="0" w:color="auto"/>
                      </w:divBdr>
                      <w:divsChild>
                        <w:div w:id="2496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1457193">
      <w:bodyDiv w:val="1"/>
      <w:marLeft w:val="0"/>
      <w:marRight w:val="0"/>
      <w:marTop w:val="0"/>
      <w:marBottom w:val="0"/>
      <w:divBdr>
        <w:top w:val="none" w:sz="0" w:space="0" w:color="auto"/>
        <w:left w:val="none" w:sz="0" w:space="0" w:color="auto"/>
        <w:bottom w:val="none" w:sz="0" w:space="0" w:color="auto"/>
        <w:right w:val="none" w:sz="0" w:space="0" w:color="auto"/>
      </w:divBdr>
      <w:divsChild>
        <w:div w:id="1640497901">
          <w:marLeft w:val="0"/>
          <w:marRight w:val="0"/>
          <w:marTop w:val="0"/>
          <w:marBottom w:val="0"/>
          <w:divBdr>
            <w:top w:val="none" w:sz="0" w:space="0" w:color="auto"/>
            <w:left w:val="none" w:sz="0" w:space="0" w:color="auto"/>
            <w:bottom w:val="none" w:sz="0" w:space="0" w:color="auto"/>
            <w:right w:val="none" w:sz="0" w:space="0" w:color="auto"/>
          </w:divBdr>
          <w:divsChild>
            <w:div w:id="1524056341">
              <w:marLeft w:val="0"/>
              <w:marRight w:val="0"/>
              <w:marTop w:val="0"/>
              <w:marBottom w:val="0"/>
              <w:divBdr>
                <w:top w:val="none" w:sz="0" w:space="0" w:color="auto"/>
                <w:left w:val="none" w:sz="0" w:space="0" w:color="auto"/>
                <w:bottom w:val="none" w:sz="0" w:space="0" w:color="auto"/>
                <w:right w:val="none" w:sz="0" w:space="0" w:color="auto"/>
              </w:divBdr>
              <w:divsChild>
                <w:div w:id="836313229">
                  <w:marLeft w:val="0"/>
                  <w:marRight w:val="0"/>
                  <w:marTop w:val="0"/>
                  <w:marBottom w:val="0"/>
                  <w:divBdr>
                    <w:top w:val="none" w:sz="0" w:space="0" w:color="auto"/>
                    <w:left w:val="none" w:sz="0" w:space="0" w:color="auto"/>
                    <w:bottom w:val="none" w:sz="0" w:space="0" w:color="auto"/>
                    <w:right w:val="none" w:sz="0" w:space="0" w:color="auto"/>
                  </w:divBdr>
                  <w:divsChild>
                    <w:div w:id="349374489">
                      <w:marLeft w:val="0"/>
                      <w:marRight w:val="0"/>
                      <w:marTop w:val="0"/>
                      <w:marBottom w:val="0"/>
                      <w:divBdr>
                        <w:top w:val="none" w:sz="0" w:space="0" w:color="auto"/>
                        <w:left w:val="none" w:sz="0" w:space="0" w:color="auto"/>
                        <w:bottom w:val="none" w:sz="0" w:space="0" w:color="auto"/>
                        <w:right w:val="none" w:sz="0" w:space="0" w:color="auto"/>
                      </w:divBdr>
                      <w:divsChild>
                        <w:div w:id="7150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100045">
      <w:bodyDiv w:val="1"/>
      <w:marLeft w:val="0"/>
      <w:marRight w:val="0"/>
      <w:marTop w:val="0"/>
      <w:marBottom w:val="0"/>
      <w:divBdr>
        <w:top w:val="none" w:sz="0" w:space="0" w:color="auto"/>
        <w:left w:val="none" w:sz="0" w:space="0" w:color="auto"/>
        <w:bottom w:val="none" w:sz="0" w:space="0" w:color="auto"/>
        <w:right w:val="none" w:sz="0" w:space="0" w:color="auto"/>
      </w:divBdr>
    </w:div>
    <w:div w:id="1294139468">
      <w:bodyDiv w:val="1"/>
      <w:marLeft w:val="0"/>
      <w:marRight w:val="0"/>
      <w:marTop w:val="0"/>
      <w:marBottom w:val="0"/>
      <w:divBdr>
        <w:top w:val="none" w:sz="0" w:space="0" w:color="auto"/>
        <w:left w:val="none" w:sz="0" w:space="0" w:color="auto"/>
        <w:bottom w:val="none" w:sz="0" w:space="0" w:color="auto"/>
        <w:right w:val="none" w:sz="0" w:space="0" w:color="auto"/>
      </w:divBdr>
      <w:divsChild>
        <w:div w:id="1855414648">
          <w:marLeft w:val="0"/>
          <w:marRight w:val="0"/>
          <w:marTop w:val="0"/>
          <w:marBottom w:val="0"/>
          <w:divBdr>
            <w:top w:val="none" w:sz="0" w:space="0" w:color="auto"/>
            <w:left w:val="none" w:sz="0" w:space="0" w:color="auto"/>
            <w:bottom w:val="none" w:sz="0" w:space="0" w:color="auto"/>
            <w:right w:val="none" w:sz="0" w:space="0" w:color="auto"/>
          </w:divBdr>
          <w:divsChild>
            <w:div w:id="1275360017">
              <w:marLeft w:val="0"/>
              <w:marRight w:val="0"/>
              <w:marTop w:val="0"/>
              <w:marBottom w:val="0"/>
              <w:divBdr>
                <w:top w:val="none" w:sz="0" w:space="0" w:color="auto"/>
                <w:left w:val="none" w:sz="0" w:space="0" w:color="auto"/>
                <w:bottom w:val="none" w:sz="0" w:space="0" w:color="auto"/>
                <w:right w:val="none" w:sz="0" w:space="0" w:color="auto"/>
              </w:divBdr>
              <w:divsChild>
                <w:div w:id="576133601">
                  <w:marLeft w:val="0"/>
                  <w:marRight w:val="0"/>
                  <w:marTop w:val="0"/>
                  <w:marBottom w:val="0"/>
                  <w:divBdr>
                    <w:top w:val="none" w:sz="0" w:space="0" w:color="auto"/>
                    <w:left w:val="none" w:sz="0" w:space="0" w:color="auto"/>
                    <w:bottom w:val="none" w:sz="0" w:space="0" w:color="auto"/>
                    <w:right w:val="none" w:sz="0" w:space="0" w:color="auto"/>
                  </w:divBdr>
                  <w:divsChild>
                    <w:div w:id="83457070">
                      <w:marLeft w:val="0"/>
                      <w:marRight w:val="0"/>
                      <w:marTop w:val="0"/>
                      <w:marBottom w:val="0"/>
                      <w:divBdr>
                        <w:top w:val="none" w:sz="0" w:space="0" w:color="auto"/>
                        <w:left w:val="none" w:sz="0" w:space="0" w:color="auto"/>
                        <w:bottom w:val="none" w:sz="0" w:space="0" w:color="auto"/>
                        <w:right w:val="none" w:sz="0" w:space="0" w:color="auto"/>
                      </w:divBdr>
                      <w:divsChild>
                        <w:div w:id="139673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101243">
      <w:bodyDiv w:val="1"/>
      <w:marLeft w:val="0"/>
      <w:marRight w:val="0"/>
      <w:marTop w:val="0"/>
      <w:marBottom w:val="0"/>
      <w:divBdr>
        <w:top w:val="none" w:sz="0" w:space="0" w:color="auto"/>
        <w:left w:val="none" w:sz="0" w:space="0" w:color="auto"/>
        <w:bottom w:val="none" w:sz="0" w:space="0" w:color="auto"/>
        <w:right w:val="none" w:sz="0" w:space="0" w:color="auto"/>
      </w:divBdr>
      <w:divsChild>
        <w:div w:id="1457063491">
          <w:marLeft w:val="0"/>
          <w:marRight w:val="0"/>
          <w:marTop w:val="0"/>
          <w:marBottom w:val="0"/>
          <w:divBdr>
            <w:top w:val="none" w:sz="0" w:space="0" w:color="auto"/>
            <w:left w:val="none" w:sz="0" w:space="0" w:color="auto"/>
            <w:bottom w:val="none" w:sz="0" w:space="0" w:color="auto"/>
            <w:right w:val="none" w:sz="0" w:space="0" w:color="auto"/>
          </w:divBdr>
          <w:divsChild>
            <w:div w:id="492992489">
              <w:marLeft w:val="0"/>
              <w:marRight w:val="0"/>
              <w:marTop w:val="0"/>
              <w:marBottom w:val="0"/>
              <w:divBdr>
                <w:top w:val="none" w:sz="0" w:space="0" w:color="auto"/>
                <w:left w:val="none" w:sz="0" w:space="0" w:color="auto"/>
                <w:bottom w:val="none" w:sz="0" w:space="0" w:color="auto"/>
                <w:right w:val="none" w:sz="0" w:space="0" w:color="auto"/>
              </w:divBdr>
              <w:divsChild>
                <w:div w:id="2137017210">
                  <w:marLeft w:val="0"/>
                  <w:marRight w:val="0"/>
                  <w:marTop w:val="0"/>
                  <w:marBottom w:val="0"/>
                  <w:divBdr>
                    <w:top w:val="none" w:sz="0" w:space="0" w:color="auto"/>
                    <w:left w:val="none" w:sz="0" w:space="0" w:color="auto"/>
                    <w:bottom w:val="none" w:sz="0" w:space="0" w:color="auto"/>
                    <w:right w:val="none" w:sz="0" w:space="0" w:color="auto"/>
                  </w:divBdr>
                  <w:divsChild>
                    <w:div w:id="817259944">
                      <w:marLeft w:val="0"/>
                      <w:marRight w:val="0"/>
                      <w:marTop w:val="0"/>
                      <w:marBottom w:val="0"/>
                      <w:divBdr>
                        <w:top w:val="none" w:sz="0" w:space="0" w:color="auto"/>
                        <w:left w:val="none" w:sz="0" w:space="0" w:color="auto"/>
                        <w:bottom w:val="none" w:sz="0" w:space="0" w:color="auto"/>
                        <w:right w:val="none" w:sz="0" w:space="0" w:color="auto"/>
                      </w:divBdr>
                      <w:divsChild>
                        <w:div w:id="20344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4747940">
      <w:bodyDiv w:val="1"/>
      <w:marLeft w:val="0"/>
      <w:marRight w:val="0"/>
      <w:marTop w:val="0"/>
      <w:marBottom w:val="0"/>
      <w:divBdr>
        <w:top w:val="none" w:sz="0" w:space="0" w:color="auto"/>
        <w:left w:val="none" w:sz="0" w:space="0" w:color="auto"/>
        <w:bottom w:val="none" w:sz="0" w:space="0" w:color="auto"/>
        <w:right w:val="none" w:sz="0" w:space="0" w:color="auto"/>
      </w:divBdr>
    </w:div>
    <w:div w:id="1392196735">
      <w:bodyDiv w:val="1"/>
      <w:marLeft w:val="0"/>
      <w:marRight w:val="0"/>
      <w:marTop w:val="0"/>
      <w:marBottom w:val="0"/>
      <w:divBdr>
        <w:top w:val="none" w:sz="0" w:space="0" w:color="auto"/>
        <w:left w:val="none" w:sz="0" w:space="0" w:color="auto"/>
        <w:bottom w:val="none" w:sz="0" w:space="0" w:color="auto"/>
        <w:right w:val="none" w:sz="0" w:space="0" w:color="auto"/>
      </w:divBdr>
    </w:div>
    <w:div w:id="1409301337">
      <w:bodyDiv w:val="1"/>
      <w:marLeft w:val="0"/>
      <w:marRight w:val="0"/>
      <w:marTop w:val="0"/>
      <w:marBottom w:val="0"/>
      <w:divBdr>
        <w:top w:val="none" w:sz="0" w:space="0" w:color="auto"/>
        <w:left w:val="none" w:sz="0" w:space="0" w:color="auto"/>
        <w:bottom w:val="none" w:sz="0" w:space="0" w:color="auto"/>
        <w:right w:val="none" w:sz="0" w:space="0" w:color="auto"/>
      </w:divBdr>
      <w:divsChild>
        <w:div w:id="1706370349">
          <w:marLeft w:val="0"/>
          <w:marRight w:val="0"/>
          <w:marTop w:val="0"/>
          <w:marBottom w:val="0"/>
          <w:divBdr>
            <w:top w:val="none" w:sz="0" w:space="0" w:color="auto"/>
            <w:left w:val="none" w:sz="0" w:space="0" w:color="auto"/>
            <w:bottom w:val="none" w:sz="0" w:space="0" w:color="auto"/>
            <w:right w:val="none" w:sz="0" w:space="0" w:color="auto"/>
          </w:divBdr>
          <w:divsChild>
            <w:div w:id="297882466">
              <w:marLeft w:val="0"/>
              <w:marRight w:val="0"/>
              <w:marTop w:val="0"/>
              <w:marBottom w:val="0"/>
              <w:divBdr>
                <w:top w:val="none" w:sz="0" w:space="0" w:color="auto"/>
                <w:left w:val="none" w:sz="0" w:space="0" w:color="auto"/>
                <w:bottom w:val="none" w:sz="0" w:space="0" w:color="auto"/>
                <w:right w:val="none" w:sz="0" w:space="0" w:color="auto"/>
              </w:divBdr>
              <w:divsChild>
                <w:div w:id="1732804197">
                  <w:marLeft w:val="0"/>
                  <w:marRight w:val="0"/>
                  <w:marTop w:val="0"/>
                  <w:marBottom w:val="0"/>
                  <w:divBdr>
                    <w:top w:val="none" w:sz="0" w:space="0" w:color="auto"/>
                    <w:left w:val="none" w:sz="0" w:space="0" w:color="auto"/>
                    <w:bottom w:val="none" w:sz="0" w:space="0" w:color="auto"/>
                    <w:right w:val="none" w:sz="0" w:space="0" w:color="auto"/>
                  </w:divBdr>
                  <w:divsChild>
                    <w:div w:id="953445970">
                      <w:marLeft w:val="0"/>
                      <w:marRight w:val="0"/>
                      <w:marTop w:val="0"/>
                      <w:marBottom w:val="0"/>
                      <w:divBdr>
                        <w:top w:val="none" w:sz="0" w:space="0" w:color="auto"/>
                        <w:left w:val="none" w:sz="0" w:space="0" w:color="auto"/>
                        <w:bottom w:val="none" w:sz="0" w:space="0" w:color="auto"/>
                        <w:right w:val="none" w:sz="0" w:space="0" w:color="auto"/>
                      </w:divBdr>
                      <w:divsChild>
                        <w:div w:id="18134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5034530">
      <w:bodyDiv w:val="1"/>
      <w:marLeft w:val="0"/>
      <w:marRight w:val="0"/>
      <w:marTop w:val="0"/>
      <w:marBottom w:val="0"/>
      <w:divBdr>
        <w:top w:val="none" w:sz="0" w:space="0" w:color="auto"/>
        <w:left w:val="none" w:sz="0" w:space="0" w:color="auto"/>
        <w:bottom w:val="none" w:sz="0" w:space="0" w:color="auto"/>
        <w:right w:val="none" w:sz="0" w:space="0" w:color="auto"/>
      </w:divBdr>
    </w:div>
    <w:div w:id="1438789154">
      <w:bodyDiv w:val="1"/>
      <w:marLeft w:val="0"/>
      <w:marRight w:val="0"/>
      <w:marTop w:val="0"/>
      <w:marBottom w:val="0"/>
      <w:divBdr>
        <w:top w:val="none" w:sz="0" w:space="0" w:color="auto"/>
        <w:left w:val="none" w:sz="0" w:space="0" w:color="auto"/>
        <w:bottom w:val="none" w:sz="0" w:space="0" w:color="auto"/>
        <w:right w:val="none" w:sz="0" w:space="0" w:color="auto"/>
      </w:divBdr>
    </w:div>
    <w:div w:id="1463965646">
      <w:bodyDiv w:val="1"/>
      <w:marLeft w:val="0"/>
      <w:marRight w:val="0"/>
      <w:marTop w:val="0"/>
      <w:marBottom w:val="0"/>
      <w:divBdr>
        <w:top w:val="none" w:sz="0" w:space="0" w:color="auto"/>
        <w:left w:val="none" w:sz="0" w:space="0" w:color="auto"/>
        <w:bottom w:val="none" w:sz="0" w:space="0" w:color="auto"/>
        <w:right w:val="none" w:sz="0" w:space="0" w:color="auto"/>
      </w:divBdr>
    </w:div>
    <w:div w:id="1488857863">
      <w:bodyDiv w:val="1"/>
      <w:marLeft w:val="0"/>
      <w:marRight w:val="0"/>
      <w:marTop w:val="0"/>
      <w:marBottom w:val="0"/>
      <w:divBdr>
        <w:top w:val="none" w:sz="0" w:space="0" w:color="auto"/>
        <w:left w:val="none" w:sz="0" w:space="0" w:color="auto"/>
        <w:bottom w:val="none" w:sz="0" w:space="0" w:color="auto"/>
        <w:right w:val="none" w:sz="0" w:space="0" w:color="auto"/>
      </w:divBdr>
      <w:divsChild>
        <w:div w:id="1823152993">
          <w:marLeft w:val="0"/>
          <w:marRight w:val="0"/>
          <w:marTop w:val="0"/>
          <w:marBottom w:val="0"/>
          <w:divBdr>
            <w:top w:val="none" w:sz="0" w:space="0" w:color="auto"/>
            <w:left w:val="none" w:sz="0" w:space="0" w:color="auto"/>
            <w:bottom w:val="none" w:sz="0" w:space="0" w:color="auto"/>
            <w:right w:val="none" w:sz="0" w:space="0" w:color="auto"/>
          </w:divBdr>
          <w:divsChild>
            <w:div w:id="502401795">
              <w:marLeft w:val="0"/>
              <w:marRight w:val="0"/>
              <w:marTop w:val="0"/>
              <w:marBottom w:val="0"/>
              <w:divBdr>
                <w:top w:val="none" w:sz="0" w:space="0" w:color="auto"/>
                <w:left w:val="none" w:sz="0" w:space="0" w:color="auto"/>
                <w:bottom w:val="none" w:sz="0" w:space="0" w:color="auto"/>
                <w:right w:val="none" w:sz="0" w:space="0" w:color="auto"/>
              </w:divBdr>
              <w:divsChild>
                <w:div w:id="834303128">
                  <w:marLeft w:val="0"/>
                  <w:marRight w:val="0"/>
                  <w:marTop w:val="0"/>
                  <w:marBottom w:val="0"/>
                  <w:divBdr>
                    <w:top w:val="none" w:sz="0" w:space="0" w:color="auto"/>
                    <w:left w:val="none" w:sz="0" w:space="0" w:color="auto"/>
                    <w:bottom w:val="none" w:sz="0" w:space="0" w:color="auto"/>
                    <w:right w:val="none" w:sz="0" w:space="0" w:color="auto"/>
                  </w:divBdr>
                  <w:divsChild>
                    <w:div w:id="1504859737">
                      <w:marLeft w:val="0"/>
                      <w:marRight w:val="0"/>
                      <w:marTop w:val="0"/>
                      <w:marBottom w:val="0"/>
                      <w:divBdr>
                        <w:top w:val="none" w:sz="0" w:space="0" w:color="auto"/>
                        <w:left w:val="none" w:sz="0" w:space="0" w:color="auto"/>
                        <w:bottom w:val="none" w:sz="0" w:space="0" w:color="auto"/>
                        <w:right w:val="none" w:sz="0" w:space="0" w:color="auto"/>
                      </w:divBdr>
                      <w:divsChild>
                        <w:div w:id="133877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316083">
      <w:bodyDiv w:val="1"/>
      <w:marLeft w:val="0"/>
      <w:marRight w:val="0"/>
      <w:marTop w:val="0"/>
      <w:marBottom w:val="0"/>
      <w:divBdr>
        <w:top w:val="none" w:sz="0" w:space="0" w:color="auto"/>
        <w:left w:val="none" w:sz="0" w:space="0" w:color="auto"/>
        <w:bottom w:val="none" w:sz="0" w:space="0" w:color="auto"/>
        <w:right w:val="none" w:sz="0" w:space="0" w:color="auto"/>
      </w:divBdr>
    </w:div>
    <w:div w:id="1552771489">
      <w:bodyDiv w:val="1"/>
      <w:marLeft w:val="0"/>
      <w:marRight w:val="0"/>
      <w:marTop w:val="0"/>
      <w:marBottom w:val="0"/>
      <w:divBdr>
        <w:top w:val="none" w:sz="0" w:space="0" w:color="auto"/>
        <w:left w:val="none" w:sz="0" w:space="0" w:color="auto"/>
        <w:bottom w:val="none" w:sz="0" w:space="0" w:color="auto"/>
        <w:right w:val="none" w:sz="0" w:space="0" w:color="auto"/>
      </w:divBdr>
    </w:div>
    <w:div w:id="1565726239">
      <w:bodyDiv w:val="1"/>
      <w:marLeft w:val="0"/>
      <w:marRight w:val="0"/>
      <w:marTop w:val="0"/>
      <w:marBottom w:val="0"/>
      <w:divBdr>
        <w:top w:val="none" w:sz="0" w:space="0" w:color="auto"/>
        <w:left w:val="none" w:sz="0" w:space="0" w:color="auto"/>
        <w:bottom w:val="none" w:sz="0" w:space="0" w:color="auto"/>
        <w:right w:val="none" w:sz="0" w:space="0" w:color="auto"/>
      </w:divBdr>
      <w:divsChild>
        <w:div w:id="686903868">
          <w:marLeft w:val="0"/>
          <w:marRight w:val="0"/>
          <w:marTop w:val="0"/>
          <w:marBottom w:val="0"/>
          <w:divBdr>
            <w:top w:val="none" w:sz="0" w:space="0" w:color="auto"/>
            <w:left w:val="none" w:sz="0" w:space="0" w:color="auto"/>
            <w:bottom w:val="none" w:sz="0" w:space="0" w:color="auto"/>
            <w:right w:val="none" w:sz="0" w:space="0" w:color="auto"/>
          </w:divBdr>
          <w:divsChild>
            <w:div w:id="669216733">
              <w:marLeft w:val="0"/>
              <w:marRight w:val="0"/>
              <w:marTop w:val="0"/>
              <w:marBottom w:val="0"/>
              <w:divBdr>
                <w:top w:val="none" w:sz="0" w:space="0" w:color="auto"/>
                <w:left w:val="none" w:sz="0" w:space="0" w:color="auto"/>
                <w:bottom w:val="none" w:sz="0" w:space="0" w:color="auto"/>
                <w:right w:val="none" w:sz="0" w:space="0" w:color="auto"/>
              </w:divBdr>
              <w:divsChild>
                <w:div w:id="1890338932">
                  <w:marLeft w:val="0"/>
                  <w:marRight w:val="0"/>
                  <w:marTop w:val="0"/>
                  <w:marBottom w:val="0"/>
                  <w:divBdr>
                    <w:top w:val="none" w:sz="0" w:space="0" w:color="auto"/>
                    <w:left w:val="none" w:sz="0" w:space="0" w:color="auto"/>
                    <w:bottom w:val="none" w:sz="0" w:space="0" w:color="auto"/>
                    <w:right w:val="none" w:sz="0" w:space="0" w:color="auto"/>
                  </w:divBdr>
                  <w:divsChild>
                    <w:div w:id="881018030">
                      <w:marLeft w:val="0"/>
                      <w:marRight w:val="0"/>
                      <w:marTop w:val="0"/>
                      <w:marBottom w:val="0"/>
                      <w:divBdr>
                        <w:top w:val="none" w:sz="0" w:space="0" w:color="auto"/>
                        <w:left w:val="none" w:sz="0" w:space="0" w:color="auto"/>
                        <w:bottom w:val="none" w:sz="0" w:space="0" w:color="auto"/>
                        <w:right w:val="none" w:sz="0" w:space="0" w:color="auto"/>
                      </w:divBdr>
                      <w:divsChild>
                        <w:div w:id="16466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404539">
      <w:bodyDiv w:val="1"/>
      <w:marLeft w:val="0"/>
      <w:marRight w:val="0"/>
      <w:marTop w:val="0"/>
      <w:marBottom w:val="0"/>
      <w:divBdr>
        <w:top w:val="none" w:sz="0" w:space="0" w:color="auto"/>
        <w:left w:val="none" w:sz="0" w:space="0" w:color="auto"/>
        <w:bottom w:val="none" w:sz="0" w:space="0" w:color="auto"/>
        <w:right w:val="none" w:sz="0" w:space="0" w:color="auto"/>
      </w:divBdr>
    </w:div>
    <w:div w:id="1594509711">
      <w:bodyDiv w:val="1"/>
      <w:marLeft w:val="0"/>
      <w:marRight w:val="0"/>
      <w:marTop w:val="0"/>
      <w:marBottom w:val="0"/>
      <w:divBdr>
        <w:top w:val="none" w:sz="0" w:space="0" w:color="auto"/>
        <w:left w:val="none" w:sz="0" w:space="0" w:color="auto"/>
        <w:bottom w:val="none" w:sz="0" w:space="0" w:color="auto"/>
        <w:right w:val="none" w:sz="0" w:space="0" w:color="auto"/>
      </w:divBdr>
      <w:divsChild>
        <w:div w:id="863903885">
          <w:marLeft w:val="0"/>
          <w:marRight w:val="0"/>
          <w:marTop w:val="0"/>
          <w:marBottom w:val="0"/>
          <w:divBdr>
            <w:top w:val="none" w:sz="0" w:space="0" w:color="auto"/>
            <w:left w:val="none" w:sz="0" w:space="0" w:color="auto"/>
            <w:bottom w:val="none" w:sz="0" w:space="0" w:color="auto"/>
            <w:right w:val="none" w:sz="0" w:space="0" w:color="auto"/>
          </w:divBdr>
          <w:divsChild>
            <w:div w:id="1956403811">
              <w:marLeft w:val="0"/>
              <w:marRight w:val="0"/>
              <w:marTop w:val="0"/>
              <w:marBottom w:val="0"/>
              <w:divBdr>
                <w:top w:val="none" w:sz="0" w:space="0" w:color="auto"/>
                <w:left w:val="none" w:sz="0" w:space="0" w:color="auto"/>
                <w:bottom w:val="none" w:sz="0" w:space="0" w:color="auto"/>
                <w:right w:val="none" w:sz="0" w:space="0" w:color="auto"/>
              </w:divBdr>
              <w:divsChild>
                <w:div w:id="709844017">
                  <w:marLeft w:val="0"/>
                  <w:marRight w:val="0"/>
                  <w:marTop w:val="0"/>
                  <w:marBottom w:val="0"/>
                  <w:divBdr>
                    <w:top w:val="none" w:sz="0" w:space="0" w:color="auto"/>
                    <w:left w:val="none" w:sz="0" w:space="0" w:color="auto"/>
                    <w:bottom w:val="none" w:sz="0" w:space="0" w:color="auto"/>
                    <w:right w:val="none" w:sz="0" w:space="0" w:color="auto"/>
                  </w:divBdr>
                  <w:divsChild>
                    <w:div w:id="2131630690">
                      <w:marLeft w:val="0"/>
                      <w:marRight w:val="0"/>
                      <w:marTop w:val="0"/>
                      <w:marBottom w:val="0"/>
                      <w:divBdr>
                        <w:top w:val="none" w:sz="0" w:space="0" w:color="auto"/>
                        <w:left w:val="none" w:sz="0" w:space="0" w:color="auto"/>
                        <w:bottom w:val="none" w:sz="0" w:space="0" w:color="auto"/>
                        <w:right w:val="none" w:sz="0" w:space="0" w:color="auto"/>
                      </w:divBdr>
                      <w:divsChild>
                        <w:div w:id="37893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328322">
      <w:bodyDiv w:val="1"/>
      <w:marLeft w:val="0"/>
      <w:marRight w:val="0"/>
      <w:marTop w:val="0"/>
      <w:marBottom w:val="0"/>
      <w:divBdr>
        <w:top w:val="none" w:sz="0" w:space="0" w:color="auto"/>
        <w:left w:val="none" w:sz="0" w:space="0" w:color="auto"/>
        <w:bottom w:val="none" w:sz="0" w:space="0" w:color="auto"/>
        <w:right w:val="none" w:sz="0" w:space="0" w:color="auto"/>
      </w:divBdr>
      <w:divsChild>
        <w:div w:id="1740976000">
          <w:marLeft w:val="0"/>
          <w:marRight w:val="0"/>
          <w:marTop w:val="0"/>
          <w:marBottom w:val="0"/>
          <w:divBdr>
            <w:top w:val="none" w:sz="0" w:space="0" w:color="auto"/>
            <w:left w:val="none" w:sz="0" w:space="0" w:color="auto"/>
            <w:bottom w:val="none" w:sz="0" w:space="0" w:color="auto"/>
            <w:right w:val="none" w:sz="0" w:space="0" w:color="auto"/>
          </w:divBdr>
          <w:divsChild>
            <w:div w:id="1639413984">
              <w:marLeft w:val="0"/>
              <w:marRight w:val="0"/>
              <w:marTop w:val="0"/>
              <w:marBottom w:val="0"/>
              <w:divBdr>
                <w:top w:val="none" w:sz="0" w:space="0" w:color="auto"/>
                <w:left w:val="none" w:sz="0" w:space="0" w:color="auto"/>
                <w:bottom w:val="none" w:sz="0" w:space="0" w:color="auto"/>
                <w:right w:val="none" w:sz="0" w:space="0" w:color="auto"/>
              </w:divBdr>
              <w:divsChild>
                <w:div w:id="1020083193">
                  <w:marLeft w:val="0"/>
                  <w:marRight w:val="0"/>
                  <w:marTop w:val="0"/>
                  <w:marBottom w:val="0"/>
                  <w:divBdr>
                    <w:top w:val="none" w:sz="0" w:space="0" w:color="auto"/>
                    <w:left w:val="none" w:sz="0" w:space="0" w:color="auto"/>
                    <w:bottom w:val="none" w:sz="0" w:space="0" w:color="auto"/>
                    <w:right w:val="none" w:sz="0" w:space="0" w:color="auto"/>
                  </w:divBdr>
                  <w:divsChild>
                    <w:div w:id="595329926">
                      <w:marLeft w:val="0"/>
                      <w:marRight w:val="0"/>
                      <w:marTop w:val="0"/>
                      <w:marBottom w:val="0"/>
                      <w:divBdr>
                        <w:top w:val="none" w:sz="0" w:space="0" w:color="auto"/>
                        <w:left w:val="none" w:sz="0" w:space="0" w:color="auto"/>
                        <w:bottom w:val="none" w:sz="0" w:space="0" w:color="auto"/>
                        <w:right w:val="none" w:sz="0" w:space="0" w:color="auto"/>
                      </w:divBdr>
                      <w:divsChild>
                        <w:div w:id="4494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7864779">
      <w:bodyDiv w:val="1"/>
      <w:marLeft w:val="0"/>
      <w:marRight w:val="0"/>
      <w:marTop w:val="0"/>
      <w:marBottom w:val="0"/>
      <w:divBdr>
        <w:top w:val="none" w:sz="0" w:space="0" w:color="auto"/>
        <w:left w:val="none" w:sz="0" w:space="0" w:color="auto"/>
        <w:bottom w:val="none" w:sz="0" w:space="0" w:color="auto"/>
        <w:right w:val="none" w:sz="0" w:space="0" w:color="auto"/>
      </w:divBdr>
      <w:divsChild>
        <w:div w:id="1354695683">
          <w:marLeft w:val="0"/>
          <w:marRight w:val="0"/>
          <w:marTop w:val="0"/>
          <w:marBottom w:val="0"/>
          <w:divBdr>
            <w:top w:val="none" w:sz="0" w:space="0" w:color="auto"/>
            <w:left w:val="none" w:sz="0" w:space="0" w:color="auto"/>
            <w:bottom w:val="none" w:sz="0" w:space="0" w:color="auto"/>
            <w:right w:val="none" w:sz="0" w:space="0" w:color="auto"/>
          </w:divBdr>
          <w:divsChild>
            <w:div w:id="494345133">
              <w:marLeft w:val="0"/>
              <w:marRight w:val="0"/>
              <w:marTop w:val="0"/>
              <w:marBottom w:val="0"/>
              <w:divBdr>
                <w:top w:val="none" w:sz="0" w:space="0" w:color="auto"/>
                <w:left w:val="none" w:sz="0" w:space="0" w:color="auto"/>
                <w:bottom w:val="none" w:sz="0" w:space="0" w:color="auto"/>
                <w:right w:val="none" w:sz="0" w:space="0" w:color="auto"/>
              </w:divBdr>
              <w:divsChild>
                <w:div w:id="1473869639">
                  <w:marLeft w:val="0"/>
                  <w:marRight w:val="0"/>
                  <w:marTop w:val="0"/>
                  <w:marBottom w:val="0"/>
                  <w:divBdr>
                    <w:top w:val="none" w:sz="0" w:space="0" w:color="auto"/>
                    <w:left w:val="none" w:sz="0" w:space="0" w:color="auto"/>
                    <w:bottom w:val="none" w:sz="0" w:space="0" w:color="auto"/>
                    <w:right w:val="none" w:sz="0" w:space="0" w:color="auto"/>
                  </w:divBdr>
                  <w:divsChild>
                    <w:div w:id="401803367">
                      <w:marLeft w:val="0"/>
                      <w:marRight w:val="0"/>
                      <w:marTop w:val="0"/>
                      <w:marBottom w:val="0"/>
                      <w:divBdr>
                        <w:top w:val="none" w:sz="0" w:space="0" w:color="auto"/>
                        <w:left w:val="none" w:sz="0" w:space="0" w:color="auto"/>
                        <w:bottom w:val="none" w:sz="0" w:space="0" w:color="auto"/>
                        <w:right w:val="none" w:sz="0" w:space="0" w:color="auto"/>
                      </w:divBdr>
                      <w:divsChild>
                        <w:div w:id="2686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7443830">
      <w:bodyDiv w:val="1"/>
      <w:marLeft w:val="0"/>
      <w:marRight w:val="0"/>
      <w:marTop w:val="0"/>
      <w:marBottom w:val="0"/>
      <w:divBdr>
        <w:top w:val="none" w:sz="0" w:space="0" w:color="auto"/>
        <w:left w:val="none" w:sz="0" w:space="0" w:color="auto"/>
        <w:bottom w:val="none" w:sz="0" w:space="0" w:color="auto"/>
        <w:right w:val="none" w:sz="0" w:space="0" w:color="auto"/>
      </w:divBdr>
    </w:div>
    <w:div w:id="1640064858">
      <w:bodyDiv w:val="1"/>
      <w:marLeft w:val="0"/>
      <w:marRight w:val="0"/>
      <w:marTop w:val="0"/>
      <w:marBottom w:val="0"/>
      <w:divBdr>
        <w:top w:val="none" w:sz="0" w:space="0" w:color="auto"/>
        <w:left w:val="none" w:sz="0" w:space="0" w:color="auto"/>
        <w:bottom w:val="none" w:sz="0" w:space="0" w:color="auto"/>
        <w:right w:val="none" w:sz="0" w:space="0" w:color="auto"/>
      </w:divBdr>
    </w:div>
    <w:div w:id="1644390404">
      <w:bodyDiv w:val="1"/>
      <w:marLeft w:val="0"/>
      <w:marRight w:val="0"/>
      <w:marTop w:val="0"/>
      <w:marBottom w:val="0"/>
      <w:divBdr>
        <w:top w:val="none" w:sz="0" w:space="0" w:color="auto"/>
        <w:left w:val="none" w:sz="0" w:space="0" w:color="auto"/>
        <w:bottom w:val="none" w:sz="0" w:space="0" w:color="auto"/>
        <w:right w:val="none" w:sz="0" w:space="0" w:color="auto"/>
      </w:divBdr>
      <w:divsChild>
        <w:div w:id="181016266">
          <w:marLeft w:val="0"/>
          <w:marRight w:val="0"/>
          <w:marTop w:val="0"/>
          <w:marBottom w:val="0"/>
          <w:divBdr>
            <w:top w:val="none" w:sz="0" w:space="0" w:color="auto"/>
            <w:left w:val="none" w:sz="0" w:space="0" w:color="auto"/>
            <w:bottom w:val="none" w:sz="0" w:space="0" w:color="auto"/>
            <w:right w:val="none" w:sz="0" w:space="0" w:color="auto"/>
          </w:divBdr>
          <w:divsChild>
            <w:div w:id="736977567">
              <w:marLeft w:val="0"/>
              <w:marRight w:val="0"/>
              <w:marTop w:val="0"/>
              <w:marBottom w:val="0"/>
              <w:divBdr>
                <w:top w:val="none" w:sz="0" w:space="0" w:color="auto"/>
                <w:left w:val="none" w:sz="0" w:space="0" w:color="auto"/>
                <w:bottom w:val="none" w:sz="0" w:space="0" w:color="auto"/>
                <w:right w:val="none" w:sz="0" w:space="0" w:color="auto"/>
              </w:divBdr>
              <w:divsChild>
                <w:div w:id="2016566623">
                  <w:marLeft w:val="0"/>
                  <w:marRight w:val="0"/>
                  <w:marTop w:val="0"/>
                  <w:marBottom w:val="0"/>
                  <w:divBdr>
                    <w:top w:val="none" w:sz="0" w:space="0" w:color="auto"/>
                    <w:left w:val="none" w:sz="0" w:space="0" w:color="auto"/>
                    <w:bottom w:val="none" w:sz="0" w:space="0" w:color="auto"/>
                    <w:right w:val="none" w:sz="0" w:space="0" w:color="auto"/>
                  </w:divBdr>
                  <w:divsChild>
                    <w:div w:id="412816815">
                      <w:marLeft w:val="0"/>
                      <w:marRight w:val="0"/>
                      <w:marTop w:val="0"/>
                      <w:marBottom w:val="0"/>
                      <w:divBdr>
                        <w:top w:val="none" w:sz="0" w:space="0" w:color="auto"/>
                        <w:left w:val="none" w:sz="0" w:space="0" w:color="auto"/>
                        <w:bottom w:val="none" w:sz="0" w:space="0" w:color="auto"/>
                        <w:right w:val="none" w:sz="0" w:space="0" w:color="auto"/>
                      </w:divBdr>
                      <w:divsChild>
                        <w:div w:id="77964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969316">
      <w:bodyDiv w:val="1"/>
      <w:marLeft w:val="0"/>
      <w:marRight w:val="0"/>
      <w:marTop w:val="0"/>
      <w:marBottom w:val="0"/>
      <w:divBdr>
        <w:top w:val="none" w:sz="0" w:space="0" w:color="auto"/>
        <w:left w:val="none" w:sz="0" w:space="0" w:color="auto"/>
        <w:bottom w:val="none" w:sz="0" w:space="0" w:color="auto"/>
        <w:right w:val="none" w:sz="0" w:space="0" w:color="auto"/>
      </w:divBdr>
    </w:div>
    <w:div w:id="1687243367">
      <w:bodyDiv w:val="1"/>
      <w:marLeft w:val="0"/>
      <w:marRight w:val="0"/>
      <w:marTop w:val="0"/>
      <w:marBottom w:val="0"/>
      <w:divBdr>
        <w:top w:val="none" w:sz="0" w:space="0" w:color="auto"/>
        <w:left w:val="none" w:sz="0" w:space="0" w:color="auto"/>
        <w:bottom w:val="none" w:sz="0" w:space="0" w:color="auto"/>
        <w:right w:val="none" w:sz="0" w:space="0" w:color="auto"/>
      </w:divBdr>
    </w:div>
    <w:div w:id="1700008738">
      <w:bodyDiv w:val="1"/>
      <w:marLeft w:val="0"/>
      <w:marRight w:val="0"/>
      <w:marTop w:val="0"/>
      <w:marBottom w:val="0"/>
      <w:divBdr>
        <w:top w:val="none" w:sz="0" w:space="0" w:color="auto"/>
        <w:left w:val="none" w:sz="0" w:space="0" w:color="auto"/>
        <w:bottom w:val="none" w:sz="0" w:space="0" w:color="auto"/>
        <w:right w:val="none" w:sz="0" w:space="0" w:color="auto"/>
      </w:divBdr>
    </w:div>
    <w:div w:id="1700546380">
      <w:bodyDiv w:val="1"/>
      <w:marLeft w:val="0"/>
      <w:marRight w:val="0"/>
      <w:marTop w:val="0"/>
      <w:marBottom w:val="0"/>
      <w:divBdr>
        <w:top w:val="none" w:sz="0" w:space="0" w:color="auto"/>
        <w:left w:val="none" w:sz="0" w:space="0" w:color="auto"/>
        <w:bottom w:val="none" w:sz="0" w:space="0" w:color="auto"/>
        <w:right w:val="none" w:sz="0" w:space="0" w:color="auto"/>
      </w:divBdr>
    </w:div>
    <w:div w:id="1714572632">
      <w:bodyDiv w:val="1"/>
      <w:marLeft w:val="0"/>
      <w:marRight w:val="0"/>
      <w:marTop w:val="0"/>
      <w:marBottom w:val="0"/>
      <w:divBdr>
        <w:top w:val="none" w:sz="0" w:space="0" w:color="auto"/>
        <w:left w:val="none" w:sz="0" w:space="0" w:color="auto"/>
        <w:bottom w:val="none" w:sz="0" w:space="0" w:color="auto"/>
        <w:right w:val="none" w:sz="0" w:space="0" w:color="auto"/>
      </w:divBdr>
    </w:div>
    <w:div w:id="1743916788">
      <w:bodyDiv w:val="1"/>
      <w:marLeft w:val="0"/>
      <w:marRight w:val="0"/>
      <w:marTop w:val="0"/>
      <w:marBottom w:val="0"/>
      <w:divBdr>
        <w:top w:val="none" w:sz="0" w:space="0" w:color="auto"/>
        <w:left w:val="none" w:sz="0" w:space="0" w:color="auto"/>
        <w:bottom w:val="none" w:sz="0" w:space="0" w:color="auto"/>
        <w:right w:val="none" w:sz="0" w:space="0" w:color="auto"/>
      </w:divBdr>
    </w:div>
    <w:div w:id="1745177487">
      <w:bodyDiv w:val="1"/>
      <w:marLeft w:val="0"/>
      <w:marRight w:val="0"/>
      <w:marTop w:val="0"/>
      <w:marBottom w:val="0"/>
      <w:divBdr>
        <w:top w:val="none" w:sz="0" w:space="0" w:color="auto"/>
        <w:left w:val="none" w:sz="0" w:space="0" w:color="auto"/>
        <w:bottom w:val="none" w:sz="0" w:space="0" w:color="auto"/>
        <w:right w:val="none" w:sz="0" w:space="0" w:color="auto"/>
      </w:divBdr>
    </w:div>
    <w:div w:id="1789928083">
      <w:bodyDiv w:val="1"/>
      <w:marLeft w:val="0"/>
      <w:marRight w:val="0"/>
      <w:marTop w:val="0"/>
      <w:marBottom w:val="0"/>
      <w:divBdr>
        <w:top w:val="none" w:sz="0" w:space="0" w:color="auto"/>
        <w:left w:val="none" w:sz="0" w:space="0" w:color="auto"/>
        <w:bottom w:val="none" w:sz="0" w:space="0" w:color="auto"/>
        <w:right w:val="none" w:sz="0" w:space="0" w:color="auto"/>
      </w:divBdr>
    </w:div>
    <w:div w:id="1815902307">
      <w:bodyDiv w:val="1"/>
      <w:marLeft w:val="0"/>
      <w:marRight w:val="0"/>
      <w:marTop w:val="0"/>
      <w:marBottom w:val="0"/>
      <w:divBdr>
        <w:top w:val="none" w:sz="0" w:space="0" w:color="auto"/>
        <w:left w:val="none" w:sz="0" w:space="0" w:color="auto"/>
        <w:bottom w:val="none" w:sz="0" w:space="0" w:color="auto"/>
        <w:right w:val="none" w:sz="0" w:space="0" w:color="auto"/>
      </w:divBdr>
      <w:divsChild>
        <w:div w:id="794298535">
          <w:marLeft w:val="0"/>
          <w:marRight w:val="0"/>
          <w:marTop w:val="0"/>
          <w:marBottom w:val="0"/>
          <w:divBdr>
            <w:top w:val="none" w:sz="0" w:space="0" w:color="auto"/>
            <w:left w:val="none" w:sz="0" w:space="0" w:color="auto"/>
            <w:bottom w:val="none" w:sz="0" w:space="0" w:color="auto"/>
            <w:right w:val="none" w:sz="0" w:space="0" w:color="auto"/>
          </w:divBdr>
          <w:divsChild>
            <w:div w:id="301271128">
              <w:marLeft w:val="0"/>
              <w:marRight w:val="0"/>
              <w:marTop w:val="0"/>
              <w:marBottom w:val="0"/>
              <w:divBdr>
                <w:top w:val="none" w:sz="0" w:space="0" w:color="auto"/>
                <w:left w:val="none" w:sz="0" w:space="0" w:color="auto"/>
                <w:bottom w:val="none" w:sz="0" w:space="0" w:color="auto"/>
                <w:right w:val="none" w:sz="0" w:space="0" w:color="auto"/>
              </w:divBdr>
              <w:divsChild>
                <w:div w:id="800726439">
                  <w:marLeft w:val="0"/>
                  <w:marRight w:val="0"/>
                  <w:marTop w:val="0"/>
                  <w:marBottom w:val="0"/>
                  <w:divBdr>
                    <w:top w:val="none" w:sz="0" w:space="0" w:color="auto"/>
                    <w:left w:val="none" w:sz="0" w:space="0" w:color="auto"/>
                    <w:bottom w:val="none" w:sz="0" w:space="0" w:color="auto"/>
                    <w:right w:val="none" w:sz="0" w:space="0" w:color="auto"/>
                  </w:divBdr>
                  <w:divsChild>
                    <w:div w:id="1347712400">
                      <w:marLeft w:val="0"/>
                      <w:marRight w:val="0"/>
                      <w:marTop w:val="0"/>
                      <w:marBottom w:val="0"/>
                      <w:divBdr>
                        <w:top w:val="none" w:sz="0" w:space="0" w:color="auto"/>
                        <w:left w:val="none" w:sz="0" w:space="0" w:color="auto"/>
                        <w:bottom w:val="none" w:sz="0" w:space="0" w:color="auto"/>
                        <w:right w:val="none" w:sz="0" w:space="0" w:color="auto"/>
                      </w:divBdr>
                      <w:divsChild>
                        <w:div w:id="42346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9519493">
      <w:bodyDiv w:val="1"/>
      <w:marLeft w:val="0"/>
      <w:marRight w:val="0"/>
      <w:marTop w:val="0"/>
      <w:marBottom w:val="0"/>
      <w:divBdr>
        <w:top w:val="none" w:sz="0" w:space="0" w:color="auto"/>
        <w:left w:val="none" w:sz="0" w:space="0" w:color="auto"/>
        <w:bottom w:val="none" w:sz="0" w:space="0" w:color="auto"/>
        <w:right w:val="none" w:sz="0" w:space="0" w:color="auto"/>
      </w:divBdr>
    </w:div>
    <w:div w:id="1830171201">
      <w:bodyDiv w:val="1"/>
      <w:marLeft w:val="0"/>
      <w:marRight w:val="0"/>
      <w:marTop w:val="0"/>
      <w:marBottom w:val="0"/>
      <w:divBdr>
        <w:top w:val="none" w:sz="0" w:space="0" w:color="auto"/>
        <w:left w:val="none" w:sz="0" w:space="0" w:color="auto"/>
        <w:bottom w:val="none" w:sz="0" w:space="0" w:color="auto"/>
        <w:right w:val="none" w:sz="0" w:space="0" w:color="auto"/>
      </w:divBdr>
    </w:div>
    <w:div w:id="1839032234">
      <w:bodyDiv w:val="1"/>
      <w:marLeft w:val="0"/>
      <w:marRight w:val="0"/>
      <w:marTop w:val="0"/>
      <w:marBottom w:val="0"/>
      <w:divBdr>
        <w:top w:val="none" w:sz="0" w:space="0" w:color="auto"/>
        <w:left w:val="none" w:sz="0" w:space="0" w:color="auto"/>
        <w:bottom w:val="none" w:sz="0" w:space="0" w:color="auto"/>
        <w:right w:val="none" w:sz="0" w:space="0" w:color="auto"/>
      </w:divBdr>
      <w:divsChild>
        <w:div w:id="1711101974">
          <w:marLeft w:val="0"/>
          <w:marRight w:val="0"/>
          <w:marTop w:val="0"/>
          <w:marBottom w:val="0"/>
          <w:divBdr>
            <w:top w:val="none" w:sz="0" w:space="0" w:color="auto"/>
            <w:left w:val="none" w:sz="0" w:space="0" w:color="auto"/>
            <w:bottom w:val="none" w:sz="0" w:space="0" w:color="auto"/>
            <w:right w:val="none" w:sz="0" w:space="0" w:color="auto"/>
          </w:divBdr>
          <w:divsChild>
            <w:div w:id="1361935421">
              <w:marLeft w:val="0"/>
              <w:marRight w:val="0"/>
              <w:marTop w:val="0"/>
              <w:marBottom w:val="0"/>
              <w:divBdr>
                <w:top w:val="none" w:sz="0" w:space="0" w:color="auto"/>
                <w:left w:val="none" w:sz="0" w:space="0" w:color="auto"/>
                <w:bottom w:val="none" w:sz="0" w:space="0" w:color="auto"/>
                <w:right w:val="none" w:sz="0" w:space="0" w:color="auto"/>
              </w:divBdr>
              <w:divsChild>
                <w:div w:id="1949192797">
                  <w:marLeft w:val="0"/>
                  <w:marRight w:val="0"/>
                  <w:marTop w:val="0"/>
                  <w:marBottom w:val="0"/>
                  <w:divBdr>
                    <w:top w:val="none" w:sz="0" w:space="0" w:color="auto"/>
                    <w:left w:val="none" w:sz="0" w:space="0" w:color="auto"/>
                    <w:bottom w:val="none" w:sz="0" w:space="0" w:color="auto"/>
                    <w:right w:val="none" w:sz="0" w:space="0" w:color="auto"/>
                  </w:divBdr>
                  <w:divsChild>
                    <w:div w:id="973487234">
                      <w:marLeft w:val="0"/>
                      <w:marRight w:val="0"/>
                      <w:marTop w:val="0"/>
                      <w:marBottom w:val="0"/>
                      <w:divBdr>
                        <w:top w:val="none" w:sz="0" w:space="0" w:color="auto"/>
                        <w:left w:val="none" w:sz="0" w:space="0" w:color="auto"/>
                        <w:bottom w:val="none" w:sz="0" w:space="0" w:color="auto"/>
                        <w:right w:val="none" w:sz="0" w:space="0" w:color="auto"/>
                      </w:divBdr>
                      <w:divsChild>
                        <w:div w:id="16425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7296648">
      <w:bodyDiv w:val="1"/>
      <w:marLeft w:val="0"/>
      <w:marRight w:val="0"/>
      <w:marTop w:val="0"/>
      <w:marBottom w:val="0"/>
      <w:divBdr>
        <w:top w:val="none" w:sz="0" w:space="0" w:color="auto"/>
        <w:left w:val="none" w:sz="0" w:space="0" w:color="auto"/>
        <w:bottom w:val="none" w:sz="0" w:space="0" w:color="auto"/>
        <w:right w:val="none" w:sz="0" w:space="0" w:color="auto"/>
      </w:divBdr>
    </w:div>
    <w:div w:id="1909918900">
      <w:bodyDiv w:val="1"/>
      <w:marLeft w:val="0"/>
      <w:marRight w:val="0"/>
      <w:marTop w:val="0"/>
      <w:marBottom w:val="0"/>
      <w:divBdr>
        <w:top w:val="none" w:sz="0" w:space="0" w:color="auto"/>
        <w:left w:val="none" w:sz="0" w:space="0" w:color="auto"/>
        <w:bottom w:val="none" w:sz="0" w:space="0" w:color="auto"/>
        <w:right w:val="none" w:sz="0" w:space="0" w:color="auto"/>
      </w:divBdr>
    </w:div>
    <w:div w:id="1912811542">
      <w:bodyDiv w:val="1"/>
      <w:marLeft w:val="0"/>
      <w:marRight w:val="0"/>
      <w:marTop w:val="0"/>
      <w:marBottom w:val="0"/>
      <w:divBdr>
        <w:top w:val="none" w:sz="0" w:space="0" w:color="auto"/>
        <w:left w:val="none" w:sz="0" w:space="0" w:color="auto"/>
        <w:bottom w:val="none" w:sz="0" w:space="0" w:color="auto"/>
        <w:right w:val="none" w:sz="0" w:space="0" w:color="auto"/>
      </w:divBdr>
      <w:divsChild>
        <w:div w:id="1457605393">
          <w:marLeft w:val="0"/>
          <w:marRight w:val="0"/>
          <w:marTop w:val="0"/>
          <w:marBottom w:val="0"/>
          <w:divBdr>
            <w:top w:val="none" w:sz="0" w:space="0" w:color="auto"/>
            <w:left w:val="none" w:sz="0" w:space="0" w:color="auto"/>
            <w:bottom w:val="none" w:sz="0" w:space="0" w:color="auto"/>
            <w:right w:val="none" w:sz="0" w:space="0" w:color="auto"/>
          </w:divBdr>
          <w:divsChild>
            <w:div w:id="1331326596">
              <w:marLeft w:val="0"/>
              <w:marRight w:val="0"/>
              <w:marTop w:val="0"/>
              <w:marBottom w:val="0"/>
              <w:divBdr>
                <w:top w:val="none" w:sz="0" w:space="0" w:color="auto"/>
                <w:left w:val="none" w:sz="0" w:space="0" w:color="auto"/>
                <w:bottom w:val="none" w:sz="0" w:space="0" w:color="auto"/>
                <w:right w:val="none" w:sz="0" w:space="0" w:color="auto"/>
              </w:divBdr>
              <w:divsChild>
                <w:div w:id="1024672718">
                  <w:marLeft w:val="0"/>
                  <w:marRight w:val="0"/>
                  <w:marTop w:val="0"/>
                  <w:marBottom w:val="0"/>
                  <w:divBdr>
                    <w:top w:val="none" w:sz="0" w:space="0" w:color="auto"/>
                    <w:left w:val="none" w:sz="0" w:space="0" w:color="auto"/>
                    <w:bottom w:val="none" w:sz="0" w:space="0" w:color="auto"/>
                    <w:right w:val="none" w:sz="0" w:space="0" w:color="auto"/>
                  </w:divBdr>
                  <w:divsChild>
                    <w:div w:id="829833369">
                      <w:marLeft w:val="0"/>
                      <w:marRight w:val="0"/>
                      <w:marTop w:val="0"/>
                      <w:marBottom w:val="0"/>
                      <w:divBdr>
                        <w:top w:val="none" w:sz="0" w:space="0" w:color="auto"/>
                        <w:left w:val="none" w:sz="0" w:space="0" w:color="auto"/>
                        <w:bottom w:val="none" w:sz="0" w:space="0" w:color="auto"/>
                        <w:right w:val="none" w:sz="0" w:space="0" w:color="auto"/>
                      </w:divBdr>
                      <w:divsChild>
                        <w:div w:id="9937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0991945">
      <w:bodyDiv w:val="1"/>
      <w:marLeft w:val="0"/>
      <w:marRight w:val="0"/>
      <w:marTop w:val="0"/>
      <w:marBottom w:val="0"/>
      <w:divBdr>
        <w:top w:val="none" w:sz="0" w:space="0" w:color="auto"/>
        <w:left w:val="none" w:sz="0" w:space="0" w:color="auto"/>
        <w:bottom w:val="none" w:sz="0" w:space="0" w:color="auto"/>
        <w:right w:val="none" w:sz="0" w:space="0" w:color="auto"/>
      </w:divBdr>
    </w:div>
    <w:div w:id="1962103091">
      <w:bodyDiv w:val="1"/>
      <w:marLeft w:val="0"/>
      <w:marRight w:val="0"/>
      <w:marTop w:val="0"/>
      <w:marBottom w:val="0"/>
      <w:divBdr>
        <w:top w:val="none" w:sz="0" w:space="0" w:color="auto"/>
        <w:left w:val="none" w:sz="0" w:space="0" w:color="auto"/>
        <w:bottom w:val="none" w:sz="0" w:space="0" w:color="auto"/>
        <w:right w:val="none" w:sz="0" w:space="0" w:color="auto"/>
      </w:divBdr>
    </w:div>
    <w:div w:id="1975795116">
      <w:bodyDiv w:val="1"/>
      <w:marLeft w:val="0"/>
      <w:marRight w:val="0"/>
      <w:marTop w:val="0"/>
      <w:marBottom w:val="0"/>
      <w:divBdr>
        <w:top w:val="none" w:sz="0" w:space="0" w:color="auto"/>
        <w:left w:val="none" w:sz="0" w:space="0" w:color="auto"/>
        <w:bottom w:val="none" w:sz="0" w:space="0" w:color="auto"/>
        <w:right w:val="none" w:sz="0" w:space="0" w:color="auto"/>
      </w:divBdr>
    </w:div>
    <w:div w:id="1997299207">
      <w:bodyDiv w:val="1"/>
      <w:marLeft w:val="0"/>
      <w:marRight w:val="0"/>
      <w:marTop w:val="0"/>
      <w:marBottom w:val="0"/>
      <w:divBdr>
        <w:top w:val="none" w:sz="0" w:space="0" w:color="auto"/>
        <w:left w:val="none" w:sz="0" w:space="0" w:color="auto"/>
        <w:bottom w:val="none" w:sz="0" w:space="0" w:color="auto"/>
        <w:right w:val="none" w:sz="0" w:space="0" w:color="auto"/>
      </w:divBdr>
    </w:div>
    <w:div w:id="2007051077">
      <w:bodyDiv w:val="1"/>
      <w:marLeft w:val="0"/>
      <w:marRight w:val="0"/>
      <w:marTop w:val="0"/>
      <w:marBottom w:val="0"/>
      <w:divBdr>
        <w:top w:val="none" w:sz="0" w:space="0" w:color="auto"/>
        <w:left w:val="none" w:sz="0" w:space="0" w:color="auto"/>
        <w:bottom w:val="none" w:sz="0" w:space="0" w:color="auto"/>
        <w:right w:val="none" w:sz="0" w:space="0" w:color="auto"/>
      </w:divBdr>
    </w:div>
    <w:div w:id="2051106167">
      <w:bodyDiv w:val="1"/>
      <w:marLeft w:val="0"/>
      <w:marRight w:val="0"/>
      <w:marTop w:val="0"/>
      <w:marBottom w:val="0"/>
      <w:divBdr>
        <w:top w:val="none" w:sz="0" w:space="0" w:color="auto"/>
        <w:left w:val="none" w:sz="0" w:space="0" w:color="auto"/>
        <w:bottom w:val="none" w:sz="0" w:space="0" w:color="auto"/>
        <w:right w:val="none" w:sz="0" w:space="0" w:color="auto"/>
      </w:divBdr>
    </w:div>
    <w:div w:id="2078546771">
      <w:bodyDiv w:val="1"/>
      <w:marLeft w:val="0"/>
      <w:marRight w:val="0"/>
      <w:marTop w:val="0"/>
      <w:marBottom w:val="0"/>
      <w:divBdr>
        <w:top w:val="none" w:sz="0" w:space="0" w:color="auto"/>
        <w:left w:val="none" w:sz="0" w:space="0" w:color="auto"/>
        <w:bottom w:val="none" w:sz="0" w:space="0" w:color="auto"/>
        <w:right w:val="none" w:sz="0" w:space="0" w:color="auto"/>
      </w:divBdr>
    </w:div>
    <w:div w:id="2091849643">
      <w:bodyDiv w:val="1"/>
      <w:marLeft w:val="0"/>
      <w:marRight w:val="0"/>
      <w:marTop w:val="0"/>
      <w:marBottom w:val="0"/>
      <w:divBdr>
        <w:top w:val="none" w:sz="0" w:space="0" w:color="auto"/>
        <w:left w:val="none" w:sz="0" w:space="0" w:color="auto"/>
        <w:bottom w:val="none" w:sz="0" w:space="0" w:color="auto"/>
        <w:right w:val="none" w:sz="0" w:space="0" w:color="auto"/>
      </w:divBdr>
    </w:div>
    <w:div w:id="2108957838">
      <w:bodyDiv w:val="1"/>
      <w:marLeft w:val="0"/>
      <w:marRight w:val="0"/>
      <w:marTop w:val="0"/>
      <w:marBottom w:val="0"/>
      <w:divBdr>
        <w:top w:val="none" w:sz="0" w:space="0" w:color="auto"/>
        <w:left w:val="none" w:sz="0" w:space="0" w:color="auto"/>
        <w:bottom w:val="none" w:sz="0" w:space="0" w:color="auto"/>
        <w:right w:val="none" w:sz="0" w:space="0" w:color="auto"/>
      </w:divBdr>
      <w:divsChild>
        <w:div w:id="128787325">
          <w:marLeft w:val="0"/>
          <w:marRight w:val="0"/>
          <w:marTop w:val="0"/>
          <w:marBottom w:val="0"/>
          <w:divBdr>
            <w:top w:val="none" w:sz="0" w:space="0" w:color="auto"/>
            <w:left w:val="none" w:sz="0" w:space="0" w:color="auto"/>
            <w:bottom w:val="none" w:sz="0" w:space="0" w:color="auto"/>
            <w:right w:val="none" w:sz="0" w:space="0" w:color="auto"/>
          </w:divBdr>
          <w:divsChild>
            <w:div w:id="1231386589">
              <w:marLeft w:val="0"/>
              <w:marRight w:val="0"/>
              <w:marTop w:val="0"/>
              <w:marBottom w:val="0"/>
              <w:divBdr>
                <w:top w:val="none" w:sz="0" w:space="0" w:color="auto"/>
                <w:left w:val="none" w:sz="0" w:space="0" w:color="auto"/>
                <w:bottom w:val="none" w:sz="0" w:space="0" w:color="auto"/>
                <w:right w:val="none" w:sz="0" w:space="0" w:color="auto"/>
              </w:divBdr>
              <w:divsChild>
                <w:div w:id="448399953">
                  <w:marLeft w:val="0"/>
                  <w:marRight w:val="0"/>
                  <w:marTop w:val="0"/>
                  <w:marBottom w:val="0"/>
                  <w:divBdr>
                    <w:top w:val="none" w:sz="0" w:space="0" w:color="auto"/>
                    <w:left w:val="none" w:sz="0" w:space="0" w:color="auto"/>
                    <w:bottom w:val="none" w:sz="0" w:space="0" w:color="auto"/>
                    <w:right w:val="none" w:sz="0" w:space="0" w:color="auto"/>
                  </w:divBdr>
                  <w:divsChild>
                    <w:div w:id="1461461202">
                      <w:marLeft w:val="0"/>
                      <w:marRight w:val="0"/>
                      <w:marTop w:val="0"/>
                      <w:marBottom w:val="0"/>
                      <w:divBdr>
                        <w:top w:val="none" w:sz="0" w:space="0" w:color="auto"/>
                        <w:left w:val="none" w:sz="0" w:space="0" w:color="auto"/>
                        <w:bottom w:val="none" w:sz="0" w:space="0" w:color="auto"/>
                        <w:right w:val="none" w:sz="0" w:space="0" w:color="auto"/>
                      </w:divBdr>
                      <w:divsChild>
                        <w:div w:id="27016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0025429">
      <w:bodyDiv w:val="1"/>
      <w:marLeft w:val="0"/>
      <w:marRight w:val="0"/>
      <w:marTop w:val="0"/>
      <w:marBottom w:val="0"/>
      <w:divBdr>
        <w:top w:val="none" w:sz="0" w:space="0" w:color="auto"/>
        <w:left w:val="none" w:sz="0" w:space="0" w:color="auto"/>
        <w:bottom w:val="none" w:sz="0" w:space="0" w:color="auto"/>
        <w:right w:val="none" w:sz="0" w:space="0" w:color="auto"/>
      </w:divBdr>
    </w:div>
    <w:div w:id="2145467439">
      <w:bodyDiv w:val="1"/>
      <w:marLeft w:val="0"/>
      <w:marRight w:val="0"/>
      <w:marTop w:val="0"/>
      <w:marBottom w:val="0"/>
      <w:divBdr>
        <w:top w:val="none" w:sz="0" w:space="0" w:color="auto"/>
        <w:left w:val="none" w:sz="0" w:space="0" w:color="auto"/>
        <w:bottom w:val="none" w:sz="0" w:space="0" w:color="auto"/>
        <w:right w:val="none" w:sz="0" w:space="0" w:color="auto"/>
      </w:divBdr>
      <w:divsChild>
        <w:div w:id="351882465">
          <w:marLeft w:val="0"/>
          <w:marRight w:val="0"/>
          <w:marTop w:val="0"/>
          <w:marBottom w:val="0"/>
          <w:divBdr>
            <w:top w:val="none" w:sz="0" w:space="0" w:color="auto"/>
            <w:left w:val="none" w:sz="0" w:space="0" w:color="auto"/>
            <w:bottom w:val="none" w:sz="0" w:space="0" w:color="auto"/>
            <w:right w:val="none" w:sz="0" w:space="0" w:color="auto"/>
          </w:divBdr>
          <w:divsChild>
            <w:div w:id="1155296721">
              <w:marLeft w:val="0"/>
              <w:marRight w:val="0"/>
              <w:marTop w:val="0"/>
              <w:marBottom w:val="0"/>
              <w:divBdr>
                <w:top w:val="none" w:sz="0" w:space="0" w:color="auto"/>
                <w:left w:val="none" w:sz="0" w:space="0" w:color="auto"/>
                <w:bottom w:val="none" w:sz="0" w:space="0" w:color="auto"/>
                <w:right w:val="none" w:sz="0" w:space="0" w:color="auto"/>
              </w:divBdr>
              <w:divsChild>
                <w:div w:id="1857116071">
                  <w:marLeft w:val="0"/>
                  <w:marRight w:val="0"/>
                  <w:marTop w:val="0"/>
                  <w:marBottom w:val="0"/>
                  <w:divBdr>
                    <w:top w:val="none" w:sz="0" w:space="0" w:color="auto"/>
                    <w:left w:val="none" w:sz="0" w:space="0" w:color="auto"/>
                    <w:bottom w:val="none" w:sz="0" w:space="0" w:color="auto"/>
                    <w:right w:val="none" w:sz="0" w:space="0" w:color="auto"/>
                  </w:divBdr>
                  <w:divsChild>
                    <w:div w:id="2137984434">
                      <w:marLeft w:val="0"/>
                      <w:marRight w:val="0"/>
                      <w:marTop w:val="0"/>
                      <w:marBottom w:val="0"/>
                      <w:divBdr>
                        <w:top w:val="none" w:sz="0" w:space="0" w:color="auto"/>
                        <w:left w:val="none" w:sz="0" w:space="0" w:color="auto"/>
                        <w:bottom w:val="none" w:sz="0" w:space="0" w:color="auto"/>
                        <w:right w:val="none" w:sz="0" w:space="0" w:color="auto"/>
                      </w:divBdr>
                      <w:divsChild>
                        <w:div w:id="101668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31616;&#2613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E1999-F202-4DFA-98C2-230038889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简易模板.dot</Template>
  <TotalTime>15</TotalTime>
  <Pages>1</Pages>
  <Words>2523</Words>
  <Characters>14386</Characters>
  <Application>Microsoft Office Word</Application>
  <DocSecurity>0</DocSecurity>
  <Lines>119</Lines>
  <Paragraphs>33</Paragraphs>
  <ScaleCrop>false</ScaleCrop>
  <Company>PRIMETON</Company>
  <LinksUpToDate>false</LinksUpToDate>
  <CharactersWithSpaces>16876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产品安装文档</dc:title>
  <dc:subject>BPS6.1</dc:subject>
  <dc:creator>litw</dc:creator>
  <cp:keywords/>
  <cp:lastModifiedBy>ZhongWen Li</cp:lastModifiedBy>
  <cp:revision>14</cp:revision>
  <cp:lastPrinted>2015-12-22T07:10:00Z</cp:lastPrinted>
  <dcterms:created xsi:type="dcterms:W3CDTF">2015-12-03T02:14:00Z</dcterms:created>
  <dcterms:modified xsi:type="dcterms:W3CDTF">2015-12-22T07:14:00Z</dcterms:modified>
</cp:coreProperties>
</file>