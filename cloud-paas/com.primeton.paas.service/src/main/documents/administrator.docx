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7CDA" w:rsidRDefault="00017CDA"/>
    <w:p w:rsidR="00B71037" w:rsidRDefault="00B71037"/>
    <w:p w:rsidR="00B71037" w:rsidRDefault="00B71037"/>
    <w:p w:rsidR="00B71037" w:rsidRPr="00546283" w:rsidRDefault="00B71037"/>
    <w:p w:rsidR="00B71037" w:rsidRDefault="00B71037"/>
    <w:p w:rsidR="00046E14" w:rsidRDefault="00046E14"/>
    <w:p w:rsidR="00B71037" w:rsidRDefault="00B71037"/>
    <w:p w:rsidR="003D47B8" w:rsidRPr="00F961FE" w:rsidRDefault="00A37A24" w:rsidP="003D47B8">
      <w:pPr>
        <w:jc w:val="center"/>
        <w:rPr>
          <w:rFonts w:ascii="微软雅黑" w:eastAsia="微软雅黑" w:hAnsi="微软雅黑"/>
          <w:b/>
          <w:sz w:val="48"/>
          <w:szCs w:val="48"/>
        </w:rPr>
      </w:pPr>
      <w:r w:rsidRPr="00F961FE">
        <w:rPr>
          <w:rFonts w:ascii="微软雅黑" w:eastAsia="微软雅黑" w:hAnsi="微软雅黑" w:hint="eastAsia"/>
          <w:b/>
          <w:sz w:val="48"/>
          <w:szCs w:val="48"/>
        </w:rPr>
        <w:t>普元P</w:t>
      </w:r>
      <w:r w:rsidRPr="00F961FE">
        <w:rPr>
          <w:rFonts w:ascii="微软雅黑" w:eastAsia="微软雅黑" w:hAnsi="微软雅黑"/>
          <w:b/>
          <w:sz w:val="48"/>
          <w:szCs w:val="48"/>
        </w:rPr>
        <w:t>AAS平台</w:t>
      </w:r>
      <w:r w:rsidR="009E7CE7">
        <w:rPr>
          <w:rFonts w:ascii="微软雅黑" w:eastAsia="微软雅黑" w:hAnsi="微软雅黑" w:hint="eastAsia"/>
          <w:b/>
          <w:sz w:val="48"/>
          <w:szCs w:val="48"/>
        </w:rPr>
        <w:t>管理员手册</w:t>
      </w:r>
    </w:p>
    <w:p w:rsidR="00B71037" w:rsidRDefault="00B71037"/>
    <w:p w:rsidR="00F53797" w:rsidRDefault="00F53797"/>
    <w:p w:rsidR="00F53797" w:rsidRDefault="00F53797"/>
    <w:p w:rsidR="00B71037" w:rsidRPr="00F961FE" w:rsidRDefault="00B71037" w:rsidP="00F53797">
      <w:pPr>
        <w:jc w:val="center"/>
        <w:rPr>
          <w:rFonts w:ascii="微软雅黑" w:eastAsia="微软雅黑" w:hAnsi="微软雅黑"/>
          <w:sz w:val="36"/>
          <w:szCs w:val="36"/>
        </w:rPr>
      </w:pPr>
      <w:r w:rsidRPr="00F961FE">
        <w:rPr>
          <w:rFonts w:ascii="微软雅黑" w:eastAsia="微软雅黑" w:hAnsi="微软雅黑" w:hint="eastAsia"/>
          <w:sz w:val="36"/>
          <w:szCs w:val="36"/>
        </w:rPr>
        <w:t>第</w:t>
      </w:r>
      <w:r w:rsidR="008E428D">
        <w:rPr>
          <w:rFonts w:ascii="微软雅黑" w:eastAsia="微软雅黑" w:hAnsi="微软雅黑" w:hint="eastAsia"/>
          <w:sz w:val="36"/>
          <w:szCs w:val="36"/>
        </w:rPr>
        <w:t>201512</w:t>
      </w:r>
      <w:r w:rsidRPr="00F961FE">
        <w:rPr>
          <w:rFonts w:ascii="微软雅黑" w:eastAsia="微软雅黑" w:hAnsi="微软雅黑" w:hint="eastAsia"/>
          <w:sz w:val="36"/>
          <w:szCs w:val="36"/>
        </w:rPr>
        <w:t>版</w:t>
      </w:r>
    </w:p>
    <w:p w:rsidR="00B71037" w:rsidRDefault="00B71037"/>
    <w:p w:rsidR="00046E14" w:rsidRDefault="00046E14"/>
    <w:p w:rsidR="00046E14" w:rsidRDefault="00046E14"/>
    <w:p w:rsidR="00046E14" w:rsidRDefault="00046E14"/>
    <w:p w:rsidR="00046E14" w:rsidRDefault="00046E14"/>
    <w:p w:rsidR="00046E14" w:rsidRDefault="00046E14"/>
    <w:p w:rsidR="00046E14" w:rsidRDefault="00046E14"/>
    <w:p w:rsidR="00046E14" w:rsidRDefault="00046E14"/>
    <w:p w:rsidR="00046E14" w:rsidRDefault="00046E14"/>
    <w:p w:rsidR="00B71037" w:rsidRDefault="00B71037"/>
    <w:p w:rsidR="00BD43A8" w:rsidRDefault="00BD43A8"/>
    <w:p w:rsidR="00BD43A8" w:rsidRDefault="00BD43A8"/>
    <w:p w:rsidR="00B71037" w:rsidRDefault="00B71037"/>
    <w:p w:rsidR="00C73752" w:rsidRDefault="00C73752"/>
    <w:p w:rsidR="00C73752" w:rsidRDefault="00C73752"/>
    <w:p w:rsidR="00B71037" w:rsidRPr="00481052" w:rsidRDefault="007A0F2C" w:rsidP="00046E14">
      <w:pPr>
        <w:jc w:val="center"/>
        <w:rPr>
          <w:rFonts w:ascii="微软雅黑" w:eastAsia="微软雅黑" w:hAnsi="微软雅黑"/>
          <w:b/>
        </w:rPr>
      </w:pPr>
      <w:r w:rsidRPr="00481052">
        <w:rPr>
          <w:rFonts w:ascii="微软雅黑" w:eastAsia="微软雅黑" w:hAnsi="微软雅黑" w:hint="eastAsia"/>
          <w:b/>
        </w:rPr>
        <w:t>普元软件</w:t>
      </w:r>
    </w:p>
    <w:p w:rsidR="00C73752" w:rsidRPr="00481052" w:rsidRDefault="00494486" w:rsidP="00046E14">
      <w:pPr>
        <w:jc w:val="center"/>
        <w:rPr>
          <w:rFonts w:ascii="微软雅黑" w:eastAsia="微软雅黑" w:hAnsi="微软雅黑"/>
          <w:b/>
        </w:rPr>
      </w:pPr>
      <w:r w:rsidRPr="00481052">
        <w:rPr>
          <w:rFonts w:ascii="微软雅黑" w:eastAsia="微软雅黑" w:hAnsi="微软雅黑"/>
          <w:b/>
        </w:rPr>
        <w:fldChar w:fldCharType="begin"/>
      </w:r>
      <w:r w:rsidR="00791C82" w:rsidRPr="00481052">
        <w:rPr>
          <w:rFonts w:ascii="微软雅黑" w:eastAsia="微软雅黑" w:hAnsi="微软雅黑"/>
          <w:b/>
        </w:rPr>
        <w:instrText xml:space="preserve"> </w:instrText>
      </w:r>
      <w:r w:rsidR="00791C82" w:rsidRPr="00481052">
        <w:rPr>
          <w:rFonts w:ascii="微软雅黑" w:eastAsia="微软雅黑" w:hAnsi="微软雅黑" w:hint="eastAsia"/>
          <w:b/>
        </w:rPr>
        <w:instrText>SAVEDATE  \@ "EEEE年O月A日"  \* MERGEFORMAT</w:instrText>
      </w:r>
      <w:r w:rsidR="00791C82" w:rsidRPr="00481052">
        <w:rPr>
          <w:rFonts w:ascii="微软雅黑" w:eastAsia="微软雅黑" w:hAnsi="微软雅黑"/>
          <w:b/>
        </w:rPr>
        <w:instrText xml:space="preserve"> </w:instrText>
      </w:r>
      <w:r w:rsidRPr="00481052">
        <w:rPr>
          <w:rFonts w:ascii="微软雅黑" w:eastAsia="微软雅黑" w:hAnsi="微软雅黑"/>
          <w:b/>
        </w:rPr>
        <w:fldChar w:fldCharType="separate"/>
      </w:r>
      <w:r w:rsidR="0022328D">
        <w:rPr>
          <w:rFonts w:ascii="微软雅黑" w:eastAsia="微软雅黑" w:hAnsi="微软雅黑" w:hint="eastAsia"/>
          <w:b/>
          <w:noProof/>
        </w:rPr>
        <w:t>二〇一五年十二月二十六日</w:t>
      </w:r>
      <w:r w:rsidRPr="00481052">
        <w:rPr>
          <w:rFonts w:ascii="微软雅黑" w:eastAsia="微软雅黑" w:hAnsi="微软雅黑"/>
          <w:b/>
        </w:rPr>
        <w:fldChar w:fldCharType="end"/>
      </w:r>
    </w:p>
    <w:p w:rsidR="00DA3F86" w:rsidRDefault="00DA3F86" w:rsidP="005365AC">
      <w:pPr>
        <w:pStyle w:val="a6"/>
        <w:sectPr w:rsidR="00DA3F86" w:rsidSect="00434FA1">
          <w:headerReference w:type="default" r:id="rId8"/>
          <w:type w:val="continuous"/>
          <w:pgSz w:w="11906" w:h="16838" w:code="9"/>
          <w:pgMar w:top="1440" w:right="1511" w:bottom="1440" w:left="1797" w:header="851" w:footer="992" w:gutter="0"/>
          <w:pgNumType w:start="1"/>
          <w:cols w:space="425"/>
          <w:docGrid w:type="lines" w:linePitch="387"/>
        </w:sectPr>
      </w:pPr>
      <w:bookmarkStart w:id="0" w:name="_Toc109645361"/>
      <w:bookmarkStart w:id="1" w:name="_Toc109785780"/>
      <w:bookmarkStart w:id="2" w:name="_Toc109825636"/>
      <w:bookmarkStart w:id="3" w:name="_Toc109825737"/>
      <w:bookmarkStart w:id="4" w:name="_Toc109826113"/>
    </w:p>
    <w:p w:rsidR="00B71037" w:rsidRPr="00481052" w:rsidRDefault="00EA464A" w:rsidP="005365AC">
      <w:pPr>
        <w:pStyle w:val="a6"/>
        <w:rPr>
          <w:rFonts w:ascii="微软雅黑" w:eastAsia="微软雅黑" w:hAnsi="微软雅黑"/>
        </w:rPr>
      </w:pPr>
      <w:bookmarkStart w:id="5" w:name="_Toc109964233"/>
      <w:bookmarkStart w:id="6" w:name="_Toc360463138"/>
      <w:bookmarkStart w:id="7" w:name="_Toc360463267"/>
      <w:bookmarkStart w:id="8" w:name="_Toc360538303"/>
      <w:bookmarkStart w:id="9" w:name="_Toc438923126"/>
      <w:r w:rsidRPr="00481052">
        <w:rPr>
          <w:rFonts w:ascii="微软雅黑" w:eastAsia="微软雅黑" w:hAnsi="微软雅黑" w:hint="eastAsia"/>
        </w:rPr>
        <w:lastRenderedPageBreak/>
        <w:t>版本控制信息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EA464A" w:rsidRPr="00481052" w:rsidRDefault="00EA464A">
      <w:pPr>
        <w:rPr>
          <w:rFonts w:ascii="微软雅黑" w:eastAsia="微软雅黑" w:hAnsi="微软雅黑"/>
        </w:rPr>
      </w:pPr>
    </w:p>
    <w:tbl>
      <w:tblPr>
        <w:tblW w:w="88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8"/>
        <w:gridCol w:w="1575"/>
        <w:gridCol w:w="1575"/>
        <w:gridCol w:w="4095"/>
      </w:tblGrid>
      <w:tr w:rsidR="002C70E3" w:rsidRPr="00481052" w:rsidTr="006F37B5">
        <w:tc>
          <w:tcPr>
            <w:tcW w:w="1578" w:type="dxa"/>
          </w:tcPr>
          <w:p w:rsidR="002C70E3" w:rsidRPr="00481052" w:rsidRDefault="002C70E3" w:rsidP="002C70E3">
            <w:pPr>
              <w:pStyle w:val="ac"/>
              <w:rPr>
                <w:rFonts w:ascii="微软雅黑" w:eastAsia="微软雅黑" w:hAnsi="微软雅黑"/>
              </w:rPr>
            </w:pPr>
            <w:r w:rsidRPr="00481052">
              <w:rPr>
                <w:rFonts w:ascii="微软雅黑" w:eastAsia="微软雅黑" w:hAnsi="微软雅黑" w:hint="eastAsia"/>
              </w:rPr>
              <w:t>版本</w:t>
            </w:r>
          </w:p>
        </w:tc>
        <w:tc>
          <w:tcPr>
            <w:tcW w:w="1575" w:type="dxa"/>
          </w:tcPr>
          <w:p w:rsidR="002C70E3" w:rsidRPr="00481052" w:rsidRDefault="002C70E3" w:rsidP="002C70E3">
            <w:pPr>
              <w:pStyle w:val="ac"/>
              <w:rPr>
                <w:rFonts w:ascii="微软雅黑" w:eastAsia="微软雅黑" w:hAnsi="微软雅黑"/>
              </w:rPr>
            </w:pPr>
            <w:r w:rsidRPr="00481052">
              <w:rPr>
                <w:rFonts w:ascii="微软雅黑" w:eastAsia="微软雅黑" w:hAnsi="微软雅黑" w:hint="eastAsia"/>
              </w:rPr>
              <w:t>日期</w:t>
            </w:r>
          </w:p>
        </w:tc>
        <w:tc>
          <w:tcPr>
            <w:tcW w:w="1575" w:type="dxa"/>
          </w:tcPr>
          <w:p w:rsidR="002C70E3" w:rsidRPr="00481052" w:rsidRDefault="002C70E3" w:rsidP="002C70E3">
            <w:pPr>
              <w:pStyle w:val="ac"/>
              <w:rPr>
                <w:rFonts w:ascii="微软雅黑" w:eastAsia="微软雅黑" w:hAnsi="微软雅黑"/>
              </w:rPr>
            </w:pPr>
            <w:r w:rsidRPr="00481052">
              <w:rPr>
                <w:rFonts w:ascii="微软雅黑" w:eastAsia="微软雅黑" w:hAnsi="微软雅黑" w:hint="eastAsia"/>
              </w:rPr>
              <w:t>拟稿和修改</w:t>
            </w:r>
          </w:p>
        </w:tc>
        <w:tc>
          <w:tcPr>
            <w:tcW w:w="4095" w:type="dxa"/>
          </w:tcPr>
          <w:p w:rsidR="002C70E3" w:rsidRPr="00481052" w:rsidRDefault="002C70E3" w:rsidP="002C70E3">
            <w:pPr>
              <w:pStyle w:val="ac"/>
              <w:rPr>
                <w:rFonts w:ascii="微软雅黑" w:eastAsia="微软雅黑" w:hAnsi="微软雅黑"/>
              </w:rPr>
            </w:pPr>
            <w:r w:rsidRPr="00481052">
              <w:rPr>
                <w:rFonts w:ascii="微软雅黑" w:eastAsia="微软雅黑" w:hAnsi="微软雅黑" w:hint="eastAsia"/>
              </w:rPr>
              <w:t>说明</w:t>
            </w:r>
          </w:p>
        </w:tc>
      </w:tr>
      <w:tr w:rsidR="00756F72" w:rsidRPr="00481052" w:rsidTr="006F37B5">
        <w:tc>
          <w:tcPr>
            <w:tcW w:w="1578" w:type="dxa"/>
          </w:tcPr>
          <w:p w:rsidR="00756F72" w:rsidRPr="00481052" w:rsidRDefault="00970E45" w:rsidP="00A1222E">
            <w:pPr>
              <w:jc w:val="center"/>
              <w:rPr>
                <w:rFonts w:ascii="微软雅黑" w:eastAsia="微软雅黑" w:hAnsi="微软雅黑"/>
              </w:rPr>
            </w:pPr>
            <w:r w:rsidRPr="00481052">
              <w:rPr>
                <w:rFonts w:ascii="微软雅黑" w:eastAsia="微软雅黑" w:hAnsi="微软雅黑"/>
              </w:rPr>
              <w:t>1.0.0</w:t>
            </w:r>
          </w:p>
        </w:tc>
        <w:tc>
          <w:tcPr>
            <w:tcW w:w="1575" w:type="dxa"/>
          </w:tcPr>
          <w:p w:rsidR="00756F72" w:rsidRPr="00481052" w:rsidRDefault="0055315D" w:rsidP="0055315D">
            <w:pPr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2015-12</w:t>
            </w:r>
            <w:r w:rsidR="00970E45" w:rsidRPr="00481052">
              <w:rPr>
                <w:rFonts w:ascii="微软雅黑" w:eastAsia="微软雅黑" w:hAnsi="微软雅黑" w:hint="eastAsia"/>
              </w:rPr>
              <w:t>-</w:t>
            </w:r>
            <w:r>
              <w:rPr>
                <w:rFonts w:ascii="微软雅黑" w:eastAsia="微软雅黑" w:hAnsi="微软雅黑"/>
              </w:rPr>
              <w:t>26</w:t>
            </w:r>
          </w:p>
        </w:tc>
        <w:tc>
          <w:tcPr>
            <w:tcW w:w="1575" w:type="dxa"/>
          </w:tcPr>
          <w:p w:rsidR="00756F72" w:rsidRPr="00481052" w:rsidRDefault="00F83485" w:rsidP="00A1222E">
            <w:pPr>
              <w:jc w:val="center"/>
              <w:rPr>
                <w:rFonts w:ascii="微软雅黑" w:eastAsia="微软雅黑" w:hAnsi="微软雅黑"/>
              </w:rPr>
            </w:pPr>
            <w:r w:rsidRPr="00481052">
              <w:rPr>
                <w:rFonts w:ascii="微软雅黑" w:eastAsia="微软雅黑" w:hAnsi="微软雅黑" w:hint="eastAsia"/>
              </w:rPr>
              <w:t>李中文</w:t>
            </w:r>
          </w:p>
        </w:tc>
        <w:tc>
          <w:tcPr>
            <w:tcW w:w="4095" w:type="dxa"/>
          </w:tcPr>
          <w:p w:rsidR="00756F72" w:rsidRPr="00481052" w:rsidRDefault="00255056">
            <w:pPr>
              <w:rPr>
                <w:rFonts w:ascii="微软雅黑" w:eastAsia="微软雅黑" w:hAnsi="微软雅黑" w:hint="eastAsia"/>
              </w:rPr>
            </w:pPr>
            <w:r>
              <w:rPr>
                <w:rFonts w:ascii="微软雅黑" w:eastAsia="微软雅黑" w:hAnsi="微软雅黑"/>
              </w:rPr>
              <w:t>撰写第一版</w:t>
            </w:r>
          </w:p>
        </w:tc>
      </w:tr>
      <w:tr w:rsidR="00756F72" w:rsidRPr="00481052" w:rsidTr="006F37B5">
        <w:tc>
          <w:tcPr>
            <w:tcW w:w="1578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5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5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4095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</w:tr>
      <w:tr w:rsidR="00756F72" w:rsidRPr="00481052" w:rsidTr="006F37B5">
        <w:tc>
          <w:tcPr>
            <w:tcW w:w="1578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5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5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4095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</w:tr>
      <w:tr w:rsidR="00756F72" w:rsidRPr="00481052" w:rsidTr="006F37B5">
        <w:tc>
          <w:tcPr>
            <w:tcW w:w="1578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5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1575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4095" w:type="dxa"/>
          </w:tcPr>
          <w:p w:rsidR="00756F72" w:rsidRPr="00481052" w:rsidRDefault="00756F72">
            <w:pPr>
              <w:rPr>
                <w:rFonts w:ascii="微软雅黑" w:eastAsia="微软雅黑" w:hAnsi="微软雅黑"/>
              </w:rPr>
            </w:pPr>
          </w:p>
        </w:tc>
      </w:tr>
    </w:tbl>
    <w:p w:rsidR="00B71037" w:rsidRPr="00481052" w:rsidRDefault="00B71037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266F70" w:rsidRPr="00481052" w:rsidRDefault="00266F70">
      <w:pPr>
        <w:rPr>
          <w:rFonts w:ascii="微软雅黑" w:eastAsia="微软雅黑" w:hAnsi="微软雅黑"/>
        </w:rPr>
      </w:pPr>
    </w:p>
    <w:p w:rsidR="006115D7" w:rsidRPr="00481052" w:rsidRDefault="006115D7">
      <w:pPr>
        <w:rPr>
          <w:rFonts w:ascii="微软雅黑" w:eastAsia="微软雅黑" w:hAnsi="微软雅黑"/>
        </w:rPr>
      </w:pPr>
    </w:p>
    <w:p w:rsidR="00841C40" w:rsidRPr="00481052" w:rsidRDefault="00841C40">
      <w:pPr>
        <w:rPr>
          <w:rFonts w:ascii="微软雅黑" w:eastAsia="微软雅黑" w:hAnsi="微软雅黑"/>
        </w:rPr>
      </w:pPr>
    </w:p>
    <w:p w:rsidR="00841C40" w:rsidRPr="00481052" w:rsidRDefault="00841C40">
      <w:pPr>
        <w:rPr>
          <w:rFonts w:ascii="微软雅黑" w:eastAsia="微软雅黑" w:hAnsi="微软雅黑"/>
        </w:rPr>
      </w:pPr>
    </w:p>
    <w:p w:rsidR="00841C40" w:rsidRPr="00481052" w:rsidRDefault="00841C40">
      <w:pPr>
        <w:rPr>
          <w:rFonts w:ascii="微软雅黑" w:eastAsia="微软雅黑" w:hAnsi="微软雅黑"/>
        </w:rPr>
      </w:pPr>
    </w:p>
    <w:tbl>
      <w:tblPr>
        <w:tblW w:w="0" w:type="auto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000" w:firstRow="0" w:lastRow="0" w:firstColumn="0" w:lastColumn="0" w:noHBand="0" w:noVBand="0"/>
      </w:tblPr>
      <w:tblGrid>
        <w:gridCol w:w="8551"/>
      </w:tblGrid>
      <w:tr w:rsidR="00266F70" w:rsidRPr="00481052">
        <w:trPr>
          <w:jc w:val="center"/>
        </w:trPr>
        <w:tc>
          <w:tcPr>
            <w:tcW w:w="85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:rsidR="00266F70" w:rsidRPr="00481052" w:rsidRDefault="00787F70" w:rsidP="007133E6">
            <w:pPr>
              <w:spacing w:before="24" w:after="24"/>
              <w:rPr>
                <w:rFonts w:ascii="微软雅黑" w:eastAsia="微软雅黑" w:hAnsi="微软雅黑"/>
                <w:b/>
                <w:bCs/>
              </w:rPr>
            </w:pPr>
            <w:r w:rsidRPr="00481052">
              <w:rPr>
                <w:rFonts w:ascii="微软雅黑" w:eastAsia="微软雅黑" w:hAnsi="微软雅黑" w:hint="eastAsia"/>
              </w:rPr>
              <w:t>本文档中的所有内容为普元信息技术股份有限公司</w:t>
            </w:r>
            <w:r w:rsidR="00266F70" w:rsidRPr="00481052">
              <w:rPr>
                <w:rFonts w:ascii="微软雅黑" w:eastAsia="微软雅黑" w:hAnsi="微软雅黑" w:hint="eastAsia"/>
              </w:rPr>
              <w:t>的机密和专属所有。未经</w:t>
            </w:r>
            <w:r w:rsidR="00196323" w:rsidRPr="00481052">
              <w:rPr>
                <w:rFonts w:ascii="微软雅黑" w:eastAsia="微软雅黑" w:hAnsi="微软雅黑" w:hint="eastAsia"/>
              </w:rPr>
              <w:t>普元信息技术股份有限公司</w:t>
            </w:r>
            <w:r w:rsidR="00266F70" w:rsidRPr="00481052">
              <w:rPr>
                <w:rFonts w:ascii="微软雅黑" w:eastAsia="微软雅黑" w:hAnsi="微软雅黑" w:hint="eastAsia"/>
              </w:rPr>
              <w:t>的明确书面许可，任何组织或个人不得以任何目的、任何形式及任何手段复制或传播本文档部分或全部内容。</w:t>
            </w:r>
          </w:p>
        </w:tc>
      </w:tr>
    </w:tbl>
    <w:p w:rsidR="00841C40" w:rsidRPr="007375C2" w:rsidRDefault="00841C40" w:rsidP="00B24A4E">
      <w:pPr>
        <w:spacing w:beforeLines="20" w:before="77"/>
        <w:jc w:val="center"/>
        <w:rPr>
          <w:rFonts w:ascii="黑体" w:eastAsia="黑体"/>
          <w:sz w:val="30"/>
        </w:rPr>
      </w:pPr>
      <w:bookmarkStart w:id="10" w:name="_Toc109645362"/>
      <w:bookmarkStart w:id="11" w:name="_Toc109785781"/>
      <w:bookmarkStart w:id="12" w:name="_Toc109825637"/>
      <w:bookmarkStart w:id="13" w:name="_Toc109825738"/>
      <w:bookmarkStart w:id="14" w:name="_Toc109826114"/>
    </w:p>
    <w:p w:rsidR="001C70E5" w:rsidRPr="001E44CD" w:rsidRDefault="001C70E5" w:rsidP="00841C40">
      <w:pPr>
        <w:widowControl/>
        <w:jc w:val="center"/>
        <w:rPr>
          <w:rFonts w:ascii="微软雅黑" w:eastAsia="微软雅黑" w:hAnsi="微软雅黑"/>
          <w:sz w:val="30"/>
        </w:rPr>
      </w:pPr>
      <w:r w:rsidRPr="001E44CD">
        <w:rPr>
          <w:rFonts w:ascii="微软雅黑" w:eastAsia="微软雅黑" w:hAnsi="微软雅黑" w:hint="eastAsia"/>
          <w:sz w:val="30"/>
        </w:rPr>
        <w:lastRenderedPageBreak/>
        <w:t>文档安全控制信息</w:t>
      </w:r>
    </w:p>
    <w:tbl>
      <w:tblPr>
        <w:tblW w:w="847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shd w:val="clear" w:color="auto" w:fill="C0C0C0"/>
        <w:tblLook w:val="01E0" w:firstRow="1" w:lastRow="1" w:firstColumn="1" w:lastColumn="1" w:noHBand="0" w:noVBand="0"/>
      </w:tblPr>
      <w:tblGrid>
        <w:gridCol w:w="1242"/>
        <w:gridCol w:w="993"/>
        <w:gridCol w:w="2001"/>
        <w:gridCol w:w="1259"/>
        <w:gridCol w:w="2977"/>
      </w:tblGrid>
      <w:tr w:rsidR="001C70E5" w:rsidRPr="001E44CD" w:rsidTr="00E34297">
        <w:trPr>
          <w:trHeight w:val="85"/>
        </w:trPr>
        <w:tc>
          <w:tcPr>
            <w:tcW w:w="2235" w:type="dxa"/>
            <w:gridSpan w:val="2"/>
            <w:shd w:val="clear" w:color="auto" w:fill="C0C0C0"/>
            <w:vAlign w:val="center"/>
          </w:tcPr>
          <w:p w:rsidR="001C70E5" w:rsidRPr="001E44CD" w:rsidRDefault="001C70E5" w:rsidP="00E34297">
            <w:pPr>
              <w:jc w:val="center"/>
              <w:rPr>
                <w:rFonts w:ascii="微软雅黑" w:eastAsia="微软雅黑" w:hAnsi="微软雅黑"/>
                <w:b/>
              </w:rPr>
            </w:pPr>
            <w:bookmarkStart w:id="15" w:name="_Hlk330819322"/>
            <w:r w:rsidRPr="001E44CD">
              <w:rPr>
                <w:rFonts w:ascii="微软雅黑" w:eastAsia="微软雅黑" w:hAnsi="微软雅黑" w:hint="eastAsia"/>
                <w:b/>
              </w:rPr>
              <w:t>机密等级</w:t>
            </w:r>
          </w:p>
        </w:tc>
        <w:tc>
          <w:tcPr>
            <w:tcW w:w="6237" w:type="dxa"/>
            <w:gridSpan w:val="3"/>
            <w:shd w:val="clear" w:color="auto" w:fill="auto"/>
            <w:vAlign w:val="center"/>
          </w:tcPr>
          <w:p w:rsidR="001C70E5" w:rsidRPr="001E44CD" w:rsidRDefault="00494486" w:rsidP="00E34297">
            <w:pPr>
              <w:rPr>
                <w:rFonts w:ascii="微软雅黑" w:eastAsia="微软雅黑" w:hAnsi="微软雅黑"/>
              </w:rPr>
            </w:pPr>
            <w:r w:rsidRPr="001E44CD">
              <w:rPr>
                <w:rFonts w:ascii="微软雅黑" w:eastAsia="微软雅黑" w:hAnsi="微软雅黑"/>
              </w:rPr>
              <w:fldChar w:fldCharType="begin">
                <w:ffData>
                  <w:name w:val="Check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6" w:name="Check5"/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1C70E5" w:rsidRPr="001E44CD">
              <w:rPr>
                <w:rFonts w:ascii="微软雅黑" w:eastAsia="微软雅黑" w:hAnsi="微软雅黑" w:hint="eastAsia"/>
              </w:rPr>
              <w:instrText>FORMCHECKBOX</w:instrText>
            </w:r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9F1DE0">
              <w:rPr>
                <w:rFonts w:ascii="微软雅黑" w:eastAsia="微软雅黑" w:hAnsi="微软雅黑"/>
              </w:rPr>
            </w:r>
            <w:r w:rsidR="009F1DE0">
              <w:rPr>
                <w:rFonts w:ascii="微软雅黑" w:eastAsia="微软雅黑" w:hAnsi="微软雅黑"/>
              </w:rPr>
              <w:fldChar w:fldCharType="separate"/>
            </w:r>
            <w:r w:rsidRPr="001E44CD">
              <w:rPr>
                <w:rFonts w:ascii="微软雅黑" w:eastAsia="微软雅黑" w:hAnsi="微软雅黑"/>
              </w:rPr>
              <w:fldChar w:fldCharType="end"/>
            </w:r>
            <w:bookmarkEnd w:id="16"/>
            <w:proofErr w:type="gramStart"/>
            <w:r w:rsidR="001C70E5" w:rsidRPr="001E44CD">
              <w:rPr>
                <w:rFonts w:ascii="微软雅黑" w:eastAsia="微软雅黑" w:hAnsi="微软雅黑" w:hint="eastAsia"/>
              </w:rPr>
              <w:t>国密</w:t>
            </w:r>
            <w:proofErr w:type="gramEnd"/>
            <w:r w:rsidRPr="001E44CD">
              <w:rPr>
                <w:rFonts w:ascii="微软雅黑" w:eastAsia="微软雅黑" w:hAnsi="微软雅黑"/>
              </w:rPr>
              <w:fldChar w:fldCharType="begin">
                <w:ffData>
                  <w:name w:val="Check6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7" w:name="Check6"/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1C70E5" w:rsidRPr="001E44CD">
              <w:rPr>
                <w:rFonts w:ascii="微软雅黑" w:eastAsia="微软雅黑" w:hAnsi="微软雅黑" w:hint="eastAsia"/>
              </w:rPr>
              <w:instrText>FORMCHECKBOX</w:instrText>
            </w:r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9F1DE0">
              <w:rPr>
                <w:rFonts w:ascii="微软雅黑" w:eastAsia="微软雅黑" w:hAnsi="微软雅黑"/>
              </w:rPr>
            </w:r>
            <w:r w:rsidR="009F1DE0">
              <w:rPr>
                <w:rFonts w:ascii="微软雅黑" w:eastAsia="微软雅黑" w:hAnsi="微软雅黑"/>
              </w:rPr>
              <w:fldChar w:fldCharType="separate"/>
            </w:r>
            <w:r w:rsidRPr="001E44CD">
              <w:rPr>
                <w:rFonts w:ascii="微软雅黑" w:eastAsia="微软雅黑" w:hAnsi="微软雅黑"/>
              </w:rPr>
              <w:fldChar w:fldCharType="end"/>
            </w:r>
            <w:bookmarkEnd w:id="17"/>
            <w:proofErr w:type="gramStart"/>
            <w:r w:rsidR="001C70E5" w:rsidRPr="001E44CD">
              <w:rPr>
                <w:rFonts w:ascii="微软雅黑" w:eastAsia="微软雅黑" w:hAnsi="微软雅黑" w:hint="eastAsia"/>
              </w:rPr>
              <w:t>商密</w:t>
            </w:r>
            <w:proofErr w:type="gramEnd"/>
            <w:r w:rsidR="001C70E5" w:rsidRPr="001E44CD">
              <w:rPr>
                <w:rFonts w:ascii="微软雅黑" w:eastAsia="微软雅黑" w:hAnsi="微软雅黑" w:hint="eastAsia"/>
              </w:rPr>
              <w:t>一级</w:t>
            </w:r>
            <w:r w:rsidRPr="001E44CD">
              <w:rPr>
                <w:rFonts w:ascii="微软雅黑" w:eastAsia="微软雅黑" w:hAnsi="微软雅黑"/>
              </w:rPr>
              <w:fldChar w:fldCharType="begin">
                <w:ffData>
                  <w:name w:val="Check7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8" w:name="Check7"/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1C70E5" w:rsidRPr="001E44CD">
              <w:rPr>
                <w:rFonts w:ascii="微软雅黑" w:eastAsia="微软雅黑" w:hAnsi="微软雅黑" w:hint="eastAsia"/>
              </w:rPr>
              <w:instrText>FORMCHECKBOX</w:instrText>
            </w:r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9F1DE0">
              <w:rPr>
                <w:rFonts w:ascii="微软雅黑" w:eastAsia="微软雅黑" w:hAnsi="微软雅黑"/>
              </w:rPr>
            </w:r>
            <w:r w:rsidR="009F1DE0">
              <w:rPr>
                <w:rFonts w:ascii="微软雅黑" w:eastAsia="微软雅黑" w:hAnsi="微软雅黑"/>
              </w:rPr>
              <w:fldChar w:fldCharType="separate"/>
            </w:r>
            <w:r w:rsidRPr="001E44CD">
              <w:rPr>
                <w:rFonts w:ascii="微软雅黑" w:eastAsia="微软雅黑" w:hAnsi="微软雅黑"/>
              </w:rPr>
              <w:fldChar w:fldCharType="end"/>
            </w:r>
            <w:bookmarkEnd w:id="18"/>
            <w:proofErr w:type="gramStart"/>
            <w:r w:rsidR="001C70E5" w:rsidRPr="001E44CD">
              <w:rPr>
                <w:rFonts w:ascii="微软雅黑" w:eastAsia="微软雅黑" w:hAnsi="微软雅黑" w:hint="eastAsia"/>
              </w:rPr>
              <w:t>商密二级</w:t>
            </w:r>
            <w:proofErr w:type="gramEnd"/>
            <w:r w:rsidRPr="001E44CD">
              <w:rPr>
                <w:rFonts w:ascii="微软雅黑" w:eastAsia="微软雅黑" w:hAnsi="微软雅黑"/>
              </w:rPr>
              <w:fldChar w:fldCharType="begin">
                <w:ffData>
                  <w:name w:val="Check8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19" w:name="Check8"/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1C70E5" w:rsidRPr="001E44CD">
              <w:rPr>
                <w:rFonts w:ascii="微软雅黑" w:eastAsia="微软雅黑" w:hAnsi="微软雅黑" w:hint="eastAsia"/>
              </w:rPr>
              <w:instrText>FORMCHECKBOX</w:instrText>
            </w:r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9F1DE0">
              <w:rPr>
                <w:rFonts w:ascii="微软雅黑" w:eastAsia="微软雅黑" w:hAnsi="微软雅黑"/>
              </w:rPr>
            </w:r>
            <w:r w:rsidR="009F1DE0">
              <w:rPr>
                <w:rFonts w:ascii="微软雅黑" w:eastAsia="微软雅黑" w:hAnsi="微软雅黑"/>
              </w:rPr>
              <w:fldChar w:fldCharType="separate"/>
            </w:r>
            <w:r w:rsidRPr="001E44CD">
              <w:rPr>
                <w:rFonts w:ascii="微软雅黑" w:eastAsia="微软雅黑" w:hAnsi="微软雅黑"/>
              </w:rPr>
              <w:fldChar w:fldCharType="end"/>
            </w:r>
            <w:bookmarkEnd w:id="19"/>
            <w:proofErr w:type="gramStart"/>
            <w:r w:rsidR="001C70E5" w:rsidRPr="001E44CD">
              <w:rPr>
                <w:rFonts w:ascii="微软雅黑" w:eastAsia="微软雅黑" w:hAnsi="微软雅黑" w:hint="eastAsia"/>
              </w:rPr>
              <w:t>商密三级</w:t>
            </w:r>
            <w:bookmarkStart w:id="20" w:name="Check9"/>
            <w:proofErr w:type="gramEnd"/>
            <w:r w:rsidRPr="001E44CD">
              <w:rPr>
                <w:rFonts w:ascii="微软雅黑" w:eastAsia="微软雅黑" w:hAnsi="微软雅黑"/>
              </w:rPr>
              <w:fldChar w:fldCharType="begin">
                <w:ffData>
                  <w:name w:val="Check9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1C70E5" w:rsidRPr="001E44CD">
              <w:rPr>
                <w:rFonts w:ascii="微软雅黑" w:eastAsia="微软雅黑" w:hAnsi="微软雅黑"/>
              </w:rPr>
              <w:instrText xml:space="preserve"> FORMCHECKBOX </w:instrText>
            </w:r>
            <w:r w:rsidR="009F1DE0">
              <w:rPr>
                <w:rFonts w:ascii="微软雅黑" w:eastAsia="微软雅黑" w:hAnsi="微软雅黑"/>
              </w:rPr>
            </w:r>
            <w:r w:rsidR="009F1DE0">
              <w:rPr>
                <w:rFonts w:ascii="微软雅黑" w:eastAsia="微软雅黑" w:hAnsi="微软雅黑"/>
              </w:rPr>
              <w:fldChar w:fldCharType="separate"/>
            </w:r>
            <w:r w:rsidRPr="001E44CD">
              <w:rPr>
                <w:rFonts w:ascii="微软雅黑" w:eastAsia="微软雅黑" w:hAnsi="微软雅黑"/>
              </w:rPr>
              <w:fldChar w:fldCharType="end"/>
            </w:r>
            <w:bookmarkEnd w:id="20"/>
            <w:r w:rsidR="001C70E5" w:rsidRPr="001E44CD">
              <w:rPr>
                <w:rFonts w:ascii="微软雅黑" w:eastAsia="微软雅黑" w:hAnsi="微软雅黑" w:hint="eastAsia"/>
              </w:rPr>
              <w:t>内部使用</w:t>
            </w:r>
            <w:r w:rsidRPr="001E44CD">
              <w:rPr>
                <w:rFonts w:ascii="微软雅黑" w:eastAsia="微软雅黑" w:hAnsi="微软雅黑"/>
              </w:rPr>
              <w:fldChar w:fldCharType="begin">
                <w:ffData>
                  <w:name w:val="Check10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21" w:name="Check10"/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1C70E5" w:rsidRPr="001E44CD">
              <w:rPr>
                <w:rFonts w:ascii="微软雅黑" w:eastAsia="微软雅黑" w:hAnsi="微软雅黑" w:hint="eastAsia"/>
              </w:rPr>
              <w:instrText>FORMCHECKBOX</w:instrText>
            </w:r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9F1DE0">
              <w:rPr>
                <w:rFonts w:ascii="微软雅黑" w:eastAsia="微软雅黑" w:hAnsi="微软雅黑"/>
              </w:rPr>
            </w:r>
            <w:r w:rsidR="009F1DE0">
              <w:rPr>
                <w:rFonts w:ascii="微软雅黑" w:eastAsia="微软雅黑" w:hAnsi="微软雅黑"/>
              </w:rPr>
              <w:fldChar w:fldCharType="separate"/>
            </w:r>
            <w:r w:rsidRPr="001E44CD">
              <w:rPr>
                <w:rFonts w:ascii="微软雅黑" w:eastAsia="微软雅黑" w:hAnsi="微软雅黑"/>
              </w:rPr>
              <w:fldChar w:fldCharType="end"/>
            </w:r>
            <w:bookmarkEnd w:id="21"/>
            <w:r w:rsidR="001C70E5" w:rsidRPr="001E44CD">
              <w:rPr>
                <w:rFonts w:ascii="微软雅黑" w:eastAsia="微软雅黑" w:hAnsi="微软雅黑" w:hint="eastAsia"/>
              </w:rPr>
              <w:t>公开</w:t>
            </w:r>
          </w:p>
        </w:tc>
      </w:tr>
      <w:tr w:rsidR="001C70E5" w:rsidRPr="001E44CD" w:rsidTr="00E34297">
        <w:trPr>
          <w:trHeight w:val="85"/>
        </w:trPr>
        <w:tc>
          <w:tcPr>
            <w:tcW w:w="2235" w:type="dxa"/>
            <w:gridSpan w:val="2"/>
            <w:shd w:val="clear" w:color="auto" w:fill="C0C0C0"/>
            <w:vAlign w:val="center"/>
          </w:tcPr>
          <w:p w:rsidR="001C70E5" w:rsidRPr="001E44CD" w:rsidRDefault="001C70E5" w:rsidP="00E3429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E44CD">
              <w:rPr>
                <w:rFonts w:ascii="微软雅黑" w:eastAsia="微软雅黑" w:hAnsi="微软雅黑" w:hint="eastAsia"/>
                <w:b/>
              </w:rPr>
              <w:t>机密性期限</w:t>
            </w:r>
          </w:p>
        </w:tc>
        <w:tc>
          <w:tcPr>
            <w:tcW w:w="6237" w:type="dxa"/>
            <w:gridSpan w:val="3"/>
            <w:shd w:val="clear" w:color="auto" w:fill="auto"/>
            <w:vAlign w:val="center"/>
          </w:tcPr>
          <w:p w:rsidR="001C70E5" w:rsidRPr="001E44CD" w:rsidRDefault="001C70E5" w:rsidP="00E34297">
            <w:pPr>
              <w:rPr>
                <w:rFonts w:ascii="微软雅黑" w:eastAsia="微软雅黑" w:hAnsi="微软雅黑"/>
              </w:rPr>
            </w:pPr>
            <w:r w:rsidRPr="001E44CD">
              <w:rPr>
                <w:rFonts w:ascii="微软雅黑" w:eastAsia="微软雅黑" w:hAnsi="微软雅黑" w:hint="eastAsia"/>
              </w:rPr>
              <w:t>永久</w:t>
            </w:r>
          </w:p>
        </w:tc>
      </w:tr>
      <w:tr w:rsidR="001C70E5" w:rsidRPr="001E44CD" w:rsidTr="00E34297">
        <w:trPr>
          <w:trHeight w:val="85"/>
        </w:trPr>
        <w:tc>
          <w:tcPr>
            <w:tcW w:w="2235" w:type="dxa"/>
            <w:gridSpan w:val="2"/>
            <w:vMerge w:val="restart"/>
            <w:shd w:val="clear" w:color="auto" w:fill="C0C0C0"/>
            <w:vAlign w:val="center"/>
          </w:tcPr>
          <w:p w:rsidR="001C70E5" w:rsidRPr="001E44CD" w:rsidRDefault="001C70E5" w:rsidP="00E3429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E44CD">
              <w:rPr>
                <w:rFonts w:ascii="微软雅黑" w:eastAsia="微软雅黑" w:hAnsi="微软雅黑" w:hint="eastAsia"/>
                <w:b/>
              </w:rPr>
              <w:t>授权访问/分发范围</w:t>
            </w:r>
          </w:p>
        </w:tc>
        <w:tc>
          <w:tcPr>
            <w:tcW w:w="6237" w:type="dxa"/>
            <w:gridSpan w:val="3"/>
            <w:shd w:val="clear" w:color="auto" w:fill="auto"/>
            <w:vAlign w:val="center"/>
          </w:tcPr>
          <w:p w:rsidR="001C70E5" w:rsidRPr="001E44CD" w:rsidRDefault="00C94DAC" w:rsidP="00E34297">
            <w:pPr>
              <w:rPr>
                <w:rFonts w:ascii="微软雅黑" w:eastAsia="微软雅黑" w:hAnsi="微软雅黑"/>
              </w:rPr>
            </w:pPr>
            <w:r w:rsidRPr="001E44CD">
              <w:rPr>
                <w:rFonts w:ascii="微软雅黑" w:eastAsia="微软雅黑" w:hAnsi="微软雅黑" w:hint="eastAsia"/>
              </w:rPr>
              <w:t>普元信息技术股份有限公司</w:t>
            </w:r>
          </w:p>
        </w:tc>
      </w:tr>
      <w:tr w:rsidR="001C70E5" w:rsidRPr="001E44CD" w:rsidTr="00E34297">
        <w:trPr>
          <w:trHeight w:val="85"/>
        </w:trPr>
        <w:tc>
          <w:tcPr>
            <w:tcW w:w="2235" w:type="dxa"/>
            <w:gridSpan w:val="2"/>
            <w:vMerge/>
            <w:shd w:val="clear" w:color="auto" w:fill="C0C0C0"/>
            <w:vAlign w:val="center"/>
          </w:tcPr>
          <w:p w:rsidR="001C70E5" w:rsidRPr="001E44CD" w:rsidRDefault="001C70E5" w:rsidP="00E34297">
            <w:pPr>
              <w:jc w:val="center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6237" w:type="dxa"/>
            <w:gridSpan w:val="3"/>
            <w:shd w:val="clear" w:color="auto" w:fill="auto"/>
            <w:vAlign w:val="center"/>
          </w:tcPr>
          <w:p w:rsidR="001C70E5" w:rsidRPr="001E44CD" w:rsidRDefault="001C70E5" w:rsidP="00E34297">
            <w:pPr>
              <w:rPr>
                <w:rFonts w:ascii="微软雅黑" w:eastAsia="微软雅黑" w:hAnsi="微软雅黑"/>
              </w:rPr>
            </w:pPr>
          </w:p>
        </w:tc>
      </w:tr>
      <w:tr w:rsidR="001C70E5" w:rsidRPr="001E44CD" w:rsidTr="00E34297">
        <w:tc>
          <w:tcPr>
            <w:tcW w:w="2235" w:type="dxa"/>
            <w:gridSpan w:val="2"/>
            <w:vMerge/>
            <w:shd w:val="clear" w:color="auto" w:fill="C0C0C0"/>
            <w:vAlign w:val="center"/>
          </w:tcPr>
          <w:p w:rsidR="001C70E5" w:rsidRPr="001E44CD" w:rsidRDefault="001C70E5" w:rsidP="00E34297">
            <w:pPr>
              <w:jc w:val="center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6237" w:type="dxa"/>
            <w:gridSpan w:val="3"/>
            <w:shd w:val="clear" w:color="auto" w:fill="auto"/>
            <w:vAlign w:val="center"/>
          </w:tcPr>
          <w:p w:rsidR="001C70E5" w:rsidRPr="001E44CD" w:rsidRDefault="001C70E5" w:rsidP="00E34297">
            <w:pPr>
              <w:rPr>
                <w:rFonts w:ascii="微软雅黑" w:eastAsia="微软雅黑" w:hAnsi="微软雅黑"/>
              </w:rPr>
            </w:pPr>
          </w:p>
        </w:tc>
      </w:tr>
      <w:tr w:rsidR="001C70E5" w:rsidRPr="001E44CD" w:rsidTr="00E34297">
        <w:tc>
          <w:tcPr>
            <w:tcW w:w="2235" w:type="dxa"/>
            <w:gridSpan w:val="2"/>
            <w:vMerge/>
            <w:shd w:val="clear" w:color="auto" w:fill="C0C0C0"/>
            <w:vAlign w:val="center"/>
          </w:tcPr>
          <w:p w:rsidR="001C70E5" w:rsidRPr="001E44CD" w:rsidRDefault="001C70E5" w:rsidP="00E34297">
            <w:pPr>
              <w:jc w:val="center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6237" w:type="dxa"/>
            <w:gridSpan w:val="3"/>
            <w:shd w:val="clear" w:color="auto" w:fill="auto"/>
            <w:vAlign w:val="center"/>
          </w:tcPr>
          <w:p w:rsidR="001C70E5" w:rsidRPr="001E44CD" w:rsidRDefault="001C70E5" w:rsidP="00E34297">
            <w:pPr>
              <w:rPr>
                <w:rFonts w:ascii="微软雅黑" w:eastAsia="微软雅黑" w:hAnsi="微软雅黑"/>
              </w:rPr>
            </w:pPr>
          </w:p>
        </w:tc>
      </w:tr>
      <w:tr w:rsidR="001C70E5" w:rsidRPr="001E44CD" w:rsidTr="00E34297">
        <w:tc>
          <w:tcPr>
            <w:tcW w:w="2235" w:type="dxa"/>
            <w:gridSpan w:val="2"/>
            <w:vMerge/>
            <w:shd w:val="clear" w:color="auto" w:fill="C0C0C0"/>
            <w:vAlign w:val="center"/>
          </w:tcPr>
          <w:p w:rsidR="001C70E5" w:rsidRPr="001E44CD" w:rsidRDefault="001C70E5" w:rsidP="00E34297">
            <w:pPr>
              <w:jc w:val="center"/>
              <w:rPr>
                <w:rFonts w:ascii="微软雅黑" w:eastAsia="微软雅黑" w:hAnsi="微软雅黑"/>
                <w:b/>
              </w:rPr>
            </w:pPr>
          </w:p>
        </w:tc>
        <w:tc>
          <w:tcPr>
            <w:tcW w:w="6237" w:type="dxa"/>
            <w:gridSpan w:val="3"/>
            <w:shd w:val="clear" w:color="auto" w:fill="auto"/>
            <w:vAlign w:val="center"/>
          </w:tcPr>
          <w:p w:rsidR="001C70E5" w:rsidRPr="001E44CD" w:rsidRDefault="001C70E5" w:rsidP="00E34297">
            <w:pPr>
              <w:rPr>
                <w:rFonts w:ascii="微软雅黑" w:eastAsia="微软雅黑" w:hAnsi="微软雅黑"/>
              </w:rPr>
            </w:pPr>
          </w:p>
        </w:tc>
      </w:tr>
      <w:tr w:rsidR="001C70E5" w:rsidRPr="001E44CD" w:rsidTr="00E34297">
        <w:tc>
          <w:tcPr>
            <w:tcW w:w="2235" w:type="dxa"/>
            <w:gridSpan w:val="2"/>
            <w:shd w:val="clear" w:color="auto" w:fill="C0C0C0"/>
            <w:vAlign w:val="center"/>
          </w:tcPr>
          <w:p w:rsidR="001C70E5" w:rsidRPr="001E44CD" w:rsidRDefault="001C70E5" w:rsidP="00E34297">
            <w:pPr>
              <w:jc w:val="center"/>
              <w:rPr>
                <w:rFonts w:ascii="微软雅黑" w:eastAsia="微软雅黑" w:hAnsi="微软雅黑"/>
                <w:b/>
              </w:rPr>
            </w:pPr>
            <w:r w:rsidRPr="001E44CD">
              <w:rPr>
                <w:rFonts w:ascii="微软雅黑" w:eastAsia="微软雅黑" w:hAnsi="微软雅黑" w:hint="eastAsia"/>
                <w:b/>
              </w:rPr>
              <w:t>备注</w:t>
            </w:r>
          </w:p>
        </w:tc>
        <w:tc>
          <w:tcPr>
            <w:tcW w:w="6237" w:type="dxa"/>
            <w:gridSpan w:val="3"/>
            <w:shd w:val="clear" w:color="auto" w:fill="auto"/>
            <w:vAlign w:val="center"/>
          </w:tcPr>
          <w:p w:rsidR="001C70E5" w:rsidRPr="001E44CD" w:rsidRDefault="001C70E5" w:rsidP="00E34297">
            <w:pPr>
              <w:rPr>
                <w:rFonts w:ascii="微软雅黑" w:eastAsia="微软雅黑" w:hAnsi="微软雅黑"/>
              </w:rPr>
            </w:pPr>
          </w:p>
        </w:tc>
      </w:tr>
      <w:tr w:rsidR="001C70E5" w:rsidRPr="001E44CD" w:rsidTr="00E34297">
        <w:tc>
          <w:tcPr>
            <w:tcW w:w="8472" w:type="dxa"/>
            <w:gridSpan w:val="5"/>
            <w:shd w:val="clear" w:color="auto" w:fill="C0C0C0"/>
            <w:vAlign w:val="center"/>
          </w:tcPr>
          <w:p w:rsidR="001C70E5" w:rsidRPr="001E44CD" w:rsidRDefault="001C70E5" w:rsidP="00E34297">
            <w:pPr>
              <w:jc w:val="center"/>
              <w:rPr>
                <w:rFonts w:ascii="微软雅黑" w:eastAsia="微软雅黑" w:hAnsi="微软雅黑"/>
              </w:rPr>
            </w:pPr>
            <w:r w:rsidRPr="001E44CD">
              <w:rPr>
                <w:rFonts w:ascii="微软雅黑" w:eastAsia="微软雅黑" w:hAnsi="微软雅黑" w:hint="eastAsia"/>
                <w:b/>
              </w:rPr>
              <w:t>文档操作方式</w:t>
            </w:r>
          </w:p>
        </w:tc>
      </w:tr>
      <w:tr w:rsidR="001C70E5" w:rsidRPr="001E44CD" w:rsidTr="00E34297">
        <w:tc>
          <w:tcPr>
            <w:tcW w:w="1242" w:type="dxa"/>
            <w:shd w:val="clear" w:color="auto" w:fill="C0C0C0"/>
            <w:vAlign w:val="center"/>
          </w:tcPr>
          <w:p w:rsidR="001C70E5" w:rsidRPr="001E44CD" w:rsidRDefault="001C70E5" w:rsidP="00E34297">
            <w:pPr>
              <w:rPr>
                <w:rFonts w:ascii="微软雅黑" w:eastAsia="微软雅黑" w:hAnsi="微软雅黑"/>
                <w:b/>
              </w:rPr>
            </w:pPr>
            <w:r w:rsidRPr="001E44CD">
              <w:rPr>
                <w:rFonts w:ascii="微软雅黑" w:eastAsia="微软雅黑" w:hAnsi="微软雅黑" w:hint="eastAsia"/>
                <w:b/>
              </w:rPr>
              <w:t>复制</w:t>
            </w:r>
          </w:p>
        </w:tc>
        <w:bookmarkStart w:id="22" w:name="Check1"/>
        <w:tc>
          <w:tcPr>
            <w:tcW w:w="2994" w:type="dxa"/>
            <w:gridSpan w:val="2"/>
            <w:shd w:val="clear" w:color="auto" w:fill="auto"/>
            <w:vAlign w:val="center"/>
          </w:tcPr>
          <w:p w:rsidR="001C70E5" w:rsidRPr="001E44CD" w:rsidRDefault="00494486" w:rsidP="00E34297">
            <w:pPr>
              <w:rPr>
                <w:rFonts w:ascii="微软雅黑" w:eastAsia="微软雅黑" w:hAnsi="微软雅黑"/>
              </w:rPr>
            </w:pPr>
            <w:r w:rsidRPr="001E44CD">
              <w:rPr>
                <w:rFonts w:ascii="微软雅黑" w:eastAsia="微软雅黑" w:hAnsi="微软雅黑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1C70E5" w:rsidRPr="001E44CD">
              <w:rPr>
                <w:rFonts w:ascii="微软雅黑" w:eastAsia="微软雅黑" w:hAnsi="微软雅黑" w:hint="eastAsia"/>
              </w:rPr>
              <w:instrText>FORMCHECKBOX</w:instrText>
            </w:r>
            <w:r w:rsidR="001C70E5" w:rsidRPr="001E44CD">
              <w:rPr>
                <w:rFonts w:ascii="微软雅黑" w:eastAsia="微软雅黑" w:hAnsi="微软雅黑"/>
              </w:rPr>
              <w:instrText xml:space="preserve"> </w:instrText>
            </w:r>
            <w:r w:rsidR="009F1DE0">
              <w:rPr>
                <w:rFonts w:ascii="微软雅黑" w:eastAsia="微软雅黑" w:hAnsi="微软雅黑"/>
              </w:rPr>
            </w:r>
            <w:r w:rsidR="009F1DE0">
              <w:rPr>
                <w:rFonts w:ascii="微软雅黑" w:eastAsia="微软雅黑" w:hAnsi="微软雅黑"/>
              </w:rPr>
              <w:fldChar w:fldCharType="separate"/>
            </w:r>
            <w:r w:rsidRPr="001E44CD">
              <w:rPr>
                <w:rFonts w:ascii="微软雅黑" w:eastAsia="微软雅黑" w:hAnsi="微软雅黑"/>
              </w:rPr>
              <w:fldChar w:fldCharType="end"/>
            </w:r>
            <w:bookmarkEnd w:id="22"/>
            <w:r w:rsidR="001C70E5" w:rsidRPr="001E44CD">
              <w:rPr>
                <w:rFonts w:ascii="微软雅黑" w:eastAsia="微软雅黑" w:hAnsi="微软雅黑" w:hint="eastAsia"/>
              </w:rPr>
              <w:t>禁止</w:t>
            </w:r>
          </w:p>
        </w:tc>
        <w:tc>
          <w:tcPr>
            <w:tcW w:w="1259" w:type="dxa"/>
            <w:shd w:val="clear" w:color="auto" w:fill="C0C0C0"/>
            <w:vAlign w:val="center"/>
          </w:tcPr>
          <w:p w:rsidR="001C70E5" w:rsidRPr="001E44CD" w:rsidRDefault="001C70E5" w:rsidP="00E34297">
            <w:pPr>
              <w:rPr>
                <w:rFonts w:ascii="微软雅黑" w:eastAsia="微软雅黑" w:hAnsi="微软雅黑"/>
                <w:b/>
              </w:rPr>
            </w:pPr>
            <w:r w:rsidRPr="001E44CD">
              <w:rPr>
                <w:rFonts w:ascii="微软雅黑" w:eastAsia="微软雅黑" w:hAnsi="微软雅黑" w:hint="eastAsia"/>
                <w:b/>
              </w:rPr>
              <w:t>打印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1C70E5" w:rsidRPr="001E44CD" w:rsidRDefault="00494486" w:rsidP="00E34297">
            <w:pPr>
              <w:rPr>
                <w:rFonts w:ascii="微软雅黑" w:eastAsia="微软雅黑" w:hAnsi="微软雅黑"/>
              </w:rPr>
            </w:pPr>
            <w:r w:rsidRPr="001E44CD">
              <w:rPr>
                <w:rFonts w:ascii="微软雅黑" w:eastAsia="微软雅黑" w:hAnsi="微软雅黑" w:hint="eastAsia"/>
              </w:rPr>
              <w:fldChar w:fldCharType="begin">
                <w:ffData>
                  <w:name w:val="Check2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23" w:name="Check2"/>
            <w:r w:rsidR="001C70E5" w:rsidRPr="001E44CD">
              <w:rPr>
                <w:rFonts w:ascii="微软雅黑" w:eastAsia="微软雅黑" w:hAnsi="微软雅黑" w:hint="eastAsia"/>
              </w:rPr>
              <w:instrText xml:space="preserve"> FORMCHECKBOX </w:instrText>
            </w:r>
            <w:r w:rsidR="009F1DE0">
              <w:rPr>
                <w:rFonts w:ascii="微软雅黑" w:eastAsia="微软雅黑" w:hAnsi="微软雅黑"/>
              </w:rPr>
            </w:r>
            <w:r w:rsidR="009F1DE0">
              <w:rPr>
                <w:rFonts w:ascii="微软雅黑" w:eastAsia="微软雅黑" w:hAnsi="微软雅黑"/>
              </w:rPr>
              <w:fldChar w:fldCharType="separate"/>
            </w:r>
            <w:r w:rsidRPr="001E44CD">
              <w:rPr>
                <w:rFonts w:ascii="微软雅黑" w:eastAsia="微软雅黑" w:hAnsi="微软雅黑" w:hint="eastAsia"/>
              </w:rPr>
              <w:fldChar w:fldCharType="end"/>
            </w:r>
            <w:bookmarkEnd w:id="23"/>
            <w:r w:rsidR="001C70E5" w:rsidRPr="001E44CD">
              <w:rPr>
                <w:rFonts w:ascii="微软雅黑" w:eastAsia="微软雅黑" w:hAnsi="微软雅黑" w:hint="eastAsia"/>
              </w:rPr>
              <w:t>禁止</w:t>
            </w:r>
          </w:p>
        </w:tc>
      </w:tr>
      <w:tr w:rsidR="001C70E5" w:rsidRPr="001E44CD" w:rsidTr="00E34297">
        <w:tc>
          <w:tcPr>
            <w:tcW w:w="1242" w:type="dxa"/>
            <w:shd w:val="clear" w:color="auto" w:fill="C0C0C0"/>
            <w:vAlign w:val="center"/>
          </w:tcPr>
          <w:p w:rsidR="001C70E5" w:rsidRPr="001E44CD" w:rsidRDefault="001C70E5" w:rsidP="00E34297">
            <w:pPr>
              <w:rPr>
                <w:rFonts w:ascii="微软雅黑" w:eastAsia="微软雅黑" w:hAnsi="微软雅黑"/>
                <w:b/>
              </w:rPr>
            </w:pPr>
            <w:r w:rsidRPr="001E44CD">
              <w:rPr>
                <w:rFonts w:ascii="微软雅黑" w:eastAsia="微软雅黑" w:hAnsi="微软雅黑" w:hint="eastAsia"/>
                <w:b/>
              </w:rPr>
              <w:t>复印</w:t>
            </w:r>
          </w:p>
        </w:tc>
        <w:tc>
          <w:tcPr>
            <w:tcW w:w="2994" w:type="dxa"/>
            <w:gridSpan w:val="2"/>
            <w:shd w:val="clear" w:color="auto" w:fill="auto"/>
            <w:vAlign w:val="center"/>
          </w:tcPr>
          <w:p w:rsidR="001C70E5" w:rsidRPr="001E44CD" w:rsidRDefault="00494486" w:rsidP="00E34297">
            <w:pPr>
              <w:rPr>
                <w:rFonts w:ascii="微软雅黑" w:eastAsia="微软雅黑" w:hAnsi="微软雅黑"/>
              </w:rPr>
            </w:pPr>
            <w:r w:rsidRPr="001E44CD">
              <w:rPr>
                <w:rFonts w:ascii="微软雅黑" w:eastAsia="微软雅黑" w:hAnsi="微软雅黑" w:hint="eastAsia"/>
              </w:rPr>
              <w:fldChar w:fldCharType="begin">
                <w:ffData>
                  <w:name w:val="Check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24" w:name="Check4"/>
            <w:r w:rsidR="001C70E5" w:rsidRPr="001E44CD">
              <w:rPr>
                <w:rFonts w:ascii="微软雅黑" w:eastAsia="微软雅黑" w:hAnsi="微软雅黑" w:hint="eastAsia"/>
              </w:rPr>
              <w:instrText xml:space="preserve"> FORMCHECKBOX </w:instrText>
            </w:r>
            <w:r w:rsidR="009F1DE0">
              <w:rPr>
                <w:rFonts w:ascii="微软雅黑" w:eastAsia="微软雅黑" w:hAnsi="微软雅黑"/>
              </w:rPr>
            </w:r>
            <w:r w:rsidR="009F1DE0">
              <w:rPr>
                <w:rFonts w:ascii="微软雅黑" w:eastAsia="微软雅黑" w:hAnsi="微软雅黑"/>
              </w:rPr>
              <w:fldChar w:fldCharType="separate"/>
            </w:r>
            <w:r w:rsidRPr="001E44CD">
              <w:rPr>
                <w:rFonts w:ascii="微软雅黑" w:eastAsia="微软雅黑" w:hAnsi="微软雅黑" w:hint="eastAsia"/>
              </w:rPr>
              <w:fldChar w:fldCharType="end"/>
            </w:r>
            <w:bookmarkEnd w:id="24"/>
            <w:r w:rsidR="001C70E5" w:rsidRPr="001E44CD">
              <w:rPr>
                <w:rFonts w:ascii="微软雅黑" w:eastAsia="微软雅黑" w:hAnsi="微软雅黑" w:hint="eastAsia"/>
              </w:rPr>
              <w:t>禁止</w:t>
            </w:r>
          </w:p>
        </w:tc>
        <w:tc>
          <w:tcPr>
            <w:tcW w:w="1259" w:type="dxa"/>
            <w:shd w:val="clear" w:color="auto" w:fill="C0C0C0"/>
            <w:vAlign w:val="center"/>
          </w:tcPr>
          <w:p w:rsidR="001C70E5" w:rsidRPr="001E44CD" w:rsidRDefault="001C70E5" w:rsidP="00E34297">
            <w:pPr>
              <w:rPr>
                <w:rFonts w:ascii="微软雅黑" w:eastAsia="微软雅黑" w:hAnsi="微软雅黑"/>
              </w:rPr>
            </w:pPr>
          </w:p>
        </w:tc>
        <w:tc>
          <w:tcPr>
            <w:tcW w:w="2977" w:type="dxa"/>
            <w:shd w:val="clear" w:color="auto" w:fill="auto"/>
            <w:vAlign w:val="center"/>
          </w:tcPr>
          <w:p w:rsidR="001C70E5" w:rsidRPr="001E44CD" w:rsidRDefault="001C70E5" w:rsidP="00E34297">
            <w:pPr>
              <w:rPr>
                <w:rFonts w:ascii="微软雅黑" w:eastAsia="微软雅黑" w:hAnsi="微软雅黑"/>
              </w:rPr>
            </w:pPr>
          </w:p>
        </w:tc>
      </w:tr>
      <w:bookmarkEnd w:id="15"/>
    </w:tbl>
    <w:p w:rsidR="001C70E5" w:rsidRPr="001E44CD" w:rsidRDefault="001C70E5" w:rsidP="001C70E5">
      <w:pPr>
        <w:widowControl/>
        <w:jc w:val="left"/>
        <w:rPr>
          <w:rFonts w:ascii="微软雅黑" w:eastAsia="微软雅黑" w:hAnsi="微软雅黑" w:cs="Arial"/>
          <w:b/>
          <w:bCs/>
          <w:kern w:val="28"/>
          <w:sz w:val="36"/>
          <w:szCs w:val="32"/>
        </w:rPr>
        <w:sectPr w:rsidR="001C70E5" w:rsidRPr="001E44CD" w:rsidSect="00DA3F86">
          <w:headerReference w:type="default" r:id="rId9"/>
          <w:pgSz w:w="11906" w:h="16838" w:code="9"/>
          <w:pgMar w:top="1440" w:right="1511" w:bottom="1440" w:left="1797" w:header="851" w:footer="992" w:gutter="0"/>
          <w:pgNumType w:start="1"/>
          <w:cols w:space="425"/>
          <w:docGrid w:type="lines" w:linePitch="387"/>
        </w:sectPr>
      </w:pPr>
    </w:p>
    <w:p w:rsidR="008747AD" w:rsidRDefault="0096421F" w:rsidP="00594A89">
      <w:pPr>
        <w:pStyle w:val="a6"/>
        <w:rPr>
          <w:noProof/>
        </w:rPr>
      </w:pPr>
      <w:bookmarkStart w:id="25" w:name="_Toc109964234"/>
      <w:bookmarkStart w:id="26" w:name="_Toc360463139"/>
      <w:bookmarkStart w:id="27" w:name="_Toc360463268"/>
      <w:bookmarkStart w:id="28" w:name="_Toc360538304"/>
      <w:bookmarkStart w:id="29" w:name="_Toc438923127"/>
      <w:r>
        <w:rPr>
          <w:rFonts w:hint="eastAsia"/>
        </w:rPr>
        <w:lastRenderedPageBreak/>
        <w:t>目录</w:t>
      </w:r>
      <w:bookmarkEnd w:id="10"/>
      <w:bookmarkEnd w:id="11"/>
      <w:bookmarkEnd w:id="12"/>
      <w:bookmarkEnd w:id="13"/>
      <w:bookmarkEnd w:id="14"/>
      <w:bookmarkEnd w:id="25"/>
      <w:bookmarkEnd w:id="26"/>
      <w:bookmarkEnd w:id="27"/>
      <w:bookmarkEnd w:id="28"/>
      <w:bookmarkEnd w:id="29"/>
      <w:r w:rsidR="00494486">
        <w:fldChar w:fldCharType="begin"/>
      </w:r>
      <w:r w:rsidR="00434FA1">
        <w:instrText xml:space="preserve"> </w:instrText>
      </w:r>
      <w:r w:rsidR="00434FA1">
        <w:rPr>
          <w:rFonts w:hint="eastAsia"/>
        </w:rPr>
        <w:instrText>TOC \o "1-3" \h \z \u</w:instrText>
      </w:r>
      <w:r w:rsidR="00434FA1">
        <w:instrText xml:space="preserve"> </w:instrText>
      </w:r>
      <w:r w:rsidR="00494486">
        <w:fldChar w:fldCharType="separate"/>
      </w:r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26" w:history="1">
        <w:r w:rsidRPr="00E94FF9">
          <w:rPr>
            <w:rStyle w:val="af0"/>
            <w:rFonts w:ascii="微软雅黑" w:eastAsia="微软雅黑" w:hAnsi="微软雅黑" w:hint="eastAsia"/>
            <w:noProof/>
          </w:rPr>
          <w:t>版本控制信息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27" w:history="1">
        <w:r w:rsidRPr="00E94FF9">
          <w:rPr>
            <w:rStyle w:val="af0"/>
            <w:rFonts w:hint="eastAsia"/>
            <w:noProof/>
          </w:rPr>
          <w:t>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10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8923128" w:history="1">
        <w:r w:rsidRPr="00E94FF9">
          <w:rPr>
            <w:rStyle w:val="af0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文档说明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29" w:history="1">
        <w:r w:rsidRPr="00E94FF9">
          <w:rPr>
            <w:rStyle w:val="af0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30" w:history="1">
        <w:r w:rsidRPr="00E94FF9">
          <w:rPr>
            <w:rStyle w:val="af0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参考文档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10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8923131" w:history="1">
        <w:r w:rsidRPr="00E94FF9">
          <w:rPr>
            <w:rStyle w:val="af0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平台支撑服务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32" w:history="1">
        <w:r w:rsidRPr="00E94FF9">
          <w:rPr>
            <w:rStyle w:val="af0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服务安装目录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33" w:history="1">
        <w:r w:rsidRPr="00E94FF9">
          <w:rPr>
            <w:rStyle w:val="af0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命名服务</w:t>
        </w:r>
        <w:r w:rsidRPr="00E94FF9">
          <w:rPr>
            <w:rStyle w:val="af0"/>
            <w:noProof/>
          </w:rPr>
          <w:t xml:space="preserve"> - zookeeper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34" w:history="1">
        <w:r w:rsidRPr="00E94FF9">
          <w:rPr>
            <w:rStyle w:val="af0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消息总线</w:t>
        </w:r>
        <w:r w:rsidRPr="00E94FF9">
          <w:rPr>
            <w:rStyle w:val="af0"/>
            <w:noProof/>
          </w:rPr>
          <w:t xml:space="preserve"> - RabbitMQ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35" w:history="1">
        <w:r w:rsidRPr="00E94FF9">
          <w:rPr>
            <w:rStyle w:val="af0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软件仓库</w:t>
        </w:r>
        <w:r w:rsidRPr="00E94FF9">
          <w:rPr>
            <w:rStyle w:val="af0"/>
            <w:noProof/>
          </w:rPr>
          <w:t xml:space="preserve"> –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36" w:history="1">
        <w:r w:rsidRPr="00E94FF9">
          <w:rPr>
            <w:rStyle w:val="af0"/>
            <w:noProof/>
          </w:rPr>
          <w:t>2.5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管理、业务门户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37" w:history="1">
        <w:r w:rsidRPr="00E94FF9">
          <w:rPr>
            <w:rStyle w:val="af0"/>
            <w:noProof/>
          </w:rPr>
          <w:t>2.6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noProof/>
          </w:rPr>
          <w:t>MySQL</w:t>
        </w:r>
        <w:r w:rsidRPr="00E94FF9">
          <w:rPr>
            <w:rStyle w:val="af0"/>
            <w:rFonts w:hint="eastAsia"/>
            <w:noProof/>
          </w:rPr>
          <w:t>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10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8923138" w:history="1">
        <w:r w:rsidRPr="00E94FF9">
          <w:rPr>
            <w:rStyle w:val="af0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日常运维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39" w:history="1">
        <w:r w:rsidRPr="00E94FF9">
          <w:rPr>
            <w:rStyle w:val="af0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用户审批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40" w:history="1">
        <w:r w:rsidRPr="00E94FF9">
          <w:rPr>
            <w:rStyle w:val="af0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订单审批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10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8923141" w:history="1">
        <w:r w:rsidRPr="00E94FF9">
          <w:rPr>
            <w:rStyle w:val="af0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权限管理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10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8923142" w:history="1">
        <w:r w:rsidRPr="00E94FF9">
          <w:rPr>
            <w:rStyle w:val="af0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资源管理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43" w:history="1">
        <w:r w:rsidRPr="00E94FF9">
          <w:rPr>
            <w:rStyle w:val="af0"/>
            <w:noProof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noProof/>
          </w:rPr>
          <w:t>IaaS</w:t>
        </w:r>
        <w:r w:rsidRPr="00E94FF9">
          <w:rPr>
            <w:rStyle w:val="af0"/>
            <w:rFonts w:hint="eastAsia"/>
            <w:noProof/>
          </w:rPr>
          <w:t>接口参数配置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44" w:history="1">
        <w:r w:rsidRPr="00E94FF9">
          <w:rPr>
            <w:rStyle w:val="af0"/>
            <w:noProof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套餐配置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45" w:history="1">
        <w:r w:rsidRPr="00E94FF9">
          <w:rPr>
            <w:rStyle w:val="af0"/>
            <w:noProof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资源池配置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22"/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8923146" w:history="1">
        <w:r w:rsidRPr="00E94FF9">
          <w:rPr>
            <w:rStyle w:val="af0"/>
            <w:noProof/>
          </w:rPr>
          <w:t>5.4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E94FF9">
          <w:rPr>
            <w:rStyle w:val="af0"/>
            <w:noProof/>
          </w:rPr>
          <w:t>IP</w:t>
        </w:r>
        <w:r w:rsidRPr="00E94FF9">
          <w:rPr>
            <w:rStyle w:val="af0"/>
            <w:rFonts w:hint="eastAsia"/>
            <w:noProof/>
          </w:rPr>
          <w:t>资源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747AD" w:rsidRDefault="008747AD">
      <w:pPr>
        <w:pStyle w:val="10"/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8923147" w:history="1">
        <w:r w:rsidRPr="00E94FF9">
          <w:rPr>
            <w:rStyle w:val="af0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E94FF9">
          <w:rPr>
            <w:rStyle w:val="af0"/>
            <w:rFonts w:hint="eastAsia"/>
            <w:noProof/>
          </w:rPr>
          <w:t>服务管理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_Toc438923147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328D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E582A" w:rsidRPr="001B611A" w:rsidRDefault="00494486" w:rsidP="00546283">
      <w:pPr>
        <w:sectPr w:rsidR="001E582A" w:rsidRPr="001B611A" w:rsidSect="008A2E2C">
          <w:headerReference w:type="default" r:id="rId10"/>
          <w:footerReference w:type="default" r:id="rId11"/>
          <w:pgSz w:w="11906" w:h="16838" w:code="9"/>
          <w:pgMar w:top="1440" w:right="1511" w:bottom="1440" w:left="1797" w:header="575" w:footer="881" w:gutter="0"/>
          <w:pgNumType w:fmt="lowerRoman" w:start="1"/>
          <w:cols w:space="425"/>
          <w:docGrid w:type="lines" w:linePitch="387"/>
        </w:sectPr>
      </w:pPr>
      <w:r>
        <w:fldChar w:fldCharType="end"/>
      </w:r>
    </w:p>
    <w:p w:rsidR="00E05E14" w:rsidRDefault="00E05E14" w:rsidP="00E05E14">
      <w:pPr>
        <w:pStyle w:val="1"/>
      </w:pPr>
      <w:bookmarkStart w:id="30" w:name="_Toc335386602"/>
      <w:bookmarkStart w:id="31" w:name="_Toc360538305"/>
      <w:bookmarkStart w:id="32" w:name="_Toc438923128"/>
      <w:r>
        <w:rPr>
          <w:rFonts w:hint="eastAsia"/>
        </w:rPr>
        <w:lastRenderedPageBreak/>
        <w:t>文档说明</w:t>
      </w:r>
      <w:bookmarkEnd w:id="30"/>
      <w:bookmarkEnd w:id="31"/>
      <w:bookmarkEnd w:id="32"/>
    </w:p>
    <w:p w:rsidR="00E05E14" w:rsidRDefault="00E05E14" w:rsidP="00E05E14">
      <w:pPr>
        <w:pStyle w:val="20"/>
      </w:pPr>
      <w:bookmarkStart w:id="33" w:name="_Toc335386603"/>
      <w:bookmarkStart w:id="34" w:name="_Toc360538306"/>
      <w:bookmarkStart w:id="35" w:name="_Toc438923129"/>
      <w:r>
        <w:rPr>
          <w:rFonts w:hint="eastAsia"/>
        </w:rPr>
        <w:t>编写目的</w:t>
      </w:r>
      <w:bookmarkEnd w:id="33"/>
      <w:bookmarkEnd w:id="34"/>
      <w:bookmarkEnd w:id="35"/>
    </w:p>
    <w:p w:rsidR="00E05E14" w:rsidRDefault="00E05E14" w:rsidP="00AF2D5E">
      <w:pPr>
        <w:pStyle w:val="a2"/>
      </w:pPr>
      <w:r w:rsidRPr="00FE6A83">
        <w:rPr>
          <w:rFonts w:hint="eastAsia"/>
        </w:rPr>
        <w:t>本</w:t>
      </w:r>
      <w:r>
        <w:rPr>
          <w:rFonts w:hint="eastAsia"/>
        </w:rPr>
        <w:t>文档</w:t>
      </w:r>
      <w:r w:rsidRPr="00FE6A83">
        <w:rPr>
          <w:rFonts w:hint="eastAsia"/>
        </w:rPr>
        <w:t>是</w:t>
      </w:r>
      <w:r w:rsidR="00CB2605">
        <w:rPr>
          <w:rFonts w:hint="eastAsia"/>
        </w:rPr>
        <w:t>普元PAAS</w:t>
      </w:r>
      <w:r w:rsidR="0038733D">
        <w:rPr>
          <w:rFonts w:hint="eastAsia"/>
        </w:rPr>
        <w:t>管理员手册</w:t>
      </w:r>
      <w:r w:rsidR="00DC17EA">
        <w:rPr>
          <w:rFonts w:hint="eastAsia"/>
        </w:rPr>
        <w:t>，</w:t>
      </w:r>
      <w:r w:rsidRPr="00FE6A83">
        <w:rPr>
          <w:rFonts w:hint="eastAsia"/>
        </w:rPr>
        <w:t>主要</w:t>
      </w:r>
      <w:r w:rsidR="0038733D">
        <w:rPr>
          <w:rFonts w:hint="eastAsia"/>
        </w:rPr>
        <w:t>用于指导管理员对平台的运维管理</w:t>
      </w:r>
      <w:r>
        <w:rPr>
          <w:rFonts w:hint="eastAsia"/>
        </w:rPr>
        <w:t>。</w:t>
      </w:r>
    </w:p>
    <w:p w:rsidR="00E05E14" w:rsidRDefault="00E05E14" w:rsidP="00E05E14">
      <w:pPr>
        <w:pStyle w:val="20"/>
      </w:pPr>
      <w:bookmarkStart w:id="36" w:name="_Toc335386606"/>
      <w:bookmarkStart w:id="37" w:name="_Toc360538309"/>
      <w:bookmarkStart w:id="38" w:name="_Toc438923130"/>
      <w:r>
        <w:rPr>
          <w:rFonts w:hint="eastAsia"/>
        </w:rPr>
        <w:t>参考文档</w:t>
      </w:r>
      <w:bookmarkEnd w:id="36"/>
      <w:bookmarkEnd w:id="37"/>
      <w:bookmarkEnd w:id="38"/>
    </w:p>
    <w:p w:rsidR="00275E56" w:rsidRPr="00275E56" w:rsidRDefault="00275E56" w:rsidP="00275E56">
      <w:pPr>
        <w:pStyle w:val="a2"/>
        <w:rPr>
          <w:rFonts w:hint="eastAsia"/>
        </w:rPr>
      </w:pPr>
      <w:bookmarkStart w:id="39" w:name="_GoBack"/>
      <w:r>
        <w:t>PAAS平台安装手册。</w:t>
      </w:r>
    </w:p>
    <w:p w:rsidR="00A86405" w:rsidRPr="00D5462F" w:rsidRDefault="00091CB7" w:rsidP="00A86405">
      <w:pPr>
        <w:pStyle w:val="1"/>
      </w:pPr>
      <w:bookmarkStart w:id="40" w:name="_Toc438923131"/>
      <w:bookmarkEnd w:id="39"/>
      <w:r>
        <w:rPr>
          <w:rFonts w:hint="eastAsia"/>
        </w:rPr>
        <w:t>平台</w:t>
      </w:r>
      <w:r w:rsidR="009377B4">
        <w:rPr>
          <w:rFonts w:hint="eastAsia"/>
        </w:rPr>
        <w:t>支撑</w:t>
      </w:r>
      <w:r>
        <w:rPr>
          <w:rFonts w:hint="eastAsia"/>
        </w:rPr>
        <w:t>服务</w:t>
      </w:r>
      <w:bookmarkEnd w:id="40"/>
    </w:p>
    <w:p w:rsidR="00304591" w:rsidRPr="00694703" w:rsidRDefault="005F0054" w:rsidP="00694703">
      <w:pPr>
        <w:pStyle w:val="20"/>
        <w:rPr>
          <w:rFonts w:hint="eastAsia"/>
        </w:rPr>
      </w:pPr>
      <w:bookmarkStart w:id="41" w:name="_Toc360538312"/>
      <w:bookmarkStart w:id="42" w:name="_Toc109964238"/>
      <w:bookmarkStart w:id="43" w:name="_Toc438923132"/>
      <w:r>
        <w:rPr>
          <w:rFonts w:hint="eastAsia"/>
        </w:rPr>
        <w:t>服务</w:t>
      </w:r>
      <w:r w:rsidR="005F4369" w:rsidRPr="005F4369">
        <w:rPr>
          <w:rFonts w:hint="eastAsia"/>
        </w:rPr>
        <w:t>安装目录</w:t>
      </w:r>
      <w:bookmarkEnd w:id="41"/>
      <w:bookmarkEnd w:id="43"/>
    </w:p>
    <w:p w:rsidR="0034681B" w:rsidRDefault="00694703" w:rsidP="00274D3E">
      <w:pPr>
        <w:pStyle w:val="a2"/>
      </w:pPr>
      <w:r>
        <w:t>平台所有服务的</w:t>
      </w:r>
      <w:r w:rsidR="00DE015A">
        <w:t>默认根目录</w:t>
      </w:r>
      <w:r w:rsidR="00DE015A">
        <w:rPr>
          <w:rFonts w:hint="eastAsia"/>
        </w:rPr>
        <w:t xml:space="preserve"> /</w:t>
      </w:r>
      <w:proofErr w:type="spellStart"/>
      <w:r w:rsidR="00DE015A">
        <w:rPr>
          <w:rFonts w:hint="eastAsia"/>
        </w:rPr>
        <w:t>primeton</w:t>
      </w:r>
      <w:proofErr w:type="spellEnd"/>
      <w:r w:rsidR="00DE015A">
        <w:t>/</w:t>
      </w:r>
      <w:proofErr w:type="spellStart"/>
      <w:r w:rsidR="00DE015A">
        <w:t>paas</w:t>
      </w:r>
      <w:proofErr w:type="spellEnd"/>
      <w:r w:rsidR="00DE015A">
        <w:t>；目录结构如下所示：</w:t>
      </w:r>
    </w:p>
    <w:p w:rsidR="00AC06FA" w:rsidRPr="0034681B" w:rsidRDefault="007768D4" w:rsidP="00274D3E">
      <w:pPr>
        <w:pStyle w:val="a2"/>
        <w:ind w:firstLineChars="300" w:firstLine="630"/>
      </w:pPr>
      <w:r w:rsidRPr="0034681B">
        <w:rPr>
          <w:rFonts w:hint="eastAsia"/>
        </w:rPr>
        <w:t xml:space="preserve"> </w:t>
      </w:r>
      <w:r w:rsidR="00274D3E">
        <w:rPr>
          <w:rFonts w:hint="eastAsia"/>
        </w:rPr>
        <w:t xml:space="preserve"> </w:t>
      </w:r>
      <w:r w:rsidR="00234C60">
        <w:t>/</w:t>
      </w:r>
      <w:proofErr w:type="spellStart"/>
      <w:r w:rsidR="00234C60">
        <w:t>primeton</w:t>
      </w:r>
      <w:proofErr w:type="spellEnd"/>
      <w:r w:rsidR="00234C60">
        <w:t>/</w:t>
      </w:r>
      <w:proofErr w:type="spellStart"/>
      <w:r w:rsidR="00AC06FA" w:rsidRPr="0034681B">
        <w:t>paas</w:t>
      </w:r>
      <w:proofErr w:type="spellEnd"/>
      <w:r w:rsidR="00AC06FA" w:rsidRPr="0034681B">
        <w:t>/</w:t>
      </w:r>
    </w:p>
    <w:p w:rsidR="00AC06FA" w:rsidRDefault="00AC06FA" w:rsidP="00274D3E">
      <w:pPr>
        <w:pStyle w:val="a2"/>
      </w:pPr>
      <w:r w:rsidRPr="0034681B">
        <w:rPr>
          <w:rFonts w:hint="eastAsia"/>
        </w:rPr>
        <w:tab/>
      </w:r>
      <w:r w:rsidRPr="0034681B">
        <w:rPr>
          <w:rFonts w:hint="eastAsia"/>
        </w:rPr>
        <w:tab/>
      </w:r>
      <w:r w:rsidRPr="0034681B">
        <w:rPr>
          <w:rFonts w:hint="eastAsia"/>
        </w:rPr>
        <w:tab/>
      </w:r>
      <w:r w:rsidR="007768D4" w:rsidRPr="0034681B">
        <w:rPr>
          <w:rFonts w:hint="eastAsia"/>
        </w:rPr>
        <w:t xml:space="preserve">    </w:t>
      </w:r>
      <w:r w:rsidRPr="0034681B">
        <w:rPr>
          <w:rFonts w:hint="eastAsia"/>
        </w:rPr>
        <w:t>|- bin</w:t>
      </w:r>
      <w:r w:rsidRPr="0034681B">
        <w:rPr>
          <w:rFonts w:hint="eastAsia"/>
        </w:rPr>
        <w:tab/>
      </w:r>
      <w:r w:rsidR="0097386A">
        <w:rPr>
          <w:rFonts w:hint="eastAsia"/>
        </w:rPr>
        <w:tab/>
      </w:r>
      <w:r w:rsidR="0097386A">
        <w:rPr>
          <w:rFonts w:hint="eastAsia"/>
        </w:rPr>
        <w:tab/>
      </w:r>
      <w:r w:rsidRPr="00FA3A14">
        <w:rPr>
          <w:rFonts w:hint="eastAsia"/>
          <w:color w:val="C0504D" w:themeColor="accent2"/>
        </w:rPr>
        <w:t>/** 脚本根目录 **/</w:t>
      </w:r>
    </w:p>
    <w:p w:rsidR="0092733E" w:rsidRDefault="0092733E" w:rsidP="0092733E">
      <w:pPr>
        <w:pStyle w:val="a2"/>
        <w:ind w:left="1680"/>
      </w:pPr>
      <w:r w:rsidRPr="0092733E">
        <w:rPr>
          <w:rFonts w:hint="eastAsia"/>
        </w:rPr>
        <w:t>|- programs</w:t>
      </w:r>
      <w:r w:rsidRPr="0092733E">
        <w:rPr>
          <w:rFonts w:hint="eastAsia"/>
        </w:rPr>
        <w:tab/>
      </w:r>
      <w:r w:rsidR="0097386A">
        <w:rPr>
          <w:rFonts w:hint="eastAsia"/>
        </w:rPr>
        <w:tab/>
      </w:r>
      <w:r w:rsidRPr="00FA3A14">
        <w:rPr>
          <w:rFonts w:hint="eastAsia"/>
          <w:color w:val="C0504D" w:themeColor="accent2"/>
        </w:rPr>
        <w:t>/** 安装程序 **/</w:t>
      </w:r>
    </w:p>
    <w:p w:rsidR="0092733E" w:rsidRPr="0034681B" w:rsidRDefault="0092733E" w:rsidP="0092733E">
      <w:pPr>
        <w:pStyle w:val="a2"/>
        <w:ind w:left="1680"/>
      </w:pPr>
      <w:r w:rsidRPr="0092733E">
        <w:rPr>
          <w:rFonts w:hint="eastAsia"/>
        </w:rPr>
        <w:t xml:space="preserve">|- temp </w:t>
      </w:r>
      <w:r w:rsidR="0097386A">
        <w:rPr>
          <w:rFonts w:hint="eastAsia"/>
        </w:rPr>
        <w:tab/>
      </w:r>
      <w:r w:rsidR="0097386A">
        <w:rPr>
          <w:rFonts w:hint="eastAsia"/>
        </w:rPr>
        <w:tab/>
      </w:r>
      <w:r w:rsidRPr="00FA3A14">
        <w:rPr>
          <w:rFonts w:hint="eastAsia"/>
          <w:color w:val="C0504D" w:themeColor="accent2"/>
        </w:rPr>
        <w:t>/** 临时目录 **/</w:t>
      </w:r>
    </w:p>
    <w:p w:rsidR="00AC06FA" w:rsidRPr="0034681B" w:rsidRDefault="00AC06FA" w:rsidP="00274D3E">
      <w:pPr>
        <w:pStyle w:val="a2"/>
      </w:pPr>
      <w:r w:rsidRPr="0034681B">
        <w:rPr>
          <w:rFonts w:hint="eastAsia"/>
        </w:rPr>
        <w:tab/>
      </w:r>
      <w:r w:rsidRPr="0034681B">
        <w:rPr>
          <w:rFonts w:hint="eastAsia"/>
        </w:rPr>
        <w:tab/>
      </w:r>
      <w:r w:rsidRPr="0034681B">
        <w:rPr>
          <w:rFonts w:hint="eastAsia"/>
        </w:rPr>
        <w:tab/>
      </w:r>
      <w:r w:rsidR="007768D4" w:rsidRPr="0034681B">
        <w:rPr>
          <w:rFonts w:hint="eastAsia"/>
        </w:rPr>
        <w:t xml:space="preserve">    </w:t>
      </w:r>
      <w:r w:rsidRPr="0034681B">
        <w:rPr>
          <w:rFonts w:hint="eastAsia"/>
        </w:rPr>
        <w:t>|- templates</w:t>
      </w:r>
      <w:r w:rsidRPr="0034681B">
        <w:rPr>
          <w:rFonts w:hint="eastAsia"/>
        </w:rPr>
        <w:tab/>
      </w:r>
      <w:r w:rsidRPr="00FA3A14">
        <w:rPr>
          <w:rFonts w:hint="eastAsia"/>
          <w:color w:val="C0504D" w:themeColor="accent2"/>
        </w:rPr>
        <w:t>/** 程序（其他）模板 **/</w:t>
      </w:r>
    </w:p>
    <w:p w:rsidR="0092733E" w:rsidRDefault="0092733E" w:rsidP="0025150F">
      <w:pPr>
        <w:pStyle w:val="a2"/>
        <w:rPr>
          <w:color w:val="C0504D" w:themeColor="accent2"/>
        </w:rPr>
      </w:pPr>
      <w:r w:rsidRPr="0092733E">
        <w:rPr>
          <w:rFonts w:hint="eastAsia"/>
        </w:rPr>
        <w:tab/>
      </w:r>
      <w:r w:rsidRPr="0092733E">
        <w:rPr>
          <w:rFonts w:hint="eastAsia"/>
        </w:rPr>
        <w:tab/>
      </w:r>
      <w:r w:rsidRPr="0092733E">
        <w:rPr>
          <w:rFonts w:hint="eastAsia"/>
        </w:rPr>
        <w:tab/>
        <w:t xml:space="preserve">    |- workspace</w:t>
      </w:r>
      <w:r w:rsidRPr="0092733E">
        <w:rPr>
          <w:rFonts w:hint="eastAsia"/>
        </w:rPr>
        <w:tab/>
      </w:r>
      <w:r w:rsidRPr="00FA3A14">
        <w:rPr>
          <w:rFonts w:hint="eastAsia"/>
          <w:color w:val="C0504D" w:themeColor="accent2"/>
        </w:rPr>
        <w:t>/** 工作空间 **/</w:t>
      </w:r>
    </w:p>
    <w:p w:rsidR="00B34673" w:rsidRPr="00B34673" w:rsidRDefault="00B34673" w:rsidP="0025150F">
      <w:pPr>
        <w:pStyle w:val="a2"/>
        <w:rPr>
          <w:rFonts w:hint="eastAsia"/>
        </w:rPr>
      </w:pPr>
      <w:r w:rsidRPr="00B34673">
        <w:t>bin 目录下存放各类服务的脚本（start.sh, stop.sh, install.sh, uninstall.sh等）；</w:t>
      </w:r>
      <w:r w:rsidRPr="00B34673">
        <w:rPr>
          <w:rFonts w:hint="eastAsia"/>
        </w:rPr>
        <w:t xml:space="preserve"> programs目录是各类服务的安装位置；temp</w:t>
      </w:r>
      <w:r w:rsidRPr="00B34673">
        <w:t xml:space="preserve"> 目录是临时目录，用于存放临时文件；templates 目录用于存放各类模板文件；</w:t>
      </w:r>
      <w:r w:rsidRPr="00B34673">
        <w:rPr>
          <w:rFonts w:hint="eastAsia"/>
        </w:rPr>
        <w:t xml:space="preserve"> work</w:t>
      </w:r>
      <w:r w:rsidRPr="00B34673">
        <w:t>space 是工作空间目录，作为一些服务的工作目录。</w:t>
      </w:r>
    </w:p>
    <w:p w:rsidR="00D507E8" w:rsidRDefault="009E26F6" w:rsidP="00963C64">
      <w:pPr>
        <w:pStyle w:val="20"/>
      </w:pPr>
      <w:bookmarkStart w:id="44" w:name="_Toc109964239"/>
      <w:bookmarkStart w:id="45" w:name="_Toc438923133"/>
      <w:bookmarkEnd w:id="42"/>
      <w:r>
        <w:rPr>
          <w:rFonts w:hint="eastAsia"/>
        </w:rPr>
        <w:t>命名服务</w:t>
      </w:r>
      <w:r>
        <w:t xml:space="preserve"> </w:t>
      </w:r>
      <w:r w:rsidR="006F41C2">
        <w:t>-</w:t>
      </w:r>
      <w:r>
        <w:t xml:space="preserve"> zookeeper</w:t>
      </w:r>
      <w:bookmarkEnd w:id="45"/>
    </w:p>
    <w:p w:rsidR="009E26F6" w:rsidRDefault="005109F9" w:rsidP="002076BE">
      <w:pPr>
        <w:pStyle w:val="a2"/>
      </w:pPr>
      <w:r>
        <w:t>使用开源软件Apache Zookeeper集群作为PAAS服务注册中心（服务目录），记录服务拓扑结构，服务状态、端口、进程号、访问路径等信息。由于Apache Zookeeper本身就支持集群部署，所以就保证了其可靠性（高可用）</w:t>
      </w:r>
      <w:r w:rsidR="00C775E4">
        <w:t>；建议生产环境上部署</w:t>
      </w:r>
      <w:r w:rsidR="00C775E4">
        <w:rPr>
          <w:rFonts w:hint="eastAsia"/>
        </w:rPr>
        <w:t>5个以上集群节点。</w:t>
      </w:r>
    </w:p>
    <w:p w:rsidR="002076BE" w:rsidRDefault="002076BE" w:rsidP="002076BE">
      <w:pPr>
        <w:pStyle w:val="a2"/>
        <w:rPr>
          <w:rFonts w:hint="eastAsia"/>
        </w:rPr>
      </w:pPr>
      <w:r>
        <w:t>服务安装的默认位置</w:t>
      </w:r>
      <w:r>
        <w:rPr>
          <w:rFonts w:hint="eastAsia"/>
        </w:rPr>
        <w:t xml:space="preserve"> </w:t>
      </w:r>
      <w:r w:rsidRPr="002076BE">
        <w:t>/</w:t>
      </w:r>
      <w:proofErr w:type="spellStart"/>
      <w:r w:rsidRPr="002076BE">
        <w:t>primeton</w:t>
      </w:r>
      <w:proofErr w:type="spellEnd"/>
      <w:r w:rsidRPr="002076BE">
        <w:t>/</w:t>
      </w:r>
      <w:proofErr w:type="spellStart"/>
      <w:r w:rsidRPr="002076BE">
        <w:t>paas</w:t>
      </w:r>
      <w:proofErr w:type="spellEnd"/>
      <w:r w:rsidRPr="002076BE">
        <w:t>/programs/Zookeeper</w:t>
      </w:r>
      <w:r>
        <w:t>,</w:t>
      </w:r>
      <w:r>
        <w:rPr>
          <w:rFonts w:hint="eastAsia"/>
        </w:rPr>
        <w:t>如下图所示：</w:t>
      </w:r>
    </w:p>
    <w:p w:rsidR="002076BE" w:rsidRDefault="002076BE" w:rsidP="002076BE">
      <w:pPr>
        <w:pStyle w:val="a2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865548C" wp14:editId="6269691B">
            <wp:extent cx="4233863" cy="1192651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5365" cy="120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BE" w:rsidRDefault="002076BE" w:rsidP="002076BE">
      <w:pPr>
        <w:pStyle w:val="a2"/>
      </w:pPr>
      <w:r>
        <w:t>服务的启停脚本</w:t>
      </w:r>
      <w:r>
        <w:rPr>
          <w:rFonts w:hint="eastAsia"/>
        </w:rPr>
        <w:t xml:space="preserve"> </w:t>
      </w:r>
      <w:r w:rsidR="00907782" w:rsidRPr="00907782">
        <w:t>/primeton/paas/bin/Zookeeper/bi</w:t>
      </w:r>
      <w:r w:rsidR="00907782">
        <w:t xml:space="preserve">n/start.sh </w:t>
      </w:r>
      <w:r w:rsidR="00907782" w:rsidRPr="00907782">
        <w:t>/primeton/paas/bin/Zookeeper/bi</w:t>
      </w:r>
      <w:r w:rsidR="00907782">
        <w:t>n/stop.sh</w:t>
      </w:r>
      <w:r>
        <w:rPr>
          <w:rFonts w:hint="eastAsia"/>
        </w:rPr>
        <w:t>，如下图所示：</w:t>
      </w:r>
    </w:p>
    <w:p w:rsidR="002076BE" w:rsidRDefault="002076BE" w:rsidP="002076BE">
      <w:pPr>
        <w:pStyle w:val="a2"/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0F22088" wp14:editId="63D6AE36">
            <wp:extent cx="3690938" cy="1916300"/>
            <wp:effectExtent l="0" t="0" r="508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07570" cy="1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DE0" w:rsidRPr="002076BE" w:rsidRDefault="009F1DE0" w:rsidP="002076BE">
      <w:pPr>
        <w:pStyle w:val="a2"/>
        <w:rPr>
          <w:rFonts w:hint="eastAsia"/>
        </w:rPr>
      </w:pPr>
      <w:r>
        <w:rPr>
          <w:rFonts w:hint="eastAsia"/>
        </w:rPr>
        <w:t>关于Apache</w:t>
      </w:r>
      <w:r>
        <w:t xml:space="preserve"> Zookeeper集群部署方式，请参考</w:t>
      </w:r>
      <w:r>
        <w:rPr>
          <w:rFonts w:hint="eastAsia"/>
        </w:rPr>
        <w:t xml:space="preserve"> </w:t>
      </w:r>
      <w:r>
        <w:t>“</w:t>
      </w:r>
      <w:r>
        <w:t>PAAS</w:t>
      </w:r>
      <w:r w:rsidR="0017694F">
        <w:t>平台安装文档</w:t>
      </w:r>
      <w:r>
        <w:t>”</w:t>
      </w:r>
      <w:r w:rsidR="0017694F">
        <w:t>，</w:t>
      </w:r>
      <w:r w:rsidR="0017694F">
        <w:rPr>
          <w:rFonts w:hint="eastAsia"/>
        </w:rPr>
        <w:t xml:space="preserve"> 或参考Apache</w:t>
      </w:r>
      <w:r w:rsidR="0017694F">
        <w:t xml:space="preserve"> Zookeeper官方文档。</w:t>
      </w:r>
    </w:p>
    <w:p w:rsidR="00963C64" w:rsidRDefault="0067001B" w:rsidP="00963C64">
      <w:pPr>
        <w:pStyle w:val="20"/>
      </w:pPr>
      <w:bookmarkStart w:id="46" w:name="_Toc438923134"/>
      <w:r>
        <w:rPr>
          <w:rFonts w:hint="eastAsia"/>
        </w:rPr>
        <w:t>消息总线</w:t>
      </w:r>
      <w:r w:rsidR="003F764C">
        <w:rPr>
          <w:rFonts w:hint="eastAsia"/>
        </w:rPr>
        <w:t xml:space="preserve"> - </w:t>
      </w:r>
      <w:proofErr w:type="spellStart"/>
      <w:r>
        <w:rPr>
          <w:rFonts w:hint="eastAsia"/>
        </w:rPr>
        <w:t>R</w:t>
      </w:r>
      <w:r>
        <w:t>abbitMQ</w:t>
      </w:r>
      <w:bookmarkEnd w:id="46"/>
      <w:proofErr w:type="spellEnd"/>
    </w:p>
    <w:bookmarkEnd w:id="44"/>
    <w:p w:rsidR="00471F04" w:rsidRDefault="00AE37D0" w:rsidP="00471F04">
      <w:pPr>
        <w:ind w:left="420" w:firstLine="420"/>
      </w:pPr>
      <w:r>
        <w:rPr>
          <w:rFonts w:hint="eastAsia"/>
        </w:rPr>
        <w:t>PAAS平台使用 VMWare</w:t>
      </w:r>
      <w:r>
        <w:t xml:space="preserve"> </w:t>
      </w:r>
      <w:proofErr w:type="spellStart"/>
      <w:r>
        <w:t>RabbitMQ</w:t>
      </w:r>
      <w:proofErr w:type="spellEnd"/>
      <w:r>
        <w:t>作为消息服务总线，支持集群部署模式（高可用），主要用于控制器和Agent通信；生产环境上建议部署</w:t>
      </w:r>
      <w:r>
        <w:rPr>
          <w:rFonts w:hint="eastAsia"/>
        </w:rPr>
        <w:t>3个以上节点。</w:t>
      </w:r>
    </w:p>
    <w:p w:rsidR="00D87926" w:rsidRDefault="00D87926" w:rsidP="00471F04">
      <w:pPr>
        <w:ind w:left="420" w:firstLine="420"/>
      </w:pPr>
      <w:r>
        <w:t xml:space="preserve">VMware </w:t>
      </w:r>
      <w:proofErr w:type="spellStart"/>
      <w:r>
        <w:t>RabbitMQ</w:t>
      </w:r>
      <w:proofErr w:type="spellEnd"/>
      <w:r>
        <w:t>默认安装位置</w:t>
      </w:r>
      <w:r w:rsidR="004001A3">
        <w:rPr>
          <w:rFonts w:hint="eastAsia"/>
        </w:rPr>
        <w:t xml:space="preserve"> </w:t>
      </w:r>
      <w:r w:rsidR="004001A3" w:rsidRPr="004001A3">
        <w:t>/</w:t>
      </w:r>
      <w:proofErr w:type="spellStart"/>
      <w:r w:rsidR="004001A3" w:rsidRPr="004001A3">
        <w:t>primeton</w:t>
      </w:r>
      <w:proofErr w:type="spellEnd"/>
      <w:r w:rsidR="004001A3" w:rsidRPr="004001A3">
        <w:t>/</w:t>
      </w:r>
      <w:proofErr w:type="spellStart"/>
      <w:r w:rsidR="004001A3" w:rsidRPr="004001A3">
        <w:t>paas</w:t>
      </w:r>
      <w:proofErr w:type="spellEnd"/>
      <w:r w:rsidR="004001A3" w:rsidRPr="004001A3">
        <w:t>/programs/</w:t>
      </w:r>
      <w:proofErr w:type="spellStart"/>
      <w:r w:rsidR="004001A3" w:rsidRPr="004001A3">
        <w:t>Rabbitmq</w:t>
      </w:r>
      <w:proofErr w:type="spellEnd"/>
      <w:r>
        <w:t>，</w:t>
      </w:r>
      <w:r w:rsidR="00BB58A8">
        <w:rPr>
          <w:rFonts w:hint="eastAsia"/>
        </w:rPr>
        <w:t xml:space="preserve"> 如下图所示：</w:t>
      </w:r>
    </w:p>
    <w:p w:rsidR="00BB58A8" w:rsidRDefault="00BB58A8" w:rsidP="00BB58A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EA2F683" wp14:editId="4A8EC719">
            <wp:extent cx="4581525" cy="1419537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0360" cy="14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8A8" w:rsidRDefault="0001398E" w:rsidP="00471F04">
      <w:pPr>
        <w:ind w:left="420" w:firstLine="420"/>
      </w:pPr>
      <w:r>
        <w:rPr>
          <w:rFonts w:hint="eastAsia"/>
        </w:rPr>
        <w:t>服务的启停脚本，如下图所示：</w:t>
      </w:r>
    </w:p>
    <w:p w:rsidR="0001398E" w:rsidRDefault="00032A19" w:rsidP="00032A19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0156AC" wp14:editId="6BD14D44">
            <wp:extent cx="3995738" cy="2220474"/>
            <wp:effectExtent l="0" t="0" r="508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5865" cy="22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98E" w:rsidRDefault="00D77BEE" w:rsidP="00471F04">
      <w:pPr>
        <w:ind w:left="420" w:firstLine="420"/>
      </w:pPr>
      <w:r>
        <w:rPr>
          <w:rFonts w:hint="eastAsia"/>
        </w:rPr>
        <w:t>VMWare</w:t>
      </w:r>
      <w:r>
        <w:t xml:space="preserve"> </w:t>
      </w:r>
      <w:proofErr w:type="spellStart"/>
      <w:r>
        <w:t>RabbitMQ</w:t>
      </w:r>
      <w:proofErr w:type="spellEnd"/>
      <w:r>
        <w:t>监控管理插件访问路径（默认端口</w:t>
      </w:r>
      <w:r>
        <w:rPr>
          <w:rFonts w:hint="eastAsia"/>
        </w:rPr>
        <w:t>15672</w:t>
      </w:r>
      <w:r>
        <w:t>）如下图所示：</w:t>
      </w:r>
    </w:p>
    <w:p w:rsidR="00174893" w:rsidRDefault="00174893" w:rsidP="00471F04">
      <w:pPr>
        <w:ind w:left="420" w:firstLine="420"/>
        <w:rPr>
          <w:rFonts w:hint="eastAsia"/>
        </w:rPr>
      </w:pPr>
    </w:p>
    <w:p w:rsidR="00D77BEE" w:rsidRDefault="00174893" w:rsidP="0017489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A449905" wp14:editId="54B32CFD">
            <wp:extent cx="5459730" cy="4151630"/>
            <wp:effectExtent l="0" t="0" r="762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EE" w:rsidRDefault="00D77BEE" w:rsidP="00471F04">
      <w:pPr>
        <w:ind w:left="420" w:firstLine="420"/>
        <w:rPr>
          <w:rFonts w:hint="eastAsia"/>
        </w:rPr>
      </w:pPr>
    </w:p>
    <w:p w:rsidR="00BB58A8" w:rsidRDefault="00174893" w:rsidP="00471F04">
      <w:pPr>
        <w:ind w:left="420" w:firstLine="420"/>
      </w:pPr>
      <w:r>
        <w:t>使用创建的用户登陆（如何创建用户请参考安装文档或</w:t>
      </w:r>
      <w:proofErr w:type="spellStart"/>
      <w:r>
        <w:t>RabbitMQ</w:t>
      </w:r>
      <w:proofErr w:type="spellEnd"/>
      <w:r>
        <w:t>官方文档）。</w:t>
      </w:r>
      <w:r w:rsidR="00A86B1D">
        <w:t>登陆之后，如下图所示：</w:t>
      </w:r>
    </w:p>
    <w:p w:rsidR="00A86B1D" w:rsidRDefault="00A86B1D" w:rsidP="00471F04">
      <w:pPr>
        <w:ind w:left="420" w:firstLine="420"/>
      </w:pPr>
    </w:p>
    <w:p w:rsidR="00A86B1D" w:rsidRDefault="00710128" w:rsidP="00A86B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2C5A7F" wp14:editId="4D6B0A28">
            <wp:extent cx="5459730" cy="5728970"/>
            <wp:effectExtent l="0" t="0" r="762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893" w:rsidRDefault="00174893" w:rsidP="00471F04">
      <w:pPr>
        <w:ind w:left="420" w:firstLine="420"/>
      </w:pPr>
    </w:p>
    <w:p w:rsidR="00710128" w:rsidRDefault="00710128" w:rsidP="00710128">
      <w:r>
        <w:rPr>
          <w:noProof/>
        </w:rPr>
        <w:lastRenderedPageBreak/>
        <w:drawing>
          <wp:inline distT="0" distB="0" distL="0" distR="0" wp14:anchorId="720973E1" wp14:editId="17E8AFEE">
            <wp:extent cx="5459730" cy="5728970"/>
            <wp:effectExtent l="0" t="0" r="762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28" w:rsidRDefault="00710128" w:rsidP="00710128"/>
    <w:p w:rsidR="00710128" w:rsidRDefault="00710128" w:rsidP="0071012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9BD9B1" wp14:editId="43C55378">
            <wp:extent cx="5459730" cy="5728970"/>
            <wp:effectExtent l="0" t="0" r="762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28" w:rsidRDefault="00710128" w:rsidP="00710128"/>
    <w:p w:rsidR="00710128" w:rsidRDefault="00710128" w:rsidP="00710128">
      <w:r>
        <w:rPr>
          <w:noProof/>
        </w:rPr>
        <w:lastRenderedPageBreak/>
        <w:drawing>
          <wp:inline distT="0" distB="0" distL="0" distR="0" wp14:anchorId="139F3FC8" wp14:editId="73061C21">
            <wp:extent cx="5459730" cy="5728970"/>
            <wp:effectExtent l="0" t="0" r="762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28" w:rsidRDefault="00710128" w:rsidP="00710128">
      <w:pPr>
        <w:rPr>
          <w:rFonts w:hint="eastAsia"/>
        </w:rPr>
      </w:pPr>
    </w:p>
    <w:p w:rsidR="00710128" w:rsidRDefault="00710128" w:rsidP="0071012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9C093D" wp14:editId="25514909">
            <wp:extent cx="5459730" cy="5728970"/>
            <wp:effectExtent l="0" t="0" r="762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28" w:rsidRDefault="00710128" w:rsidP="00471F04">
      <w:pPr>
        <w:ind w:left="420" w:firstLine="420"/>
      </w:pPr>
    </w:p>
    <w:p w:rsidR="008E5141" w:rsidRDefault="008E5141" w:rsidP="008E5141">
      <w:pPr>
        <w:pStyle w:val="20"/>
        <w:rPr>
          <w:rFonts w:hint="eastAsia"/>
        </w:rPr>
      </w:pPr>
      <w:bookmarkStart w:id="47" w:name="_Toc438923135"/>
      <w:r>
        <w:t>软件仓库</w:t>
      </w:r>
      <w:r>
        <w:rPr>
          <w:rFonts w:hint="eastAsia"/>
        </w:rPr>
        <w:t xml:space="preserve"> </w:t>
      </w:r>
      <w:r>
        <w:t>– Repository</w:t>
      </w:r>
      <w:bookmarkEnd w:id="47"/>
    </w:p>
    <w:p w:rsidR="008E5141" w:rsidRDefault="008E5141" w:rsidP="00471F04">
      <w:pPr>
        <w:ind w:left="420" w:firstLine="420"/>
      </w:pPr>
    </w:p>
    <w:p w:rsidR="008E5141" w:rsidRDefault="008E5141" w:rsidP="00471F04">
      <w:pPr>
        <w:ind w:left="420" w:firstLine="420"/>
      </w:pPr>
      <w:r>
        <w:rPr>
          <w:rFonts w:hint="eastAsia"/>
        </w:rPr>
        <w:t>软件仓库存放各类服务的发布包，默认安装位置：</w:t>
      </w:r>
      <w:r w:rsidR="00887A9F" w:rsidRPr="00887A9F">
        <w:t>/</w:t>
      </w:r>
      <w:proofErr w:type="spellStart"/>
      <w:r w:rsidR="00887A9F" w:rsidRPr="00887A9F">
        <w:t>primeton</w:t>
      </w:r>
      <w:proofErr w:type="spellEnd"/>
      <w:r w:rsidR="00887A9F" w:rsidRPr="00887A9F">
        <w:t>/</w:t>
      </w:r>
      <w:proofErr w:type="spellStart"/>
      <w:r w:rsidR="00887A9F" w:rsidRPr="00887A9F">
        <w:t>paas</w:t>
      </w:r>
      <w:proofErr w:type="spellEnd"/>
      <w:r w:rsidR="00887A9F" w:rsidRPr="00887A9F">
        <w:t>/programs/Repository</w:t>
      </w:r>
      <w:r>
        <w:rPr>
          <w:rFonts w:hint="eastAsia"/>
        </w:rPr>
        <w:t>，如下图所示：</w:t>
      </w:r>
    </w:p>
    <w:p w:rsidR="008E5141" w:rsidRDefault="008E5141" w:rsidP="008E5141"/>
    <w:p w:rsidR="008E5141" w:rsidRDefault="008E5141" w:rsidP="008E5141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0A5E54" wp14:editId="70C89382">
            <wp:extent cx="5238750" cy="162560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358" cy="163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41" w:rsidRDefault="00887A9F" w:rsidP="00471F04">
      <w:pPr>
        <w:ind w:left="420" w:firstLine="420"/>
      </w:pPr>
      <w:r>
        <w:t>服务启停脚本：</w:t>
      </w:r>
      <w:r w:rsidR="00167956" w:rsidRPr="00167956">
        <w:t>/primeton/paas/bin/Repository/bin</w:t>
      </w:r>
      <w:r w:rsidR="00167956">
        <w:t xml:space="preserve">/start.sh </w:t>
      </w:r>
      <w:r w:rsidR="00167956" w:rsidRPr="00167956">
        <w:t>/primeton/paas/bin/Repository/bin</w:t>
      </w:r>
      <w:r w:rsidR="00167956">
        <w:t>/stop.sh，如下图所示</w:t>
      </w:r>
      <w:r w:rsidR="00167956">
        <w:rPr>
          <w:rFonts w:hint="eastAsia"/>
        </w:rPr>
        <w:t>：</w:t>
      </w:r>
    </w:p>
    <w:p w:rsidR="00167956" w:rsidRDefault="00167956" w:rsidP="00167956"/>
    <w:p w:rsidR="00167956" w:rsidRDefault="00167956" w:rsidP="00167956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E249FE" wp14:editId="7DDFAD30">
            <wp:extent cx="4510088" cy="2317466"/>
            <wp:effectExtent l="0" t="0" r="508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8620" cy="23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A9F" w:rsidRDefault="00887A9F" w:rsidP="00471F04">
      <w:pPr>
        <w:ind w:left="420" w:firstLine="420"/>
        <w:rPr>
          <w:rFonts w:hint="eastAsia"/>
        </w:rPr>
      </w:pPr>
    </w:p>
    <w:p w:rsidR="008E5141" w:rsidRDefault="008C2DAD" w:rsidP="00471F04">
      <w:pPr>
        <w:ind w:left="420" w:firstLine="420"/>
      </w:pPr>
      <w:r>
        <w:rPr>
          <w:rFonts w:hint="eastAsia"/>
        </w:rPr>
        <w:t>服务默认端口7399,如果需要修改，请直接修改启动脚本start.sh即可，如下图所示：</w:t>
      </w:r>
    </w:p>
    <w:p w:rsidR="008C2DAD" w:rsidRDefault="008C2DAD" w:rsidP="008C2DAD"/>
    <w:p w:rsidR="008C2DAD" w:rsidRDefault="008C2DAD" w:rsidP="008C2DAD">
      <w:pPr>
        <w:rPr>
          <w:rFonts w:hint="eastAsia"/>
        </w:rPr>
      </w:pPr>
      <w:r>
        <w:rPr>
          <w:noProof/>
        </w:rPr>
        <w:drawing>
          <wp:inline distT="0" distB="0" distL="0" distR="0" wp14:anchorId="153C55AD" wp14:editId="4ECC2A68">
            <wp:extent cx="5459730" cy="608965"/>
            <wp:effectExtent l="0" t="0" r="762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141" w:rsidRDefault="008E5141" w:rsidP="00471F04">
      <w:pPr>
        <w:ind w:left="420" w:firstLine="420"/>
      </w:pPr>
    </w:p>
    <w:p w:rsidR="00D564F6" w:rsidRDefault="00D564F6" w:rsidP="00471F04">
      <w:pPr>
        <w:ind w:left="420" w:firstLine="420"/>
        <w:rPr>
          <w:rFonts w:hint="eastAsia"/>
        </w:rPr>
      </w:pPr>
      <w:r>
        <w:t>浏览器访问，如下图所示：</w:t>
      </w:r>
    </w:p>
    <w:p w:rsidR="00D564F6" w:rsidRDefault="00D564F6" w:rsidP="00D564F6">
      <w:pPr>
        <w:jc w:val="center"/>
      </w:pPr>
      <w:r>
        <w:rPr>
          <w:noProof/>
        </w:rPr>
        <w:lastRenderedPageBreak/>
        <w:drawing>
          <wp:inline distT="0" distB="0" distL="0" distR="0" wp14:anchorId="7E28D701" wp14:editId="51B9139C">
            <wp:extent cx="5459730" cy="5728970"/>
            <wp:effectExtent l="0" t="0" r="762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BF" w:rsidRDefault="009D4FBF" w:rsidP="009D4FBF"/>
    <w:p w:rsidR="00480D26" w:rsidRDefault="00480D26" w:rsidP="00B20C4E">
      <w:pPr>
        <w:pStyle w:val="a2"/>
      </w:pPr>
      <w:r>
        <w:t>如果需要修改成其他端口，请把系统变量一起修改，如下图所示：</w:t>
      </w:r>
    </w:p>
    <w:p w:rsidR="00480D26" w:rsidRDefault="00480D26" w:rsidP="00B20C4E">
      <w:pPr>
        <w:pStyle w:val="a2"/>
      </w:pPr>
    </w:p>
    <w:p w:rsidR="00480D26" w:rsidRDefault="00FE536B" w:rsidP="00FE536B">
      <w:pPr>
        <w:pStyle w:val="a2"/>
        <w:ind w:firstLineChars="0" w:firstLine="0"/>
        <w:rPr>
          <w:rFonts w:hint="eastAsia"/>
        </w:rPr>
      </w:pPr>
      <w:r>
        <w:lastRenderedPageBreak/>
        <w:drawing>
          <wp:inline distT="0" distB="0" distL="0" distR="0" wp14:anchorId="4ED7597B" wp14:editId="3690931C">
            <wp:extent cx="5459730" cy="2052638"/>
            <wp:effectExtent l="0" t="0" r="762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7880"/>
                    <a:stretch/>
                  </pic:blipFill>
                  <pic:spPr bwMode="auto">
                    <a:xfrm>
                      <a:off x="0" y="0"/>
                      <a:ext cx="5459730" cy="205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D26" w:rsidRDefault="00134630" w:rsidP="00E5070C">
      <w:pPr>
        <w:pStyle w:val="20"/>
      </w:pPr>
      <w:bookmarkStart w:id="48" w:name="_Toc438923136"/>
      <w:r>
        <w:rPr>
          <w:rFonts w:hint="eastAsia"/>
        </w:rPr>
        <w:t>管理</w:t>
      </w:r>
      <w:r w:rsidR="00E5070C">
        <w:rPr>
          <w:rFonts w:hint="eastAsia"/>
        </w:rPr>
        <w:t>、</w:t>
      </w:r>
      <w:r>
        <w:rPr>
          <w:rFonts w:hint="eastAsia"/>
        </w:rPr>
        <w:t>业务门户</w:t>
      </w:r>
      <w:bookmarkEnd w:id="48"/>
    </w:p>
    <w:p w:rsidR="00B20C4E" w:rsidRDefault="00627D8A" w:rsidP="00B20C4E">
      <w:pPr>
        <w:pStyle w:val="a2"/>
      </w:pPr>
      <w:r>
        <w:t>管理门户用于管理员、审计员等运维管理员登陆系统，进行PAAS平台运维管理；业务门户，PAAS平台的最终使用者，通过业务门户申请服务资源，部署</w:t>
      </w:r>
      <w:proofErr w:type="gramStart"/>
      <w:r>
        <w:t>云应用</w:t>
      </w:r>
      <w:proofErr w:type="gramEnd"/>
      <w:r>
        <w:t>等。默认安装位置：</w:t>
      </w:r>
      <w:r w:rsidR="009D2DD1" w:rsidRPr="009D2DD1">
        <w:t>/</w:t>
      </w:r>
      <w:proofErr w:type="spellStart"/>
      <w:r w:rsidR="009D2DD1" w:rsidRPr="009D2DD1">
        <w:t>primeton</w:t>
      </w:r>
      <w:proofErr w:type="spellEnd"/>
      <w:r w:rsidR="009D2DD1" w:rsidRPr="009D2DD1">
        <w:t>/</w:t>
      </w:r>
      <w:proofErr w:type="spellStart"/>
      <w:r w:rsidR="009D2DD1" w:rsidRPr="009D2DD1">
        <w:t>paas</w:t>
      </w:r>
      <w:proofErr w:type="spellEnd"/>
      <w:r w:rsidR="009D2DD1" w:rsidRPr="009D2DD1">
        <w:t>/programs/Console</w:t>
      </w:r>
      <w:r w:rsidR="009D2DD1">
        <w:t>，如下图所示：</w:t>
      </w:r>
    </w:p>
    <w:p w:rsidR="003654F3" w:rsidRDefault="003654F3" w:rsidP="003654F3">
      <w:pPr>
        <w:pStyle w:val="a2"/>
        <w:ind w:firstLineChars="0" w:firstLine="0"/>
      </w:pPr>
    </w:p>
    <w:p w:rsidR="003654F3" w:rsidRDefault="003654F3" w:rsidP="003654F3">
      <w:pPr>
        <w:pStyle w:val="a2"/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3D68546" wp14:editId="12B97832">
            <wp:extent cx="4500563" cy="1535782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3432" cy="154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7F" w:rsidRDefault="00FF57D2" w:rsidP="00B20C4E">
      <w:pPr>
        <w:pStyle w:val="a2"/>
      </w:pPr>
      <w:r>
        <w:t>管理门户启停脚本：</w:t>
      </w:r>
      <w:r w:rsidR="00E41E8B" w:rsidRPr="00E41E8B">
        <w:t>/primeton/paas/bin/Console/bin</w:t>
      </w:r>
      <w:r w:rsidR="00E41E8B">
        <w:t xml:space="preserve">/start-platform.sh </w:t>
      </w:r>
      <w:r w:rsidR="00E41E8B" w:rsidRPr="00E41E8B">
        <w:t>/primeton/paas/bin/Console/bin</w:t>
      </w:r>
      <w:r w:rsidR="00E41E8B">
        <w:t>/stop-platform.sh</w:t>
      </w:r>
      <w:r>
        <w:t>，业务门户启停脚本：</w:t>
      </w:r>
      <w:r w:rsidR="00E41E8B" w:rsidRPr="00E41E8B">
        <w:t>/primeton/paas/bin/Console/bin</w:t>
      </w:r>
      <w:r w:rsidR="00E41E8B">
        <w:t xml:space="preserve">/start-app.sh </w:t>
      </w:r>
      <w:r w:rsidR="00E41E8B" w:rsidRPr="00E41E8B">
        <w:t>/primeton/paas/bin/Console/bin</w:t>
      </w:r>
      <w:r w:rsidR="00E41E8B">
        <w:t>/stop-app.sh</w:t>
      </w:r>
      <w:r>
        <w:t>，如下图所示：</w:t>
      </w:r>
    </w:p>
    <w:p w:rsidR="00FF57D2" w:rsidRDefault="00FF57D2" w:rsidP="00FF57D2">
      <w:pPr>
        <w:pStyle w:val="a2"/>
        <w:ind w:firstLineChars="0" w:firstLine="0"/>
      </w:pPr>
    </w:p>
    <w:p w:rsidR="00FF57D2" w:rsidRDefault="00FF57D2" w:rsidP="00FF57D2">
      <w:pPr>
        <w:pStyle w:val="a2"/>
        <w:ind w:firstLineChars="0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46E2EA" wp14:editId="3608B753">
            <wp:extent cx="4605338" cy="3007021"/>
            <wp:effectExtent l="0" t="0" r="508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8852" cy="30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8C9" w:rsidRDefault="002418C9" w:rsidP="002418C9">
      <w:pPr>
        <w:pStyle w:val="a2"/>
        <w:rPr>
          <w:rFonts w:hint="eastAsia"/>
        </w:rPr>
      </w:pPr>
      <w:r>
        <w:rPr>
          <w:rFonts w:hint="eastAsia"/>
        </w:rPr>
        <w:t xml:space="preserve">管理门户默认用户: </w:t>
      </w:r>
      <w:proofErr w:type="spellStart"/>
      <w:r>
        <w:rPr>
          <w:rFonts w:hint="eastAsia"/>
        </w:rPr>
        <w:t>sysadmin</w:t>
      </w:r>
      <w:proofErr w:type="spellEnd"/>
      <w:r>
        <w:rPr>
          <w:rFonts w:hint="eastAsia"/>
        </w:rPr>
        <w:t>/000000</w:t>
      </w:r>
      <w:r w:rsidR="002E1493">
        <w:t xml:space="preserve"> （允许通过管理门户添加其他</w:t>
      </w:r>
      <w:r w:rsidR="00D026E8">
        <w:t>管理员用户</w:t>
      </w:r>
      <w:r w:rsidR="002E1493">
        <w:t>）</w:t>
      </w:r>
      <w:r>
        <w:rPr>
          <w:rFonts w:hint="eastAsia"/>
        </w:rPr>
        <w:t>; 默认端口:</w:t>
      </w:r>
      <w:r>
        <w:t>7082，如需修改成其他端口，请直接修改</w:t>
      </w:r>
      <w:r>
        <w:rPr>
          <w:rFonts w:hint="eastAsia"/>
        </w:rPr>
        <w:t>start-platform.sh脚本</w:t>
      </w:r>
      <w:r w:rsidR="005068F0">
        <w:rPr>
          <w:rFonts w:hint="eastAsia"/>
        </w:rPr>
        <w:t>，如果需要调整JVM内存参数，也可以直接修改该脚本</w:t>
      </w:r>
      <w:r>
        <w:rPr>
          <w:rFonts w:hint="eastAsia"/>
        </w:rPr>
        <w:t>，如下图所示：</w:t>
      </w:r>
    </w:p>
    <w:p w:rsidR="002418C9" w:rsidRDefault="002418C9" w:rsidP="002418C9">
      <w:pPr>
        <w:pStyle w:val="a2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F765539" wp14:editId="7BD363E7">
            <wp:extent cx="5459730" cy="2241550"/>
            <wp:effectExtent l="0" t="0" r="762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837" w:rsidRDefault="008A6B40" w:rsidP="00B20C4E">
      <w:pPr>
        <w:pStyle w:val="a2"/>
        <w:rPr>
          <w:rFonts w:hint="eastAsia"/>
        </w:rPr>
      </w:pPr>
      <w:r>
        <w:t>业务门户默认测试用户：</w:t>
      </w:r>
      <w:proofErr w:type="spellStart"/>
      <w:r>
        <w:t>paas</w:t>
      </w:r>
      <w:proofErr w:type="spellEnd"/>
      <w:r>
        <w:t>/00000(允许用户注册)；默认端口：</w:t>
      </w:r>
      <w:r>
        <w:rPr>
          <w:rFonts w:hint="eastAsia"/>
        </w:rPr>
        <w:t>7081，如需修改成其他端口，请直接修改start</w:t>
      </w:r>
      <w:r>
        <w:t>-app.sh脚本，如需要调整JVM内存参数，也可以直接修改脚本，如下图所示：</w:t>
      </w:r>
    </w:p>
    <w:p w:rsidR="008A6B40" w:rsidRDefault="00CA1A60" w:rsidP="00973217">
      <w:pPr>
        <w:pStyle w:val="a2"/>
        <w:ind w:firstLineChars="0" w:firstLine="0"/>
      </w:pPr>
      <w:r>
        <w:rPr>
          <w:noProof/>
        </w:rPr>
        <w:lastRenderedPageBreak/>
        <w:drawing>
          <wp:inline distT="0" distB="0" distL="0" distR="0" wp14:anchorId="741EA764" wp14:editId="0FDE78F1">
            <wp:extent cx="5459730" cy="2880360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17" w:rsidRDefault="00973217" w:rsidP="00973217">
      <w:pPr>
        <w:pStyle w:val="a2"/>
        <w:ind w:firstLineChars="0" w:firstLine="0"/>
      </w:pPr>
    </w:p>
    <w:p w:rsidR="00116711" w:rsidRDefault="00116711" w:rsidP="00670A6E">
      <w:pPr>
        <w:pStyle w:val="a2"/>
      </w:pPr>
      <w:r>
        <w:t>管理门户日志根目录：</w:t>
      </w:r>
      <w:r w:rsidR="00875F55" w:rsidRPr="00875F55">
        <w:t>/</w:t>
      </w:r>
      <w:proofErr w:type="spellStart"/>
      <w:r w:rsidR="00875F55" w:rsidRPr="00875F55">
        <w:t>primeton</w:t>
      </w:r>
      <w:proofErr w:type="spellEnd"/>
      <w:r w:rsidR="00875F55" w:rsidRPr="00875F55">
        <w:t>/</w:t>
      </w:r>
      <w:proofErr w:type="spellStart"/>
      <w:r w:rsidR="00875F55" w:rsidRPr="00875F55">
        <w:t>paas</w:t>
      </w:r>
      <w:proofErr w:type="spellEnd"/>
      <w:r w:rsidR="00875F55" w:rsidRPr="00875F55">
        <w:t>/programs/Console/console-platform/logs</w:t>
      </w:r>
      <w:r>
        <w:t>，如下图所示：</w:t>
      </w:r>
    </w:p>
    <w:p w:rsidR="00116711" w:rsidRDefault="006150D6" w:rsidP="00973217">
      <w:pPr>
        <w:pStyle w:val="a2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35CC21F" wp14:editId="68280D65">
            <wp:extent cx="5459730" cy="2000250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11" w:rsidRDefault="00116711" w:rsidP="00670A6E">
      <w:pPr>
        <w:pStyle w:val="a2"/>
        <w:rPr>
          <w:rFonts w:hint="eastAsia"/>
        </w:rPr>
      </w:pPr>
      <w:r>
        <w:t>业务门户日志根目录：</w:t>
      </w:r>
      <w:r w:rsidR="00A53DC8" w:rsidRPr="00A53DC8">
        <w:t>/</w:t>
      </w:r>
      <w:proofErr w:type="spellStart"/>
      <w:r w:rsidR="00A53DC8" w:rsidRPr="00A53DC8">
        <w:t>primeton</w:t>
      </w:r>
      <w:proofErr w:type="spellEnd"/>
      <w:r w:rsidR="00A53DC8" w:rsidRPr="00A53DC8">
        <w:t>/</w:t>
      </w:r>
      <w:proofErr w:type="spellStart"/>
      <w:r w:rsidR="00A53DC8" w:rsidRPr="00A53DC8">
        <w:t>paas</w:t>
      </w:r>
      <w:proofErr w:type="spellEnd"/>
      <w:r w:rsidR="00A53DC8" w:rsidRPr="00A53DC8">
        <w:t>/p</w:t>
      </w:r>
      <w:r w:rsidR="00A53DC8">
        <w:t>rograms/Console/console-app</w:t>
      </w:r>
      <w:r w:rsidR="00A53DC8" w:rsidRPr="00A53DC8">
        <w:t>/logs</w:t>
      </w:r>
      <w:r>
        <w:t>，如下图所示：</w:t>
      </w:r>
    </w:p>
    <w:p w:rsidR="008C507F" w:rsidRDefault="00253FB1" w:rsidP="00253FB1">
      <w:pPr>
        <w:pStyle w:val="a2"/>
        <w:ind w:firstLineChars="0" w:firstLine="0"/>
        <w:jc w:val="center"/>
      </w:pPr>
      <w:r>
        <w:rPr>
          <w:noProof/>
        </w:rPr>
        <w:drawing>
          <wp:inline distT="0" distB="0" distL="0" distR="0" wp14:anchorId="45CF9523" wp14:editId="69719929">
            <wp:extent cx="5262563" cy="200085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45" cy="200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15C" w:rsidRDefault="00D4515C" w:rsidP="00D4515C">
      <w:pPr>
        <w:pStyle w:val="a2"/>
      </w:pPr>
      <w:r>
        <w:rPr>
          <w:rFonts w:hint="eastAsia"/>
        </w:rPr>
        <w:lastRenderedPageBreak/>
        <w:t>如果不方便登陆服务器查看日志，也可以通过管理门户界面下载日志，离线查看，如下图所示：</w:t>
      </w:r>
    </w:p>
    <w:p w:rsidR="00D4515C" w:rsidRDefault="00BF7A3C" w:rsidP="00BF7A3C">
      <w:pPr>
        <w:pStyle w:val="a2"/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23CC6BD" wp14:editId="2EC2B720">
            <wp:extent cx="5459730" cy="1535430"/>
            <wp:effectExtent l="0" t="0" r="762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2C" w:rsidRDefault="00CE266F" w:rsidP="00CE266F">
      <w:pPr>
        <w:pStyle w:val="20"/>
      </w:pPr>
      <w:bookmarkStart w:id="49" w:name="_Toc438923137"/>
      <w:r>
        <w:rPr>
          <w:rFonts w:hint="eastAsia"/>
        </w:rPr>
        <w:t>MySQL</w:t>
      </w:r>
      <w:r>
        <w:rPr>
          <w:rFonts w:hint="eastAsia"/>
        </w:rPr>
        <w:t>服务</w:t>
      </w:r>
      <w:bookmarkEnd w:id="49"/>
    </w:p>
    <w:p w:rsidR="0013562C" w:rsidRDefault="00C2382E" w:rsidP="00670A6E">
      <w:pPr>
        <w:pStyle w:val="a2"/>
      </w:pPr>
      <w:r>
        <w:rPr>
          <w:rFonts w:hint="eastAsia"/>
        </w:rPr>
        <w:t>管理门户和业务门户使用的数据库，默认安装位置：</w:t>
      </w:r>
      <w:r w:rsidRPr="00C2382E">
        <w:t>/</w:t>
      </w:r>
      <w:proofErr w:type="spellStart"/>
      <w:r w:rsidRPr="00C2382E">
        <w:t>primeton</w:t>
      </w:r>
      <w:proofErr w:type="spellEnd"/>
      <w:r w:rsidRPr="00C2382E">
        <w:t>/</w:t>
      </w:r>
      <w:proofErr w:type="spellStart"/>
      <w:r w:rsidRPr="00C2382E">
        <w:t>paas</w:t>
      </w:r>
      <w:proofErr w:type="spellEnd"/>
      <w:r w:rsidRPr="00C2382E">
        <w:t>/programs/MySQL</w:t>
      </w:r>
      <w:r>
        <w:t>，如下图所示：</w:t>
      </w:r>
    </w:p>
    <w:p w:rsidR="00C2382E" w:rsidRDefault="00C2382E" w:rsidP="0013562C">
      <w:pPr>
        <w:pStyle w:val="a2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77DB9F5" wp14:editId="15389247">
            <wp:extent cx="4629150" cy="1622733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8414" cy="162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2C" w:rsidRDefault="0013562C" w:rsidP="0013562C">
      <w:pPr>
        <w:pStyle w:val="a2"/>
        <w:ind w:firstLineChars="0" w:firstLine="0"/>
      </w:pPr>
    </w:p>
    <w:p w:rsidR="00C2382E" w:rsidRDefault="006535A8" w:rsidP="00670A6E">
      <w:pPr>
        <w:pStyle w:val="a2"/>
        <w:rPr>
          <w:rFonts w:hint="eastAsia"/>
        </w:rPr>
      </w:pPr>
      <w:r>
        <w:rPr>
          <w:rFonts w:hint="eastAsia"/>
        </w:rPr>
        <w:t>服务启停 service</w:t>
      </w:r>
      <w:r>
        <w:t xml:space="preserve"> </w:t>
      </w:r>
      <w:proofErr w:type="spellStart"/>
      <w:r>
        <w:t>mysql</w:t>
      </w:r>
      <w:proofErr w:type="spellEnd"/>
      <w:r>
        <w:t xml:space="preserve"> start; service </w:t>
      </w:r>
      <w:proofErr w:type="spellStart"/>
      <w:r>
        <w:t>mysql</w:t>
      </w:r>
      <w:proofErr w:type="spellEnd"/>
      <w:r>
        <w:t xml:space="preserve"> stop; 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start </w:t>
      </w:r>
      <w:proofErr w:type="spellStart"/>
      <w:r>
        <w:rPr>
          <w:rFonts w:hint="eastAsia"/>
        </w:rPr>
        <w:t>mysql.service</w:t>
      </w:r>
      <w:proofErr w:type="spellEnd"/>
      <w:r>
        <w:rPr>
          <w:rFonts w:hint="eastAsia"/>
        </w:rPr>
        <w:t xml:space="preserve">; </w:t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stop </w:t>
      </w:r>
      <w:proofErr w:type="spellStart"/>
      <w:r>
        <w:rPr>
          <w:rFonts w:hint="eastAsia"/>
        </w:rPr>
        <w:t>mysql.service</w:t>
      </w:r>
      <w:proofErr w:type="spellEnd"/>
      <w:r>
        <w:rPr>
          <w:rFonts w:hint="eastAsia"/>
        </w:rPr>
        <w:t>。</w:t>
      </w:r>
      <w:r w:rsidR="00900A3E">
        <w:rPr>
          <w:rFonts w:hint="eastAsia"/>
        </w:rPr>
        <w:t>默认端口3306,用户密码参考安装文档（执行安装时命令参数传入的）</w:t>
      </w:r>
    </w:p>
    <w:p w:rsidR="00C2382E" w:rsidRDefault="0046173A" w:rsidP="00670A6E">
      <w:pPr>
        <w:pStyle w:val="a2"/>
      </w:pPr>
      <w:r>
        <w:t>也可以不安装这个服务，而直接使用企业内部已有的</w:t>
      </w:r>
      <w:proofErr w:type="spellStart"/>
      <w:r>
        <w:t>mysql</w:t>
      </w:r>
      <w:proofErr w:type="spellEnd"/>
      <w:r>
        <w:t>服务。</w:t>
      </w:r>
    </w:p>
    <w:p w:rsidR="003B381B" w:rsidRDefault="003B381B" w:rsidP="003B381B">
      <w:pPr>
        <w:pStyle w:val="1"/>
      </w:pPr>
      <w:bookmarkStart w:id="50" w:name="_Toc438923138"/>
      <w:r>
        <w:t>日常运维</w:t>
      </w:r>
      <w:bookmarkEnd w:id="50"/>
    </w:p>
    <w:p w:rsidR="003B381B" w:rsidRDefault="00A5344D" w:rsidP="00A5344D">
      <w:pPr>
        <w:pStyle w:val="20"/>
      </w:pPr>
      <w:bookmarkStart w:id="51" w:name="_Toc438923139"/>
      <w:r>
        <w:t>用户审批</w:t>
      </w:r>
      <w:bookmarkEnd w:id="51"/>
    </w:p>
    <w:p w:rsidR="00A5344D" w:rsidRDefault="00A5344D" w:rsidP="00670A6E">
      <w:pPr>
        <w:pStyle w:val="a2"/>
      </w:pPr>
      <w:r>
        <w:t>通过业务门户注册的用户，默认账号状态都是</w:t>
      </w:r>
      <w:r>
        <w:rPr>
          <w:rFonts w:hint="eastAsia"/>
        </w:rPr>
        <w:t xml:space="preserve"> </w:t>
      </w:r>
      <w:r>
        <w:t>“</w:t>
      </w:r>
      <w:r>
        <w:t>待审批</w:t>
      </w:r>
      <w:r>
        <w:t>”</w:t>
      </w:r>
      <w:r>
        <w:t>，</w:t>
      </w:r>
      <w:r>
        <w:rPr>
          <w:rFonts w:hint="eastAsia"/>
        </w:rPr>
        <w:t xml:space="preserve"> 处于“待审批”状态的用户是不可以登陆业务门户进行自愿申请的。所以需要管理员（审批员）对新注册的用户进行审批，如下图所示：</w:t>
      </w:r>
    </w:p>
    <w:p w:rsidR="00670A6E" w:rsidRDefault="00E258F3" w:rsidP="00670A6E">
      <w:pPr>
        <w:pStyle w:val="a2"/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30C07E" wp14:editId="13686474">
            <wp:extent cx="5459730" cy="2084705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E" w:rsidRDefault="00670A6E" w:rsidP="00670A6E">
      <w:pPr>
        <w:pStyle w:val="a2"/>
      </w:pPr>
    </w:p>
    <w:p w:rsidR="00670A6E" w:rsidRDefault="00FE5039" w:rsidP="00670A6E">
      <w:pPr>
        <w:pStyle w:val="a2"/>
      </w:pPr>
      <w:r>
        <w:rPr>
          <w:rFonts w:hint="eastAsia"/>
        </w:rPr>
        <w:t>管理员还可以对用户密码进行重置。</w:t>
      </w:r>
    </w:p>
    <w:p w:rsidR="00670A6E" w:rsidRDefault="00582EC7" w:rsidP="00582EC7">
      <w:pPr>
        <w:pStyle w:val="20"/>
      </w:pPr>
      <w:bookmarkStart w:id="52" w:name="_Toc438923140"/>
      <w:r>
        <w:t>订单审批</w:t>
      </w:r>
      <w:bookmarkEnd w:id="52"/>
    </w:p>
    <w:p w:rsidR="00670A6E" w:rsidRDefault="00B55B20" w:rsidP="00670A6E">
      <w:pPr>
        <w:pStyle w:val="a2"/>
      </w:pPr>
      <w:r>
        <w:t>通过业务门户提交的应用创建、应用销毁、服务创建、服务销毁等</w:t>
      </w:r>
      <w:r>
        <w:t>“</w:t>
      </w:r>
      <w:r>
        <w:t>资源申请单</w:t>
      </w:r>
      <w:r>
        <w:t>”</w:t>
      </w:r>
      <w:r>
        <w:t>需要管理员（审批员）审批通过才能开通（创建/销毁），如下图所示：</w:t>
      </w:r>
    </w:p>
    <w:p w:rsidR="00670A6E" w:rsidRDefault="00F168AD" w:rsidP="00F168AD">
      <w:pPr>
        <w:pStyle w:val="a2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CD94000" wp14:editId="563DC46A">
            <wp:extent cx="5459730" cy="4254500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E" w:rsidRDefault="00670A6E" w:rsidP="00670A6E">
      <w:pPr>
        <w:pStyle w:val="a2"/>
      </w:pPr>
    </w:p>
    <w:p w:rsidR="00670A6E" w:rsidRDefault="00647266" w:rsidP="00647266">
      <w:pPr>
        <w:pStyle w:val="1"/>
      </w:pPr>
      <w:bookmarkStart w:id="53" w:name="_Toc438923141"/>
      <w:r>
        <w:lastRenderedPageBreak/>
        <w:t>权限管理</w:t>
      </w:r>
      <w:bookmarkEnd w:id="53"/>
    </w:p>
    <w:p w:rsidR="00670A6E" w:rsidRDefault="00A06056" w:rsidP="00670A6E">
      <w:pPr>
        <w:pStyle w:val="a2"/>
        <w:rPr>
          <w:rFonts w:hint="eastAsia"/>
        </w:rPr>
      </w:pPr>
      <w:r>
        <w:t>业务管理门户的菜单是通过配置出来的，可以为不同的角色配置不同的菜单，如果不需要太多的角色管理员，可以简单粗暴的方式，把所有的菜单权限都授权给超级管理员</w:t>
      </w:r>
      <w:proofErr w:type="spellStart"/>
      <w:r>
        <w:t>sysadmin</w:t>
      </w:r>
      <w:proofErr w:type="spellEnd"/>
      <w:r>
        <w:t>，如下图所示：</w:t>
      </w:r>
    </w:p>
    <w:p w:rsidR="00670A6E" w:rsidRDefault="00E20191" w:rsidP="004F40BC">
      <w:pPr>
        <w:pStyle w:val="a2"/>
        <w:ind w:firstLineChars="0" w:firstLine="0"/>
      </w:pPr>
      <w:r>
        <w:rPr>
          <w:noProof/>
        </w:rPr>
        <w:drawing>
          <wp:inline distT="0" distB="0" distL="0" distR="0" wp14:anchorId="4CE0E2C3" wp14:editId="32DD820F">
            <wp:extent cx="5459730" cy="352742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191" w:rsidRDefault="00E20191" w:rsidP="004F40BC">
      <w:pPr>
        <w:pStyle w:val="a2"/>
        <w:ind w:firstLineChars="0" w:firstLine="0"/>
      </w:pPr>
    </w:p>
    <w:p w:rsidR="004F264E" w:rsidRDefault="004F264E" w:rsidP="004F40BC">
      <w:pPr>
        <w:pStyle w:val="a2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F88DCDF" wp14:editId="67550287">
            <wp:extent cx="5459730" cy="3527425"/>
            <wp:effectExtent l="0" t="0" r="762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4E" w:rsidRDefault="004F264E" w:rsidP="004F40BC">
      <w:pPr>
        <w:pStyle w:val="a2"/>
        <w:ind w:firstLineChars="0" w:firstLine="0"/>
        <w:rPr>
          <w:rFonts w:hint="eastAsia"/>
        </w:rPr>
      </w:pPr>
    </w:p>
    <w:p w:rsidR="00E20191" w:rsidRDefault="00E20191" w:rsidP="004F40BC">
      <w:pPr>
        <w:pStyle w:val="a2"/>
        <w:ind w:firstLineChars="0" w:firstLine="0"/>
      </w:pPr>
      <w:r>
        <w:rPr>
          <w:noProof/>
        </w:rPr>
        <w:drawing>
          <wp:inline distT="0" distB="0" distL="0" distR="0" wp14:anchorId="5EC05402" wp14:editId="2E9563DD">
            <wp:extent cx="5459730" cy="3527425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62D" w:rsidRDefault="00AD662D" w:rsidP="004F40BC">
      <w:pPr>
        <w:pStyle w:val="a2"/>
        <w:ind w:firstLineChars="0" w:firstLine="0"/>
      </w:pPr>
    </w:p>
    <w:p w:rsidR="004F40BC" w:rsidRDefault="00AD662D" w:rsidP="005012FB">
      <w:pPr>
        <w:pStyle w:val="a2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56140B0" wp14:editId="64BEF048">
            <wp:extent cx="5459730" cy="3527425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AE" w:rsidRDefault="00621FAE" w:rsidP="00670A6E">
      <w:pPr>
        <w:pStyle w:val="a2"/>
        <w:rPr>
          <w:rFonts w:hint="eastAsia"/>
        </w:rPr>
      </w:pPr>
    </w:p>
    <w:p w:rsidR="00670A6E" w:rsidRDefault="00110218" w:rsidP="00110218">
      <w:pPr>
        <w:pStyle w:val="1"/>
      </w:pPr>
      <w:bookmarkStart w:id="54" w:name="_Toc438923142"/>
      <w:r>
        <w:t>资源管理</w:t>
      </w:r>
      <w:bookmarkEnd w:id="54"/>
    </w:p>
    <w:p w:rsidR="00697910" w:rsidRDefault="00092CCB" w:rsidP="00670A6E">
      <w:pPr>
        <w:pStyle w:val="a2"/>
      </w:pPr>
      <w:r>
        <w:lastRenderedPageBreak/>
        <w:t>PAAS平台可以部署在</w:t>
      </w:r>
      <w:proofErr w:type="spellStart"/>
      <w:r>
        <w:t>IaaS</w:t>
      </w:r>
      <w:proofErr w:type="spellEnd"/>
      <w:r>
        <w:t>虚拟化平台</w:t>
      </w:r>
      <w:r>
        <w:rPr>
          <w:rFonts w:hint="eastAsia"/>
        </w:rPr>
        <w:t>(如</w:t>
      </w:r>
      <w:proofErr w:type="spellStart"/>
      <w:r>
        <w:rPr>
          <w:rFonts w:hint="eastAsia"/>
        </w:rPr>
        <w:t>OpenStack</w:t>
      </w:r>
      <w:proofErr w:type="spellEnd"/>
      <w:r>
        <w:rPr>
          <w:rFonts w:hint="eastAsia"/>
        </w:rPr>
        <w:t>)，也可以直接部署在物理机上；PAAS平台默认集成了普元</w:t>
      </w:r>
      <w:proofErr w:type="spellStart"/>
      <w:r>
        <w:rPr>
          <w:rFonts w:hint="eastAsia"/>
        </w:rPr>
        <w:t>IaaS</w:t>
      </w:r>
      <w:proofErr w:type="spellEnd"/>
      <w:r>
        <w:rPr>
          <w:rFonts w:hint="eastAsia"/>
        </w:rPr>
        <w:t>平台，如果需要部署到其他</w:t>
      </w:r>
      <w:proofErr w:type="spellStart"/>
      <w:r>
        <w:rPr>
          <w:rFonts w:hint="eastAsia"/>
        </w:rPr>
        <w:t>IaaS</w:t>
      </w:r>
      <w:proofErr w:type="spellEnd"/>
      <w:r>
        <w:rPr>
          <w:rFonts w:hint="eastAsia"/>
        </w:rPr>
        <w:t>虚拟化平台就需要开发一组适配器（Adapt</w:t>
      </w:r>
      <w:r>
        <w:t>or</w:t>
      </w:r>
      <w:r>
        <w:rPr>
          <w:rFonts w:hint="eastAsia"/>
        </w:rPr>
        <w:t>）。</w:t>
      </w:r>
    </w:p>
    <w:p w:rsidR="00697910" w:rsidRDefault="00697910" w:rsidP="00697910">
      <w:pPr>
        <w:pStyle w:val="20"/>
        <w:rPr>
          <w:rFonts w:hint="eastAsia"/>
        </w:rPr>
      </w:pPr>
      <w:bookmarkStart w:id="55" w:name="_Toc438923143"/>
      <w:proofErr w:type="spellStart"/>
      <w:r>
        <w:t>IaaS</w:t>
      </w:r>
      <w:proofErr w:type="spellEnd"/>
      <w:r>
        <w:t>接口参数配置</w:t>
      </w:r>
      <w:bookmarkEnd w:id="55"/>
    </w:p>
    <w:p w:rsidR="00670A6E" w:rsidRDefault="00092CCB" w:rsidP="00670A6E">
      <w:pPr>
        <w:pStyle w:val="a2"/>
      </w:pPr>
      <w:r>
        <w:rPr>
          <w:rFonts w:hint="eastAsia"/>
        </w:rPr>
        <w:t>配置普元</w:t>
      </w:r>
      <w:proofErr w:type="spellStart"/>
      <w:r>
        <w:rPr>
          <w:rFonts w:hint="eastAsia"/>
        </w:rPr>
        <w:t>IaaS</w:t>
      </w:r>
      <w:proofErr w:type="spellEnd"/>
      <w:r>
        <w:t>平台需要的参数，可以直接在PAAS管理门户的系统变量中进行设置，如下图所示：</w:t>
      </w:r>
      <w:r w:rsidR="001B08E6">
        <w:t>（可以参考安装文档）</w:t>
      </w:r>
    </w:p>
    <w:p w:rsidR="00092CCB" w:rsidRDefault="00186CAB" w:rsidP="00092CCB">
      <w:pPr>
        <w:pStyle w:val="a2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2A8902A" wp14:editId="2BD097F3">
            <wp:extent cx="5459730" cy="3547745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FAE" w:rsidRDefault="00621FAE" w:rsidP="00670A6E">
      <w:pPr>
        <w:pStyle w:val="a2"/>
        <w:rPr>
          <w:rFonts w:hint="eastAsia"/>
        </w:rPr>
      </w:pPr>
    </w:p>
    <w:p w:rsidR="00670A6E" w:rsidRDefault="00D22AD3" w:rsidP="00D22AD3">
      <w:pPr>
        <w:pStyle w:val="20"/>
      </w:pPr>
      <w:bookmarkStart w:id="56" w:name="_Toc438923144"/>
      <w:r>
        <w:t>套餐配置</w:t>
      </w:r>
      <w:bookmarkEnd w:id="56"/>
    </w:p>
    <w:p w:rsidR="006579FB" w:rsidRDefault="006579FB" w:rsidP="00670A6E">
      <w:pPr>
        <w:pStyle w:val="a2"/>
        <w:rPr>
          <w:rFonts w:hint="eastAsia"/>
        </w:rPr>
      </w:pPr>
      <w:r>
        <w:t>在</w:t>
      </w:r>
      <w:proofErr w:type="spellStart"/>
      <w:r>
        <w:rPr>
          <w:rFonts w:hint="eastAsia"/>
        </w:rPr>
        <w:t>pas_host_template</w:t>
      </w:r>
      <w:proofErr w:type="spellEnd"/>
      <w:r>
        <w:rPr>
          <w:rFonts w:hint="eastAsia"/>
        </w:rPr>
        <w:t>表中添加套餐；</w:t>
      </w:r>
      <w:r w:rsidR="002F08D7">
        <w:rPr>
          <w:rFonts w:hint="eastAsia"/>
        </w:rPr>
        <w:t>操作系统镜像标识、</w:t>
      </w:r>
      <w:r w:rsidR="002B3D4D">
        <w:rPr>
          <w:rFonts w:hint="eastAsia"/>
        </w:rPr>
        <w:t>套餐标识</w:t>
      </w:r>
      <w:r w:rsidR="002F08D7">
        <w:rPr>
          <w:rFonts w:hint="eastAsia"/>
        </w:rPr>
        <w:t>都可以从普元</w:t>
      </w:r>
      <w:proofErr w:type="spellStart"/>
      <w:r w:rsidR="002F08D7">
        <w:rPr>
          <w:rFonts w:hint="eastAsia"/>
        </w:rPr>
        <w:t>IaaS</w:t>
      </w:r>
      <w:proofErr w:type="spellEnd"/>
      <w:r w:rsidR="002F08D7">
        <w:t>门户上查询到；M * N 进行组合就可以。</w:t>
      </w:r>
      <w:r w:rsidR="00AF5311">
        <w:t>（可以参考安装文档）</w:t>
      </w:r>
    </w:p>
    <w:p w:rsidR="006579FB" w:rsidRDefault="006579FB" w:rsidP="006579FB">
      <w:pPr>
        <w:pStyle w:val="a2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571EF5C" wp14:editId="4E072130">
            <wp:extent cx="5459730" cy="1871345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E" w:rsidRDefault="001E1F8C" w:rsidP="001E1F8C">
      <w:pPr>
        <w:pStyle w:val="20"/>
      </w:pPr>
      <w:bookmarkStart w:id="57" w:name="_Toc438923145"/>
      <w:r>
        <w:lastRenderedPageBreak/>
        <w:t>资源池配置</w:t>
      </w:r>
      <w:bookmarkEnd w:id="57"/>
    </w:p>
    <w:p w:rsidR="00670A6E" w:rsidRDefault="006076BC" w:rsidP="00670A6E">
      <w:pPr>
        <w:pStyle w:val="a2"/>
      </w:pPr>
      <w:r>
        <w:t>一种套餐对应一个资源池，可以通过管理门户进行资源池配置，如下图所示：</w:t>
      </w:r>
    </w:p>
    <w:p w:rsidR="006076BC" w:rsidRDefault="00AE0620" w:rsidP="006076BC">
      <w:pPr>
        <w:pStyle w:val="a2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9078A1A" wp14:editId="44ADDB5F">
            <wp:extent cx="5459730" cy="4425315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E" w:rsidRDefault="00AE0620" w:rsidP="00670A6E">
      <w:pPr>
        <w:pStyle w:val="a2"/>
      </w:pPr>
      <w:r>
        <w:t>新建资源池，启用监视器且已经配置</w:t>
      </w:r>
      <w:proofErr w:type="spellStart"/>
      <w:r>
        <w:t>IaaS</w:t>
      </w:r>
      <w:proofErr w:type="spellEnd"/>
      <w:r>
        <w:t>虚拟化接口参数，资源池的主机数量就会在一段时间内初始化完成</w:t>
      </w:r>
      <w:r w:rsidR="00F50D19">
        <w:t>（类似于JDBC连接池）</w:t>
      </w:r>
      <w:r>
        <w:t>；如下图所示：</w:t>
      </w:r>
    </w:p>
    <w:p w:rsidR="00AE0620" w:rsidRDefault="00F50D19" w:rsidP="00F50D19">
      <w:pPr>
        <w:pStyle w:val="a2"/>
        <w:ind w:firstLineChars="0" w:firstLine="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1DD6DE" wp14:editId="33FE863F">
            <wp:extent cx="3948231" cy="3938588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1021" cy="394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E" w:rsidRDefault="00670A6E" w:rsidP="00670A6E">
      <w:pPr>
        <w:pStyle w:val="a2"/>
      </w:pPr>
    </w:p>
    <w:p w:rsidR="00670A6E" w:rsidRDefault="000423BA" w:rsidP="00670A6E">
      <w:pPr>
        <w:pStyle w:val="a2"/>
      </w:pPr>
      <w:r>
        <w:t>查看主机资源池详情，如下图所示：</w:t>
      </w:r>
    </w:p>
    <w:p w:rsidR="000423BA" w:rsidRDefault="000423BA" w:rsidP="000423BA">
      <w:pPr>
        <w:pStyle w:val="a2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EB06342" wp14:editId="07892E78">
            <wp:extent cx="5459730" cy="3738880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E" w:rsidRDefault="000423BA" w:rsidP="00670A6E">
      <w:pPr>
        <w:pStyle w:val="a2"/>
      </w:pPr>
      <w:r>
        <w:lastRenderedPageBreak/>
        <w:t>如果PAAS平台没有与</w:t>
      </w:r>
      <w:proofErr w:type="spellStart"/>
      <w:r>
        <w:t>IaaS</w:t>
      </w:r>
      <w:proofErr w:type="spellEnd"/>
      <w:r>
        <w:t>进行集成，则可以直接在上图所示的资源池中手动添加主机资源；如下图所示：</w:t>
      </w:r>
    </w:p>
    <w:p w:rsidR="000423BA" w:rsidRDefault="00CB41AF" w:rsidP="000423BA">
      <w:pPr>
        <w:pStyle w:val="a2"/>
        <w:ind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ACFD2CE" wp14:editId="179674DD">
            <wp:extent cx="5459730" cy="3743325"/>
            <wp:effectExtent l="0" t="0" r="762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E" w:rsidRDefault="00CB41AF" w:rsidP="00670A6E">
      <w:pPr>
        <w:pStyle w:val="a2"/>
      </w:pPr>
      <w:r>
        <w:t>添加的目标主机需要安装PAAS的Agent服务，且配置开机自动启动；否则添加的主机的状态为</w:t>
      </w:r>
      <w:r>
        <w:rPr>
          <w:rFonts w:hint="eastAsia"/>
        </w:rPr>
        <w:t xml:space="preserve"> </w:t>
      </w:r>
      <w:r>
        <w:t>“</w:t>
      </w:r>
      <w:r>
        <w:t>离线</w:t>
      </w:r>
      <w:r>
        <w:t>”</w:t>
      </w:r>
      <w:r>
        <w:t>，</w:t>
      </w:r>
      <w:r>
        <w:rPr>
          <w:rFonts w:hint="eastAsia"/>
        </w:rPr>
        <w:t xml:space="preserve"> 处于离线的主机是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可用的，添加的主机既可以是</w:t>
      </w:r>
      <w:proofErr w:type="gramStart"/>
      <w:r>
        <w:rPr>
          <w:rFonts w:hint="eastAsia"/>
        </w:rPr>
        <w:t>物理机</w:t>
      </w:r>
      <w:proofErr w:type="gramEnd"/>
      <w:r w:rsidR="001E4321">
        <w:rPr>
          <w:rFonts w:hint="eastAsia"/>
        </w:rPr>
        <w:t>也可以是</w:t>
      </w:r>
      <w:r>
        <w:rPr>
          <w:rFonts w:hint="eastAsia"/>
        </w:rPr>
        <w:t>虚拟机。</w:t>
      </w:r>
      <w:r w:rsidR="00740C7E">
        <w:rPr>
          <w:rFonts w:hint="eastAsia"/>
        </w:rPr>
        <w:t>存储资源池与主机资源池类似，如果没有存储服务，就不需要开启存储服务。</w:t>
      </w:r>
    </w:p>
    <w:p w:rsidR="00670A6E" w:rsidRDefault="00CF3A22" w:rsidP="00CF3A22">
      <w:pPr>
        <w:pStyle w:val="20"/>
        <w:rPr>
          <w:rFonts w:hint="eastAsia"/>
        </w:rPr>
      </w:pPr>
      <w:bookmarkStart w:id="58" w:name="_Toc438923146"/>
      <w:r>
        <w:t>IP</w:t>
      </w:r>
      <w:r>
        <w:t>资源</w:t>
      </w:r>
      <w:bookmarkEnd w:id="58"/>
    </w:p>
    <w:p w:rsidR="00670A6E" w:rsidRDefault="009B7E67" w:rsidP="00670A6E">
      <w:pPr>
        <w:pStyle w:val="a2"/>
      </w:pPr>
      <w:r>
        <w:t>PAAS平台需要用到一些IP资源，如对于一主多备的</w:t>
      </w:r>
      <w:proofErr w:type="spellStart"/>
      <w:r>
        <w:t>Nginx</w:t>
      </w:r>
      <w:proofErr w:type="spellEnd"/>
      <w:r>
        <w:t>集群来说，需要一个虚拟IP用来承载业务，以便进行主备切换，实现服务不间断。</w:t>
      </w:r>
    </w:p>
    <w:p w:rsidR="00670A6E" w:rsidRDefault="00CC7F2C" w:rsidP="00670A6E">
      <w:pPr>
        <w:pStyle w:val="a2"/>
      </w:pPr>
      <w:r>
        <w:t>可以通过管理门户进行添加，如下图所示：</w:t>
      </w:r>
    </w:p>
    <w:p w:rsidR="00CC7F2C" w:rsidRDefault="00CC7F2C" w:rsidP="00CC7F2C">
      <w:pPr>
        <w:pStyle w:val="a2"/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D748DD" wp14:editId="0846B139">
            <wp:extent cx="5459730" cy="2914650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E" w:rsidRDefault="00670A6E" w:rsidP="00670A6E">
      <w:pPr>
        <w:pStyle w:val="a2"/>
      </w:pPr>
    </w:p>
    <w:p w:rsidR="00670A6E" w:rsidRDefault="002A5039" w:rsidP="002A5039">
      <w:pPr>
        <w:pStyle w:val="1"/>
      </w:pPr>
      <w:bookmarkStart w:id="59" w:name="_Toc438923147"/>
      <w:r>
        <w:t>服务管理</w:t>
      </w:r>
      <w:bookmarkEnd w:id="59"/>
    </w:p>
    <w:p w:rsidR="00670A6E" w:rsidRDefault="00D827CB" w:rsidP="00670A6E">
      <w:pPr>
        <w:pStyle w:val="a2"/>
      </w:pPr>
      <w:r>
        <w:t>可以查看平台所有的服务集群和服务实例信息，如下图所示：</w:t>
      </w:r>
    </w:p>
    <w:p w:rsidR="00D827CB" w:rsidRDefault="00D827CB" w:rsidP="00D827CB">
      <w:pPr>
        <w:pStyle w:val="a2"/>
        <w:ind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9EFDD3" wp14:editId="2E646270">
            <wp:extent cx="2495637" cy="53625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1887" cy="537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A6E" w:rsidRDefault="00670A6E" w:rsidP="00670A6E">
      <w:pPr>
        <w:pStyle w:val="a2"/>
      </w:pPr>
    </w:p>
    <w:p w:rsidR="00670A6E" w:rsidRDefault="00426877" w:rsidP="00670A6E">
      <w:pPr>
        <w:pStyle w:val="a2"/>
        <w:rPr>
          <w:rFonts w:hint="eastAsia"/>
        </w:rPr>
      </w:pPr>
      <w:r>
        <w:t>可以对服务进行启停等操作。</w:t>
      </w:r>
      <w:r w:rsidR="005164B7">
        <w:t>如果有些服务不正常，可以通过管理门户查找目标服务所在主机，登陆目标主机后查找故障原因。</w:t>
      </w:r>
    </w:p>
    <w:p w:rsidR="00670A6E" w:rsidRDefault="00670A6E" w:rsidP="00670A6E">
      <w:pPr>
        <w:pStyle w:val="a2"/>
      </w:pPr>
    </w:p>
    <w:p w:rsidR="00670A6E" w:rsidRDefault="00670A6E" w:rsidP="00670A6E">
      <w:pPr>
        <w:pStyle w:val="a2"/>
      </w:pPr>
    </w:p>
    <w:p w:rsidR="00670A6E" w:rsidRDefault="00670A6E" w:rsidP="00670A6E">
      <w:pPr>
        <w:pStyle w:val="a2"/>
        <w:rPr>
          <w:rFonts w:hint="eastAsia"/>
        </w:rPr>
      </w:pPr>
    </w:p>
    <w:p w:rsidR="003B381B" w:rsidRDefault="003B381B" w:rsidP="0013562C">
      <w:pPr>
        <w:pStyle w:val="a2"/>
        <w:ind w:firstLineChars="0" w:firstLine="0"/>
        <w:rPr>
          <w:rFonts w:hint="eastAsia"/>
        </w:rPr>
      </w:pPr>
    </w:p>
    <w:sectPr w:rsidR="003B381B" w:rsidSect="00D9406D">
      <w:headerReference w:type="default" r:id="rId49"/>
      <w:footerReference w:type="default" r:id="rId50"/>
      <w:pgSz w:w="11906" w:h="16838" w:code="9"/>
      <w:pgMar w:top="1440" w:right="1511" w:bottom="1440" w:left="1797" w:header="575" w:footer="839" w:gutter="0"/>
      <w:pgNumType w:start="1"/>
      <w:cols w:space="425"/>
      <w:docGrid w:type="lines" w:linePitch="38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654D" w:rsidRDefault="00BF654D">
      <w:r>
        <w:separator/>
      </w:r>
    </w:p>
  </w:endnote>
  <w:endnote w:type="continuationSeparator" w:id="0">
    <w:p w:rsidR="00BF654D" w:rsidRDefault="00BF65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1DE0" w:rsidRDefault="009F1DE0" w:rsidP="008A2E2C">
    <w:pPr>
      <w:pStyle w:val="a7"/>
      <w:tabs>
        <w:tab w:val="clear" w:pos="8306"/>
        <w:tab w:val="right" w:pos="10080"/>
      </w:tabs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>
              <wp:simplePos x="0" y="0"/>
              <wp:positionH relativeFrom="column">
                <wp:posOffset>746760</wp:posOffset>
              </wp:positionH>
              <wp:positionV relativeFrom="paragraph">
                <wp:posOffset>195580</wp:posOffset>
              </wp:positionV>
              <wp:extent cx="3800475" cy="239395"/>
              <wp:effectExtent l="3810" t="0" r="0" b="3175"/>
              <wp:wrapNone/>
              <wp:docPr id="16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00475" cy="239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9F1DE0" w:rsidRPr="008D4003" w:rsidRDefault="009F1DE0" w:rsidP="008A2E2C">
                          <w:pPr>
                            <w:jc w:val="center"/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6" type="#_x0000_t202" style="position:absolute;left:0;text-align:left;margin-left:58.8pt;margin-top:15.4pt;width:299.25pt;height:18.8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" filled="f" stroked="f">
              <v:textbox style="mso-fit-shape-to-text:t">
                <w:txbxContent>
                  <w:p w:rsidR="009F1DE0" w:rsidRPr="008D4003" w:rsidRDefault="009F1DE0" w:rsidP="008A2E2C">
                    <w:pPr>
                      <w:jc w:val="center"/>
                      <w:rPr>
                        <w:rFonts w:ascii="Arial" w:hAnsi="Arial" w:cs="Arial"/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144" behindDoc="1" locked="0" layoutInCell="1" allowOverlap="1">
              <wp:simplePos x="0" y="0"/>
              <wp:positionH relativeFrom="column">
                <wp:posOffset>-1146810</wp:posOffset>
              </wp:positionH>
              <wp:positionV relativeFrom="paragraph">
                <wp:posOffset>-17780</wp:posOffset>
              </wp:positionV>
              <wp:extent cx="7667625" cy="941070"/>
              <wp:effectExtent l="0" t="1270" r="3810" b="635"/>
              <wp:wrapNone/>
              <wp:docPr id="15" name="Rectangl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7625" cy="941070"/>
                      </a:xfrm>
                      <a:prstGeom prst="rect">
                        <a:avLst/>
                      </a:prstGeom>
                      <a:solidFill>
                        <a:srgbClr val="DDDDDD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000564A" id="Rectangle 12" o:spid="_x0000_s1026" style="position:absolute;left:0;text-align:left;margin-left:-90.3pt;margin-top:-1.4pt;width:603.75pt;height:74.1pt;z-index:-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" fillcolor="#ddd" stroked="f"/>
          </w:pict>
        </mc:Fallback>
      </mc:AlternateContent>
    </w: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22328D">
      <w:rPr>
        <w:noProof/>
        <w:kern w:val="0"/>
        <w:szCs w:val="21"/>
      </w:rPr>
      <w:t>i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1DE0" w:rsidRDefault="009F1DE0" w:rsidP="008A2E2C">
    <w:pPr>
      <w:pStyle w:val="a7"/>
      <w:tabs>
        <w:tab w:val="clear" w:pos="8306"/>
        <w:tab w:val="right" w:pos="10080"/>
      </w:tabs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column">
                <wp:posOffset>-1146810</wp:posOffset>
              </wp:positionH>
              <wp:positionV relativeFrom="paragraph">
                <wp:posOffset>-17780</wp:posOffset>
              </wp:positionV>
              <wp:extent cx="7667625" cy="941070"/>
              <wp:effectExtent l="0" t="1270" r="3810" b="635"/>
              <wp:wrapNone/>
              <wp:docPr id="12" name="Rectangl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667625" cy="941070"/>
                      </a:xfrm>
                      <a:prstGeom prst="rect">
                        <a:avLst/>
                      </a:prstGeom>
                      <a:solidFill>
                        <a:srgbClr val="DDDDDD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804F055" id="Rectangle 17" o:spid="_x0000_s1026" style="position:absolute;left:0;text-align:left;margin-left:-90.3pt;margin-top:-1.4pt;width:603.75pt;height:74.1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" fillcolor="#ddd" stroked="f"/>
          </w:pict>
        </mc:Fallback>
      </mc:AlternateContent>
    </w:r>
    <w:r>
      <w:rPr>
        <w:kern w:val="0"/>
        <w:szCs w:val="21"/>
      </w:rPr>
      <w:t xml:space="preserve">- 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 w:rsidR="0022328D">
      <w:rPr>
        <w:noProof/>
        <w:kern w:val="0"/>
        <w:szCs w:val="21"/>
      </w:rPr>
      <w:t>16</w:t>
    </w:r>
    <w:r>
      <w:rPr>
        <w:kern w:val="0"/>
        <w:szCs w:val="21"/>
      </w:rPr>
      <w:fldChar w:fldCharType="end"/>
    </w:r>
    <w:r>
      <w:rPr>
        <w:kern w:val="0"/>
        <w:szCs w:val="21"/>
      </w:rPr>
      <w:t xml:space="preserve"> -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654D" w:rsidRDefault="00BF654D">
      <w:r>
        <w:separator/>
      </w:r>
    </w:p>
  </w:footnote>
  <w:footnote w:type="continuationSeparator" w:id="0">
    <w:p w:rsidR="00BF654D" w:rsidRDefault="00BF654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1DE0" w:rsidRPr="00EB5677" w:rsidRDefault="009F1DE0" w:rsidP="00EB5677">
    <w:pPr>
      <w:pStyle w:val="ab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1DE0" w:rsidRPr="00EB5677" w:rsidRDefault="009F1DE0" w:rsidP="00EB5677">
    <w:pPr>
      <w:pStyle w:val="ab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1DE0" w:rsidRPr="002C70E3" w:rsidRDefault="009F1DE0" w:rsidP="00F33B6E">
    <w:pPr>
      <w:pStyle w:val="ab"/>
      <w:pBdr>
        <w:bottom w:val="single" w:sz="4" w:space="1" w:color="auto"/>
      </w:pBdr>
      <w:jc w:val="both"/>
    </w:pPr>
    <w:r>
      <w:rPr>
        <w:noProof/>
      </w:rPr>
      <mc:AlternateContent>
        <mc:Choice Requires="wps">
          <w:drawing>
            <wp:anchor distT="0" distB="0" distL="114300" distR="114300" simplePos="0" relativeHeight="251672064" behindDoc="0" locked="0" layoutInCell="1" allowOverlap="1" wp14:anchorId="1178B4D7" wp14:editId="5EBE5786">
              <wp:simplePos x="0" y="0"/>
              <wp:positionH relativeFrom="column">
                <wp:posOffset>-346710</wp:posOffset>
              </wp:positionH>
              <wp:positionV relativeFrom="paragraph">
                <wp:posOffset>160020</wp:posOffset>
              </wp:positionV>
              <wp:extent cx="6134100" cy="0"/>
              <wp:effectExtent l="5715" t="7620" r="13335" b="11430"/>
              <wp:wrapNone/>
              <wp:docPr id="17" name="Lin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41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3FE931" id="Line 16" o:spid="_x0000_s1026" style="position:absolute;left:0;text-align:lef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12.6pt" to="455.7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ikqFAIAACo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"/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1DE0" w:rsidRPr="002C70E3" w:rsidRDefault="009F1DE0" w:rsidP="00F33B6E">
    <w:pPr>
      <w:pStyle w:val="ab"/>
      <w:pBdr>
        <w:bottom w:val="single" w:sz="4" w:space="1" w:color="auto"/>
      </w:pBdr>
      <w:jc w:val="both"/>
    </w:pPr>
    <w:r>
      <w:rPr>
        <w:noProof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2D2FA0DF" wp14:editId="173B545F">
              <wp:simplePos x="0" y="0"/>
              <wp:positionH relativeFrom="column">
                <wp:posOffset>-333375</wp:posOffset>
              </wp:positionH>
              <wp:positionV relativeFrom="paragraph">
                <wp:posOffset>161290</wp:posOffset>
              </wp:positionV>
              <wp:extent cx="6134100" cy="0"/>
              <wp:effectExtent l="9525" t="8890" r="9525" b="10160"/>
              <wp:wrapNone/>
              <wp:docPr id="14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341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231E52" id="Line 7" o:spid="_x0000_s1026" style="position:absolute;left:0;text-align:lef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6.25pt,12.7pt" to="456.75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F1062D4A"/>
    <w:lvl w:ilvl="0">
      <w:start w:val="1"/>
      <w:numFmt w:val="decimal"/>
      <w:pStyle w:val="a"/>
      <w:lvlText w:val="%1."/>
      <w:lvlJc w:val="left"/>
      <w:pPr>
        <w:tabs>
          <w:tab w:val="num" w:pos="850"/>
        </w:tabs>
        <w:ind w:left="850" w:hanging="389"/>
      </w:pPr>
      <w:rPr>
        <w:rFonts w:hint="eastAsia"/>
      </w:rPr>
    </w:lvl>
  </w:abstractNum>
  <w:abstractNum w:abstractNumId="1">
    <w:nsid w:val="0F740A07"/>
    <w:multiLevelType w:val="hybridMultilevel"/>
    <w:tmpl w:val="65CA7A18"/>
    <w:lvl w:ilvl="0" w:tplc="8DD0FA70">
      <w:start w:val="1"/>
      <w:numFmt w:val="decimal"/>
      <w:pStyle w:val="2"/>
      <w:lvlText w:val="%1）"/>
      <w:lvlJc w:val="left"/>
      <w:pPr>
        <w:tabs>
          <w:tab w:val="num" w:pos="1354"/>
        </w:tabs>
        <w:ind w:left="1354" w:hanging="504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216D1019"/>
    <w:multiLevelType w:val="hybridMultilevel"/>
    <w:tmpl w:val="DD42DA08"/>
    <w:lvl w:ilvl="0" w:tplc="976C9BE4">
      <w:start w:val="1"/>
      <w:numFmt w:val="bullet"/>
      <w:pStyle w:val="a0"/>
      <w:lvlText w:val=""/>
      <w:lvlJc w:val="left"/>
      <w:pPr>
        <w:tabs>
          <w:tab w:val="num" w:pos="1690"/>
        </w:tabs>
        <w:ind w:left="1690" w:hanging="389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3288"/>
        </w:tabs>
        <w:ind w:left="328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3708"/>
        </w:tabs>
        <w:ind w:left="370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4128"/>
        </w:tabs>
        <w:ind w:left="412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4548"/>
        </w:tabs>
        <w:ind w:left="454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968"/>
        </w:tabs>
        <w:ind w:left="496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5388"/>
        </w:tabs>
        <w:ind w:left="538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5808"/>
        </w:tabs>
        <w:ind w:left="580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6228"/>
        </w:tabs>
        <w:ind w:left="6228" w:hanging="420"/>
      </w:pPr>
      <w:rPr>
        <w:rFonts w:ascii="Wingdings" w:hAnsi="Wingdings" w:hint="default"/>
      </w:rPr>
    </w:lvl>
  </w:abstractNum>
  <w:abstractNum w:abstractNumId="3">
    <w:nsid w:val="2CC77E94"/>
    <w:multiLevelType w:val="multilevel"/>
    <w:tmpl w:val="51DCFB7A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3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0"/>
      <w:lvlText w:val="%1.%2"/>
      <w:lvlJc w:val="left"/>
      <w:pPr>
        <w:tabs>
          <w:tab w:val="num" w:pos="576"/>
        </w:tabs>
        <w:ind w:left="576" w:hanging="576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000000"/>
        <w:sz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hint="default"/>
        <w:b/>
        <w:i w:val="0"/>
        <w:sz w:val="24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ascii="Arial" w:hAnsi="Arial" w:hint="default"/>
        <w:b/>
        <w:i w:val="0"/>
        <w:sz w:val="21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ascii="Arial" w:hAnsi="Arial" w:hint="default"/>
        <w:sz w:val="21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4">
    <w:nsid w:val="36727709"/>
    <w:multiLevelType w:val="hybridMultilevel"/>
    <w:tmpl w:val="4A1A3142"/>
    <w:lvl w:ilvl="0" w:tplc="A71C5F9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39D1469E"/>
    <w:multiLevelType w:val="hybridMultilevel"/>
    <w:tmpl w:val="6FE6546A"/>
    <w:lvl w:ilvl="0" w:tplc="A83CB9E0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43166AA0"/>
    <w:multiLevelType w:val="hybridMultilevel"/>
    <w:tmpl w:val="CB447BFE"/>
    <w:lvl w:ilvl="0" w:tplc="1C6A78B8">
      <w:start w:val="1"/>
      <w:numFmt w:val="bullet"/>
      <w:pStyle w:val="21"/>
      <w:lvlText w:val="－"/>
      <w:lvlJc w:val="left"/>
      <w:pPr>
        <w:tabs>
          <w:tab w:val="num" w:pos="1354"/>
        </w:tabs>
        <w:ind w:left="1354" w:hanging="504"/>
      </w:pPr>
      <w:rPr>
        <w:rFonts w:ascii="宋体" w:eastAsia="宋体" w:hAnsi="Wingdings" w:hint="eastAsia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EF1CAD0E">
      <w:start w:val="1"/>
      <w:numFmt w:val="bullet"/>
      <w:lvlText w:val="－"/>
      <w:lvlJc w:val="left"/>
      <w:pPr>
        <w:tabs>
          <w:tab w:val="num" w:pos="1260"/>
        </w:tabs>
        <w:ind w:left="1260" w:hanging="420"/>
      </w:pPr>
      <w:rPr>
        <w:rFonts w:ascii="宋体" w:eastAsia="宋体" w:hAnsi="Wingdings" w:hint="eastAsia"/>
      </w:rPr>
    </w:lvl>
    <w:lvl w:ilvl="3" w:tplc="594C1D4A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370EA1EC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E6329A20">
      <w:start w:val="1"/>
      <w:numFmt w:val="bullet"/>
      <w:lvlText w:val="－"/>
      <w:lvlJc w:val="left"/>
      <w:pPr>
        <w:tabs>
          <w:tab w:val="num" w:pos="2520"/>
        </w:tabs>
        <w:ind w:left="2520" w:hanging="420"/>
      </w:pPr>
      <w:rPr>
        <w:rFonts w:ascii="宋体" w:eastAsia="宋体" w:hAnsi="Wingdings" w:hint="eastAsia"/>
      </w:rPr>
    </w:lvl>
    <w:lvl w:ilvl="6" w:tplc="0409000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7">
    <w:nsid w:val="433B7979"/>
    <w:multiLevelType w:val="hybridMultilevel"/>
    <w:tmpl w:val="23802D5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6A1C0909"/>
    <w:multiLevelType w:val="hybridMultilevel"/>
    <w:tmpl w:val="69E4C4EC"/>
    <w:lvl w:ilvl="0" w:tplc="62A81D5A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6"/>
  </w:num>
  <w:num w:numId="3">
    <w:abstractNumId w:val="2"/>
  </w:num>
  <w:num w:numId="4">
    <w:abstractNumId w:val="0"/>
  </w:num>
  <w:num w:numId="5">
    <w:abstractNumId w:val="1"/>
  </w:num>
  <w:num w:numId="6">
    <w:abstractNumId w:val="7"/>
  </w:num>
  <w:num w:numId="7">
    <w:abstractNumId w:val="8"/>
  </w:num>
  <w:num w:numId="8">
    <w:abstractNumId w:val="5"/>
  </w:num>
  <w:num w:numId="9">
    <w:abstractNumId w:val="3"/>
  </w:num>
  <w:num w:numId="10">
    <w:abstractNumId w:val="4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attachedTemplate r:id="rId1"/>
  <w:linkStyle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HorizontalSpacing w:val="42"/>
  <w:drawingGridVerticalSpacing w:val="48"/>
  <w:displayHorizontalDrawingGridEvery w:val="0"/>
  <w:characterSpacingControl w:val="compressPunctuation"/>
  <w:hdrShapeDefaults>
    <o:shapedefaults v:ext="edit" spidmax="2049"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3730"/>
    <w:rsid w:val="0000020B"/>
    <w:rsid w:val="000005C7"/>
    <w:rsid w:val="0000074B"/>
    <w:rsid w:val="00001CE3"/>
    <w:rsid w:val="00002EEF"/>
    <w:rsid w:val="00003E75"/>
    <w:rsid w:val="0000573E"/>
    <w:rsid w:val="000070A4"/>
    <w:rsid w:val="00007D85"/>
    <w:rsid w:val="0001047A"/>
    <w:rsid w:val="0001085A"/>
    <w:rsid w:val="000122C1"/>
    <w:rsid w:val="00012E16"/>
    <w:rsid w:val="0001398E"/>
    <w:rsid w:val="00013C8C"/>
    <w:rsid w:val="00014526"/>
    <w:rsid w:val="000155BB"/>
    <w:rsid w:val="00015ABF"/>
    <w:rsid w:val="00015B72"/>
    <w:rsid w:val="00016AFA"/>
    <w:rsid w:val="00016F68"/>
    <w:rsid w:val="00017CDA"/>
    <w:rsid w:val="00020367"/>
    <w:rsid w:val="00021495"/>
    <w:rsid w:val="00023F72"/>
    <w:rsid w:val="00030E4D"/>
    <w:rsid w:val="000324C2"/>
    <w:rsid w:val="00032702"/>
    <w:rsid w:val="0003283B"/>
    <w:rsid w:val="000329BD"/>
    <w:rsid w:val="00032A19"/>
    <w:rsid w:val="000339D8"/>
    <w:rsid w:val="00034F58"/>
    <w:rsid w:val="000359E3"/>
    <w:rsid w:val="00036022"/>
    <w:rsid w:val="000414D7"/>
    <w:rsid w:val="00041DE8"/>
    <w:rsid w:val="000423BA"/>
    <w:rsid w:val="00043A53"/>
    <w:rsid w:val="00043BAF"/>
    <w:rsid w:val="00043D00"/>
    <w:rsid w:val="0004520A"/>
    <w:rsid w:val="00045415"/>
    <w:rsid w:val="0004542B"/>
    <w:rsid w:val="00045BB2"/>
    <w:rsid w:val="00046E14"/>
    <w:rsid w:val="00047DC7"/>
    <w:rsid w:val="000501A0"/>
    <w:rsid w:val="00050707"/>
    <w:rsid w:val="000509DE"/>
    <w:rsid w:val="00051A17"/>
    <w:rsid w:val="00051EB8"/>
    <w:rsid w:val="000525F5"/>
    <w:rsid w:val="0005263C"/>
    <w:rsid w:val="000532BA"/>
    <w:rsid w:val="000537EE"/>
    <w:rsid w:val="00053BBA"/>
    <w:rsid w:val="00053F23"/>
    <w:rsid w:val="00060713"/>
    <w:rsid w:val="00060954"/>
    <w:rsid w:val="0006181B"/>
    <w:rsid w:val="00061AE6"/>
    <w:rsid w:val="00061B1B"/>
    <w:rsid w:val="00062083"/>
    <w:rsid w:val="00062AEE"/>
    <w:rsid w:val="0006358A"/>
    <w:rsid w:val="000647E6"/>
    <w:rsid w:val="000665AD"/>
    <w:rsid w:val="00067384"/>
    <w:rsid w:val="00067946"/>
    <w:rsid w:val="00067FB8"/>
    <w:rsid w:val="000711CA"/>
    <w:rsid w:val="0007153D"/>
    <w:rsid w:val="00071712"/>
    <w:rsid w:val="00073FC0"/>
    <w:rsid w:val="00074260"/>
    <w:rsid w:val="00074C16"/>
    <w:rsid w:val="00075894"/>
    <w:rsid w:val="00080EB7"/>
    <w:rsid w:val="0008141F"/>
    <w:rsid w:val="00081D58"/>
    <w:rsid w:val="00082B03"/>
    <w:rsid w:val="0008543E"/>
    <w:rsid w:val="0008570D"/>
    <w:rsid w:val="00086751"/>
    <w:rsid w:val="00090191"/>
    <w:rsid w:val="00091CB7"/>
    <w:rsid w:val="0009262D"/>
    <w:rsid w:val="00092CCB"/>
    <w:rsid w:val="00092D4C"/>
    <w:rsid w:val="00094A98"/>
    <w:rsid w:val="00095E5B"/>
    <w:rsid w:val="00095F4F"/>
    <w:rsid w:val="00096BF9"/>
    <w:rsid w:val="000971D6"/>
    <w:rsid w:val="00097416"/>
    <w:rsid w:val="00097BE8"/>
    <w:rsid w:val="00097D92"/>
    <w:rsid w:val="000A08AB"/>
    <w:rsid w:val="000A0EA3"/>
    <w:rsid w:val="000A2119"/>
    <w:rsid w:val="000A2394"/>
    <w:rsid w:val="000A5395"/>
    <w:rsid w:val="000A6718"/>
    <w:rsid w:val="000A6F84"/>
    <w:rsid w:val="000A73B9"/>
    <w:rsid w:val="000B3196"/>
    <w:rsid w:val="000B49FC"/>
    <w:rsid w:val="000B58C0"/>
    <w:rsid w:val="000B5FB1"/>
    <w:rsid w:val="000B7119"/>
    <w:rsid w:val="000C2415"/>
    <w:rsid w:val="000C3E81"/>
    <w:rsid w:val="000C4C10"/>
    <w:rsid w:val="000C749A"/>
    <w:rsid w:val="000C763F"/>
    <w:rsid w:val="000C7B80"/>
    <w:rsid w:val="000D18BD"/>
    <w:rsid w:val="000D1C84"/>
    <w:rsid w:val="000D2204"/>
    <w:rsid w:val="000D31B4"/>
    <w:rsid w:val="000D3E0D"/>
    <w:rsid w:val="000D4B24"/>
    <w:rsid w:val="000D4FE0"/>
    <w:rsid w:val="000D620F"/>
    <w:rsid w:val="000D62B8"/>
    <w:rsid w:val="000D6F70"/>
    <w:rsid w:val="000E0C75"/>
    <w:rsid w:val="000E0FB0"/>
    <w:rsid w:val="000E3BBB"/>
    <w:rsid w:val="000E4F30"/>
    <w:rsid w:val="000E646A"/>
    <w:rsid w:val="000F0790"/>
    <w:rsid w:val="000F17FC"/>
    <w:rsid w:val="000F1A8E"/>
    <w:rsid w:val="000F202A"/>
    <w:rsid w:val="000F2183"/>
    <w:rsid w:val="000F247C"/>
    <w:rsid w:val="000F266A"/>
    <w:rsid w:val="000F457E"/>
    <w:rsid w:val="000F67B8"/>
    <w:rsid w:val="000F6924"/>
    <w:rsid w:val="000F6B9C"/>
    <w:rsid w:val="000F74C0"/>
    <w:rsid w:val="00103302"/>
    <w:rsid w:val="0010337A"/>
    <w:rsid w:val="0010390C"/>
    <w:rsid w:val="001046D8"/>
    <w:rsid w:val="00104951"/>
    <w:rsid w:val="00107057"/>
    <w:rsid w:val="00110218"/>
    <w:rsid w:val="001103B4"/>
    <w:rsid w:val="0011114F"/>
    <w:rsid w:val="001114E5"/>
    <w:rsid w:val="00111AB3"/>
    <w:rsid w:val="0011497B"/>
    <w:rsid w:val="00115347"/>
    <w:rsid w:val="00115A8F"/>
    <w:rsid w:val="00116711"/>
    <w:rsid w:val="0012039C"/>
    <w:rsid w:val="001226F9"/>
    <w:rsid w:val="00123114"/>
    <w:rsid w:val="0012383D"/>
    <w:rsid w:val="001269FC"/>
    <w:rsid w:val="001272AF"/>
    <w:rsid w:val="00127E4A"/>
    <w:rsid w:val="00130FE9"/>
    <w:rsid w:val="00131DA8"/>
    <w:rsid w:val="0013233D"/>
    <w:rsid w:val="00133C44"/>
    <w:rsid w:val="0013434E"/>
    <w:rsid w:val="00134630"/>
    <w:rsid w:val="0013562C"/>
    <w:rsid w:val="00140A6A"/>
    <w:rsid w:val="001421A9"/>
    <w:rsid w:val="0014244F"/>
    <w:rsid w:val="0014372C"/>
    <w:rsid w:val="00144D4B"/>
    <w:rsid w:val="0014713C"/>
    <w:rsid w:val="00153060"/>
    <w:rsid w:val="001540CB"/>
    <w:rsid w:val="00155007"/>
    <w:rsid w:val="00155B6F"/>
    <w:rsid w:val="00155B71"/>
    <w:rsid w:val="00155F10"/>
    <w:rsid w:val="00156B28"/>
    <w:rsid w:val="00156FD1"/>
    <w:rsid w:val="0015732A"/>
    <w:rsid w:val="00157489"/>
    <w:rsid w:val="00157F3E"/>
    <w:rsid w:val="00160A8D"/>
    <w:rsid w:val="00160C41"/>
    <w:rsid w:val="00162896"/>
    <w:rsid w:val="00163469"/>
    <w:rsid w:val="0016374D"/>
    <w:rsid w:val="00164008"/>
    <w:rsid w:val="00164345"/>
    <w:rsid w:val="00164347"/>
    <w:rsid w:val="001676BB"/>
    <w:rsid w:val="00167956"/>
    <w:rsid w:val="001708E3"/>
    <w:rsid w:val="00170A6B"/>
    <w:rsid w:val="001713A3"/>
    <w:rsid w:val="001737E0"/>
    <w:rsid w:val="00173866"/>
    <w:rsid w:val="001741D5"/>
    <w:rsid w:val="00174893"/>
    <w:rsid w:val="0017694F"/>
    <w:rsid w:val="00181371"/>
    <w:rsid w:val="0018138F"/>
    <w:rsid w:val="00184753"/>
    <w:rsid w:val="001849D9"/>
    <w:rsid w:val="00184D55"/>
    <w:rsid w:val="001863FD"/>
    <w:rsid w:val="00186CAB"/>
    <w:rsid w:val="00187F8E"/>
    <w:rsid w:val="0019023F"/>
    <w:rsid w:val="0019119B"/>
    <w:rsid w:val="00191A23"/>
    <w:rsid w:val="0019214F"/>
    <w:rsid w:val="00192631"/>
    <w:rsid w:val="00192FB5"/>
    <w:rsid w:val="00193D15"/>
    <w:rsid w:val="00194496"/>
    <w:rsid w:val="0019472F"/>
    <w:rsid w:val="001961A2"/>
    <w:rsid w:val="00196323"/>
    <w:rsid w:val="001969AE"/>
    <w:rsid w:val="00197084"/>
    <w:rsid w:val="001A1122"/>
    <w:rsid w:val="001A1511"/>
    <w:rsid w:val="001A2C65"/>
    <w:rsid w:val="001A382E"/>
    <w:rsid w:val="001A5D56"/>
    <w:rsid w:val="001A6BAB"/>
    <w:rsid w:val="001B0825"/>
    <w:rsid w:val="001B08E6"/>
    <w:rsid w:val="001B1861"/>
    <w:rsid w:val="001B3013"/>
    <w:rsid w:val="001B440A"/>
    <w:rsid w:val="001B4F30"/>
    <w:rsid w:val="001B55B0"/>
    <w:rsid w:val="001B611A"/>
    <w:rsid w:val="001C07EF"/>
    <w:rsid w:val="001C1655"/>
    <w:rsid w:val="001C2E61"/>
    <w:rsid w:val="001C3497"/>
    <w:rsid w:val="001C3634"/>
    <w:rsid w:val="001C3CCD"/>
    <w:rsid w:val="001C4ADD"/>
    <w:rsid w:val="001C5421"/>
    <w:rsid w:val="001C70E5"/>
    <w:rsid w:val="001D0630"/>
    <w:rsid w:val="001D0AA9"/>
    <w:rsid w:val="001D0E5D"/>
    <w:rsid w:val="001D0FE0"/>
    <w:rsid w:val="001D21F9"/>
    <w:rsid w:val="001D257D"/>
    <w:rsid w:val="001D3035"/>
    <w:rsid w:val="001D4173"/>
    <w:rsid w:val="001D4705"/>
    <w:rsid w:val="001D58AF"/>
    <w:rsid w:val="001D5CC3"/>
    <w:rsid w:val="001D6F1E"/>
    <w:rsid w:val="001D71AB"/>
    <w:rsid w:val="001D7233"/>
    <w:rsid w:val="001D7D58"/>
    <w:rsid w:val="001E19B6"/>
    <w:rsid w:val="001E1F8C"/>
    <w:rsid w:val="001E4321"/>
    <w:rsid w:val="001E44CD"/>
    <w:rsid w:val="001E582A"/>
    <w:rsid w:val="001F08CC"/>
    <w:rsid w:val="001F133A"/>
    <w:rsid w:val="001F2082"/>
    <w:rsid w:val="001F20A0"/>
    <w:rsid w:val="001F39CC"/>
    <w:rsid w:val="001F4D00"/>
    <w:rsid w:val="0020044D"/>
    <w:rsid w:val="002006E1"/>
    <w:rsid w:val="00201DD5"/>
    <w:rsid w:val="0020226E"/>
    <w:rsid w:val="00202410"/>
    <w:rsid w:val="002031EC"/>
    <w:rsid w:val="00203730"/>
    <w:rsid w:val="0020449D"/>
    <w:rsid w:val="00206F42"/>
    <w:rsid w:val="002072D6"/>
    <w:rsid w:val="002076BE"/>
    <w:rsid w:val="0021028D"/>
    <w:rsid w:val="002128D5"/>
    <w:rsid w:val="00213064"/>
    <w:rsid w:val="002131C2"/>
    <w:rsid w:val="00213616"/>
    <w:rsid w:val="00213D53"/>
    <w:rsid w:val="00214D6C"/>
    <w:rsid w:val="002163E8"/>
    <w:rsid w:val="00217A89"/>
    <w:rsid w:val="00220C74"/>
    <w:rsid w:val="0022101D"/>
    <w:rsid w:val="00221229"/>
    <w:rsid w:val="00221AB8"/>
    <w:rsid w:val="00222328"/>
    <w:rsid w:val="00222E74"/>
    <w:rsid w:val="0022328D"/>
    <w:rsid w:val="0022372C"/>
    <w:rsid w:val="002268A3"/>
    <w:rsid w:val="00226A6B"/>
    <w:rsid w:val="00227035"/>
    <w:rsid w:val="00227526"/>
    <w:rsid w:val="002308D3"/>
    <w:rsid w:val="00230D2D"/>
    <w:rsid w:val="00231F86"/>
    <w:rsid w:val="002339A8"/>
    <w:rsid w:val="00234C60"/>
    <w:rsid w:val="00236473"/>
    <w:rsid w:val="00236639"/>
    <w:rsid w:val="002418C9"/>
    <w:rsid w:val="002434BC"/>
    <w:rsid w:val="002454F3"/>
    <w:rsid w:val="00245C21"/>
    <w:rsid w:val="0025138F"/>
    <w:rsid w:val="0025150F"/>
    <w:rsid w:val="0025164F"/>
    <w:rsid w:val="00251C9B"/>
    <w:rsid w:val="00253D2B"/>
    <w:rsid w:val="00253D51"/>
    <w:rsid w:val="00253FB1"/>
    <w:rsid w:val="00254B2B"/>
    <w:rsid w:val="00254F3A"/>
    <w:rsid w:val="00255056"/>
    <w:rsid w:val="00256E40"/>
    <w:rsid w:val="002571B6"/>
    <w:rsid w:val="00257F0B"/>
    <w:rsid w:val="0026156A"/>
    <w:rsid w:val="00263753"/>
    <w:rsid w:val="0026662C"/>
    <w:rsid w:val="00266AB2"/>
    <w:rsid w:val="00266F70"/>
    <w:rsid w:val="00267355"/>
    <w:rsid w:val="00271451"/>
    <w:rsid w:val="002714B0"/>
    <w:rsid w:val="00273458"/>
    <w:rsid w:val="00273E7C"/>
    <w:rsid w:val="00274D3E"/>
    <w:rsid w:val="00275E56"/>
    <w:rsid w:val="002763F3"/>
    <w:rsid w:val="00276E04"/>
    <w:rsid w:val="002775E8"/>
    <w:rsid w:val="00280310"/>
    <w:rsid w:val="00280E7B"/>
    <w:rsid w:val="002830F0"/>
    <w:rsid w:val="00284A4D"/>
    <w:rsid w:val="002869C1"/>
    <w:rsid w:val="00292E08"/>
    <w:rsid w:val="002948F4"/>
    <w:rsid w:val="00295EF0"/>
    <w:rsid w:val="00296417"/>
    <w:rsid w:val="00296620"/>
    <w:rsid w:val="002A0094"/>
    <w:rsid w:val="002A0F97"/>
    <w:rsid w:val="002A2A43"/>
    <w:rsid w:val="002A2B27"/>
    <w:rsid w:val="002A36A9"/>
    <w:rsid w:val="002A3D6E"/>
    <w:rsid w:val="002A41B3"/>
    <w:rsid w:val="002A5039"/>
    <w:rsid w:val="002A5F77"/>
    <w:rsid w:val="002A67A3"/>
    <w:rsid w:val="002A6F76"/>
    <w:rsid w:val="002B0445"/>
    <w:rsid w:val="002B0F54"/>
    <w:rsid w:val="002B28D8"/>
    <w:rsid w:val="002B36AC"/>
    <w:rsid w:val="002B3D4D"/>
    <w:rsid w:val="002B4CF2"/>
    <w:rsid w:val="002B61B3"/>
    <w:rsid w:val="002B69AE"/>
    <w:rsid w:val="002C10B6"/>
    <w:rsid w:val="002C12FC"/>
    <w:rsid w:val="002C2154"/>
    <w:rsid w:val="002C25B7"/>
    <w:rsid w:val="002C46B8"/>
    <w:rsid w:val="002C5751"/>
    <w:rsid w:val="002C6C8F"/>
    <w:rsid w:val="002C70E3"/>
    <w:rsid w:val="002C7193"/>
    <w:rsid w:val="002D0837"/>
    <w:rsid w:val="002D2A4A"/>
    <w:rsid w:val="002D2B76"/>
    <w:rsid w:val="002D4A70"/>
    <w:rsid w:val="002D5F94"/>
    <w:rsid w:val="002D60A5"/>
    <w:rsid w:val="002D674C"/>
    <w:rsid w:val="002D71BD"/>
    <w:rsid w:val="002D74E3"/>
    <w:rsid w:val="002E11E8"/>
    <w:rsid w:val="002E1493"/>
    <w:rsid w:val="002E2FF0"/>
    <w:rsid w:val="002E38F3"/>
    <w:rsid w:val="002E4CA2"/>
    <w:rsid w:val="002E5943"/>
    <w:rsid w:val="002E71A6"/>
    <w:rsid w:val="002F08D7"/>
    <w:rsid w:val="002F1053"/>
    <w:rsid w:val="002F2753"/>
    <w:rsid w:val="002F3149"/>
    <w:rsid w:val="002F3A97"/>
    <w:rsid w:val="002F503A"/>
    <w:rsid w:val="002F666F"/>
    <w:rsid w:val="002F7FFB"/>
    <w:rsid w:val="003023BC"/>
    <w:rsid w:val="00302F76"/>
    <w:rsid w:val="003033F6"/>
    <w:rsid w:val="00303B01"/>
    <w:rsid w:val="00304591"/>
    <w:rsid w:val="00305812"/>
    <w:rsid w:val="0030681A"/>
    <w:rsid w:val="00306DA3"/>
    <w:rsid w:val="0031003D"/>
    <w:rsid w:val="00314709"/>
    <w:rsid w:val="00315A0A"/>
    <w:rsid w:val="00322AD8"/>
    <w:rsid w:val="0032467B"/>
    <w:rsid w:val="003246F6"/>
    <w:rsid w:val="00325392"/>
    <w:rsid w:val="0032587C"/>
    <w:rsid w:val="00325CC4"/>
    <w:rsid w:val="0032756F"/>
    <w:rsid w:val="00327ED2"/>
    <w:rsid w:val="00333D75"/>
    <w:rsid w:val="00333F25"/>
    <w:rsid w:val="00336A35"/>
    <w:rsid w:val="00341D4B"/>
    <w:rsid w:val="00341F24"/>
    <w:rsid w:val="0034227C"/>
    <w:rsid w:val="0034289C"/>
    <w:rsid w:val="003429B9"/>
    <w:rsid w:val="0034335F"/>
    <w:rsid w:val="00344303"/>
    <w:rsid w:val="00344D08"/>
    <w:rsid w:val="0034681B"/>
    <w:rsid w:val="00351417"/>
    <w:rsid w:val="00351A24"/>
    <w:rsid w:val="00351FE5"/>
    <w:rsid w:val="0035313F"/>
    <w:rsid w:val="00354EB2"/>
    <w:rsid w:val="00354F3A"/>
    <w:rsid w:val="0035501F"/>
    <w:rsid w:val="00355FA3"/>
    <w:rsid w:val="00356B63"/>
    <w:rsid w:val="00356F51"/>
    <w:rsid w:val="00357039"/>
    <w:rsid w:val="00357093"/>
    <w:rsid w:val="00357734"/>
    <w:rsid w:val="00361EF5"/>
    <w:rsid w:val="00361F0C"/>
    <w:rsid w:val="003622AC"/>
    <w:rsid w:val="00364080"/>
    <w:rsid w:val="003642F6"/>
    <w:rsid w:val="003654F3"/>
    <w:rsid w:val="00365B6D"/>
    <w:rsid w:val="0036652F"/>
    <w:rsid w:val="0036711C"/>
    <w:rsid w:val="00367683"/>
    <w:rsid w:val="003706E5"/>
    <w:rsid w:val="0037203F"/>
    <w:rsid w:val="003726B3"/>
    <w:rsid w:val="0037593F"/>
    <w:rsid w:val="00376492"/>
    <w:rsid w:val="0037722C"/>
    <w:rsid w:val="00377C6A"/>
    <w:rsid w:val="00381329"/>
    <w:rsid w:val="00382058"/>
    <w:rsid w:val="00382528"/>
    <w:rsid w:val="00382D34"/>
    <w:rsid w:val="00382FC2"/>
    <w:rsid w:val="00384419"/>
    <w:rsid w:val="00385B24"/>
    <w:rsid w:val="00386A8D"/>
    <w:rsid w:val="0038733D"/>
    <w:rsid w:val="00387C47"/>
    <w:rsid w:val="00390731"/>
    <w:rsid w:val="00390FCC"/>
    <w:rsid w:val="00391A4C"/>
    <w:rsid w:val="00391CDA"/>
    <w:rsid w:val="00392593"/>
    <w:rsid w:val="0039289E"/>
    <w:rsid w:val="00392AD9"/>
    <w:rsid w:val="0039436B"/>
    <w:rsid w:val="00394D2D"/>
    <w:rsid w:val="0039609F"/>
    <w:rsid w:val="003970F8"/>
    <w:rsid w:val="003A0E44"/>
    <w:rsid w:val="003A2420"/>
    <w:rsid w:val="003A26CC"/>
    <w:rsid w:val="003A303E"/>
    <w:rsid w:val="003A488F"/>
    <w:rsid w:val="003A6FEC"/>
    <w:rsid w:val="003A78A0"/>
    <w:rsid w:val="003A7BAB"/>
    <w:rsid w:val="003B0965"/>
    <w:rsid w:val="003B28FC"/>
    <w:rsid w:val="003B33E0"/>
    <w:rsid w:val="003B381B"/>
    <w:rsid w:val="003B3E8F"/>
    <w:rsid w:val="003B43FF"/>
    <w:rsid w:val="003B49E1"/>
    <w:rsid w:val="003B5966"/>
    <w:rsid w:val="003C04CB"/>
    <w:rsid w:val="003C0E55"/>
    <w:rsid w:val="003C180D"/>
    <w:rsid w:val="003C25E6"/>
    <w:rsid w:val="003C2F4A"/>
    <w:rsid w:val="003C3B86"/>
    <w:rsid w:val="003C568D"/>
    <w:rsid w:val="003C5999"/>
    <w:rsid w:val="003C5FB1"/>
    <w:rsid w:val="003C60DA"/>
    <w:rsid w:val="003D00F1"/>
    <w:rsid w:val="003D0513"/>
    <w:rsid w:val="003D3BD0"/>
    <w:rsid w:val="003D41E0"/>
    <w:rsid w:val="003D479B"/>
    <w:rsid w:val="003D47B8"/>
    <w:rsid w:val="003D58BD"/>
    <w:rsid w:val="003D5C7C"/>
    <w:rsid w:val="003D697B"/>
    <w:rsid w:val="003D6D5E"/>
    <w:rsid w:val="003D6E94"/>
    <w:rsid w:val="003D7155"/>
    <w:rsid w:val="003D7362"/>
    <w:rsid w:val="003E1690"/>
    <w:rsid w:val="003E2576"/>
    <w:rsid w:val="003E2CB9"/>
    <w:rsid w:val="003E2DA5"/>
    <w:rsid w:val="003E2E06"/>
    <w:rsid w:val="003E347F"/>
    <w:rsid w:val="003E6747"/>
    <w:rsid w:val="003F00B8"/>
    <w:rsid w:val="003F03FF"/>
    <w:rsid w:val="003F0F64"/>
    <w:rsid w:val="003F4521"/>
    <w:rsid w:val="003F4679"/>
    <w:rsid w:val="003F764C"/>
    <w:rsid w:val="004001A3"/>
    <w:rsid w:val="004007E2"/>
    <w:rsid w:val="00400ECF"/>
    <w:rsid w:val="004029E2"/>
    <w:rsid w:val="00404856"/>
    <w:rsid w:val="00404D84"/>
    <w:rsid w:val="00404F6F"/>
    <w:rsid w:val="00405FDD"/>
    <w:rsid w:val="00407A1E"/>
    <w:rsid w:val="00413E30"/>
    <w:rsid w:val="00413F82"/>
    <w:rsid w:val="00414726"/>
    <w:rsid w:val="00414A16"/>
    <w:rsid w:val="00415EB9"/>
    <w:rsid w:val="00421366"/>
    <w:rsid w:val="00422885"/>
    <w:rsid w:val="00422AE2"/>
    <w:rsid w:val="00423D33"/>
    <w:rsid w:val="00423D70"/>
    <w:rsid w:val="00423FE4"/>
    <w:rsid w:val="00426877"/>
    <w:rsid w:val="00431B89"/>
    <w:rsid w:val="0043253A"/>
    <w:rsid w:val="004325D3"/>
    <w:rsid w:val="00432DEE"/>
    <w:rsid w:val="00434D1A"/>
    <w:rsid w:val="00434FA1"/>
    <w:rsid w:val="004356AD"/>
    <w:rsid w:val="0043612A"/>
    <w:rsid w:val="0043645E"/>
    <w:rsid w:val="004364E2"/>
    <w:rsid w:val="00437073"/>
    <w:rsid w:val="00441B45"/>
    <w:rsid w:val="00442F1A"/>
    <w:rsid w:val="004431FD"/>
    <w:rsid w:val="00443D05"/>
    <w:rsid w:val="004445CB"/>
    <w:rsid w:val="00445637"/>
    <w:rsid w:val="0044608A"/>
    <w:rsid w:val="00447880"/>
    <w:rsid w:val="004520EC"/>
    <w:rsid w:val="00452E5A"/>
    <w:rsid w:val="00453727"/>
    <w:rsid w:val="004538D2"/>
    <w:rsid w:val="004542F1"/>
    <w:rsid w:val="00455F1A"/>
    <w:rsid w:val="00456069"/>
    <w:rsid w:val="004561D4"/>
    <w:rsid w:val="0045641A"/>
    <w:rsid w:val="0046000B"/>
    <w:rsid w:val="00461290"/>
    <w:rsid w:val="004613EB"/>
    <w:rsid w:val="0046173A"/>
    <w:rsid w:val="004621B2"/>
    <w:rsid w:val="00462AE7"/>
    <w:rsid w:val="0046352C"/>
    <w:rsid w:val="004653C6"/>
    <w:rsid w:val="00465464"/>
    <w:rsid w:val="0046577A"/>
    <w:rsid w:val="00465CDD"/>
    <w:rsid w:val="00467CD0"/>
    <w:rsid w:val="00467FFE"/>
    <w:rsid w:val="00470C16"/>
    <w:rsid w:val="00471F04"/>
    <w:rsid w:val="00471FD3"/>
    <w:rsid w:val="00473349"/>
    <w:rsid w:val="00477D13"/>
    <w:rsid w:val="00480D26"/>
    <w:rsid w:val="00481052"/>
    <w:rsid w:val="00482E1A"/>
    <w:rsid w:val="00490BBF"/>
    <w:rsid w:val="00492E58"/>
    <w:rsid w:val="00493A74"/>
    <w:rsid w:val="00494486"/>
    <w:rsid w:val="00494CA0"/>
    <w:rsid w:val="00497CD4"/>
    <w:rsid w:val="004A0058"/>
    <w:rsid w:val="004A32CF"/>
    <w:rsid w:val="004A34DD"/>
    <w:rsid w:val="004A4098"/>
    <w:rsid w:val="004A42D1"/>
    <w:rsid w:val="004A42F7"/>
    <w:rsid w:val="004A4BE1"/>
    <w:rsid w:val="004A56D0"/>
    <w:rsid w:val="004A62BE"/>
    <w:rsid w:val="004A6718"/>
    <w:rsid w:val="004A6B9F"/>
    <w:rsid w:val="004B0327"/>
    <w:rsid w:val="004B0C71"/>
    <w:rsid w:val="004B21C4"/>
    <w:rsid w:val="004B443A"/>
    <w:rsid w:val="004B486A"/>
    <w:rsid w:val="004C0087"/>
    <w:rsid w:val="004C0153"/>
    <w:rsid w:val="004C385C"/>
    <w:rsid w:val="004C3FC0"/>
    <w:rsid w:val="004C4881"/>
    <w:rsid w:val="004C54A0"/>
    <w:rsid w:val="004D1EE4"/>
    <w:rsid w:val="004D2A59"/>
    <w:rsid w:val="004D56F4"/>
    <w:rsid w:val="004D6663"/>
    <w:rsid w:val="004D75CB"/>
    <w:rsid w:val="004E0700"/>
    <w:rsid w:val="004E4C25"/>
    <w:rsid w:val="004E4D60"/>
    <w:rsid w:val="004E5261"/>
    <w:rsid w:val="004E5F0C"/>
    <w:rsid w:val="004E764F"/>
    <w:rsid w:val="004F0799"/>
    <w:rsid w:val="004F13DB"/>
    <w:rsid w:val="004F1FB0"/>
    <w:rsid w:val="004F206A"/>
    <w:rsid w:val="004F21D1"/>
    <w:rsid w:val="004F23E7"/>
    <w:rsid w:val="004F264E"/>
    <w:rsid w:val="004F3729"/>
    <w:rsid w:val="004F39C4"/>
    <w:rsid w:val="004F3B4E"/>
    <w:rsid w:val="004F40BC"/>
    <w:rsid w:val="004F5DB5"/>
    <w:rsid w:val="004F66E7"/>
    <w:rsid w:val="0050098D"/>
    <w:rsid w:val="00500D2A"/>
    <w:rsid w:val="005012FB"/>
    <w:rsid w:val="00502853"/>
    <w:rsid w:val="0050370B"/>
    <w:rsid w:val="00504546"/>
    <w:rsid w:val="00504635"/>
    <w:rsid w:val="00504D37"/>
    <w:rsid w:val="005068F0"/>
    <w:rsid w:val="00507B19"/>
    <w:rsid w:val="005109F9"/>
    <w:rsid w:val="00512306"/>
    <w:rsid w:val="00512ADE"/>
    <w:rsid w:val="005135F8"/>
    <w:rsid w:val="00514D3D"/>
    <w:rsid w:val="00515575"/>
    <w:rsid w:val="005158CB"/>
    <w:rsid w:val="00515F75"/>
    <w:rsid w:val="00516237"/>
    <w:rsid w:val="005164B7"/>
    <w:rsid w:val="00516FD4"/>
    <w:rsid w:val="0051708B"/>
    <w:rsid w:val="00517453"/>
    <w:rsid w:val="005175D6"/>
    <w:rsid w:val="00517D54"/>
    <w:rsid w:val="0052020C"/>
    <w:rsid w:val="00521D51"/>
    <w:rsid w:val="00523969"/>
    <w:rsid w:val="00524A9E"/>
    <w:rsid w:val="00525DAF"/>
    <w:rsid w:val="00526BCA"/>
    <w:rsid w:val="00526CD7"/>
    <w:rsid w:val="005303EC"/>
    <w:rsid w:val="00530412"/>
    <w:rsid w:val="005315A4"/>
    <w:rsid w:val="0053229B"/>
    <w:rsid w:val="00534F56"/>
    <w:rsid w:val="0053553D"/>
    <w:rsid w:val="005365AC"/>
    <w:rsid w:val="00536933"/>
    <w:rsid w:val="0053761A"/>
    <w:rsid w:val="00537BBE"/>
    <w:rsid w:val="00540171"/>
    <w:rsid w:val="005403A0"/>
    <w:rsid w:val="0054044C"/>
    <w:rsid w:val="00542258"/>
    <w:rsid w:val="00542F9F"/>
    <w:rsid w:val="005438BA"/>
    <w:rsid w:val="00545500"/>
    <w:rsid w:val="00545EC7"/>
    <w:rsid w:val="00546283"/>
    <w:rsid w:val="00547E54"/>
    <w:rsid w:val="005500C7"/>
    <w:rsid w:val="00550735"/>
    <w:rsid w:val="0055091A"/>
    <w:rsid w:val="00550A76"/>
    <w:rsid w:val="005517FF"/>
    <w:rsid w:val="005522BA"/>
    <w:rsid w:val="0055315D"/>
    <w:rsid w:val="00554782"/>
    <w:rsid w:val="00556447"/>
    <w:rsid w:val="00556817"/>
    <w:rsid w:val="00557666"/>
    <w:rsid w:val="00557801"/>
    <w:rsid w:val="005578C7"/>
    <w:rsid w:val="00561911"/>
    <w:rsid w:val="005620F9"/>
    <w:rsid w:val="005624EE"/>
    <w:rsid w:val="00563152"/>
    <w:rsid w:val="005636C1"/>
    <w:rsid w:val="00563BCD"/>
    <w:rsid w:val="0056583A"/>
    <w:rsid w:val="0056695F"/>
    <w:rsid w:val="00567353"/>
    <w:rsid w:val="00570087"/>
    <w:rsid w:val="005700E0"/>
    <w:rsid w:val="005708EA"/>
    <w:rsid w:val="00571DA0"/>
    <w:rsid w:val="00573241"/>
    <w:rsid w:val="00573579"/>
    <w:rsid w:val="00574241"/>
    <w:rsid w:val="005767FA"/>
    <w:rsid w:val="00576B6A"/>
    <w:rsid w:val="00580898"/>
    <w:rsid w:val="00580E88"/>
    <w:rsid w:val="00582177"/>
    <w:rsid w:val="00582771"/>
    <w:rsid w:val="00582EC7"/>
    <w:rsid w:val="005843E9"/>
    <w:rsid w:val="00585908"/>
    <w:rsid w:val="005873E9"/>
    <w:rsid w:val="005902EC"/>
    <w:rsid w:val="0059094B"/>
    <w:rsid w:val="005917C3"/>
    <w:rsid w:val="00592A4A"/>
    <w:rsid w:val="00594521"/>
    <w:rsid w:val="005945D8"/>
    <w:rsid w:val="00594A89"/>
    <w:rsid w:val="00595490"/>
    <w:rsid w:val="00596549"/>
    <w:rsid w:val="005976DE"/>
    <w:rsid w:val="00597A78"/>
    <w:rsid w:val="005A09CB"/>
    <w:rsid w:val="005A1BA3"/>
    <w:rsid w:val="005A4A76"/>
    <w:rsid w:val="005A4FED"/>
    <w:rsid w:val="005A639F"/>
    <w:rsid w:val="005A73AE"/>
    <w:rsid w:val="005B220B"/>
    <w:rsid w:val="005B2334"/>
    <w:rsid w:val="005B41A0"/>
    <w:rsid w:val="005B4649"/>
    <w:rsid w:val="005B5DF4"/>
    <w:rsid w:val="005B6420"/>
    <w:rsid w:val="005B670E"/>
    <w:rsid w:val="005B6BD7"/>
    <w:rsid w:val="005B7564"/>
    <w:rsid w:val="005B7ACA"/>
    <w:rsid w:val="005C01BC"/>
    <w:rsid w:val="005C03B9"/>
    <w:rsid w:val="005C2A21"/>
    <w:rsid w:val="005C45DB"/>
    <w:rsid w:val="005C4E73"/>
    <w:rsid w:val="005C5A30"/>
    <w:rsid w:val="005C6270"/>
    <w:rsid w:val="005D1474"/>
    <w:rsid w:val="005D3F07"/>
    <w:rsid w:val="005D40E4"/>
    <w:rsid w:val="005D45AF"/>
    <w:rsid w:val="005D466D"/>
    <w:rsid w:val="005D4A80"/>
    <w:rsid w:val="005D728B"/>
    <w:rsid w:val="005D7813"/>
    <w:rsid w:val="005D7B6D"/>
    <w:rsid w:val="005D7FEE"/>
    <w:rsid w:val="005E0C9E"/>
    <w:rsid w:val="005E21E8"/>
    <w:rsid w:val="005E2306"/>
    <w:rsid w:val="005E2660"/>
    <w:rsid w:val="005E2A3E"/>
    <w:rsid w:val="005E2B32"/>
    <w:rsid w:val="005E31DB"/>
    <w:rsid w:val="005E350E"/>
    <w:rsid w:val="005E735A"/>
    <w:rsid w:val="005F0054"/>
    <w:rsid w:val="005F0155"/>
    <w:rsid w:val="005F1E93"/>
    <w:rsid w:val="005F1EB4"/>
    <w:rsid w:val="005F2157"/>
    <w:rsid w:val="005F41ED"/>
    <w:rsid w:val="005F4369"/>
    <w:rsid w:val="005F46A8"/>
    <w:rsid w:val="005F6142"/>
    <w:rsid w:val="00600F93"/>
    <w:rsid w:val="00603B2E"/>
    <w:rsid w:val="00605970"/>
    <w:rsid w:val="00606545"/>
    <w:rsid w:val="006076BC"/>
    <w:rsid w:val="0061031B"/>
    <w:rsid w:val="00611152"/>
    <w:rsid w:val="006115D7"/>
    <w:rsid w:val="0061296F"/>
    <w:rsid w:val="006135D7"/>
    <w:rsid w:val="006143EB"/>
    <w:rsid w:val="006150D6"/>
    <w:rsid w:val="00615D5A"/>
    <w:rsid w:val="00617921"/>
    <w:rsid w:val="00621FAE"/>
    <w:rsid w:val="0062321A"/>
    <w:rsid w:val="006241F7"/>
    <w:rsid w:val="00625363"/>
    <w:rsid w:val="00625AD3"/>
    <w:rsid w:val="006262D1"/>
    <w:rsid w:val="00626956"/>
    <w:rsid w:val="00626C94"/>
    <w:rsid w:val="00627C21"/>
    <w:rsid w:val="00627D8A"/>
    <w:rsid w:val="00630E78"/>
    <w:rsid w:val="0063114A"/>
    <w:rsid w:val="00631523"/>
    <w:rsid w:val="00631C39"/>
    <w:rsid w:val="00633681"/>
    <w:rsid w:val="00634924"/>
    <w:rsid w:val="006349C0"/>
    <w:rsid w:val="006365C8"/>
    <w:rsid w:val="00636AEA"/>
    <w:rsid w:val="0063700A"/>
    <w:rsid w:val="006402F8"/>
    <w:rsid w:val="00640779"/>
    <w:rsid w:val="00641D32"/>
    <w:rsid w:val="00643843"/>
    <w:rsid w:val="006461AE"/>
    <w:rsid w:val="00646621"/>
    <w:rsid w:val="00647266"/>
    <w:rsid w:val="00647467"/>
    <w:rsid w:val="006476F9"/>
    <w:rsid w:val="006504C7"/>
    <w:rsid w:val="00650D85"/>
    <w:rsid w:val="00651055"/>
    <w:rsid w:val="00651B46"/>
    <w:rsid w:val="0065338E"/>
    <w:rsid w:val="006535A8"/>
    <w:rsid w:val="00654325"/>
    <w:rsid w:val="00654D73"/>
    <w:rsid w:val="0065561E"/>
    <w:rsid w:val="00655E54"/>
    <w:rsid w:val="00656779"/>
    <w:rsid w:val="006579FB"/>
    <w:rsid w:val="00661A95"/>
    <w:rsid w:val="00662EE3"/>
    <w:rsid w:val="00663B63"/>
    <w:rsid w:val="00663B9F"/>
    <w:rsid w:val="00664AAC"/>
    <w:rsid w:val="00665CB7"/>
    <w:rsid w:val="00666DF4"/>
    <w:rsid w:val="0067001B"/>
    <w:rsid w:val="00670A6E"/>
    <w:rsid w:val="00670C97"/>
    <w:rsid w:val="006716F8"/>
    <w:rsid w:val="0067247F"/>
    <w:rsid w:val="00672DFE"/>
    <w:rsid w:val="00673F87"/>
    <w:rsid w:val="00674221"/>
    <w:rsid w:val="006766E3"/>
    <w:rsid w:val="006776EF"/>
    <w:rsid w:val="00677D51"/>
    <w:rsid w:val="006815B2"/>
    <w:rsid w:val="00681858"/>
    <w:rsid w:val="00681F3F"/>
    <w:rsid w:val="00682236"/>
    <w:rsid w:val="006839EE"/>
    <w:rsid w:val="006840A9"/>
    <w:rsid w:val="00684167"/>
    <w:rsid w:val="00684F4B"/>
    <w:rsid w:val="0068612D"/>
    <w:rsid w:val="00691CC1"/>
    <w:rsid w:val="0069454B"/>
    <w:rsid w:val="00694703"/>
    <w:rsid w:val="006948DF"/>
    <w:rsid w:val="00695406"/>
    <w:rsid w:val="006968C0"/>
    <w:rsid w:val="00696B0A"/>
    <w:rsid w:val="00697910"/>
    <w:rsid w:val="00697C78"/>
    <w:rsid w:val="006A10AF"/>
    <w:rsid w:val="006A3058"/>
    <w:rsid w:val="006A3139"/>
    <w:rsid w:val="006A32EE"/>
    <w:rsid w:val="006A347F"/>
    <w:rsid w:val="006A4B7D"/>
    <w:rsid w:val="006A4D11"/>
    <w:rsid w:val="006A53C8"/>
    <w:rsid w:val="006A5BD0"/>
    <w:rsid w:val="006A5C2B"/>
    <w:rsid w:val="006A5E1B"/>
    <w:rsid w:val="006B0E7E"/>
    <w:rsid w:val="006B2A99"/>
    <w:rsid w:val="006B2E95"/>
    <w:rsid w:val="006B3193"/>
    <w:rsid w:val="006B3993"/>
    <w:rsid w:val="006B6C0B"/>
    <w:rsid w:val="006C1117"/>
    <w:rsid w:val="006C3F12"/>
    <w:rsid w:val="006C6792"/>
    <w:rsid w:val="006C7E3A"/>
    <w:rsid w:val="006D0C03"/>
    <w:rsid w:val="006D42F9"/>
    <w:rsid w:val="006D4A19"/>
    <w:rsid w:val="006D5A5B"/>
    <w:rsid w:val="006D60E9"/>
    <w:rsid w:val="006D6474"/>
    <w:rsid w:val="006D7AE4"/>
    <w:rsid w:val="006E0BF7"/>
    <w:rsid w:val="006E1335"/>
    <w:rsid w:val="006E13BC"/>
    <w:rsid w:val="006E4403"/>
    <w:rsid w:val="006E4976"/>
    <w:rsid w:val="006E508F"/>
    <w:rsid w:val="006E55D0"/>
    <w:rsid w:val="006E5BB6"/>
    <w:rsid w:val="006E5C38"/>
    <w:rsid w:val="006F09C3"/>
    <w:rsid w:val="006F1352"/>
    <w:rsid w:val="006F165B"/>
    <w:rsid w:val="006F1BB1"/>
    <w:rsid w:val="006F1DBD"/>
    <w:rsid w:val="006F21AE"/>
    <w:rsid w:val="006F22BB"/>
    <w:rsid w:val="006F2B25"/>
    <w:rsid w:val="006F37B5"/>
    <w:rsid w:val="006F409E"/>
    <w:rsid w:val="006F41C2"/>
    <w:rsid w:val="006F53FA"/>
    <w:rsid w:val="006F636C"/>
    <w:rsid w:val="006F7879"/>
    <w:rsid w:val="00701446"/>
    <w:rsid w:val="007028B7"/>
    <w:rsid w:val="00703857"/>
    <w:rsid w:val="007058EE"/>
    <w:rsid w:val="00707C78"/>
    <w:rsid w:val="00707D39"/>
    <w:rsid w:val="00710128"/>
    <w:rsid w:val="0071074B"/>
    <w:rsid w:val="007107CB"/>
    <w:rsid w:val="00710F41"/>
    <w:rsid w:val="007111AD"/>
    <w:rsid w:val="00711278"/>
    <w:rsid w:val="007133E6"/>
    <w:rsid w:val="00713537"/>
    <w:rsid w:val="0071386A"/>
    <w:rsid w:val="00713C91"/>
    <w:rsid w:val="00715407"/>
    <w:rsid w:val="00716753"/>
    <w:rsid w:val="00716D58"/>
    <w:rsid w:val="00717264"/>
    <w:rsid w:val="00720E31"/>
    <w:rsid w:val="00722BEA"/>
    <w:rsid w:val="00723F56"/>
    <w:rsid w:val="00724C62"/>
    <w:rsid w:val="00726427"/>
    <w:rsid w:val="007269B4"/>
    <w:rsid w:val="00726CA4"/>
    <w:rsid w:val="007279D3"/>
    <w:rsid w:val="00727D80"/>
    <w:rsid w:val="0073050C"/>
    <w:rsid w:val="007306B4"/>
    <w:rsid w:val="00731A04"/>
    <w:rsid w:val="007322EF"/>
    <w:rsid w:val="00732C58"/>
    <w:rsid w:val="00733B90"/>
    <w:rsid w:val="00733E24"/>
    <w:rsid w:val="00735539"/>
    <w:rsid w:val="00735745"/>
    <w:rsid w:val="00736765"/>
    <w:rsid w:val="007375C2"/>
    <w:rsid w:val="007405D9"/>
    <w:rsid w:val="00740B32"/>
    <w:rsid w:val="00740C7E"/>
    <w:rsid w:val="00744D11"/>
    <w:rsid w:val="00746E05"/>
    <w:rsid w:val="00747A1B"/>
    <w:rsid w:val="00750953"/>
    <w:rsid w:val="00750EFD"/>
    <w:rsid w:val="00752051"/>
    <w:rsid w:val="00752D71"/>
    <w:rsid w:val="0075415D"/>
    <w:rsid w:val="00754386"/>
    <w:rsid w:val="00754414"/>
    <w:rsid w:val="00755F75"/>
    <w:rsid w:val="00756F72"/>
    <w:rsid w:val="00757393"/>
    <w:rsid w:val="0076072B"/>
    <w:rsid w:val="00762CFA"/>
    <w:rsid w:val="00764451"/>
    <w:rsid w:val="00764904"/>
    <w:rsid w:val="00765004"/>
    <w:rsid w:val="00765164"/>
    <w:rsid w:val="00765F4B"/>
    <w:rsid w:val="00767027"/>
    <w:rsid w:val="0076724D"/>
    <w:rsid w:val="00767C03"/>
    <w:rsid w:val="007700FF"/>
    <w:rsid w:val="007708C7"/>
    <w:rsid w:val="007710FD"/>
    <w:rsid w:val="00774727"/>
    <w:rsid w:val="0077538C"/>
    <w:rsid w:val="007768D4"/>
    <w:rsid w:val="007770CE"/>
    <w:rsid w:val="007800DC"/>
    <w:rsid w:val="007802DC"/>
    <w:rsid w:val="00780537"/>
    <w:rsid w:val="00780557"/>
    <w:rsid w:val="00780DA0"/>
    <w:rsid w:val="00782CF9"/>
    <w:rsid w:val="00784A04"/>
    <w:rsid w:val="00784F3F"/>
    <w:rsid w:val="007869B2"/>
    <w:rsid w:val="0078736A"/>
    <w:rsid w:val="00787F70"/>
    <w:rsid w:val="00790414"/>
    <w:rsid w:val="007907AF"/>
    <w:rsid w:val="0079161C"/>
    <w:rsid w:val="00791C82"/>
    <w:rsid w:val="00791F0D"/>
    <w:rsid w:val="00792CEC"/>
    <w:rsid w:val="0079421A"/>
    <w:rsid w:val="0079496E"/>
    <w:rsid w:val="00797C86"/>
    <w:rsid w:val="007A0F2C"/>
    <w:rsid w:val="007A114F"/>
    <w:rsid w:val="007A1714"/>
    <w:rsid w:val="007A5285"/>
    <w:rsid w:val="007B01B2"/>
    <w:rsid w:val="007B07BE"/>
    <w:rsid w:val="007B1813"/>
    <w:rsid w:val="007B22B1"/>
    <w:rsid w:val="007B303D"/>
    <w:rsid w:val="007B438C"/>
    <w:rsid w:val="007B74D5"/>
    <w:rsid w:val="007C1A98"/>
    <w:rsid w:val="007C1B4D"/>
    <w:rsid w:val="007C221F"/>
    <w:rsid w:val="007C2517"/>
    <w:rsid w:val="007C3020"/>
    <w:rsid w:val="007C3274"/>
    <w:rsid w:val="007C38E0"/>
    <w:rsid w:val="007C4B27"/>
    <w:rsid w:val="007C4F43"/>
    <w:rsid w:val="007C4F89"/>
    <w:rsid w:val="007C6750"/>
    <w:rsid w:val="007C6B22"/>
    <w:rsid w:val="007C6F3A"/>
    <w:rsid w:val="007D0A98"/>
    <w:rsid w:val="007D0D90"/>
    <w:rsid w:val="007D2736"/>
    <w:rsid w:val="007D2CDD"/>
    <w:rsid w:val="007D30FD"/>
    <w:rsid w:val="007D47FB"/>
    <w:rsid w:val="007D6F9A"/>
    <w:rsid w:val="007D7E1D"/>
    <w:rsid w:val="007E07B1"/>
    <w:rsid w:val="007E1B9D"/>
    <w:rsid w:val="007E22E0"/>
    <w:rsid w:val="007E2FC8"/>
    <w:rsid w:val="007E30F7"/>
    <w:rsid w:val="007E3235"/>
    <w:rsid w:val="007E3A45"/>
    <w:rsid w:val="007E40AD"/>
    <w:rsid w:val="007E4270"/>
    <w:rsid w:val="007E77C6"/>
    <w:rsid w:val="007F1038"/>
    <w:rsid w:val="007F3392"/>
    <w:rsid w:val="007F4FCE"/>
    <w:rsid w:val="007F508B"/>
    <w:rsid w:val="007F52AE"/>
    <w:rsid w:val="007F662B"/>
    <w:rsid w:val="007F70F3"/>
    <w:rsid w:val="00800044"/>
    <w:rsid w:val="00801AB0"/>
    <w:rsid w:val="00801FB6"/>
    <w:rsid w:val="0080313E"/>
    <w:rsid w:val="00803AFF"/>
    <w:rsid w:val="008043CB"/>
    <w:rsid w:val="00804931"/>
    <w:rsid w:val="00804DE5"/>
    <w:rsid w:val="008062A6"/>
    <w:rsid w:val="00810478"/>
    <w:rsid w:val="008115C2"/>
    <w:rsid w:val="008116E8"/>
    <w:rsid w:val="008120D9"/>
    <w:rsid w:val="00812981"/>
    <w:rsid w:val="00814AEB"/>
    <w:rsid w:val="00814FE6"/>
    <w:rsid w:val="0081627F"/>
    <w:rsid w:val="00821D6E"/>
    <w:rsid w:val="00821DCF"/>
    <w:rsid w:val="00822AA1"/>
    <w:rsid w:val="008259D3"/>
    <w:rsid w:val="00825E53"/>
    <w:rsid w:val="0082601D"/>
    <w:rsid w:val="00826D3A"/>
    <w:rsid w:val="008272B1"/>
    <w:rsid w:val="00830026"/>
    <w:rsid w:val="008316A9"/>
    <w:rsid w:val="00831C02"/>
    <w:rsid w:val="00831D61"/>
    <w:rsid w:val="0083224B"/>
    <w:rsid w:val="00832430"/>
    <w:rsid w:val="008338B6"/>
    <w:rsid w:val="0083558C"/>
    <w:rsid w:val="00835B30"/>
    <w:rsid w:val="00837D0B"/>
    <w:rsid w:val="00840294"/>
    <w:rsid w:val="008412A3"/>
    <w:rsid w:val="00841C40"/>
    <w:rsid w:val="0084343C"/>
    <w:rsid w:val="00843DD0"/>
    <w:rsid w:val="00845EDF"/>
    <w:rsid w:val="008460F8"/>
    <w:rsid w:val="00847B9F"/>
    <w:rsid w:val="0085157C"/>
    <w:rsid w:val="00852492"/>
    <w:rsid w:val="00856339"/>
    <w:rsid w:val="0085727E"/>
    <w:rsid w:val="00860B09"/>
    <w:rsid w:val="0086158D"/>
    <w:rsid w:val="008616D8"/>
    <w:rsid w:val="00862C87"/>
    <w:rsid w:val="00863062"/>
    <w:rsid w:val="00863526"/>
    <w:rsid w:val="00863A65"/>
    <w:rsid w:val="00865307"/>
    <w:rsid w:val="00867A05"/>
    <w:rsid w:val="00871EA8"/>
    <w:rsid w:val="00872703"/>
    <w:rsid w:val="00873748"/>
    <w:rsid w:val="008747AD"/>
    <w:rsid w:val="00875024"/>
    <w:rsid w:val="00875F55"/>
    <w:rsid w:val="0087622F"/>
    <w:rsid w:val="00880EE5"/>
    <w:rsid w:val="008816D8"/>
    <w:rsid w:val="008833A7"/>
    <w:rsid w:val="00883FC8"/>
    <w:rsid w:val="008842EC"/>
    <w:rsid w:val="0088492A"/>
    <w:rsid w:val="00885043"/>
    <w:rsid w:val="00885C36"/>
    <w:rsid w:val="00885CE6"/>
    <w:rsid w:val="00885D36"/>
    <w:rsid w:val="0088606F"/>
    <w:rsid w:val="0088677E"/>
    <w:rsid w:val="008867A6"/>
    <w:rsid w:val="00887A9F"/>
    <w:rsid w:val="00887CBF"/>
    <w:rsid w:val="00891950"/>
    <w:rsid w:val="00892685"/>
    <w:rsid w:val="00894290"/>
    <w:rsid w:val="008957A1"/>
    <w:rsid w:val="00895C05"/>
    <w:rsid w:val="00896A04"/>
    <w:rsid w:val="00897B7D"/>
    <w:rsid w:val="008A142F"/>
    <w:rsid w:val="008A15B6"/>
    <w:rsid w:val="008A16B4"/>
    <w:rsid w:val="008A1A61"/>
    <w:rsid w:val="008A2E2C"/>
    <w:rsid w:val="008A3E40"/>
    <w:rsid w:val="008A4589"/>
    <w:rsid w:val="008A5BF8"/>
    <w:rsid w:val="008A657E"/>
    <w:rsid w:val="008A6B40"/>
    <w:rsid w:val="008B0963"/>
    <w:rsid w:val="008B12C0"/>
    <w:rsid w:val="008B2DBE"/>
    <w:rsid w:val="008B4C6F"/>
    <w:rsid w:val="008B53B9"/>
    <w:rsid w:val="008B5746"/>
    <w:rsid w:val="008B579C"/>
    <w:rsid w:val="008B5926"/>
    <w:rsid w:val="008C0F8A"/>
    <w:rsid w:val="008C1001"/>
    <w:rsid w:val="008C129B"/>
    <w:rsid w:val="008C2420"/>
    <w:rsid w:val="008C2DAD"/>
    <w:rsid w:val="008C501E"/>
    <w:rsid w:val="008C507F"/>
    <w:rsid w:val="008C51B7"/>
    <w:rsid w:val="008C5AF0"/>
    <w:rsid w:val="008D0896"/>
    <w:rsid w:val="008D0D5B"/>
    <w:rsid w:val="008D1200"/>
    <w:rsid w:val="008D1AAE"/>
    <w:rsid w:val="008D2169"/>
    <w:rsid w:val="008D33B2"/>
    <w:rsid w:val="008D3F43"/>
    <w:rsid w:val="008D4003"/>
    <w:rsid w:val="008D4062"/>
    <w:rsid w:val="008D4109"/>
    <w:rsid w:val="008D4DFE"/>
    <w:rsid w:val="008D6273"/>
    <w:rsid w:val="008D67C1"/>
    <w:rsid w:val="008D7B10"/>
    <w:rsid w:val="008E0329"/>
    <w:rsid w:val="008E0DA0"/>
    <w:rsid w:val="008E241B"/>
    <w:rsid w:val="008E428D"/>
    <w:rsid w:val="008E43D2"/>
    <w:rsid w:val="008E4FC4"/>
    <w:rsid w:val="008E5141"/>
    <w:rsid w:val="008E6D48"/>
    <w:rsid w:val="008E7A29"/>
    <w:rsid w:val="008E7EAA"/>
    <w:rsid w:val="008F0CA6"/>
    <w:rsid w:val="008F14ED"/>
    <w:rsid w:val="008F210A"/>
    <w:rsid w:val="008F236D"/>
    <w:rsid w:val="008F23BD"/>
    <w:rsid w:val="008F254C"/>
    <w:rsid w:val="008F2A9C"/>
    <w:rsid w:val="008F2AAD"/>
    <w:rsid w:val="008F48D9"/>
    <w:rsid w:val="008F4ECB"/>
    <w:rsid w:val="008F5EE5"/>
    <w:rsid w:val="008F6191"/>
    <w:rsid w:val="008F7D3A"/>
    <w:rsid w:val="00900117"/>
    <w:rsid w:val="00900A3E"/>
    <w:rsid w:val="00900C2D"/>
    <w:rsid w:val="0090115B"/>
    <w:rsid w:val="0090133A"/>
    <w:rsid w:val="00901E3D"/>
    <w:rsid w:val="0090326B"/>
    <w:rsid w:val="00904B4D"/>
    <w:rsid w:val="00904EB7"/>
    <w:rsid w:val="00905263"/>
    <w:rsid w:val="00905C83"/>
    <w:rsid w:val="00906110"/>
    <w:rsid w:val="00907782"/>
    <w:rsid w:val="00910ED8"/>
    <w:rsid w:val="0091175B"/>
    <w:rsid w:val="0091243B"/>
    <w:rsid w:val="009128B7"/>
    <w:rsid w:val="00926C95"/>
    <w:rsid w:val="00926CFB"/>
    <w:rsid w:val="009272F6"/>
    <w:rsid w:val="00927319"/>
    <w:rsid w:val="0092733E"/>
    <w:rsid w:val="00927749"/>
    <w:rsid w:val="00927897"/>
    <w:rsid w:val="009302DC"/>
    <w:rsid w:val="00930479"/>
    <w:rsid w:val="00930AB2"/>
    <w:rsid w:val="00931BFF"/>
    <w:rsid w:val="00931D17"/>
    <w:rsid w:val="00932E56"/>
    <w:rsid w:val="00934580"/>
    <w:rsid w:val="00934AC6"/>
    <w:rsid w:val="00934E33"/>
    <w:rsid w:val="00935537"/>
    <w:rsid w:val="00935B1A"/>
    <w:rsid w:val="00935FFD"/>
    <w:rsid w:val="009377B4"/>
    <w:rsid w:val="009378F9"/>
    <w:rsid w:val="0094048C"/>
    <w:rsid w:val="009405F1"/>
    <w:rsid w:val="00941201"/>
    <w:rsid w:val="00941E17"/>
    <w:rsid w:val="009448C0"/>
    <w:rsid w:val="009454B4"/>
    <w:rsid w:val="0094571A"/>
    <w:rsid w:val="00947A70"/>
    <w:rsid w:val="00950045"/>
    <w:rsid w:val="009507B0"/>
    <w:rsid w:val="00951A92"/>
    <w:rsid w:val="00951DB2"/>
    <w:rsid w:val="00952CC9"/>
    <w:rsid w:val="00953EE7"/>
    <w:rsid w:val="00954469"/>
    <w:rsid w:val="009548FD"/>
    <w:rsid w:val="009549A2"/>
    <w:rsid w:val="009557DE"/>
    <w:rsid w:val="009559FD"/>
    <w:rsid w:val="00955F64"/>
    <w:rsid w:val="009571AA"/>
    <w:rsid w:val="00957949"/>
    <w:rsid w:val="00960CEE"/>
    <w:rsid w:val="009613BE"/>
    <w:rsid w:val="00961816"/>
    <w:rsid w:val="00963C64"/>
    <w:rsid w:val="0096421F"/>
    <w:rsid w:val="00965F2E"/>
    <w:rsid w:val="009660AB"/>
    <w:rsid w:val="009660AF"/>
    <w:rsid w:val="00966315"/>
    <w:rsid w:val="009670D3"/>
    <w:rsid w:val="00967923"/>
    <w:rsid w:val="0097015E"/>
    <w:rsid w:val="00970510"/>
    <w:rsid w:val="009707CB"/>
    <w:rsid w:val="00970E45"/>
    <w:rsid w:val="00972DB6"/>
    <w:rsid w:val="00973217"/>
    <w:rsid w:val="009737CC"/>
    <w:rsid w:val="0097386A"/>
    <w:rsid w:val="00973EC2"/>
    <w:rsid w:val="00973F5C"/>
    <w:rsid w:val="00974301"/>
    <w:rsid w:val="00974A8D"/>
    <w:rsid w:val="0097560E"/>
    <w:rsid w:val="00976B41"/>
    <w:rsid w:val="00980120"/>
    <w:rsid w:val="0098053C"/>
    <w:rsid w:val="00980E7B"/>
    <w:rsid w:val="009829E6"/>
    <w:rsid w:val="0098341F"/>
    <w:rsid w:val="00983A07"/>
    <w:rsid w:val="00984B2F"/>
    <w:rsid w:val="00985265"/>
    <w:rsid w:val="00987773"/>
    <w:rsid w:val="00990A9E"/>
    <w:rsid w:val="00991055"/>
    <w:rsid w:val="00991F57"/>
    <w:rsid w:val="0099225D"/>
    <w:rsid w:val="00993064"/>
    <w:rsid w:val="00994C87"/>
    <w:rsid w:val="00994FDC"/>
    <w:rsid w:val="00996BA9"/>
    <w:rsid w:val="00996C63"/>
    <w:rsid w:val="00996DB8"/>
    <w:rsid w:val="009A1951"/>
    <w:rsid w:val="009A382F"/>
    <w:rsid w:val="009A38AA"/>
    <w:rsid w:val="009A4079"/>
    <w:rsid w:val="009A5CAA"/>
    <w:rsid w:val="009A5D03"/>
    <w:rsid w:val="009A6F02"/>
    <w:rsid w:val="009B1A70"/>
    <w:rsid w:val="009B3D5E"/>
    <w:rsid w:val="009B51B6"/>
    <w:rsid w:val="009B5C65"/>
    <w:rsid w:val="009B7E67"/>
    <w:rsid w:val="009B7FB7"/>
    <w:rsid w:val="009C0414"/>
    <w:rsid w:val="009C0B6F"/>
    <w:rsid w:val="009C15C9"/>
    <w:rsid w:val="009C1958"/>
    <w:rsid w:val="009C1966"/>
    <w:rsid w:val="009C22FD"/>
    <w:rsid w:val="009C359D"/>
    <w:rsid w:val="009C47F8"/>
    <w:rsid w:val="009D032F"/>
    <w:rsid w:val="009D1070"/>
    <w:rsid w:val="009D17A1"/>
    <w:rsid w:val="009D27B4"/>
    <w:rsid w:val="009D2DD1"/>
    <w:rsid w:val="009D4090"/>
    <w:rsid w:val="009D4FBF"/>
    <w:rsid w:val="009D6246"/>
    <w:rsid w:val="009D67DD"/>
    <w:rsid w:val="009D7A21"/>
    <w:rsid w:val="009E01F3"/>
    <w:rsid w:val="009E06FF"/>
    <w:rsid w:val="009E085F"/>
    <w:rsid w:val="009E26F6"/>
    <w:rsid w:val="009E38A8"/>
    <w:rsid w:val="009E6474"/>
    <w:rsid w:val="009E7C83"/>
    <w:rsid w:val="009E7CE7"/>
    <w:rsid w:val="009E7D16"/>
    <w:rsid w:val="009F10A1"/>
    <w:rsid w:val="009F1DE0"/>
    <w:rsid w:val="009F27E8"/>
    <w:rsid w:val="009F3737"/>
    <w:rsid w:val="009F3DB5"/>
    <w:rsid w:val="009F4CF4"/>
    <w:rsid w:val="009F6708"/>
    <w:rsid w:val="00A00811"/>
    <w:rsid w:val="00A00B0C"/>
    <w:rsid w:val="00A017C6"/>
    <w:rsid w:val="00A03118"/>
    <w:rsid w:val="00A052D9"/>
    <w:rsid w:val="00A06056"/>
    <w:rsid w:val="00A063AF"/>
    <w:rsid w:val="00A0705B"/>
    <w:rsid w:val="00A073B9"/>
    <w:rsid w:val="00A11D67"/>
    <w:rsid w:val="00A1222E"/>
    <w:rsid w:val="00A12B14"/>
    <w:rsid w:val="00A15163"/>
    <w:rsid w:val="00A15366"/>
    <w:rsid w:val="00A15F3C"/>
    <w:rsid w:val="00A1698F"/>
    <w:rsid w:val="00A16C98"/>
    <w:rsid w:val="00A20422"/>
    <w:rsid w:val="00A22000"/>
    <w:rsid w:val="00A22847"/>
    <w:rsid w:val="00A22BA7"/>
    <w:rsid w:val="00A23924"/>
    <w:rsid w:val="00A246D1"/>
    <w:rsid w:val="00A30162"/>
    <w:rsid w:val="00A308D1"/>
    <w:rsid w:val="00A30F44"/>
    <w:rsid w:val="00A32C65"/>
    <w:rsid w:val="00A366B7"/>
    <w:rsid w:val="00A37A24"/>
    <w:rsid w:val="00A407D8"/>
    <w:rsid w:val="00A40BFE"/>
    <w:rsid w:val="00A40E8A"/>
    <w:rsid w:val="00A410CF"/>
    <w:rsid w:val="00A434C0"/>
    <w:rsid w:val="00A452B3"/>
    <w:rsid w:val="00A4548F"/>
    <w:rsid w:val="00A463D8"/>
    <w:rsid w:val="00A50541"/>
    <w:rsid w:val="00A5142D"/>
    <w:rsid w:val="00A5344D"/>
    <w:rsid w:val="00A53CBA"/>
    <w:rsid w:val="00A53DC8"/>
    <w:rsid w:val="00A54760"/>
    <w:rsid w:val="00A54F20"/>
    <w:rsid w:val="00A55167"/>
    <w:rsid w:val="00A558A1"/>
    <w:rsid w:val="00A55A3F"/>
    <w:rsid w:val="00A56DF8"/>
    <w:rsid w:val="00A5702B"/>
    <w:rsid w:val="00A6030C"/>
    <w:rsid w:val="00A60E0C"/>
    <w:rsid w:val="00A6169F"/>
    <w:rsid w:val="00A6393B"/>
    <w:rsid w:val="00A6481F"/>
    <w:rsid w:val="00A6507B"/>
    <w:rsid w:val="00A6564E"/>
    <w:rsid w:val="00A672C5"/>
    <w:rsid w:val="00A70839"/>
    <w:rsid w:val="00A70AA4"/>
    <w:rsid w:val="00A716DD"/>
    <w:rsid w:val="00A72845"/>
    <w:rsid w:val="00A74464"/>
    <w:rsid w:val="00A75027"/>
    <w:rsid w:val="00A76C33"/>
    <w:rsid w:val="00A778DD"/>
    <w:rsid w:val="00A80A15"/>
    <w:rsid w:val="00A818CF"/>
    <w:rsid w:val="00A825D6"/>
    <w:rsid w:val="00A825EF"/>
    <w:rsid w:val="00A827E0"/>
    <w:rsid w:val="00A83214"/>
    <w:rsid w:val="00A8341A"/>
    <w:rsid w:val="00A84023"/>
    <w:rsid w:val="00A86405"/>
    <w:rsid w:val="00A86B1D"/>
    <w:rsid w:val="00A8717B"/>
    <w:rsid w:val="00A8732D"/>
    <w:rsid w:val="00A87CA7"/>
    <w:rsid w:val="00A904DA"/>
    <w:rsid w:val="00A90B5E"/>
    <w:rsid w:val="00A90D25"/>
    <w:rsid w:val="00A93255"/>
    <w:rsid w:val="00A95541"/>
    <w:rsid w:val="00A958F2"/>
    <w:rsid w:val="00A97C4A"/>
    <w:rsid w:val="00AA0451"/>
    <w:rsid w:val="00AA2DB0"/>
    <w:rsid w:val="00AA474B"/>
    <w:rsid w:val="00AA58A9"/>
    <w:rsid w:val="00AA5A73"/>
    <w:rsid w:val="00AA64C6"/>
    <w:rsid w:val="00AA760F"/>
    <w:rsid w:val="00AB1445"/>
    <w:rsid w:val="00AB327F"/>
    <w:rsid w:val="00AC06FA"/>
    <w:rsid w:val="00AC0E62"/>
    <w:rsid w:val="00AC1052"/>
    <w:rsid w:val="00AC24E4"/>
    <w:rsid w:val="00AC2FED"/>
    <w:rsid w:val="00AC4734"/>
    <w:rsid w:val="00AC558A"/>
    <w:rsid w:val="00AC646D"/>
    <w:rsid w:val="00AC6774"/>
    <w:rsid w:val="00AD0754"/>
    <w:rsid w:val="00AD0791"/>
    <w:rsid w:val="00AD12E8"/>
    <w:rsid w:val="00AD2A79"/>
    <w:rsid w:val="00AD2AC3"/>
    <w:rsid w:val="00AD3D7B"/>
    <w:rsid w:val="00AD42B5"/>
    <w:rsid w:val="00AD4B1D"/>
    <w:rsid w:val="00AD662D"/>
    <w:rsid w:val="00AD6E6F"/>
    <w:rsid w:val="00AE0620"/>
    <w:rsid w:val="00AE1410"/>
    <w:rsid w:val="00AE198F"/>
    <w:rsid w:val="00AE1D67"/>
    <w:rsid w:val="00AE2472"/>
    <w:rsid w:val="00AE3524"/>
    <w:rsid w:val="00AE37D0"/>
    <w:rsid w:val="00AE40F3"/>
    <w:rsid w:val="00AE5BE5"/>
    <w:rsid w:val="00AE6274"/>
    <w:rsid w:val="00AE6306"/>
    <w:rsid w:val="00AE6B47"/>
    <w:rsid w:val="00AE7106"/>
    <w:rsid w:val="00AE7316"/>
    <w:rsid w:val="00AF0D49"/>
    <w:rsid w:val="00AF14E3"/>
    <w:rsid w:val="00AF2D5E"/>
    <w:rsid w:val="00AF4462"/>
    <w:rsid w:val="00AF5311"/>
    <w:rsid w:val="00AF57B5"/>
    <w:rsid w:val="00AF624A"/>
    <w:rsid w:val="00AF7C36"/>
    <w:rsid w:val="00AF7C39"/>
    <w:rsid w:val="00B00194"/>
    <w:rsid w:val="00B00955"/>
    <w:rsid w:val="00B00A33"/>
    <w:rsid w:val="00B00DEB"/>
    <w:rsid w:val="00B01257"/>
    <w:rsid w:val="00B015BB"/>
    <w:rsid w:val="00B029A4"/>
    <w:rsid w:val="00B02BEB"/>
    <w:rsid w:val="00B02F32"/>
    <w:rsid w:val="00B05E46"/>
    <w:rsid w:val="00B069D6"/>
    <w:rsid w:val="00B114DA"/>
    <w:rsid w:val="00B11EE3"/>
    <w:rsid w:val="00B11F91"/>
    <w:rsid w:val="00B125C0"/>
    <w:rsid w:val="00B14B20"/>
    <w:rsid w:val="00B1546A"/>
    <w:rsid w:val="00B15A1B"/>
    <w:rsid w:val="00B15F8B"/>
    <w:rsid w:val="00B1688E"/>
    <w:rsid w:val="00B168C4"/>
    <w:rsid w:val="00B168CA"/>
    <w:rsid w:val="00B20C4E"/>
    <w:rsid w:val="00B20E49"/>
    <w:rsid w:val="00B21460"/>
    <w:rsid w:val="00B2153F"/>
    <w:rsid w:val="00B21C3D"/>
    <w:rsid w:val="00B21F3C"/>
    <w:rsid w:val="00B22547"/>
    <w:rsid w:val="00B236E4"/>
    <w:rsid w:val="00B238DA"/>
    <w:rsid w:val="00B23B79"/>
    <w:rsid w:val="00B24A4E"/>
    <w:rsid w:val="00B24FD6"/>
    <w:rsid w:val="00B274D4"/>
    <w:rsid w:val="00B308CF"/>
    <w:rsid w:val="00B336FB"/>
    <w:rsid w:val="00B34350"/>
    <w:rsid w:val="00B344D8"/>
    <w:rsid w:val="00B34673"/>
    <w:rsid w:val="00B3469E"/>
    <w:rsid w:val="00B347F5"/>
    <w:rsid w:val="00B35DC9"/>
    <w:rsid w:val="00B36C0A"/>
    <w:rsid w:val="00B37532"/>
    <w:rsid w:val="00B43370"/>
    <w:rsid w:val="00B44126"/>
    <w:rsid w:val="00B456DB"/>
    <w:rsid w:val="00B45965"/>
    <w:rsid w:val="00B4602D"/>
    <w:rsid w:val="00B50302"/>
    <w:rsid w:val="00B50D28"/>
    <w:rsid w:val="00B517BA"/>
    <w:rsid w:val="00B51A88"/>
    <w:rsid w:val="00B51B10"/>
    <w:rsid w:val="00B5252B"/>
    <w:rsid w:val="00B52C66"/>
    <w:rsid w:val="00B53A62"/>
    <w:rsid w:val="00B5495F"/>
    <w:rsid w:val="00B54C03"/>
    <w:rsid w:val="00B55B20"/>
    <w:rsid w:val="00B56F62"/>
    <w:rsid w:val="00B573D1"/>
    <w:rsid w:val="00B57794"/>
    <w:rsid w:val="00B62A57"/>
    <w:rsid w:val="00B62F9E"/>
    <w:rsid w:val="00B63155"/>
    <w:rsid w:val="00B63491"/>
    <w:rsid w:val="00B63855"/>
    <w:rsid w:val="00B64B4D"/>
    <w:rsid w:val="00B6547E"/>
    <w:rsid w:val="00B65A4F"/>
    <w:rsid w:val="00B66C19"/>
    <w:rsid w:val="00B67ED5"/>
    <w:rsid w:val="00B71037"/>
    <w:rsid w:val="00B72BA1"/>
    <w:rsid w:val="00B732E7"/>
    <w:rsid w:val="00B740C3"/>
    <w:rsid w:val="00B74259"/>
    <w:rsid w:val="00B752C0"/>
    <w:rsid w:val="00B76ACD"/>
    <w:rsid w:val="00B8016E"/>
    <w:rsid w:val="00B81BA4"/>
    <w:rsid w:val="00B8352B"/>
    <w:rsid w:val="00B835EC"/>
    <w:rsid w:val="00B84019"/>
    <w:rsid w:val="00B8410E"/>
    <w:rsid w:val="00B84D3A"/>
    <w:rsid w:val="00B853BF"/>
    <w:rsid w:val="00B8555B"/>
    <w:rsid w:val="00B8590B"/>
    <w:rsid w:val="00B86C06"/>
    <w:rsid w:val="00B87945"/>
    <w:rsid w:val="00B87C10"/>
    <w:rsid w:val="00B90850"/>
    <w:rsid w:val="00B91780"/>
    <w:rsid w:val="00B932CC"/>
    <w:rsid w:val="00B9360C"/>
    <w:rsid w:val="00B93792"/>
    <w:rsid w:val="00B94EDC"/>
    <w:rsid w:val="00B95405"/>
    <w:rsid w:val="00B95961"/>
    <w:rsid w:val="00B96B42"/>
    <w:rsid w:val="00BA08CE"/>
    <w:rsid w:val="00BA0FC1"/>
    <w:rsid w:val="00BA1255"/>
    <w:rsid w:val="00BA1A9A"/>
    <w:rsid w:val="00BA219A"/>
    <w:rsid w:val="00BA42DB"/>
    <w:rsid w:val="00BA51AD"/>
    <w:rsid w:val="00BA77D8"/>
    <w:rsid w:val="00BA7B12"/>
    <w:rsid w:val="00BB082B"/>
    <w:rsid w:val="00BB21FA"/>
    <w:rsid w:val="00BB24DF"/>
    <w:rsid w:val="00BB2B86"/>
    <w:rsid w:val="00BB2CBF"/>
    <w:rsid w:val="00BB50F9"/>
    <w:rsid w:val="00BB58A8"/>
    <w:rsid w:val="00BB58F7"/>
    <w:rsid w:val="00BB67A3"/>
    <w:rsid w:val="00BB6B8C"/>
    <w:rsid w:val="00BB6E30"/>
    <w:rsid w:val="00BB78B6"/>
    <w:rsid w:val="00BC2931"/>
    <w:rsid w:val="00BC4339"/>
    <w:rsid w:val="00BC540A"/>
    <w:rsid w:val="00BC5E73"/>
    <w:rsid w:val="00BC6B83"/>
    <w:rsid w:val="00BC75FE"/>
    <w:rsid w:val="00BC7FC6"/>
    <w:rsid w:val="00BD0DEC"/>
    <w:rsid w:val="00BD1A04"/>
    <w:rsid w:val="00BD2646"/>
    <w:rsid w:val="00BD2C27"/>
    <w:rsid w:val="00BD2F84"/>
    <w:rsid w:val="00BD3327"/>
    <w:rsid w:val="00BD3E4E"/>
    <w:rsid w:val="00BD43A8"/>
    <w:rsid w:val="00BD43D1"/>
    <w:rsid w:val="00BD4BD1"/>
    <w:rsid w:val="00BD5948"/>
    <w:rsid w:val="00BD72AC"/>
    <w:rsid w:val="00BD72E0"/>
    <w:rsid w:val="00BE1772"/>
    <w:rsid w:val="00BE23A8"/>
    <w:rsid w:val="00BE25BB"/>
    <w:rsid w:val="00BE5873"/>
    <w:rsid w:val="00BE6BBE"/>
    <w:rsid w:val="00BE7096"/>
    <w:rsid w:val="00BF24FA"/>
    <w:rsid w:val="00BF2619"/>
    <w:rsid w:val="00BF5949"/>
    <w:rsid w:val="00BF5E96"/>
    <w:rsid w:val="00BF654D"/>
    <w:rsid w:val="00BF7737"/>
    <w:rsid w:val="00BF778A"/>
    <w:rsid w:val="00BF7A3C"/>
    <w:rsid w:val="00C0060D"/>
    <w:rsid w:val="00C028AB"/>
    <w:rsid w:val="00C02B39"/>
    <w:rsid w:val="00C05A39"/>
    <w:rsid w:val="00C074A8"/>
    <w:rsid w:val="00C07B29"/>
    <w:rsid w:val="00C10574"/>
    <w:rsid w:val="00C10E69"/>
    <w:rsid w:val="00C11E86"/>
    <w:rsid w:val="00C12998"/>
    <w:rsid w:val="00C14386"/>
    <w:rsid w:val="00C143BC"/>
    <w:rsid w:val="00C161BD"/>
    <w:rsid w:val="00C1688B"/>
    <w:rsid w:val="00C16B20"/>
    <w:rsid w:val="00C17B8B"/>
    <w:rsid w:val="00C17F82"/>
    <w:rsid w:val="00C2242B"/>
    <w:rsid w:val="00C2382E"/>
    <w:rsid w:val="00C240AC"/>
    <w:rsid w:val="00C24146"/>
    <w:rsid w:val="00C24801"/>
    <w:rsid w:val="00C2486B"/>
    <w:rsid w:val="00C259A8"/>
    <w:rsid w:val="00C303FC"/>
    <w:rsid w:val="00C30F70"/>
    <w:rsid w:val="00C31DBD"/>
    <w:rsid w:val="00C3359B"/>
    <w:rsid w:val="00C33DB5"/>
    <w:rsid w:val="00C33EE9"/>
    <w:rsid w:val="00C3407B"/>
    <w:rsid w:val="00C3455E"/>
    <w:rsid w:val="00C34AE5"/>
    <w:rsid w:val="00C3615C"/>
    <w:rsid w:val="00C40C74"/>
    <w:rsid w:val="00C44386"/>
    <w:rsid w:val="00C44E5A"/>
    <w:rsid w:val="00C45906"/>
    <w:rsid w:val="00C4629A"/>
    <w:rsid w:val="00C472C0"/>
    <w:rsid w:val="00C47742"/>
    <w:rsid w:val="00C50E50"/>
    <w:rsid w:val="00C522C0"/>
    <w:rsid w:val="00C53661"/>
    <w:rsid w:val="00C557BD"/>
    <w:rsid w:val="00C56E9F"/>
    <w:rsid w:val="00C576E5"/>
    <w:rsid w:val="00C60D6C"/>
    <w:rsid w:val="00C612DD"/>
    <w:rsid w:val="00C61B01"/>
    <w:rsid w:val="00C6201D"/>
    <w:rsid w:val="00C6434D"/>
    <w:rsid w:val="00C7013C"/>
    <w:rsid w:val="00C71637"/>
    <w:rsid w:val="00C71FFF"/>
    <w:rsid w:val="00C73752"/>
    <w:rsid w:val="00C740E0"/>
    <w:rsid w:val="00C75F17"/>
    <w:rsid w:val="00C763DB"/>
    <w:rsid w:val="00C775E4"/>
    <w:rsid w:val="00C8058A"/>
    <w:rsid w:val="00C80956"/>
    <w:rsid w:val="00C80D02"/>
    <w:rsid w:val="00C82F56"/>
    <w:rsid w:val="00C832EF"/>
    <w:rsid w:val="00C838BE"/>
    <w:rsid w:val="00C84106"/>
    <w:rsid w:val="00C844D5"/>
    <w:rsid w:val="00C85838"/>
    <w:rsid w:val="00C86845"/>
    <w:rsid w:val="00C87252"/>
    <w:rsid w:val="00C9022F"/>
    <w:rsid w:val="00C91002"/>
    <w:rsid w:val="00C93135"/>
    <w:rsid w:val="00C94BBF"/>
    <w:rsid w:val="00C94DAC"/>
    <w:rsid w:val="00C95104"/>
    <w:rsid w:val="00CA0527"/>
    <w:rsid w:val="00CA1A60"/>
    <w:rsid w:val="00CA1CFE"/>
    <w:rsid w:val="00CA5C21"/>
    <w:rsid w:val="00CA7D82"/>
    <w:rsid w:val="00CA7FC3"/>
    <w:rsid w:val="00CB0DC9"/>
    <w:rsid w:val="00CB2605"/>
    <w:rsid w:val="00CB2774"/>
    <w:rsid w:val="00CB3828"/>
    <w:rsid w:val="00CB3EC3"/>
    <w:rsid w:val="00CB41AF"/>
    <w:rsid w:val="00CB6671"/>
    <w:rsid w:val="00CB6931"/>
    <w:rsid w:val="00CB6A3A"/>
    <w:rsid w:val="00CC0CC3"/>
    <w:rsid w:val="00CC280B"/>
    <w:rsid w:val="00CC321D"/>
    <w:rsid w:val="00CC5DFD"/>
    <w:rsid w:val="00CC789F"/>
    <w:rsid w:val="00CC7EFC"/>
    <w:rsid w:val="00CC7F2C"/>
    <w:rsid w:val="00CD2587"/>
    <w:rsid w:val="00CD3699"/>
    <w:rsid w:val="00CD3B8C"/>
    <w:rsid w:val="00CD493D"/>
    <w:rsid w:val="00CD652B"/>
    <w:rsid w:val="00CD6E61"/>
    <w:rsid w:val="00CD6EEF"/>
    <w:rsid w:val="00CD72E9"/>
    <w:rsid w:val="00CE0395"/>
    <w:rsid w:val="00CE0A6C"/>
    <w:rsid w:val="00CE254A"/>
    <w:rsid w:val="00CE266F"/>
    <w:rsid w:val="00CE2AF0"/>
    <w:rsid w:val="00CE4A94"/>
    <w:rsid w:val="00CE5406"/>
    <w:rsid w:val="00CE5998"/>
    <w:rsid w:val="00CE5D3E"/>
    <w:rsid w:val="00CF12DA"/>
    <w:rsid w:val="00CF1DA2"/>
    <w:rsid w:val="00CF3A22"/>
    <w:rsid w:val="00CF4060"/>
    <w:rsid w:val="00CF477D"/>
    <w:rsid w:val="00CF5337"/>
    <w:rsid w:val="00CF58F8"/>
    <w:rsid w:val="00CF638E"/>
    <w:rsid w:val="00CF6974"/>
    <w:rsid w:val="00CF7125"/>
    <w:rsid w:val="00D00E05"/>
    <w:rsid w:val="00D026E8"/>
    <w:rsid w:val="00D0382D"/>
    <w:rsid w:val="00D04E22"/>
    <w:rsid w:val="00D05A33"/>
    <w:rsid w:val="00D05C2C"/>
    <w:rsid w:val="00D07458"/>
    <w:rsid w:val="00D11DE2"/>
    <w:rsid w:val="00D1332C"/>
    <w:rsid w:val="00D13D5D"/>
    <w:rsid w:val="00D1557C"/>
    <w:rsid w:val="00D15B92"/>
    <w:rsid w:val="00D16032"/>
    <w:rsid w:val="00D16385"/>
    <w:rsid w:val="00D16CFE"/>
    <w:rsid w:val="00D1792E"/>
    <w:rsid w:val="00D20667"/>
    <w:rsid w:val="00D20A0E"/>
    <w:rsid w:val="00D20D41"/>
    <w:rsid w:val="00D2170F"/>
    <w:rsid w:val="00D2253E"/>
    <w:rsid w:val="00D22AD3"/>
    <w:rsid w:val="00D231CE"/>
    <w:rsid w:val="00D235D9"/>
    <w:rsid w:val="00D238C9"/>
    <w:rsid w:val="00D25125"/>
    <w:rsid w:val="00D25E47"/>
    <w:rsid w:val="00D26E45"/>
    <w:rsid w:val="00D27DF2"/>
    <w:rsid w:val="00D318D9"/>
    <w:rsid w:val="00D3199B"/>
    <w:rsid w:val="00D31C3E"/>
    <w:rsid w:val="00D33FDF"/>
    <w:rsid w:val="00D407FD"/>
    <w:rsid w:val="00D40916"/>
    <w:rsid w:val="00D40A33"/>
    <w:rsid w:val="00D42092"/>
    <w:rsid w:val="00D44163"/>
    <w:rsid w:val="00D4515C"/>
    <w:rsid w:val="00D4529C"/>
    <w:rsid w:val="00D465FE"/>
    <w:rsid w:val="00D46DF3"/>
    <w:rsid w:val="00D46EF0"/>
    <w:rsid w:val="00D507E8"/>
    <w:rsid w:val="00D50C1F"/>
    <w:rsid w:val="00D517B5"/>
    <w:rsid w:val="00D520A2"/>
    <w:rsid w:val="00D5298D"/>
    <w:rsid w:val="00D5319B"/>
    <w:rsid w:val="00D531D6"/>
    <w:rsid w:val="00D53CA1"/>
    <w:rsid w:val="00D53DD1"/>
    <w:rsid w:val="00D5462F"/>
    <w:rsid w:val="00D55247"/>
    <w:rsid w:val="00D55A4F"/>
    <w:rsid w:val="00D564F6"/>
    <w:rsid w:val="00D56655"/>
    <w:rsid w:val="00D5776D"/>
    <w:rsid w:val="00D60EAA"/>
    <w:rsid w:val="00D61813"/>
    <w:rsid w:val="00D625E5"/>
    <w:rsid w:val="00D62E64"/>
    <w:rsid w:val="00D63929"/>
    <w:rsid w:val="00D6674F"/>
    <w:rsid w:val="00D70353"/>
    <w:rsid w:val="00D705E1"/>
    <w:rsid w:val="00D71C00"/>
    <w:rsid w:val="00D72671"/>
    <w:rsid w:val="00D72986"/>
    <w:rsid w:val="00D730D8"/>
    <w:rsid w:val="00D731DC"/>
    <w:rsid w:val="00D735EB"/>
    <w:rsid w:val="00D761EF"/>
    <w:rsid w:val="00D7680B"/>
    <w:rsid w:val="00D769BA"/>
    <w:rsid w:val="00D77B60"/>
    <w:rsid w:val="00D77BEE"/>
    <w:rsid w:val="00D809B8"/>
    <w:rsid w:val="00D814F4"/>
    <w:rsid w:val="00D821FA"/>
    <w:rsid w:val="00D827CB"/>
    <w:rsid w:val="00D8369C"/>
    <w:rsid w:val="00D84F61"/>
    <w:rsid w:val="00D87284"/>
    <w:rsid w:val="00D87926"/>
    <w:rsid w:val="00D90175"/>
    <w:rsid w:val="00D9258E"/>
    <w:rsid w:val="00D9359F"/>
    <w:rsid w:val="00D9406D"/>
    <w:rsid w:val="00D946D3"/>
    <w:rsid w:val="00D94D3D"/>
    <w:rsid w:val="00D96231"/>
    <w:rsid w:val="00DA02D1"/>
    <w:rsid w:val="00DA0646"/>
    <w:rsid w:val="00DA0AC4"/>
    <w:rsid w:val="00DA1445"/>
    <w:rsid w:val="00DA2334"/>
    <w:rsid w:val="00DA2DF2"/>
    <w:rsid w:val="00DA2FBC"/>
    <w:rsid w:val="00DA3F86"/>
    <w:rsid w:val="00DA5651"/>
    <w:rsid w:val="00DA6571"/>
    <w:rsid w:val="00DA6FDF"/>
    <w:rsid w:val="00DB0328"/>
    <w:rsid w:val="00DB3169"/>
    <w:rsid w:val="00DB46FF"/>
    <w:rsid w:val="00DB4F2B"/>
    <w:rsid w:val="00DB522F"/>
    <w:rsid w:val="00DB5293"/>
    <w:rsid w:val="00DB5816"/>
    <w:rsid w:val="00DB7098"/>
    <w:rsid w:val="00DB7E6F"/>
    <w:rsid w:val="00DC129F"/>
    <w:rsid w:val="00DC17EA"/>
    <w:rsid w:val="00DC3C8C"/>
    <w:rsid w:val="00DC4002"/>
    <w:rsid w:val="00DC4200"/>
    <w:rsid w:val="00DC4C68"/>
    <w:rsid w:val="00DC703B"/>
    <w:rsid w:val="00DC7ED7"/>
    <w:rsid w:val="00DD12D1"/>
    <w:rsid w:val="00DD1F74"/>
    <w:rsid w:val="00DD36C6"/>
    <w:rsid w:val="00DD6461"/>
    <w:rsid w:val="00DE015A"/>
    <w:rsid w:val="00DE01F7"/>
    <w:rsid w:val="00DE0795"/>
    <w:rsid w:val="00DE1DC0"/>
    <w:rsid w:val="00DE28A8"/>
    <w:rsid w:val="00DE3044"/>
    <w:rsid w:val="00DE3922"/>
    <w:rsid w:val="00DE41D1"/>
    <w:rsid w:val="00DE4988"/>
    <w:rsid w:val="00DE53DE"/>
    <w:rsid w:val="00DE5A36"/>
    <w:rsid w:val="00DE6C9A"/>
    <w:rsid w:val="00DE765C"/>
    <w:rsid w:val="00DE772C"/>
    <w:rsid w:val="00DE7762"/>
    <w:rsid w:val="00DF0492"/>
    <w:rsid w:val="00DF152B"/>
    <w:rsid w:val="00DF17C7"/>
    <w:rsid w:val="00DF38D2"/>
    <w:rsid w:val="00DF56B8"/>
    <w:rsid w:val="00DF633A"/>
    <w:rsid w:val="00DF6732"/>
    <w:rsid w:val="00DF771B"/>
    <w:rsid w:val="00DF7CF2"/>
    <w:rsid w:val="00E00017"/>
    <w:rsid w:val="00E03500"/>
    <w:rsid w:val="00E03AA0"/>
    <w:rsid w:val="00E04C2D"/>
    <w:rsid w:val="00E05193"/>
    <w:rsid w:val="00E05DC2"/>
    <w:rsid w:val="00E05E14"/>
    <w:rsid w:val="00E063F8"/>
    <w:rsid w:val="00E07E64"/>
    <w:rsid w:val="00E10FB9"/>
    <w:rsid w:val="00E130F9"/>
    <w:rsid w:val="00E1363F"/>
    <w:rsid w:val="00E161E6"/>
    <w:rsid w:val="00E17AC9"/>
    <w:rsid w:val="00E20191"/>
    <w:rsid w:val="00E2094B"/>
    <w:rsid w:val="00E23620"/>
    <w:rsid w:val="00E24366"/>
    <w:rsid w:val="00E2461E"/>
    <w:rsid w:val="00E258F3"/>
    <w:rsid w:val="00E27438"/>
    <w:rsid w:val="00E27C02"/>
    <w:rsid w:val="00E30263"/>
    <w:rsid w:val="00E30F25"/>
    <w:rsid w:val="00E3236B"/>
    <w:rsid w:val="00E3278C"/>
    <w:rsid w:val="00E3403B"/>
    <w:rsid w:val="00E34297"/>
    <w:rsid w:val="00E35580"/>
    <w:rsid w:val="00E406B5"/>
    <w:rsid w:val="00E41E8B"/>
    <w:rsid w:val="00E41F4E"/>
    <w:rsid w:val="00E4266E"/>
    <w:rsid w:val="00E427C8"/>
    <w:rsid w:val="00E427DC"/>
    <w:rsid w:val="00E43B8F"/>
    <w:rsid w:val="00E445C5"/>
    <w:rsid w:val="00E447C3"/>
    <w:rsid w:val="00E447F8"/>
    <w:rsid w:val="00E44CD0"/>
    <w:rsid w:val="00E45CA0"/>
    <w:rsid w:val="00E47496"/>
    <w:rsid w:val="00E50585"/>
    <w:rsid w:val="00E5070C"/>
    <w:rsid w:val="00E50CED"/>
    <w:rsid w:val="00E51F1C"/>
    <w:rsid w:val="00E51F27"/>
    <w:rsid w:val="00E528D4"/>
    <w:rsid w:val="00E52AF5"/>
    <w:rsid w:val="00E52DCF"/>
    <w:rsid w:val="00E52EE5"/>
    <w:rsid w:val="00E52F13"/>
    <w:rsid w:val="00E538BC"/>
    <w:rsid w:val="00E5396C"/>
    <w:rsid w:val="00E5565C"/>
    <w:rsid w:val="00E55768"/>
    <w:rsid w:val="00E55F87"/>
    <w:rsid w:val="00E56774"/>
    <w:rsid w:val="00E57926"/>
    <w:rsid w:val="00E57C7B"/>
    <w:rsid w:val="00E600E6"/>
    <w:rsid w:val="00E60AC6"/>
    <w:rsid w:val="00E61E94"/>
    <w:rsid w:val="00E62B83"/>
    <w:rsid w:val="00E6332C"/>
    <w:rsid w:val="00E65B40"/>
    <w:rsid w:val="00E65B49"/>
    <w:rsid w:val="00E666EE"/>
    <w:rsid w:val="00E70115"/>
    <w:rsid w:val="00E704D6"/>
    <w:rsid w:val="00E70985"/>
    <w:rsid w:val="00E714F7"/>
    <w:rsid w:val="00E74771"/>
    <w:rsid w:val="00E7516B"/>
    <w:rsid w:val="00E7611D"/>
    <w:rsid w:val="00E76A6D"/>
    <w:rsid w:val="00E7760C"/>
    <w:rsid w:val="00E80083"/>
    <w:rsid w:val="00E830DC"/>
    <w:rsid w:val="00E83623"/>
    <w:rsid w:val="00E83732"/>
    <w:rsid w:val="00E85236"/>
    <w:rsid w:val="00E85445"/>
    <w:rsid w:val="00E85648"/>
    <w:rsid w:val="00E8757E"/>
    <w:rsid w:val="00E90B7F"/>
    <w:rsid w:val="00E92DD4"/>
    <w:rsid w:val="00E93042"/>
    <w:rsid w:val="00E96A1F"/>
    <w:rsid w:val="00E97EA1"/>
    <w:rsid w:val="00EA1E8E"/>
    <w:rsid w:val="00EA2B54"/>
    <w:rsid w:val="00EA316C"/>
    <w:rsid w:val="00EA464A"/>
    <w:rsid w:val="00EB0299"/>
    <w:rsid w:val="00EB2690"/>
    <w:rsid w:val="00EB3BC9"/>
    <w:rsid w:val="00EB5677"/>
    <w:rsid w:val="00EB5F3D"/>
    <w:rsid w:val="00EB684B"/>
    <w:rsid w:val="00EB6C09"/>
    <w:rsid w:val="00EB6F11"/>
    <w:rsid w:val="00EB793F"/>
    <w:rsid w:val="00EB7D41"/>
    <w:rsid w:val="00EC011D"/>
    <w:rsid w:val="00EC150D"/>
    <w:rsid w:val="00EC2697"/>
    <w:rsid w:val="00EC452C"/>
    <w:rsid w:val="00EC7803"/>
    <w:rsid w:val="00ED21D6"/>
    <w:rsid w:val="00ED36E3"/>
    <w:rsid w:val="00ED3879"/>
    <w:rsid w:val="00ED3AD5"/>
    <w:rsid w:val="00ED45CD"/>
    <w:rsid w:val="00ED4E19"/>
    <w:rsid w:val="00ED5545"/>
    <w:rsid w:val="00ED615C"/>
    <w:rsid w:val="00ED672F"/>
    <w:rsid w:val="00EE0873"/>
    <w:rsid w:val="00EE0874"/>
    <w:rsid w:val="00EE0AD1"/>
    <w:rsid w:val="00EE1186"/>
    <w:rsid w:val="00EE1B1C"/>
    <w:rsid w:val="00EE1CEE"/>
    <w:rsid w:val="00EE2FCC"/>
    <w:rsid w:val="00EE408F"/>
    <w:rsid w:val="00EE40FF"/>
    <w:rsid w:val="00EF0CC7"/>
    <w:rsid w:val="00EF0D50"/>
    <w:rsid w:val="00EF1C50"/>
    <w:rsid w:val="00EF1F4B"/>
    <w:rsid w:val="00EF3030"/>
    <w:rsid w:val="00EF3414"/>
    <w:rsid w:val="00EF449C"/>
    <w:rsid w:val="00EF4ECC"/>
    <w:rsid w:val="00EF4F12"/>
    <w:rsid w:val="00EF6378"/>
    <w:rsid w:val="00EF694D"/>
    <w:rsid w:val="00F00761"/>
    <w:rsid w:val="00F00B0D"/>
    <w:rsid w:val="00F013E4"/>
    <w:rsid w:val="00F01B38"/>
    <w:rsid w:val="00F025A2"/>
    <w:rsid w:val="00F043D7"/>
    <w:rsid w:val="00F0459B"/>
    <w:rsid w:val="00F04B6E"/>
    <w:rsid w:val="00F04DD0"/>
    <w:rsid w:val="00F05204"/>
    <w:rsid w:val="00F05229"/>
    <w:rsid w:val="00F061F3"/>
    <w:rsid w:val="00F07039"/>
    <w:rsid w:val="00F07B6B"/>
    <w:rsid w:val="00F1346B"/>
    <w:rsid w:val="00F14050"/>
    <w:rsid w:val="00F168AD"/>
    <w:rsid w:val="00F16A99"/>
    <w:rsid w:val="00F209CA"/>
    <w:rsid w:val="00F21EA5"/>
    <w:rsid w:val="00F236EB"/>
    <w:rsid w:val="00F2411A"/>
    <w:rsid w:val="00F254C3"/>
    <w:rsid w:val="00F256FF"/>
    <w:rsid w:val="00F263A6"/>
    <w:rsid w:val="00F3005B"/>
    <w:rsid w:val="00F3216E"/>
    <w:rsid w:val="00F33B6E"/>
    <w:rsid w:val="00F347BD"/>
    <w:rsid w:val="00F35ECD"/>
    <w:rsid w:val="00F36063"/>
    <w:rsid w:val="00F37991"/>
    <w:rsid w:val="00F408FD"/>
    <w:rsid w:val="00F40DBB"/>
    <w:rsid w:val="00F40E0F"/>
    <w:rsid w:val="00F41674"/>
    <w:rsid w:val="00F42376"/>
    <w:rsid w:val="00F44485"/>
    <w:rsid w:val="00F45A7D"/>
    <w:rsid w:val="00F46013"/>
    <w:rsid w:val="00F462C2"/>
    <w:rsid w:val="00F47495"/>
    <w:rsid w:val="00F477F5"/>
    <w:rsid w:val="00F50D19"/>
    <w:rsid w:val="00F515C5"/>
    <w:rsid w:val="00F524CD"/>
    <w:rsid w:val="00F53797"/>
    <w:rsid w:val="00F54571"/>
    <w:rsid w:val="00F548B9"/>
    <w:rsid w:val="00F54C56"/>
    <w:rsid w:val="00F54EE0"/>
    <w:rsid w:val="00F5529D"/>
    <w:rsid w:val="00F5544C"/>
    <w:rsid w:val="00F5580B"/>
    <w:rsid w:val="00F574C5"/>
    <w:rsid w:val="00F63818"/>
    <w:rsid w:val="00F64FD2"/>
    <w:rsid w:val="00F66661"/>
    <w:rsid w:val="00F671BB"/>
    <w:rsid w:val="00F71F64"/>
    <w:rsid w:val="00F72923"/>
    <w:rsid w:val="00F73CE7"/>
    <w:rsid w:val="00F74250"/>
    <w:rsid w:val="00F750A0"/>
    <w:rsid w:val="00F767E0"/>
    <w:rsid w:val="00F773B5"/>
    <w:rsid w:val="00F77A4B"/>
    <w:rsid w:val="00F77F56"/>
    <w:rsid w:val="00F80D8E"/>
    <w:rsid w:val="00F81660"/>
    <w:rsid w:val="00F82786"/>
    <w:rsid w:val="00F83485"/>
    <w:rsid w:val="00F84003"/>
    <w:rsid w:val="00F852EA"/>
    <w:rsid w:val="00F85880"/>
    <w:rsid w:val="00F903A0"/>
    <w:rsid w:val="00F90897"/>
    <w:rsid w:val="00F9246F"/>
    <w:rsid w:val="00F93706"/>
    <w:rsid w:val="00F952A3"/>
    <w:rsid w:val="00F961FE"/>
    <w:rsid w:val="00F96670"/>
    <w:rsid w:val="00FA02FA"/>
    <w:rsid w:val="00FA0E1C"/>
    <w:rsid w:val="00FA155C"/>
    <w:rsid w:val="00FA3A14"/>
    <w:rsid w:val="00FA40CA"/>
    <w:rsid w:val="00FA5475"/>
    <w:rsid w:val="00FA5565"/>
    <w:rsid w:val="00FA6628"/>
    <w:rsid w:val="00FA6F9E"/>
    <w:rsid w:val="00FA7165"/>
    <w:rsid w:val="00FA78F3"/>
    <w:rsid w:val="00FA7BC0"/>
    <w:rsid w:val="00FB09B9"/>
    <w:rsid w:val="00FB299E"/>
    <w:rsid w:val="00FB3885"/>
    <w:rsid w:val="00FB46AC"/>
    <w:rsid w:val="00FB4A87"/>
    <w:rsid w:val="00FB5C02"/>
    <w:rsid w:val="00FB7B12"/>
    <w:rsid w:val="00FC0AC1"/>
    <w:rsid w:val="00FC1816"/>
    <w:rsid w:val="00FC20B7"/>
    <w:rsid w:val="00FC23A3"/>
    <w:rsid w:val="00FC2475"/>
    <w:rsid w:val="00FC2B6B"/>
    <w:rsid w:val="00FC2F09"/>
    <w:rsid w:val="00FC3AB8"/>
    <w:rsid w:val="00FC4758"/>
    <w:rsid w:val="00FC6096"/>
    <w:rsid w:val="00FD06C1"/>
    <w:rsid w:val="00FD1311"/>
    <w:rsid w:val="00FD2239"/>
    <w:rsid w:val="00FD238C"/>
    <w:rsid w:val="00FD23FD"/>
    <w:rsid w:val="00FD36CD"/>
    <w:rsid w:val="00FD3C1C"/>
    <w:rsid w:val="00FD3EF7"/>
    <w:rsid w:val="00FD5E63"/>
    <w:rsid w:val="00FD65FD"/>
    <w:rsid w:val="00FD77A9"/>
    <w:rsid w:val="00FE051A"/>
    <w:rsid w:val="00FE17BA"/>
    <w:rsid w:val="00FE286E"/>
    <w:rsid w:val="00FE3DFE"/>
    <w:rsid w:val="00FE5039"/>
    <w:rsid w:val="00FE536B"/>
    <w:rsid w:val="00FE5AD4"/>
    <w:rsid w:val="00FE6104"/>
    <w:rsid w:val="00FE63E3"/>
    <w:rsid w:val="00FE77D5"/>
    <w:rsid w:val="00FF0E0B"/>
    <w:rsid w:val="00FF2F4B"/>
    <w:rsid w:val="00FF3FB2"/>
    <w:rsid w:val="00FF4817"/>
    <w:rsid w:val="00FF52C4"/>
    <w:rsid w:val="00FF57D2"/>
    <w:rsid w:val="00FF6900"/>
    <w:rsid w:val="00FF74A6"/>
    <w:rsid w:val="00FF766B"/>
    <w:rsid w:val="00FF7985"/>
    <w:rsid w:val="00FF7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."/>
  <w:listSeparator w:val=","/>
  <w15:docId w15:val="{F02451E3-001A-42D7-9028-7453CF803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A84023"/>
    <w:pPr>
      <w:widowControl w:val="0"/>
      <w:jc w:val="both"/>
    </w:pPr>
    <w:rPr>
      <w:rFonts w:ascii="宋体"/>
      <w:kern w:val="2"/>
      <w:sz w:val="21"/>
      <w:szCs w:val="24"/>
    </w:rPr>
  </w:style>
  <w:style w:type="paragraph" w:styleId="1">
    <w:name w:val="heading 1"/>
    <w:aliases w:val="H1,PIM 1,h1"/>
    <w:basedOn w:val="a1"/>
    <w:next w:val="a1"/>
    <w:qFormat/>
    <w:rsid w:val="00DB46FF"/>
    <w:pPr>
      <w:keepLines/>
      <w:numPr>
        <w:numId w:val="1"/>
      </w:numPr>
      <w:adjustRightInd w:val="0"/>
      <w:snapToGrid w:val="0"/>
      <w:spacing w:before="360" w:line="360" w:lineRule="atLeast"/>
      <w:outlineLvl w:val="0"/>
    </w:pPr>
    <w:rPr>
      <w:rFonts w:ascii="Arial" w:eastAsia="黑体" w:hAnsi="Arial"/>
      <w:b/>
      <w:bCs/>
      <w:kern w:val="44"/>
      <w:sz w:val="30"/>
      <w:szCs w:val="44"/>
    </w:rPr>
  </w:style>
  <w:style w:type="paragraph" w:styleId="20">
    <w:name w:val="heading 2"/>
    <w:aliases w:val="h2,Heading 2 Hidden,Heading 2 CCBS,heading 2,第一章 标题 2,（一）,PIM2,H2,Titre3,HD2,sect 1.2,H21,sect 1.21,H22,sect 1.22,H211,sect 1.211,H23,sect 1.23,H212,sect 1.212,DO,Titre B,heading 2TOC,节,1.1  heading 2,h:2,h:2app,A,Header 2,Level 2 Head,2,l2"/>
    <w:basedOn w:val="a1"/>
    <w:next w:val="a1"/>
    <w:qFormat/>
    <w:rsid w:val="00DB46FF"/>
    <w:pPr>
      <w:keepLines/>
      <w:numPr>
        <w:ilvl w:val="1"/>
        <w:numId w:val="1"/>
      </w:numPr>
      <w:adjustRightInd w:val="0"/>
      <w:snapToGrid w:val="0"/>
      <w:spacing w:before="240" w:line="360" w:lineRule="atLeast"/>
      <w:outlineLvl w:val="1"/>
    </w:pPr>
    <w:rPr>
      <w:rFonts w:ascii="Arial" w:eastAsia="黑体" w:hAnsi="Arial"/>
      <w:b/>
      <w:bCs/>
      <w:sz w:val="28"/>
      <w:szCs w:val="32"/>
    </w:rPr>
  </w:style>
  <w:style w:type="paragraph" w:styleId="3">
    <w:name w:val="heading 3"/>
    <w:basedOn w:val="a1"/>
    <w:next w:val="a1"/>
    <w:link w:val="3Char"/>
    <w:qFormat/>
    <w:rsid w:val="00DB46FF"/>
    <w:pPr>
      <w:keepLines/>
      <w:numPr>
        <w:ilvl w:val="2"/>
        <w:numId w:val="1"/>
      </w:numPr>
      <w:adjustRightInd w:val="0"/>
      <w:snapToGrid w:val="0"/>
      <w:spacing w:before="240" w:line="360" w:lineRule="atLeast"/>
      <w:outlineLvl w:val="2"/>
    </w:pPr>
    <w:rPr>
      <w:rFonts w:ascii="Arial" w:eastAsia="黑体" w:hAnsi="Arial"/>
      <w:b/>
      <w:bCs/>
      <w:sz w:val="24"/>
      <w:szCs w:val="32"/>
    </w:rPr>
  </w:style>
  <w:style w:type="paragraph" w:styleId="4">
    <w:name w:val="heading 4"/>
    <w:basedOn w:val="a2"/>
    <w:next w:val="a1"/>
    <w:qFormat/>
    <w:rsid w:val="00DB46FF"/>
    <w:pPr>
      <w:keepLines/>
      <w:numPr>
        <w:ilvl w:val="3"/>
        <w:numId w:val="1"/>
      </w:numPr>
      <w:ind w:firstLineChars="0" w:firstLine="0"/>
      <w:outlineLvl w:val="3"/>
    </w:pPr>
    <w:rPr>
      <w:rFonts w:ascii="Arial" w:eastAsia="黑体" w:hAnsi="Arial"/>
      <w:b/>
      <w:bCs/>
      <w:szCs w:val="28"/>
    </w:rPr>
  </w:style>
  <w:style w:type="paragraph" w:styleId="5">
    <w:name w:val="heading 5"/>
    <w:aliases w:val="h5,上海中望标准标题五,H5,h51,heading 51,h52,heading 52,h53,heading 53,dash,ds,dd,PIM 5,heading 5,Table label,l5,hm,mh2,Module heading 2,Head 5,list 5,5,正文五级标题,Roman list,Roman list Char"/>
    <w:basedOn w:val="a1"/>
    <w:next w:val="a1"/>
    <w:link w:val="5Char"/>
    <w:autoRedefine/>
    <w:qFormat/>
    <w:rsid w:val="00DB46FF"/>
    <w:pPr>
      <w:keepNext/>
      <w:keepLines/>
      <w:numPr>
        <w:ilvl w:val="4"/>
        <w:numId w:val="1"/>
      </w:numPr>
      <w:adjustRightInd w:val="0"/>
      <w:snapToGrid w:val="0"/>
      <w:spacing w:before="240" w:line="360" w:lineRule="atLeast"/>
      <w:outlineLvl w:val="4"/>
    </w:pPr>
    <w:rPr>
      <w:rFonts w:ascii="黑体" w:eastAsia="黑体"/>
      <w:szCs w:val="28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Normal Indent"/>
    <w:aliases w:val="段1,段11,段12,段111,段13,段112,段14,段113,段15,段114,段16,段17,段115,段18,段116,段19,段117,段110,段118,段119,段121,段1111,段131,段1121,段141,段1131,段151,段1141,段161,段171,段1151,段181,段1161,段191,段1171,段120,段1110,段122,段1112,段132,段1122,段142,段1132,段152,段1142,段162,段172,表正文"/>
    <w:basedOn w:val="a1"/>
    <w:link w:val="Char"/>
    <w:rsid w:val="00DB46FF"/>
    <w:pPr>
      <w:adjustRightInd w:val="0"/>
      <w:snapToGrid w:val="0"/>
      <w:spacing w:before="240" w:line="360" w:lineRule="atLeast"/>
      <w:ind w:firstLineChars="200" w:firstLine="420"/>
    </w:pPr>
  </w:style>
  <w:style w:type="paragraph" w:styleId="a">
    <w:name w:val="List Number"/>
    <w:basedOn w:val="a1"/>
    <w:rsid w:val="00DB46FF"/>
    <w:pPr>
      <w:numPr>
        <w:numId w:val="4"/>
      </w:numPr>
      <w:adjustRightInd w:val="0"/>
      <w:snapToGrid w:val="0"/>
      <w:spacing w:line="360" w:lineRule="atLeast"/>
      <w:ind w:hanging="424"/>
    </w:pPr>
  </w:style>
  <w:style w:type="paragraph" w:styleId="2">
    <w:name w:val="List Number 2"/>
    <w:basedOn w:val="a1"/>
    <w:rsid w:val="00DB46FF"/>
    <w:pPr>
      <w:numPr>
        <w:numId w:val="5"/>
      </w:numPr>
      <w:adjustRightInd w:val="0"/>
      <w:snapToGrid w:val="0"/>
      <w:spacing w:line="360" w:lineRule="atLeast"/>
    </w:pPr>
    <w:rPr>
      <w:rFonts w:hAnsi="宋体"/>
    </w:rPr>
  </w:style>
  <w:style w:type="paragraph" w:styleId="21">
    <w:name w:val="List Bullet 2"/>
    <w:basedOn w:val="a1"/>
    <w:rsid w:val="00DB46FF"/>
    <w:pPr>
      <w:numPr>
        <w:numId w:val="2"/>
      </w:numPr>
      <w:adjustRightInd w:val="0"/>
      <w:snapToGrid w:val="0"/>
      <w:spacing w:line="360" w:lineRule="atLeast"/>
    </w:pPr>
  </w:style>
  <w:style w:type="paragraph" w:styleId="10">
    <w:name w:val="toc 1"/>
    <w:basedOn w:val="a1"/>
    <w:next w:val="a1"/>
    <w:autoRedefine/>
    <w:uiPriority w:val="39"/>
    <w:rsid w:val="00DB46FF"/>
    <w:pPr>
      <w:tabs>
        <w:tab w:val="left" w:pos="630"/>
        <w:tab w:val="right" w:leader="dot" w:pos="8610"/>
      </w:tabs>
      <w:spacing w:before="120" w:after="120"/>
    </w:pPr>
    <w:rPr>
      <w:rFonts w:ascii="Times New Roman"/>
      <w:b/>
      <w:bCs/>
      <w:caps/>
    </w:rPr>
  </w:style>
  <w:style w:type="paragraph" w:styleId="22">
    <w:name w:val="toc 2"/>
    <w:basedOn w:val="a1"/>
    <w:next w:val="a1"/>
    <w:autoRedefine/>
    <w:uiPriority w:val="39"/>
    <w:rsid w:val="00955F64"/>
    <w:pPr>
      <w:tabs>
        <w:tab w:val="left" w:pos="840"/>
        <w:tab w:val="right" w:leader="dot" w:pos="8610"/>
      </w:tabs>
      <w:ind w:firstLineChars="100" w:firstLine="210"/>
    </w:pPr>
    <w:rPr>
      <w:rFonts w:ascii="Times New Roman"/>
      <w:smallCaps/>
    </w:rPr>
  </w:style>
  <w:style w:type="paragraph" w:styleId="30">
    <w:name w:val="toc 3"/>
    <w:basedOn w:val="a1"/>
    <w:next w:val="a1"/>
    <w:autoRedefine/>
    <w:uiPriority w:val="39"/>
    <w:qFormat/>
    <w:rsid w:val="00DB46FF"/>
    <w:pPr>
      <w:tabs>
        <w:tab w:val="left" w:pos="1260"/>
        <w:tab w:val="right" w:leader="dot" w:pos="8610"/>
      </w:tabs>
      <w:ind w:left="420"/>
    </w:pPr>
    <w:rPr>
      <w:rFonts w:ascii="Times New Roman"/>
      <w:iCs/>
    </w:rPr>
  </w:style>
  <w:style w:type="paragraph" w:styleId="a6">
    <w:name w:val="Subtitle"/>
    <w:basedOn w:val="a1"/>
    <w:qFormat/>
    <w:rsid w:val="00DB46FF"/>
    <w:pPr>
      <w:spacing w:before="60" w:after="60"/>
      <w:jc w:val="center"/>
      <w:outlineLvl w:val="1"/>
    </w:pPr>
    <w:rPr>
      <w:rFonts w:ascii="Arial" w:eastAsia="黑体" w:hAnsi="Arial" w:cs="Arial"/>
      <w:b/>
      <w:bCs/>
      <w:kern w:val="28"/>
      <w:sz w:val="36"/>
      <w:szCs w:val="32"/>
    </w:rPr>
  </w:style>
  <w:style w:type="paragraph" w:styleId="a7">
    <w:name w:val="footer"/>
    <w:basedOn w:val="a1"/>
    <w:rsid w:val="00DB46F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a8">
    <w:name w:val="page number"/>
    <w:basedOn w:val="a3"/>
    <w:rsid w:val="00DB46FF"/>
  </w:style>
  <w:style w:type="paragraph" w:styleId="a9">
    <w:name w:val="caption"/>
    <w:basedOn w:val="a1"/>
    <w:next w:val="a1"/>
    <w:qFormat/>
    <w:rsid w:val="00DB46FF"/>
    <w:pPr>
      <w:spacing w:before="120" w:after="120"/>
      <w:jc w:val="center"/>
    </w:pPr>
    <w:rPr>
      <w:rFonts w:ascii="黑体" w:eastAsia="黑体" w:hAnsi="Arial" w:cs="Arial"/>
      <w:sz w:val="18"/>
      <w:szCs w:val="20"/>
    </w:rPr>
  </w:style>
  <w:style w:type="paragraph" w:customStyle="1" w:styleId="aa">
    <w:name w:val="列表说明"/>
    <w:basedOn w:val="a1"/>
    <w:rsid w:val="00DB46FF"/>
    <w:pPr>
      <w:adjustRightInd w:val="0"/>
      <w:snapToGrid w:val="0"/>
      <w:spacing w:line="360" w:lineRule="atLeast"/>
      <w:ind w:left="850"/>
    </w:pPr>
  </w:style>
  <w:style w:type="paragraph" w:customStyle="1" w:styleId="23">
    <w:name w:val="列表说明2"/>
    <w:basedOn w:val="21"/>
    <w:rsid w:val="00DB46FF"/>
    <w:pPr>
      <w:numPr>
        <w:numId w:val="0"/>
      </w:numPr>
      <w:ind w:left="1354"/>
    </w:pPr>
  </w:style>
  <w:style w:type="paragraph" w:styleId="ab">
    <w:name w:val="header"/>
    <w:basedOn w:val="a1"/>
    <w:rsid w:val="00DB46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ac">
    <w:name w:val="表格栏目"/>
    <w:basedOn w:val="a1"/>
    <w:rsid w:val="00DB46FF"/>
    <w:pPr>
      <w:adjustRightInd w:val="0"/>
      <w:spacing w:before="45" w:after="45"/>
      <w:jc w:val="center"/>
    </w:pPr>
    <w:rPr>
      <w:rFonts w:eastAsia="黑体"/>
      <w:b/>
      <w:bCs/>
    </w:rPr>
  </w:style>
  <w:style w:type="paragraph" w:styleId="a0">
    <w:name w:val="List Bullet"/>
    <w:basedOn w:val="a1"/>
    <w:rsid w:val="00DB46FF"/>
    <w:pPr>
      <w:numPr>
        <w:numId w:val="3"/>
      </w:numPr>
      <w:tabs>
        <w:tab w:val="clear" w:pos="1690"/>
        <w:tab w:val="left" w:pos="840"/>
      </w:tabs>
      <w:adjustRightInd w:val="0"/>
      <w:snapToGrid w:val="0"/>
      <w:spacing w:line="360" w:lineRule="atLeast"/>
      <w:ind w:leftChars="200" w:left="400" w:hangingChars="200" w:hanging="200"/>
    </w:pPr>
  </w:style>
  <w:style w:type="paragraph" w:customStyle="1" w:styleId="ad">
    <w:name w:val="表格单元"/>
    <w:basedOn w:val="a1"/>
    <w:rsid w:val="00DB46FF"/>
    <w:pPr>
      <w:adjustRightInd w:val="0"/>
      <w:snapToGrid w:val="0"/>
      <w:spacing w:before="45" w:after="45"/>
    </w:pPr>
  </w:style>
  <w:style w:type="paragraph" w:customStyle="1" w:styleId="ae">
    <w:name w:val="源程序"/>
    <w:basedOn w:val="a2"/>
    <w:autoRedefine/>
    <w:rsid w:val="00DB46FF"/>
    <w:pPr>
      <w:spacing w:before="0" w:line="240" w:lineRule="atLeast"/>
      <w:ind w:leftChars="200" w:left="420" w:firstLineChars="0" w:firstLine="0"/>
    </w:pPr>
    <w:rPr>
      <w:rFonts w:hAnsi="宋体"/>
      <w:sz w:val="18"/>
    </w:rPr>
  </w:style>
  <w:style w:type="paragraph" w:customStyle="1" w:styleId="af">
    <w:name w:val="小标题"/>
    <w:basedOn w:val="a1"/>
    <w:autoRedefine/>
    <w:rsid w:val="00DB46FF"/>
    <w:pPr>
      <w:adjustRightInd w:val="0"/>
      <w:snapToGrid w:val="0"/>
      <w:spacing w:before="240" w:line="360" w:lineRule="atLeast"/>
      <w:ind w:leftChars="200" w:left="420"/>
    </w:pPr>
    <w:rPr>
      <w:rFonts w:ascii="黑体" w:eastAsia="黑体"/>
      <w:b/>
    </w:rPr>
  </w:style>
  <w:style w:type="paragraph" w:customStyle="1" w:styleId="24">
    <w:name w:val="小标题 2"/>
    <w:basedOn w:val="a2"/>
    <w:autoRedefine/>
    <w:rsid w:val="00DB46FF"/>
    <w:rPr>
      <w:rFonts w:ascii="楷体_GB2312" w:eastAsia="楷体_GB2312"/>
    </w:rPr>
  </w:style>
  <w:style w:type="paragraph" w:styleId="40">
    <w:name w:val="toc 4"/>
    <w:basedOn w:val="a1"/>
    <w:next w:val="a1"/>
    <w:autoRedefine/>
    <w:semiHidden/>
    <w:rsid w:val="00DB46FF"/>
    <w:pPr>
      <w:ind w:left="1260"/>
    </w:pPr>
  </w:style>
  <w:style w:type="paragraph" w:styleId="50">
    <w:name w:val="toc 5"/>
    <w:basedOn w:val="a1"/>
    <w:next w:val="a1"/>
    <w:autoRedefine/>
    <w:semiHidden/>
    <w:rsid w:val="00DB46FF"/>
    <w:pPr>
      <w:ind w:left="1680"/>
    </w:pPr>
  </w:style>
  <w:style w:type="paragraph" w:styleId="6">
    <w:name w:val="toc 6"/>
    <w:basedOn w:val="a1"/>
    <w:next w:val="a1"/>
    <w:autoRedefine/>
    <w:semiHidden/>
    <w:rsid w:val="00DB46FF"/>
    <w:pPr>
      <w:ind w:left="2100"/>
    </w:pPr>
  </w:style>
  <w:style w:type="paragraph" w:styleId="7">
    <w:name w:val="toc 7"/>
    <w:basedOn w:val="a1"/>
    <w:next w:val="a1"/>
    <w:autoRedefine/>
    <w:semiHidden/>
    <w:rsid w:val="00DB46FF"/>
    <w:pPr>
      <w:ind w:left="2520"/>
    </w:pPr>
  </w:style>
  <w:style w:type="paragraph" w:styleId="8">
    <w:name w:val="toc 8"/>
    <w:basedOn w:val="a1"/>
    <w:next w:val="a1"/>
    <w:autoRedefine/>
    <w:semiHidden/>
    <w:rsid w:val="00DB46FF"/>
    <w:pPr>
      <w:ind w:left="2940"/>
    </w:pPr>
  </w:style>
  <w:style w:type="paragraph" w:styleId="9">
    <w:name w:val="toc 9"/>
    <w:basedOn w:val="a1"/>
    <w:next w:val="a1"/>
    <w:autoRedefine/>
    <w:semiHidden/>
    <w:rsid w:val="00DB46FF"/>
    <w:pPr>
      <w:ind w:left="3360"/>
    </w:pPr>
  </w:style>
  <w:style w:type="character" w:styleId="af0">
    <w:name w:val="Hyperlink"/>
    <w:uiPriority w:val="99"/>
    <w:rsid w:val="00DB46FF"/>
    <w:rPr>
      <w:color w:val="0000FF"/>
      <w:u w:val="single"/>
    </w:rPr>
  </w:style>
  <w:style w:type="character" w:styleId="af1">
    <w:name w:val="Strong"/>
    <w:qFormat/>
    <w:rsid w:val="00DB46FF"/>
    <w:rPr>
      <w:rFonts w:ascii="楷体_GB2312" w:eastAsia="楷体_GB2312"/>
      <w:bCs/>
    </w:rPr>
  </w:style>
  <w:style w:type="paragraph" w:styleId="af2">
    <w:name w:val="Document Map"/>
    <w:basedOn w:val="a1"/>
    <w:semiHidden/>
    <w:rsid w:val="00DB46FF"/>
    <w:pPr>
      <w:shd w:val="clear" w:color="auto" w:fill="000080"/>
    </w:pPr>
  </w:style>
  <w:style w:type="table" w:styleId="af3">
    <w:name w:val="Table Grid"/>
    <w:basedOn w:val="a4"/>
    <w:rsid w:val="00DB46FF"/>
    <w:pPr>
      <w:widowControl w:val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4">
    <w:name w:val="源程序注释"/>
    <w:basedOn w:val="ae"/>
    <w:rsid w:val="00DB46FF"/>
    <w:rPr>
      <w:color w:val="008000"/>
    </w:rPr>
  </w:style>
  <w:style w:type="paragraph" w:customStyle="1" w:styleId="af5">
    <w:name w:val="标题下空行"/>
    <w:basedOn w:val="a1"/>
    <w:rsid w:val="00DB46FF"/>
    <w:pPr>
      <w:spacing w:line="240" w:lineRule="exact"/>
    </w:pPr>
  </w:style>
  <w:style w:type="character" w:customStyle="1" w:styleId="5Char">
    <w:name w:val="标题 5 Char"/>
    <w:aliases w:val="h5 Char,上海中望标准标题五 Char,H5 Char,h51 Char,heading 51 Char,h52 Char,heading 52 Char,h53 Char,heading 53 Char,dash Char,ds Char,dd Char,PIM 5 Char,heading 5 Char,Table label Char,l5 Char,hm Char,mh2 Char,Module heading 2 Char,Head 5 Char,5 Char"/>
    <w:link w:val="5"/>
    <w:rsid w:val="00DB46FF"/>
    <w:rPr>
      <w:rFonts w:ascii="黑体" w:eastAsia="黑体"/>
      <w:kern w:val="2"/>
      <w:sz w:val="21"/>
      <w:szCs w:val="28"/>
    </w:rPr>
  </w:style>
  <w:style w:type="paragraph" w:styleId="TOC">
    <w:name w:val="TOC Heading"/>
    <w:basedOn w:val="1"/>
    <w:next w:val="a1"/>
    <w:uiPriority w:val="39"/>
    <w:unhideWhenUsed/>
    <w:qFormat/>
    <w:rsid w:val="001B611A"/>
    <w:pPr>
      <w:keepNext/>
      <w:widowControl/>
      <w:numPr>
        <w:numId w:val="0"/>
      </w:numPr>
      <w:adjustRightInd/>
      <w:snapToGri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f6">
    <w:name w:val="Balloon Text"/>
    <w:basedOn w:val="a1"/>
    <w:link w:val="Char0"/>
    <w:rsid w:val="001B611A"/>
    <w:rPr>
      <w:sz w:val="18"/>
      <w:szCs w:val="18"/>
    </w:rPr>
  </w:style>
  <w:style w:type="character" w:customStyle="1" w:styleId="Char0">
    <w:name w:val="批注框文本 Char"/>
    <w:basedOn w:val="a3"/>
    <w:link w:val="af6"/>
    <w:rsid w:val="001B611A"/>
    <w:rPr>
      <w:rFonts w:ascii="宋体"/>
      <w:kern w:val="2"/>
      <w:sz w:val="18"/>
      <w:szCs w:val="18"/>
    </w:rPr>
  </w:style>
  <w:style w:type="paragraph" w:customStyle="1" w:styleId="15">
    <w:name w:val="缩进_五号_1.5行距"/>
    <w:basedOn w:val="a1"/>
    <w:rsid w:val="00E05E14"/>
    <w:pPr>
      <w:spacing w:line="360" w:lineRule="auto"/>
      <w:ind w:firstLineChars="200" w:firstLine="420"/>
    </w:pPr>
    <w:rPr>
      <w:rFonts w:ascii="Times New Roman" w:cs="宋体"/>
      <w:szCs w:val="20"/>
    </w:rPr>
  </w:style>
  <w:style w:type="character" w:customStyle="1" w:styleId="Char">
    <w:name w:val="正文缩进 Char"/>
    <w:aliases w:val="段1 Char,段11 Char,段12 Char,段111 Char,段13 Char,段112 Char,段14 Char,段113 Char,段15 Char,段114 Char,段16 Char,段17 Char,段115 Char,段18 Char,段116 Char,段19 Char,段117 Char,段110 Char,段118 Char,段119 Char,段121 Char,段1111 Char,段131 Char,段1121 Char,段141 Char"/>
    <w:link w:val="a2"/>
    <w:rsid w:val="00E05E14"/>
    <w:rPr>
      <w:rFonts w:ascii="宋体"/>
      <w:kern w:val="2"/>
      <w:sz w:val="21"/>
      <w:szCs w:val="24"/>
    </w:rPr>
  </w:style>
  <w:style w:type="character" w:styleId="af7">
    <w:name w:val="annotation reference"/>
    <w:basedOn w:val="a3"/>
    <w:rsid w:val="005F2157"/>
    <w:rPr>
      <w:sz w:val="21"/>
      <w:szCs w:val="21"/>
    </w:rPr>
  </w:style>
  <w:style w:type="paragraph" w:styleId="af8">
    <w:name w:val="annotation text"/>
    <w:basedOn w:val="a1"/>
    <w:link w:val="Char1"/>
    <w:rsid w:val="005F2157"/>
    <w:pPr>
      <w:jc w:val="left"/>
    </w:pPr>
  </w:style>
  <w:style w:type="character" w:customStyle="1" w:styleId="Char1">
    <w:name w:val="批注文字 Char"/>
    <w:basedOn w:val="a3"/>
    <w:link w:val="af8"/>
    <w:rsid w:val="005F2157"/>
    <w:rPr>
      <w:rFonts w:ascii="宋体"/>
      <w:kern w:val="2"/>
      <w:sz w:val="21"/>
      <w:szCs w:val="24"/>
    </w:rPr>
  </w:style>
  <w:style w:type="paragraph" w:styleId="af9">
    <w:name w:val="annotation subject"/>
    <w:basedOn w:val="af8"/>
    <w:next w:val="af8"/>
    <w:link w:val="Char2"/>
    <w:rsid w:val="005F2157"/>
    <w:rPr>
      <w:b/>
      <w:bCs/>
    </w:rPr>
  </w:style>
  <w:style w:type="character" w:customStyle="1" w:styleId="Char2">
    <w:name w:val="批注主题 Char"/>
    <w:basedOn w:val="Char1"/>
    <w:link w:val="af9"/>
    <w:rsid w:val="005F2157"/>
    <w:rPr>
      <w:rFonts w:ascii="宋体"/>
      <w:b/>
      <w:bCs/>
      <w:kern w:val="2"/>
      <w:sz w:val="21"/>
      <w:szCs w:val="24"/>
    </w:rPr>
  </w:style>
  <w:style w:type="paragraph" w:styleId="afa">
    <w:name w:val="footnote text"/>
    <w:basedOn w:val="a1"/>
    <w:link w:val="Char3"/>
    <w:rsid w:val="00863A65"/>
    <w:pPr>
      <w:snapToGrid w:val="0"/>
      <w:jc w:val="left"/>
    </w:pPr>
    <w:rPr>
      <w:sz w:val="18"/>
      <w:szCs w:val="18"/>
    </w:rPr>
  </w:style>
  <w:style w:type="character" w:customStyle="1" w:styleId="Char3">
    <w:name w:val="脚注文本 Char"/>
    <w:basedOn w:val="a3"/>
    <w:link w:val="afa"/>
    <w:rsid w:val="00863A65"/>
    <w:rPr>
      <w:rFonts w:ascii="宋体"/>
      <w:kern w:val="2"/>
      <w:sz w:val="18"/>
      <w:szCs w:val="18"/>
    </w:rPr>
  </w:style>
  <w:style w:type="character" w:styleId="afb">
    <w:name w:val="footnote reference"/>
    <w:basedOn w:val="a3"/>
    <w:rsid w:val="00863A65"/>
    <w:rPr>
      <w:vertAlign w:val="superscript"/>
    </w:rPr>
  </w:style>
  <w:style w:type="paragraph" w:styleId="afc">
    <w:name w:val="List Paragraph"/>
    <w:basedOn w:val="a1"/>
    <w:uiPriority w:val="34"/>
    <w:qFormat/>
    <w:rsid w:val="009507B0"/>
    <w:pPr>
      <w:ind w:firstLineChars="200" w:firstLine="420"/>
    </w:pPr>
  </w:style>
  <w:style w:type="character" w:customStyle="1" w:styleId="3Char">
    <w:name w:val="标题 3 Char"/>
    <w:basedOn w:val="a3"/>
    <w:link w:val="3"/>
    <w:rsid w:val="00D26E45"/>
    <w:rPr>
      <w:rFonts w:ascii="Arial" w:eastAsia="黑体" w:hAnsi="Arial"/>
      <w:b/>
      <w:bCs/>
      <w:kern w:val="2"/>
      <w:sz w:val="24"/>
      <w:szCs w:val="32"/>
    </w:rPr>
  </w:style>
  <w:style w:type="paragraph" w:customStyle="1" w:styleId="TableText">
    <w:name w:val="Table Text"/>
    <w:basedOn w:val="afd"/>
    <w:link w:val="TableTextChar"/>
    <w:rsid w:val="00654325"/>
    <w:pPr>
      <w:widowControl/>
      <w:overflowPunct w:val="0"/>
      <w:autoSpaceDE w:val="0"/>
      <w:autoSpaceDN w:val="0"/>
      <w:adjustRightInd w:val="0"/>
      <w:spacing w:after="0"/>
      <w:ind w:left="28" w:right="28"/>
      <w:jc w:val="left"/>
      <w:textAlignment w:val="baseline"/>
    </w:pPr>
    <w:rPr>
      <w:rFonts w:ascii="Arial" w:hAnsi="Arial"/>
      <w:kern w:val="0"/>
      <w:sz w:val="20"/>
      <w:szCs w:val="20"/>
      <w:lang w:eastAsia="en-US"/>
    </w:rPr>
  </w:style>
  <w:style w:type="paragraph" w:customStyle="1" w:styleId="TableHeading">
    <w:name w:val="Table Heading"/>
    <w:rsid w:val="00654325"/>
    <w:pPr>
      <w:keepNext/>
      <w:snapToGrid w:val="0"/>
      <w:spacing w:before="80" w:after="80"/>
      <w:jc w:val="center"/>
    </w:pPr>
    <w:rPr>
      <w:rFonts w:ascii="Arial" w:eastAsia="黑体" w:hAnsi="Arial" w:cs="Arial"/>
      <w:sz w:val="18"/>
      <w:szCs w:val="18"/>
    </w:rPr>
  </w:style>
  <w:style w:type="character" w:customStyle="1" w:styleId="TableTextChar">
    <w:name w:val="Table Text Char"/>
    <w:link w:val="TableText"/>
    <w:rsid w:val="00654325"/>
    <w:rPr>
      <w:rFonts w:ascii="Arial" w:hAnsi="Arial"/>
      <w:lang w:eastAsia="en-US"/>
    </w:rPr>
  </w:style>
  <w:style w:type="paragraph" w:styleId="afd">
    <w:name w:val="Body Text"/>
    <w:basedOn w:val="a1"/>
    <w:link w:val="Char4"/>
    <w:semiHidden/>
    <w:unhideWhenUsed/>
    <w:rsid w:val="00654325"/>
    <w:pPr>
      <w:spacing w:after="120"/>
    </w:pPr>
  </w:style>
  <w:style w:type="character" w:customStyle="1" w:styleId="Char4">
    <w:name w:val="正文文本 Char"/>
    <w:basedOn w:val="a3"/>
    <w:link w:val="afd"/>
    <w:semiHidden/>
    <w:rsid w:val="00654325"/>
    <w:rPr>
      <w:rFonts w:ascii="宋体"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02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8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1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2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4.xml"/><Relationship Id="rId10" Type="http://schemas.openxmlformats.org/officeDocument/2006/relationships/header" Target="head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eader" Target="head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ubiao\Desktop\&#27169;&#26495;\&#25216;&#26415;&#25991;&#26723;&#32534;&#25490;&#35268;&#33539;%20V2.1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6DF349E-3F63-487A-95C4-CAA109FEE9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技术文档编排规范 V2.1.dot</Template>
  <TotalTime>3197</TotalTime>
  <Pages>1</Pages>
  <Words>861</Words>
  <Characters>4911</Characters>
  <Application>Microsoft Office Word</Application>
  <DocSecurity>0</DocSecurity>
  <Lines>40</Lines>
  <Paragraphs>11</Paragraphs>
  <ScaleCrop>false</ScaleCrop>
  <Manager>ZhongWen.Li</Manager>
  <Company>普元信息技术股份有限公司</Company>
  <LinksUpToDate>false</LinksUpToDate>
  <CharactersWithSpaces>5761</CharactersWithSpaces>
  <SharedDoc>false</SharedDoc>
  <HLinks>
    <vt:vector size="234" baseType="variant">
      <vt:variant>
        <vt:i4>1900604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_Toc109964273</vt:lpwstr>
      </vt:variant>
      <vt:variant>
        <vt:i4>1900604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_Toc109964272</vt:lpwstr>
      </vt:variant>
      <vt:variant>
        <vt:i4>1900604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_Toc109964271</vt:lpwstr>
      </vt:variant>
      <vt:variant>
        <vt:i4>1900604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_Toc109964270</vt:lpwstr>
      </vt:variant>
      <vt:variant>
        <vt:i4>1835068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_Toc109964269</vt:lpwstr>
      </vt:variant>
      <vt:variant>
        <vt:i4>1835068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_Toc109964268</vt:lpwstr>
      </vt:variant>
      <vt:variant>
        <vt:i4>1835068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_Toc109964267</vt:lpwstr>
      </vt:variant>
      <vt:variant>
        <vt:i4>1835068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_Toc109964266</vt:lpwstr>
      </vt:variant>
      <vt:variant>
        <vt:i4>1835068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_Toc109964265</vt:lpwstr>
      </vt:variant>
      <vt:variant>
        <vt:i4>1835068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_Toc109964264</vt:lpwstr>
      </vt:variant>
      <vt:variant>
        <vt:i4>1835068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_Toc109964263</vt:lpwstr>
      </vt:variant>
      <vt:variant>
        <vt:i4>1835068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_Toc109964262</vt:lpwstr>
      </vt:variant>
      <vt:variant>
        <vt:i4>1835068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_Toc109964261</vt:lpwstr>
      </vt:variant>
      <vt:variant>
        <vt:i4>1835068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_Toc109964260</vt:lpwstr>
      </vt:variant>
      <vt:variant>
        <vt:i4>2031676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_Toc109964259</vt:lpwstr>
      </vt:variant>
      <vt:variant>
        <vt:i4>2031676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_Toc109964258</vt:lpwstr>
      </vt:variant>
      <vt:variant>
        <vt:i4>2031676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_Toc109964257</vt:lpwstr>
      </vt:variant>
      <vt:variant>
        <vt:i4>2031676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_Toc109964256</vt:lpwstr>
      </vt:variant>
      <vt:variant>
        <vt:i4>2031676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_Toc109964255</vt:lpwstr>
      </vt:variant>
      <vt:variant>
        <vt:i4>2031676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_Toc109964254</vt:lpwstr>
      </vt:variant>
      <vt:variant>
        <vt:i4>2031676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_Toc109964253</vt:lpwstr>
      </vt:variant>
      <vt:variant>
        <vt:i4>2031676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_Toc109964252</vt:lpwstr>
      </vt:variant>
      <vt:variant>
        <vt:i4>2031676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_Toc109964251</vt:lpwstr>
      </vt:variant>
      <vt:variant>
        <vt:i4>2031676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_Toc109964250</vt:lpwstr>
      </vt:variant>
      <vt:variant>
        <vt:i4>1966140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_Toc109964249</vt:lpwstr>
      </vt:variant>
      <vt:variant>
        <vt:i4>1966140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_Toc109964248</vt:lpwstr>
      </vt:variant>
      <vt:variant>
        <vt:i4>1966140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_Toc109964247</vt:lpwstr>
      </vt:variant>
      <vt:variant>
        <vt:i4>1966140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_Toc109964246</vt:lpwstr>
      </vt:variant>
      <vt:variant>
        <vt:i4>1966140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_Toc109964245</vt:lpwstr>
      </vt:variant>
      <vt:variant>
        <vt:i4>1966140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_Toc109964244</vt:lpwstr>
      </vt:variant>
      <vt:variant>
        <vt:i4>1966140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_Toc109964243</vt:lpwstr>
      </vt:variant>
      <vt:variant>
        <vt:i4>1966140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_Toc109964242</vt:lpwstr>
      </vt:variant>
      <vt:variant>
        <vt:i4>1966140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_Toc109964241</vt:lpwstr>
      </vt:variant>
      <vt:variant>
        <vt:i4>1966140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_Toc109964240</vt:lpwstr>
      </vt:variant>
      <vt:variant>
        <vt:i4>1638460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_Toc109964239</vt:lpwstr>
      </vt:variant>
      <vt:variant>
        <vt:i4>1638460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_Toc109964238</vt:lpwstr>
      </vt:variant>
      <vt:variant>
        <vt:i4>1638460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_Toc109964237</vt:lpwstr>
      </vt:variant>
      <vt:variant>
        <vt:i4>1638460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_Toc109964236</vt:lpwstr>
      </vt:variant>
      <vt:variant>
        <vt:i4>1638460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_Toc109964235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普元信息技术股份有限公司</dc:title>
  <dc:subject>PAAS安装手册</dc:subject>
  <cp:lastModifiedBy>ZhongWen Li</cp:lastModifiedBy>
  <cp:revision>596</cp:revision>
  <cp:lastPrinted>2015-12-26T11:57:00Z</cp:lastPrinted>
  <dcterms:created xsi:type="dcterms:W3CDTF">2013-12-10T09:50:00Z</dcterms:created>
  <dcterms:modified xsi:type="dcterms:W3CDTF">2015-12-26T11:59:00Z</dcterms:modified>
  <cp:version>100</cp:version>
</cp:coreProperties>
</file>