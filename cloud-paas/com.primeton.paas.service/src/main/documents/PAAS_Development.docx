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CDA" w:rsidRDefault="00017CDA">
      <w:bookmarkStart w:id="0" w:name="_GoBack"/>
      <w:bookmarkEnd w:id="0"/>
    </w:p>
    <w:p w:rsidR="00B71037" w:rsidRDefault="00B71037"/>
    <w:p w:rsidR="00B71037" w:rsidRDefault="00B71037"/>
    <w:p w:rsidR="00B71037" w:rsidRPr="00546283" w:rsidRDefault="00B71037"/>
    <w:p w:rsidR="00B71037" w:rsidRDefault="00B71037"/>
    <w:p w:rsidR="00046E14" w:rsidRDefault="00046E14"/>
    <w:p w:rsidR="00B71037" w:rsidRDefault="00B71037"/>
    <w:p w:rsidR="003D47B8" w:rsidRPr="00F961FE" w:rsidRDefault="00A37A24" w:rsidP="003D47B8">
      <w:pPr>
        <w:jc w:val="center"/>
        <w:rPr>
          <w:rFonts w:ascii="微软雅黑" w:eastAsia="微软雅黑" w:hAnsi="微软雅黑"/>
          <w:b/>
          <w:sz w:val="48"/>
          <w:szCs w:val="48"/>
        </w:rPr>
      </w:pPr>
      <w:r w:rsidRPr="00F961FE">
        <w:rPr>
          <w:rFonts w:ascii="微软雅黑" w:eastAsia="微软雅黑" w:hAnsi="微软雅黑" w:hint="eastAsia"/>
          <w:b/>
          <w:sz w:val="48"/>
          <w:szCs w:val="48"/>
        </w:rPr>
        <w:t>普元P</w:t>
      </w:r>
      <w:r w:rsidRPr="00F961FE">
        <w:rPr>
          <w:rFonts w:ascii="微软雅黑" w:eastAsia="微软雅黑" w:hAnsi="微软雅黑"/>
          <w:b/>
          <w:sz w:val="48"/>
          <w:szCs w:val="48"/>
        </w:rPr>
        <w:t>AAS平台</w:t>
      </w:r>
      <w:r w:rsidR="00C80AC6">
        <w:rPr>
          <w:rFonts w:ascii="微软雅黑" w:eastAsia="微软雅黑" w:hAnsi="微软雅黑" w:hint="eastAsia"/>
          <w:b/>
          <w:sz w:val="48"/>
          <w:szCs w:val="48"/>
        </w:rPr>
        <w:t>服务扩展开发手册</w:t>
      </w:r>
    </w:p>
    <w:p w:rsidR="00B71037" w:rsidRDefault="00B71037"/>
    <w:p w:rsidR="00F53797" w:rsidRDefault="00F53797"/>
    <w:p w:rsidR="00F53797" w:rsidRDefault="00F53797"/>
    <w:p w:rsidR="00B71037" w:rsidRPr="00F961FE" w:rsidRDefault="00B71037" w:rsidP="00F53797">
      <w:pPr>
        <w:jc w:val="center"/>
        <w:rPr>
          <w:rFonts w:ascii="微软雅黑" w:eastAsia="微软雅黑" w:hAnsi="微软雅黑"/>
          <w:sz w:val="36"/>
          <w:szCs w:val="36"/>
        </w:rPr>
      </w:pPr>
      <w:r w:rsidRPr="00F961FE">
        <w:rPr>
          <w:rFonts w:ascii="微软雅黑" w:eastAsia="微软雅黑" w:hAnsi="微软雅黑" w:hint="eastAsia"/>
          <w:sz w:val="36"/>
          <w:szCs w:val="36"/>
        </w:rPr>
        <w:t>第</w:t>
      </w:r>
      <w:r w:rsidR="00C80AC6">
        <w:rPr>
          <w:rFonts w:ascii="微软雅黑" w:eastAsia="微软雅黑" w:hAnsi="微软雅黑" w:hint="eastAsia"/>
          <w:sz w:val="36"/>
          <w:szCs w:val="36"/>
        </w:rPr>
        <w:t>201507</w:t>
      </w:r>
      <w:r w:rsidRPr="00F961FE">
        <w:rPr>
          <w:rFonts w:ascii="微软雅黑" w:eastAsia="微软雅黑" w:hAnsi="微软雅黑" w:hint="eastAsia"/>
          <w:sz w:val="36"/>
          <w:szCs w:val="36"/>
        </w:rPr>
        <w:t>版</w:t>
      </w:r>
    </w:p>
    <w:p w:rsidR="00B71037" w:rsidRDefault="00B71037"/>
    <w:p w:rsidR="00046E14" w:rsidRDefault="00046E14"/>
    <w:p w:rsidR="00046E14" w:rsidRDefault="00046E14"/>
    <w:p w:rsidR="00046E14" w:rsidRDefault="00046E14"/>
    <w:p w:rsidR="00046E14" w:rsidRDefault="00046E14"/>
    <w:p w:rsidR="00046E14" w:rsidRDefault="00046E14"/>
    <w:p w:rsidR="00046E14" w:rsidRDefault="00046E14"/>
    <w:p w:rsidR="00046E14" w:rsidRDefault="00046E14"/>
    <w:p w:rsidR="00046E14" w:rsidRDefault="00046E14"/>
    <w:p w:rsidR="00B71037" w:rsidRDefault="00B71037"/>
    <w:p w:rsidR="00BD43A8" w:rsidRDefault="00BD43A8"/>
    <w:p w:rsidR="00BD43A8" w:rsidRDefault="00BD43A8"/>
    <w:p w:rsidR="00B71037" w:rsidRDefault="00B71037"/>
    <w:p w:rsidR="00C73752" w:rsidRDefault="00C73752"/>
    <w:p w:rsidR="00C73752" w:rsidRDefault="00C73752"/>
    <w:p w:rsidR="00B71037" w:rsidRPr="00481052" w:rsidRDefault="007A0F2C" w:rsidP="00046E14">
      <w:pPr>
        <w:jc w:val="center"/>
        <w:rPr>
          <w:rFonts w:ascii="微软雅黑" w:eastAsia="微软雅黑" w:hAnsi="微软雅黑"/>
          <w:b/>
        </w:rPr>
      </w:pPr>
      <w:r w:rsidRPr="00481052">
        <w:rPr>
          <w:rFonts w:ascii="微软雅黑" w:eastAsia="微软雅黑" w:hAnsi="微软雅黑" w:hint="eastAsia"/>
          <w:b/>
        </w:rPr>
        <w:t>普元软件</w:t>
      </w:r>
    </w:p>
    <w:p w:rsidR="00C73752" w:rsidRPr="00481052" w:rsidRDefault="00494486" w:rsidP="00046E14">
      <w:pPr>
        <w:jc w:val="center"/>
        <w:rPr>
          <w:rFonts w:ascii="微软雅黑" w:eastAsia="微软雅黑" w:hAnsi="微软雅黑"/>
          <w:b/>
        </w:rPr>
      </w:pPr>
      <w:r w:rsidRPr="00481052">
        <w:rPr>
          <w:rFonts w:ascii="微软雅黑" w:eastAsia="微软雅黑" w:hAnsi="微软雅黑"/>
          <w:b/>
        </w:rPr>
        <w:fldChar w:fldCharType="begin"/>
      </w:r>
      <w:r w:rsidR="00791C82" w:rsidRPr="00481052">
        <w:rPr>
          <w:rFonts w:ascii="微软雅黑" w:eastAsia="微软雅黑" w:hAnsi="微软雅黑"/>
          <w:b/>
        </w:rPr>
        <w:instrText xml:space="preserve"> </w:instrText>
      </w:r>
      <w:r w:rsidR="00791C82" w:rsidRPr="00481052">
        <w:rPr>
          <w:rFonts w:ascii="微软雅黑" w:eastAsia="微软雅黑" w:hAnsi="微软雅黑" w:hint="eastAsia"/>
          <w:b/>
        </w:rPr>
        <w:instrText>SAVEDATE  \@ "EEEE年O月A日"  \* MERGEFORMAT</w:instrText>
      </w:r>
      <w:r w:rsidR="00791C82" w:rsidRPr="00481052">
        <w:rPr>
          <w:rFonts w:ascii="微软雅黑" w:eastAsia="微软雅黑" w:hAnsi="微软雅黑"/>
          <w:b/>
        </w:rPr>
        <w:instrText xml:space="preserve"> </w:instrText>
      </w:r>
      <w:r w:rsidRPr="00481052">
        <w:rPr>
          <w:rFonts w:ascii="微软雅黑" w:eastAsia="微软雅黑" w:hAnsi="微软雅黑"/>
          <w:b/>
        </w:rPr>
        <w:fldChar w:fldCharType="separate"/>
      </w:r>
      <w:r w:rsidR="00D2559B">
        <w:rPr>
          <w:rFonts w:ascii="微软雅黑" w:eastAsia="微软雅黑" w:hAnsi="微软雅黑" w:hint="eastAsia"/>
          <w:b/>
          <w:noProof/>
        </w:rPr>
        <w:t>二〇一五年七月五日</w:t>
      </w:r>
      <w:r w:rsidRPr="00481052">
        <w:rPr>
          <w:rFonts w:ascii="微软雅黑" w:eastAsia="微软雅黑" w:hAnsi="微软雅黑"/>
          <w:b/>
        </w:rPr>
        <w:fldChar w:fldCharType="end"/>
      </w:r>
    </w:p>
    <w:p w:rsidR="00DA3F86" w:rsidRDefault="00DA3F86" w:rsidP="005365AC">
      <w:pPr>
        <w:pStyle w:val="a6"/>
        <w:sectPr w:rsidR="00DA3F86" w:rsidSect="00434FA1">
          <w:headerReference w:type="default" r:id="rId8"/>
          <w:type w:val="continuous"/>
          <w:pgSz w:w="11906" w:h="16838" w:code="9"/>
          <w:pgMar w:top="1440" w:right="1511" w:bottom="1440" w:left="1797" w:header="851" w:footer="992" w:gutter="0"/>
          <w:pgNumType w:start="1"/>
          <w:cols w:space="425"/>
          <w:docGrid w:type="lines" w:linePitch="387"/>
        </w:sectPr>
      </w:pPr>
      <w:bookmarkStart w:id="1" w:name="_Toc109645361"/>
      <w:bookmarkStart w:id="2" w:name="_Toc109785780"/>
      <w:bookmarkStart w:id="3" w:name="_Toc109825636"/>
      <w:bookmarkStart w:id="4" w:name="_Toc109825737"/>
      <w:bookmarkStart w:id="5" w:name="_Toc109826113"/>
    </w:p>
    <w:p w:rsidR="00B71037" w:rsidRPr="00481052" w:rsidRDefault="00EA464A" w:rsidP="005365AC">
      <w:pPr>
        <w:pStyle w:val="a6"/>
        <w:rPr>
          <w:rFonts w:ascii="微软雅黑" w:eastAsia="微软雅黑" w:hAnsi="微软雅黑"/>
        </w:rPr>
      </w:pPr>
      <w:bookmarkStart w:id="6" w:name="_Toc109964233"/>
      <w:bookmarkStart w:id="7" w:name="_Toc360463138"/>
      <w:bookmarkStart w:id="8" w:name="_Toc360463267"/>
      <w:bookmarkStart w:id="9" w:name="_Toc360538303"/>
      <w:bookmarkStart w:id="10" w:name="_Toc423799995"/>
      <w:r w:rsidRPr="00481052">
        <w:rPr>
          <w:rFonts w:ascii="微软雅黑" w:eastAsia="微软雅黑" w:hAnsi="微软雅黑" w:hint="eastAsia"/>
        </w:rPr>
        <w:lastRenderedPageBreak/>
        <w:t>版本控制信息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EA464A" w:rsidRPr="00481052" w:rsidRDefault="00EA464A">
      <w:pPr>
        <w:rPr>
          <w:rFonts w:ascii="微软雅黑" w:eastAsia="微软雅黑" w:hAnsi="微软雅黑"/>
        </w:rPr>
      </w:pPr>
    </w:p>
    <w:tbl>
      <w:tblPr>
        <w:tblW w:w="88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8"/>
        <w:gridCol w:w="1575"/>
        <w:gridCol w:w="1575"/>
        <w:gridCol w:w="4095"/>
      </w:tblGrid>
      <w:tr w:rsidR="002C70E3" w:rsidRPr="00481052" w:rsidTr="006F37B5">
        <w:tc>
          <w:tcPr>
            <w:tcW w:w="1578" w:type="dxa"/>
          </w:tcPr>
          <w:p w:rsidR="002C70E3" w:rsidRPr="00481052" w:rsidRDefault="002C70E3" w:rsidP="002C70E3">
            <w:pPr>
              <w:pStyle w:val="ac"/>
              <w:rPr>
                <w:rFonts w:ascii="微软雅黑" w:eastAsia="微软雅黑" w:hAnsi="微软雅黑"/>
              </w:rPr>
            </w:pPr>
            <w:r w:rsidRPr="00481052"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1575" w:type="dxa"/>
          </w:tcPr>
          <w:p w:rsidR="002C70E3" w:rsidRPr="00481052" w:rsidRDefault="002C70E3" w:rsidP="002C70E3">
            <w:pPr>
              <w:pStyle w:val="ac"/>
              <w:rPr>
                <w:rFonts w:ascii="微软雅黑" w:eastAsia="微软雅黑" w:hAnsi="微软雅黑"/>
              </w:rPr>
            </w:pPr>
            <w:r w:rsidRPr="00481052"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1575" w:type="dxa"/>
          </w:tcPr>
          <w:p w:rsidR="002C70E3" w:rsidRPr="00481052" w:rsidRDefault="002C70E3" w:rsidP="002C70E3">
            <w:pPr>
              <w:pStyle w:val="ac"/>
              <w:rPr>
                <w:rFonts w:ascii="微软雅黑" w:eastAsia="微软雅黑" w:hAnsi="微软雅黑"/>
              </w:rPr>
            </w:pPr>
            <w:r w:rsidRPr="00481052">
              <w:rPr>
                <w:rFonts w:ascii="微软雅黑" w:eastAsia="微软雅黑" w:hAnsi="微软雅黑" w:hint="eastAsia"/>
              </w:rPr>
              <w:t>拟稿和修改</w:t>
            </w:r>
          </w:p>
        </w:tc>
        <w:tc>
          <w:tcPr>
            <w:tcW w:w="4095" w:type="dxa"/>
          </w:tcPr>
          <w:p w:rsidR="002C70E3" w:rsidRPr="00481052" w:rsidRDefault="002C70E3" w:rsidP="002C70E3">
            <w:pPr>
              <w:pStyle w:val="ac"/>
              <w:rPr>
                <w:rFonts w:ascii="微软雅黑" w:eastAsia="微软雅黑" w:hAnsi="微软雅黑"/>
              </w:rPr>
            </w:pPr>
            <w:r w:rsidRPr="00481052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756F72" w:rsidRPr="00481052" w:rsidTr="006F37B5">
        <w:tc>
          <w:tcPr>
            <w:tcW w:w="1578" w:type="dxa"/>
          </w:tcPr>
          <w:p w:rsidR="00756F72" w:rsidRPr="00481052" w:rsidRDefault="00970E45" w:rsidP="00A1222E">
            <w:pPr>
              <w:jc w:val="center"/>
              <w:rPr>
                <w:rFonts w:ascii="微软雅黑" w:eastAsia="微软雅黑" w:hAnsi="微软雅黑"/>
              </w:rPr>
            </w:pPr>
            <w:r w:rsidRPr="00481052">
              <w:rPr>
                <w:rFonts w:ascii="微软雅黑" w:eastAsia="微软雅黑" w:hAnsi="微软雅黑"/>
              </w:rPr>
              <w:t>1.0.0</w:t>
            </w:r>
          </w:p>
        </w:tc>
        <w:tc>
          <w:tcPr>
            <w:tcW w:w="1575" w:type="dxa"/>
          </w:tcPr>
          <w:p w:rsidR="00756F72" w:rsidRPr="00481052" w:rsidRDefault="00970E45" w:rsidP="00511A76">
            <w:pPr>
              <w:jc w:val="center"/>
              <w:rPr>
                <w:rFonts w:ascii="微软雅黑" w:eastAsia="微软雅黑" w:hAnsi="微软雅黑"/>
              </w:rPr>
            </w:pPr>
            <w:r w:rsidRPr="00481052">
              <w:rPr>
                <w:rFonts w:ascii="微软雅黑" w:eastAsia="微软雅黑" w:hAnsi="微软雅黑" w:hint="eastAsia"/>
              </w:rPr>
              <w:t>2015-0</w:t>
            </w:r>
            <w:r w:rsidR="00511A76">
              <w:rPr>
                <w:rFonts w:ascii="微软雅黑" w:eastAsia="微软雅黑" w:hAnsi="微软雅黑" w:hint="eastAsia"/>
              </w:rPr>
              <w:t>7-04</w:t>
            </w:r>
          </w:p>
        </w:tc>
        <w:tc>
          <w:tcPr>
            <w:tcW w:w="1575" w:type="dxa"/>
          </w:tcPr>
          <w:p w:rsidR="00756F72" w:rsidRPr="00481052" w:rsidRDefault="00F83485" w:rsidP="00A1222E">
            <w:pPr>
              <w:jc w:val="center"/>
              <w:rPr>
                <w:rFonts w:ascii="微软雅黑" w:eastAsia="微软雅黑" w:hAnsi="微软雅黑"/>
              </w:rPr>
            </w:pPr>
            <w:r w:rsidRPr="00481052">
              <w:rPr>
                <w:rFonts w:ascii="微软雅黑" w:eastAsia="微软雅黑" w:hAnsi="微软雅黑" w:hint="eastAsia"/>
              </w:rPr>
              <w:t>李中文</w:t>
            </w:r>
          </w:p>
        </w:tc>
        <w:tc>
          <w:tcPr>
            <w:tcW w:w="4095" w:type="dxa"/>
          </w:tcPr>
          <w:p w:rsidR="00756F72" w:rsidRPr="00481052" w:rsidRDefault="00756F72">
            <w:pPr>
              <w:rPr>
                <w:rFonts w:ascii="微软雅黑" w:eastAsia="微软雅黑" w:hAnsi="微软雅黑"/>
              </w:rPr>
            </w:pPr>
          </w:p>
        </w:tc>
      </w:tr>
      <w:tr w:rsidR="00756F72" w:rsidRPr="00481052" w:rsidTr="006F37B5">
        <w:tc>
          <w:tcPr>
            <w:tcW w:w="1578" w:type="dxa"/>
          </w:tcPr>
          <w:p w:rsidR="00756F72" w:rsidRPr="00481052" w:rsidRDefault="00756F7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75" w:type="dxa"/>
          </w:tcPr>
          <w:p w:rsidR="00756F72" w:rsidRPr="00481052" w:rsidRDefault="00756F7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75" w:type="dxa"/>
          </w:tcPr>
          <w:p w:rsidR="00756F72" w:rsidRPr="00481052" w:rsidRDefault="00756F7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095" w:type="dxa"/>
          </w:tcPr>
          <w:p w:rsidR="00756F72" w:rsidRPr="00481052" w:rsidRDefault="00756F72">
            <w:pPr>
              <w:rPr>
                <w:rFonts w:ascii="微软雅黑" w:eastAsia="微软雅黑" w:hAnsi="微软雅黑"/>
              </w:rPr>
            </w:pPr>
          </w:p>
        </w:tc>
      </w:tr>
      <w:tr w:rsidR="00756F72" w:rsidRPr="00481052" w:rsidTr="006F37B5">
        <w:tc>
          <w:tcPr>
            <w:tcW w:w="1578" w:type="dxa"/>
          </w:tcPr>
          <w:p w:rsidR="00756F72" w:rsidRPr="00481052" w:rsidRDefault="00756F7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75" w:type="dxa"/>
          </w:tcPr>
          <w:p w:rsidR="00756F72" w:rsidRPr="00481052" w:rsidRDefault="00756F7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75" w:type="dxa"/>
          </w:tcPr>
          <w:p w:rsidR="00756F72" w:rsidRPr="00481052" w:rsidRDefault="00756F7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095" w:type="dxa"/>
          </w:tcPr>
          <w:p w:rsidR="00756F72" w:rsidRPr="00481052" w:rsidRDefault="00756F72">
            <w:pPr>
              <w:rPr>
                <w:rFonts w:ascii="微软雅黑" w:eastAsia="微软雅黑" w:hAnsi="微软雅黑"/>
              </w:rPr>
            </w:pPr>
          </w:p>
        </w:tc>
      </w:tr>
      <w:tr w:rsidR="00756F72" w:rsidRPr="00481052" w:rsidTr="006F37B5">
        <w:tc>
          <w:tcPr>
            <w:tcW w:w="1578" w:type="dxa"/>
          </w:tcPr>
          <w:p w:rsidR="00756F72" w:rsidRPr="00481052" w:rsidRDefault="00756F7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75" w:type="dxa"/>
          </w:tcPr>
          <w:p w:rsidR="00756F72" w:rsidRPr="00481052" w:rsidRDefault="00756F7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75" w:type="dxa"/>
          </w:tcPr>
          <w:p w:rsidR="00756F72" w:rsidRPr="00481052" w:rsidRDefault="00756F7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095" w:type="dxa"/>
          </w:tcPr>
          <w:p w:rsidR="00756F72" w:rsidRPr="00481052" w:rsidRDefault="00756F72">
            <w:pPr>
              <w:rPr>
                <w:rFonts w:ascii="微软雅黑" w:eastAsia="微软雅黑" w:hAnsi="微软雅黑"/>
              </w:rPr>
            </w:pPr>
          </w:p>
        </w:tc>
      </w:tr>
    </w:tbl>
    <w:p w:rsidR="00B71037" w:rsidRPr="00481052" w:rsidRDefault="00B71037">
      <w:pPr>
        <w:rPr>
          <w:rFonts w:ascii="微软雅黑" w:eastAsia="微软雅黑" w:hAnsi="微软雅黑"/>
        </w:rPr>
      </w:pPr>
    </w:p>
    <w:p w:rsidR="00266F70" w:rsidRPr="00481052" w:rsidRDefault="00266F70">
      <w:pPr>
        <w:rPr>
          <w:rFonts w:ascii="微软雅黑" w:eastAsia="微软雅黑" w:hAnsi="微软雅黑"/>
        </w:rPr>
      </w:pPr>
    </w:p>
    <w:p w:rsidR="00266F70" w:rsidRPr="00481052" w:rsidRDefault="00266F70">
      <w:pPr>
        <w:rPr>
          <w:rFonts w:ascii="微软雅黑" w:eastAsia="微软雅黑" w:hAnsi="微软雅黑"/>
        </w:rPr>
      </w:pPr>
    </w:p>
    <w:p w:rsidR="00266F70" w:rsidRPr="00481052" w:rsidRDefault="00266F70">
      <w:pPr>
        <w:rPr>
          <w:rFonts w:ascii="微软雅黑" w:eastAsia="微软雅黑" w:hAnsi="微软雅黑"/>
        </w:rPr>
      </w:pPr>
    </w:p>
    <w:p w:rsidR="00266F70" w:rsidRPr="00481052" w:rsidRDefault="00266F70">
      <w:pPr>
        <w:rPr>
          <w:rFonts w:ascii="微软雅黑" w:eastAsia="微软雅黑" w:hAnsi="微软雅黑"/>
        </w:rPr>
      </w:pPr>
    </w:p>
    <w:p w:rsidR="00266F70" w:rsidRPr="00481052" w:rsidRDefault="00266F70">
      <w:pPr>
        <w:rPr>
          <w:rFonts w:ascii="微软雅黑" w:eastAsia="微软雅黑" w:hAnsi="微软雅黑"/>
        </w:rPr>
      </w:pPr>
    </w:p>
    <w:p w:rsidR="00266F70" w:rsidRPr="00481052" w:rsidRDefault="00266F70">
      <w:pPr>
        <w:rPr>
          <w:rFonts w:ascii="微软雅黑" w:eastAsia="微软雅黑" w:hAnsi="微软雅黑"/>
        </w:rPr>
      </w:pPr>
    </w:p>
    <w:p w:rsidR="00266F70" w:rsidRPr="00481052" w:rsidRDefault="00266F70">
      <w:pPr>
        <w:rPr>
          <w:rFonts w:ascii="微软雅黑" w:eastAsia="微软雅黑" w:hAnsi="微软雅黑"/>
        </w:rPr>
      </w:pPr>
    </w:p>
    <w:p w:rsidR="00266F70" w:rsidRPr="00481052" w:rsidRDefault="00266F70">
      <w:pPr>
        <w:rPr>
          <w:rFonts w:ascii="微软雅黑" w:eastAsia="微软雅黑" w:hAnsi="微软雅黑"/>
        </w:rPr>
      </w:pPr>
    </w:p>
    <w:p w:rsidR="00266F70" w:rsidRPr="00481052" w:rsidRDefault="00266F70">
      <w:pPr>
        <w:rPr>
          <w:rFonts w:ascii="微软雅黑" w:eastAsia="微软雅黑" w:hAnsi="微软雅黑"/>
        </w:rPr>
      </w:pPr>
    </w:p>
    <w:p w:rsidR="00266F70" w:rsidRPr="00481052" w:rsidRDefault="00266F70">
      <w:pPr>
        <w:rPr>
          <w:rFonts w:ascii="微软雅黑" w:eastAsia="微软雅黑" w:hAnsi="微软雅黑"/>
        </w:rPr>
      </w:pPr>
    </w:p>
    <w:p w:rsidR="00266F70" w:rsidRPr="00481052" w:rsidRDefault="00266F70">
      <w:pPr>
        <w:rPr>
          <w:rFonts w:ascii="微软雅黑" w:eastAsia="微软雅黑" w:hAnsi="微软雅黑"/>
        </w:rPr>
      </w:pPr>
    </w:p>
    <w:p w:rsidR="00266F70" w:rsidRPr="00481052" w:rsidRDefault="00266F70">
      <w:pPr>
        <w:rPr>
          <w:rFonts w:ascii="微软雅黑" w:eastAsia="微软雅黑" w:hAnsi="微软雅黑"/>
        </w:rPr>
      </w:pPr>
    </w:p>
    <w:p w:rsidR="00266F70" w:rsidRPr="00481052" w:rsidRDefault="00266F70">
      <w:pPr>
        <w:rPr>
          <w:rFonts w:ascii="微软雅黑" w:eastAsia="微软雅黑" w:hAnsi="微软雅黑"/>
        </w:rPr>
      </w:pPr>
    </w:p>
    <w:p w:rsidR="00266F70" w:rsidRPr="00481052" w:rsidRDefault="00266F70">
      <w:pPr>
        <w:rPr>
          <w:rFonts w:ascii="微软雅黑" w:eastAsia="微软雅黑" w:hAnsi="微软雅黑"/>
        </w:rPr>
      </w:pPr>
    </w:p>
    <w:p w:rsidR="00266F70" w:rsidRPr="00481052" w:rsidRDefault="00266F70">
      <w:pPr>
        <w:rPr>
          <w:rFonts w:ascii="微软雅黑" w:eastAsia="微软雅黑" w:hAnsi="微软雅黑"/>
        </w:rPr>
      </w:pPr>
    </w:p>
    <w:p w:rsidR="00266F70" w:rsidRPr="00481052" w:rsidRDefault="00266F70">
      <w:pPr>
        <w:rPr>
          <w:rFonts w:ascii="微软雅黑" w:eastAsia="微软雅黑" w:hAnsi="微软雅黑"/>
        </w:rPr>
      </w:pPr>
    </w:p>
    <w:p w:rsidR="00266F70" w:rsidRPr="00481052" w:rsidRDefault="00266F70">
      <w:pPr>
        <w:rPr>
          <w:rFonts w:ascii="微软雅黑" w:eastAsia="微软雅黑" w:hAnsi="微软雅黑"/>
        </w:rPr>
      </w:pPr>
    </w:p>
    <w:p w:rsidR="006115D7" w:rsidRPr="00481052" w:rsidRDefault="006115D7">
      <w:pPr>
        <w:rPr>
          <w:rFonts w:ascii="微软雅黑" w:eastAsia="微软雅黑" w:hAnsi="微软雅黑"/>
        </w:rPr>
      </w:pPr>
    </w:p>
    <w:p w:rsidR="00841C40" w:rsidRPr="00481052" w:rsidRDefault="00841C40">
      <w:pPr>
        <w:rPr>
          <w:rFonts w:ascii="微软雅黑" w:eastAsia="微软雅黑" w:hAnsi="微软雅黑"/>
        </w:rPr>
      </w:pPr>
    </w:p>
    <w:p w:rsidR="00841C40" w:rsidRPr="00481052" w:rsidRDefault="00841C40">
      <w:pPr>
        <w:rPr>
          <w:rFonts w:ascii="微软雅黑" w:eastAsia="微软雅黑" w:hAnsi="微软雅黑"/>
        </w:rPr>
      </w:pPr>
    </w:p>
    <w:p w:rsidR="00841C40" w:rsidRPr="00481052" w:rsidRDefault="00841C40">
      <w:pPr>
        <w:rPr>
          <w:rFonts w:ascii="微软雅黑" w:eastAsia="微软雅黑" w:hAnsi="微软雅黑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8551"/>
      </w:tblGrid>
      <w:tr w:rsidR="00266F70" w:rsidRPr="00481052">
        <w:trPr>
          <w:jc w:val="center"/>
        </w:trPr>
        <w:tc>
          <w:tcPr>
            <w:tcW w:w="8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66F70" w:rsidRPr="00481052" w:rsidRDefault="00787F70" w:rsidP="007133E6">
            <w:pPr>
              <w:spacing w:before="24" w:after="24"/>
              <w:rPr>
                <w:rFonts w:ascii="微软雅黑" w:eastAsia="微软雅黑" w:hAnsi="微软雅黑"/>
                <w:b/>
                <w:bCs/>
              </w:rPr>
            </w:pPr>
            <w:r w:rsidRPr="00481052">
              <w:rPr>
                <w:rFonts w:ascii="微软雅黑" w:eastAsia="微软雅黑" w:hAnsi="微软雅黑" w:hint="eastAsia"/>
              </w:rPr>
              <w:t>本文档中的所有内容为普元信息技术股份有限公司</w:t>
            </w:r>
            <w:r w:rsidR="00266F70" w:rsidRPr="00481052">
              <w:rPr>
                <w:rFonts w:ascii="微软雅黑" w:eastAsia="微软雅黑" w:hAnsi="微软雅黑" w:hint="eastAsia"/>
              </w:rPr>
              <w:t>的机密和专属所有。未经</w:t>
            </w:r>
            <w:r w:rsidR="00196323" w:rsidRPr="00481052">
              <w:rPr>
                <w:rFonts w:ascii="微软雅黑" w:eastAsia="微软雅黑" w:hAnsi="微软雅黑" w:hint="eastAsia"/>
              </w:rPr>
              <w:t>普元信息技术股份有限公司</w:t>
            </w:r>
            <w:r w:rsidR="00266F70" w:rsidRPr="00481052">
              <w:rPr>
                <w:rFonts w:ascii="微软雅黑" w:eastAsia="微软雅黑" w:hAnsi="微软雅黑" w:hint="eastAsia"/>
              </w:rPr>
              <w:t>的明确书面许可，任何组织或个人不得以任何目的、任何形式及任何手段复制或传播本文档部分或全部内容。</w:t>
            </w:r>
          </w:p>
        </w:tc>
      </w:tr>
    </w:tbl>
    <w:p w:rsidR="00841C40" w:rsidRPr="007375C2" w:rsidRDefault="00841C40" w:rsidP="00B24A4E">
      <w:pPr>
        <w:spacing w:beforeLines="20" w:before="77"/>
        <w:jc w:val="center"/>
        <w:rPr>
          <w:rFonts w:ascii="黑体" w:eastAsia="黑体"/>
          <w:sz w:val="30"/>
        </w:rPr>
      </w:pPr>
      <w:bookmarkStart w:id="11" w:name="_Toc109645362"/>
      <w:bookmarkStart w:id="12" w:name="_Toc109785781"/>
      <w:bookmarkStart w:id="13" w:name="_Toc109825637"/>
      <w:bookmarkStart w:id="14" w:name="_Toc109825738"/>
      <w:bookmarkStart w:id="15" w:name="_Toc109826114"/>
    </w:p>
    <w:p w:rsidR="001C70E5" w:rsidRPr="001E44CD" w:rsidRDefault="001C70E5" w:rsidP="00841C40">
      <w:pPr>
        <w:widowControl/>
        <w:jc w:val="center"/>
        <w:rPr>
          <w:rFonts w:ascii="微软雅黑" w:eastAsia="微软雅黑" w:hAnsi="微软雅黑"/>
          <w:sz w:val="30"/>
        </w:rPr>
      </w:pPr>
      <w:r w:rsidRPr="001E44CD">
        <w:rPr>
          <w:rFonts w:ascii="微软雅黑" w:eastAsia="微软雅黑" w:hAnsi="微软雅黑" w:hint="eastAsia"/>
          <w:sz w:val="30"/>
        </w:rPr>
        <w:lastRenderedPageBreak/>
        <w:t>文档安全控制信息</w:t>
      </w:r>
    </w:p>
    <w:tbl>
      <w:tblPr>
        <w:tblW w:w="84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C0C0C0"/>
        <w:tblLook w:val="01E0" w:firstRow="1" w:lastRow="1" w:firstColumn="1" w:lastColumn="1" w:noHBand="0" w:noVBand="0"/>
      </w:tblPr>
      <w:tblGrid>
        <w:gridCol w:w="1242"/>
        <w:gridCol w:w="993"/>
        <w:gridCol w:w="2001"/>
        <w:gridCol w:w="1259"/>
        <w:gridCol w:w="2977"/>
      </w:tblGrid>
      <w:tr w:rsidR="001C70E5" w:rsidRPr="001E44CD" w:rsidTr="00E34297">
        <w:trPr>
          <w:trHeight w:val="85"/>
        </w:trPr>
        <w:tc>
          <w:tcPr>
            <w:tcW w:w="2235" w:type="dxa"/>
            <w:gridSpan w:val="2"/>
            <w:shd w:val="clear" w:color="auto" w:fill="C0C0C0"/>
            <w:vAlign w:val="center"/>
          </w:tcPr>
          <w:p w:rsidR="001C70E5" w:rsidRPr="001E44CD" w:rsidRDefault="001C70E5" w:rsidP="00E34297">
            <w:pPr>
              <w:jc w:val="center"/>
              <w:rPr>
                <w:rFonts w:ascii="微软雅黑" w:eastAsia="微软雅黑" w:hAnsi="微软雅黑"/>
                <w:b/>
              </w:rPr>
            </w:pPr>
            <w:bookmarkStart w:id="16" w:name="_Hlk330819322"/>
            <w:r w:rsidRPr="001E44CD">
              <w:rPr>
                <w:rFonts w:ascii="微软雅黑" w:eastAsia="微软雅黑" w:hAnsi="微软雅黑" w:hint="eastAsia"/>
                <w:b/>
              </w:rPr>
              <w:t>机密等级</w:t>
            </w:r>
          </w:p>
        </w:tc>
        <w:tc>
          <w:tcPr>
            <w:tcW w:w="6237" w:type="dxa"/>
            <w:gridSpan w:val="3"/>
            <w:shd w:val="clear" w:color="auto" w:fill="auto"/>
            <w:vAlign w:val="center"/>
          </w:tcPr>
          <w:p w:rsidR="001C70E5" w:rsidRPr="001E44CD" w:rsidRDefault="00494486" w:rsidP="00E34297">
            <w:pPr>
              <w:rPr>
                <w:rFonts w:ascii="微软雅黑" w:eastAsia="微软雅黑" w:hAnsi="微软雅黑"/>
              </w:rPr>
            </w:pPr>
            <w:r w:rsidRPr="001E44CD">
              <w:rPr>
                <w:rFonts w:ascii="微软雅黑" w:eastAsia="微软雅黑" w:hAnsi="微软雅黑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5"/>
            <w:r w:rsidR="001C70E5" w:rsidRPr="001E44CD">
              <w:rPr>
                <w:rFonts w:ascii="微软雅黑" w:eastAsia="微软雅黑" w:hAnsi="微软雅黑"/>
              </w:rPr>
              <w:instrText xml:space="preserve"> </w:instrText>
            </w:r>
            <w:r w:rsidR="001C70E5" w:rsidRPr="001E44CD">
              <w:rPr>
                <w:rFonts w:ascii="微软雅黑" w:eastAsia="微软雅黑" w:hAnsi="微软雅黑" w:hint="eastAsia"/>
              </w:rPr>
              <w:instrText>FORMCHECKBOX</w:instrText>
            </w:r>
            <w:r w:rsidR="001C70E5" w:rsidRPr="001E44CD">
              <w:rPr>
                <w:rFonts w:ascii="微软雅黑" w:eastAsia="微软雅黑" w:hAnsi="微软雅黑"/>
              </w:rPr>
              <w:instrText xml:space="preserve"> </w:instrText>
            </w:r>
            <w:r w:rsidR="005F0D5C">
              <w:rPr>
                <w:rFonts w:ascii="微软雅黑" w:eastAsia="微软雅黑" w:hAnsi="微软雅黑"/>
              </w:rPr>
            </w:r>
            <w:r w:rsidR="005F0D5C">
              <w:rPr>
                <w:rFonts w:ascii="微软雅黑" w:eastAsia="微软雅黑" w:hAnsi="微软雅黑"/>
              </w:rPr>
              <w:fldChar w:fldCharType="separate"/>
            </w:r>
            <w:r w:rsidRPr="001E44CD">
              <w:rPr>
                <w:rFonts w:ascii="微软雅黑" w:eastAsia="微软雅黑" w:hAnsi="微软雅黑"/>
              </w:rPr>
              <w:fldChar w:fldCharType="end"/>
            </w:r>
            <w:bookmarkEnd w:id="17"/>
            <w:r w:rsidR="001C70E5" w:rsidRPr="001E44CD">
              <w:rPr>
                <w:rFonts w:ascii="微软雅黑" w:eastAsia="微软雅黑" w:hAnsi="微软雅黑" w:hint="eastAsia"/>
              </w:rPr>
              <w:t>国密</w:t>
            </w:r>
            <w:r w:rsidRPr="001E44CD">
              <w:rPr>
                <w:rFonts w:ascii="微软雅黑" w:eastAsia="微软雅黑" w:hAnsi="微软雅黑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6"/>
            <w:r w:rsidR="001C70E5" w:rsidRPr="001E44CD">
              <w:rPr>
                <w:rFonts w:ascii="微软雅黑" w:eastAsia="微软雅黑" w:hAnsi="微软雅黑"/>
              </w:rPr>
              <w:instrText xml:space="preserve"> </w:instrText>
            </w:r>
            <w:r w:rsidR="001C70E5" w:rsidRPr="001E44CD">
              <w:rPr>
                <w:rFonts w:ascii="微软雅黑" w:eastAsia="微软雅黑" w:hAnsi="微软雅黑" w:hint="eastAsia"/>
              </w:rPr>
              <w:instrText>FORMCHECKBOX</w:instrText>
            </w:r>
            <w:r w:rsidR="001C70E5" w:rsidRPr="001E44CD">
              <w:rPr>
                <w:rFonts w:ascii="微软雅黑" w:eastAsia="微软雅黑" w:hAnsi="微软雅黑"/>
              </w:rPr>
              <w:instrText xml:space="preserve"> </w:instrText>
            </w:r>
            <w:r w:rsidR="005F0D5C">
              <w:rPr>
                <w:rFonts w:ascii="微软雅黑" w:eastAsia="微软雅黑" w:hAnsi="微软雅黑"/>
              </w:rPr>
            </w:r>
            <w:r w:rsidR="005F0D5C">
              <w:rPr>
                <w:rFonts w:ascii="微软雅黑" w:eastAsia="微软雅黑" w:hAnsi="微软雅黑"/>
              </w:rPr>
              <w:fldChar w:fldCharType="separate"/>
            </w:r>
            <w:r w:rsidRPr="001E44CD">
              <w:rPr>
                <w:rFonts w:ascii="微软雅黑" w:eastAsia="微软雅黑" w:hAnsi="微软雅黑"/>
              </w:rPr>
              <w:fldChar w:fldCharType="end"/>
            </w:r>
            <w:bookmarkEnd w:id="18"/>
            <w:r w:rsidR="001C70E5" w:rsidRPr="001E44CD">
              <w:rPr>
                <w:rFonts w:ascii="微软雅黑" w:eastAsia="微软雅黑" w:hAnsi="微软雅黑" w:hint="eastAsia"/>
              </w:rPr>
              <w:t>商密一级</w:t>
            </w:r>
            <w:r w:rsidRPr="001E44CD">
              <w:rPr>
                <w:rFonts w:ascii="微软雅黑" w:eastAsia="微软雅黑" w:hAnsi="微软雅黑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7"/>
            <w:r w:rsidR="001C70E5" w:rsidRPr="001E44CD">
              <w:rPr>
                <w:rFonts w:ascii="微软雅黑" w:eastAsia="微软雅黑" w:hAnsi="微软雅黑"/>
              </w:rPr>
              <w:instrText xml:space="preserve"> </w:instrText>
            </w:r>
            <w:r w:rsidR="001C70E5" w:rsidRPr="001E44CD">
              <w:rPr>
                <w:rFonts w:ascii="微软雅黑" w:eastAsia="微软雅黑" w:hAnsi="微软雅黑" w:hint="eastAsia"/>
              </w:rPr>
              <w:instrText>FORMCHECKBOX</w:instrText>
            </w:r>
            <w:r w:rsidR="001C70E5" w:rsidRPr="001E44CD">
              <w:rPr>
                <w:rFonts w:ascii="微软雅黑" w:eastAsia="微软雅黑" w:hAnsi="微软雅黑"/>
              </w:rPr>
              <w:instrText xml:space="preserve"> </w:instrText>
            </w:r>
            <w:r w:rsidR="005F0D5C">
              <w:rPr>
                <w:rFonts w:ascii="微软雅黑" w:eastAsia="微软雅黑" w:hAnsi="微软雅黑"/>
              </w:rPr>
            </w:r>
            <w:r w:rsidR="005F0D5C">
              <w:rPr>
                <w:rFonts w:ascii="微软雅黑" w:eastAsia="微软雅黑" w:hAnsi="微软雅黑"/>
              </w:rPr>
              <w:fldChar w:fldCharType="separate"/>
            </w:r>
            <w:r w:rsidRPr="001E44CD">
              <w:rPr>
                <w:rFonts w:ascii="微软雅黑" w:eastAsia="微软雅黑" w:hAnsi="微软雅黑"/>
              </w:rPr>
              <w:fldChar w:fldCharType="end"/>
            </w:r>
            <w:bookmarkEnd w:id="19"/>
            <w:r w:rsidR="001C70E5" w:rsidRPr="001E44CD">
              <w:rPr>
                <w:rFonts w:ascii="微软雅黑" w:eastAsia="微软雅黑" w:hAnsi="微软雅黑" w:hint="eastAsia"/>
              </w:rPr>
              <w:t>商密二级</w:t>
            </w:r>
            <w:r w:rsidRPr="001E44CD">
              <w:rPr>
                <w:rFonts w:ascii="微软雅黑" w:eastAsia="微软雅黑" w:hAnsi="微软雅黑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8"/>
            <w:r w:rsidR="001C70E5" w:rsidRPr="001E44CD">
              <w:rPr>
                <w:rFonts w:ascii="微软雅黑" w:eastAsia="微软雅黑" w:hAnsi="微软雅黑"/>
              </w:rPr>
              <w:instrText xml:space="preserve"> </w:instrText>
            </w:r>
            <w:r w:rsidR="001C70E5" w:rsidRPr="001E44CD">
              <w:rPr>
                <w:rFonts w:ascii="微软雅黑" w:eastAsia="微软雅黑" w:hAnsi="微软雅黑" w:hint="eastAsia"/>
              </w:rPr>
              <w:instrText>FORMCHECKBOX</w:instrText>
            </w:r>
            <w:r w:rsidR="001C70E5" w:rsidRPr="001E44CD">
              <w:rPr>
                <w:rFonts w:ascii="微软雅黑" w:eastAsia="微软雅黑" w:hAnsi="微软雅黑"/>
              </w:rPr>
              <w:instrText xml:space="preserve"> </w:instrText>
            </w:r>
            <w:r w:rsidR="005F0D5C">
              <w:rPr>
                <w:rFonts w:ascii="微软雅黑" w:eastAsia="微软雅黑" w:hAnsi="微软雅黑"/>
              </w:rPr>
            </w:r>
            <w:r w:rsidR="005F0D5C">
              <w:rPr>
                <w:rFonts w:ascii="微软雅黑" w:eastAsia="微软雅黑" w:hAnsi="微软雅黑"/>
              </w:rPr>
              <w:fldChar w:fldCharType="separate"/>
            </w:r>
            <w:r w:rsidRPr="001E44CD">
              <w:rPr>
                <w:rFonts w:ascii="微软雅黑" w:eastAsia="微软雅黑" w:hAnsi="微软雅黑"/>
              </w:rPr>
              <w:fldChar w:fldCharType="end"/>
            </w:r>
            <w:bookmarkEnd w:id="20"/>
            <w:r w:rsidR="001C70E5" w:rsidRPr="001E44CD">
              <w:rPr>
                <w:rFonts w:ascii="微软雅黑" w:eastAsia="微软雅黑" w:hAnsi="微软雅黑" w:hint="eastAsia"/>
              </w:rPr>
              <w:t>商密三级</w:t>
            </w:r>
            <w:bookmarkStart w:id="21" w:name="Check9"/>
            <w:r w:rsidRPr="001E44CD">
              <w:rPr>
                <w:rFonts w:ascii="微软雅黑" w:eastAsia="微软雅黑" w:hAnsi="微软雅黑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70E5" w:rsidRPr="001E44CD">
              <w:rPr>
                <w:rFonts w:ascii="微软雅黑" w:eastAsia="微软雅黑" w:hAnsi="微软雅黑"/>
              </w:rPr>
              <w:instrText xml:space="preserve"> FORMCHECKBOX </w:instrText>
            </w:r>
            <w:r w:rsidR="005F0D5C">
              <w:rPr>
                <w:rFonts w:ascii="微软雅黑" w:eastAsia="微软雅黑" w:hAnsi="微软雅黑"/>
              </w:rPr>
            </w:r>
            <w:r w:rsidR="005F0D5C">
              <w:rPr>
                <w:rFonts w:ascii="微软雅黑" w:eastAsia="微软雅黑" w:hAnsi="微软雅黑"/>
              </w:rPr>
              <w:fldChar w:fldCharType="separate"/>
            </w:r>
            <w:r w:rsidRPr="001E44CD">
              <w:rPr>
                <w:rFonts w:ascii="微软雅黑" w:eastAsia="微软雅黑" w:hAnsi="微软雅黑"/>
              </w:rPr>
              <w:fldChar w:fldCharType="end"/>
            </w:r>
            <w:bookmarkEnd w:id="21"/>
            <w:r w:rsidR="001C70E5" w:rsidRPr="001E44CD">
              <w:rPr>
                <w:rFonts w:ascii="微软雅黑" w:eastAsia="微软雅黑" w:hAnsi="微软雅黑" w:hint="eastAsia"/>
              </w:rPr>
              <w:t>内部使用</w:t>
            </w:r>
            <w:r w:rsidRPr="001E44CD">
              <w:rPr>
                <w:rFonts w:ascii="微软雅黑" w:eastAsia="微软雅黑" w:hAnsi="微软雅黑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10"/>
            <w:r w:rsidR="001C70E5" w:rsidRPr="001E44CD">
              <w:rPr>
                <w:rFonts w:ascii="微软雅黑" w:eastAsia="微软雅黑" w:hAnsi="微软雅黑"/>
              </w:rPr>
              <w:instrText xml:space="preserve"> </w:instrText>
            </w:r>
            <w:r w:rsidR="001C70E5" w:rsidRPr="001E44CD">
              <w:rPr>
                <w:rFonts w:ascii="微软雅黑" w:eastAsia="微软雅黑" w:hAnsi="微软雅黑" w:hint="eastAsia"/>
              </w:rPr>
              <w:instrText>FORMCHECKBOX</w:instrText>
            </w:r>
            <w:r w:rsidR="001C70E5" w:rsidRPr="001E44CD">
              <w:rPr>
                <w:rFonts w:ascii="微软雅黑" w:eastAsia="微软雅黑" w:hAnsi="微软雅黑"/>
              </w:rPr>
              <w:instrText xml:space="preserve"> </w:instrText>
            </w:r>
            <w:r w:rsidR="005F0D5C">
              <w:rPr>
                <w:rFonts w:ascii="微软雅黑" w:eastAsia="微软雅黑" w:hAnsi="微软雅黑"/>
              </w:rPr>
            </w:r>
            <w:r w:rsidR="005F0D5C">
              <w:rPr>
                <w:rFonts w:ascii="微软雅黑" w:eastAsia="微软雅黑" w:hAnsi="微软雅黑"/>
              </w:rPr>
              <w:fldChar w:fldCharType="separate"/>
            </w:r>
            <w:r w:rsidRPr="001E44CD">
              <w:rPr>
                <w:rFonts w:ascii="微软雅黑" w:eastAsia="微软雅黑" w:hAnsi="微软雅黑"/>
              </w:rPr>
              <w:fldChar w:fldCharType="end"/>
            </w:r>
            <w:bookmarkEnd w:id="22"/>
            <w:r w:rsidR="001C70E5" w:rsidRPr="001E44CD">
              <w:rPr>
                <w:rFonts w:ascii="微软雅黑" w:eastAsia="微软雅黑" w:hAnsi="微软雅黑" w:hint="eastAsia"/>
              </w:rPr>
              <w:t>公开</w:t>
            </w:r>
          </w:p>
        </w:tc>
      </w:tr>
      <w:tr w:rsidR="001C70E5" w:rsidRPr="001E44CD" w:rsidTr="00E34297">
        <w:trPr>
          <w:trHeight w:val="85"/>
        </w:trPr>
        <w:tc>
          <w:tcPr>
            <w:tcW w:w="2235" w:type="dxa"/>
            <w:gridSpan w:val="2"/>
            <w:shd w:val="clear" w:color="auto" w:fill="C0C0C0"/>
            <w:vAlign w:val="center"/>
          </w:tcPr>
          <w:p w:rsidR="001C70E5" w:rsidRPr="001E44CD" w:rsidRDefault="001C70E5" w:rsidP="00E3429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1E44CD">
              <w:rPr>
                <w:rFonts w:ascii="微软雅黑" w:eastAsia="微软雅黑" w:hAnsi="微软雅黑" w:hint="eastAsia"/>
                <w:b/>
              </w:rPr>
              <w:t>机密性期限</w:t>
            </w:r>
          </w:p>
        </w:tc>
        <w:tc>
          <w:tcPr>
            <w:tcW w:w="6237" w:type="dxa"/>
            <w:gridSpan w:val="3"/>
            <w:shd w:val="clear" w:color="auto" w:fill="auto"/>
            <w:vAlign w:val="center"/>
          </w:tcPr>
          <w:p w:rsidR="001C70E5" w:rsidRPr="001E44CD" w:rsidRDefault="001C70E5" w:rsidP="00E34297">
            <w:pPr>
              <w:rPr>
                <w:rFonts w:ascii="微软雅黑" w:eastAsia="微软雅黑" w:hAnsi="微软雅黑"/>
              </w:rPr>
            </w:pPr>
            <w:r w:rsidRPr="001E44CD">
              <w:rPr>
                <w:rFonts w:ascii="微软雅黑" w:eastAsia="微软雅黑" w:hAnsi="微软雅黑" w:hint="eastAsia"/>
              </w:rPr>
              <w:t>永久</w:t>
            </w:r>
          </w:p>
        </w:tc>
      </w:tr>
      <w:tr w:rsidR="001C70E5" w:rsidRPr="001E44CD" w:rsidTr="00E34297">
        <w:trPr>
          <w:trHeight w:val="85"/>
        </w:trPr>
        <w:tc>
          <w:tcPr>
            <w:tcW w:w="2235" w:type="dxa"/>
            <w:gridSpan w:val="2"/>
            <w:vMerge w:val="restart"/>
            <w:shd w:val="clear" w:color="auto" w:fill="C0C0C0"/>
            <w:vAlign w:val="center"/>
          </w:tcPr>
          <w:p w:rsidR="001C70E5" w:rsidRPr="001E44CD" w:rsidRDefault="001C70E5" w:rsidP="00E3429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1E44CD">
              <w:rPr>
                <w:rFonts w:ascii="微软雅黑" w:eastAsia="微软雅黑" w:hAnsi="微软雅黑" w:hint="eastAsia"/>
                <w:b/>
              </w:rPr>
              <w:t>授权访问/分发范围</w:t>
            </w:r>
          </w:p>
        </w:tc>
        <w:tc>
          <w:tcPr>
            <w:tcW w:w="6237" w:type="dxa"/>
            <w:gridSpan w:val="3"/>
            <w:shd w:val="clear" w:color="auto" w:fill="auto"/>
            <w:vAlign w:val="center"/>
          </w:tcPr>
          <w:p w:rsidR="001C70E5" w:rsidRPr="001E44CD" w:rsidRDefault="00C94DAC" w:rsidP="00E34297">
            <w:pPr>
              <w:rPr>
                <w:rFonts w:ascii="微软雅黑" w:eastAsia="微软雅黑" w:hAnsi="微软雅黑"/>
              </w:rPr>
            </w:pPr>
            <w:r w:rsidRPr="001E44CD">
              <w:rPr>
                <w:rFonts w:ascii="微软雅黑" w:eastAsia="微软雅黑" w:hAnsi="微软雅黑" w:hint="eastAsia"/>
              </w:rPr>
              <w:t>普元信息技术股份有限公司</w:t>
            </w:r>
          </w:p>
        </w:tc>
      </w:tr>
      <w:tr w:rsidR="001C70E5" w:rsidRPr="001E44CD" w:rsidTr="00E34297">
        <w:trPr>
          <w:trHeight w:val="85"/>
        </w:trPr>
        <w:tc>
          <w:tcPr>
            <w:tcW w:w="2235" w:type="dxa"/>
            <w:gridSpan w:val="2"/>
            <w:vMerge/>
            <w:shd w:val="clear" w:color="auto" w:fill="C0C0C0"/>
            <w:vAlign w:val="center"/>
          </w:tcPr>
          <w:p w:rsidR="001C70E5" w:rsidRPr="001E44CD" w:rsidRDefault="001C70E5" w:rsidP="00E34297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6237" w:type="dxa"/>
            <w:gridSpan w:val="3"/>
            <w:shd w:val="clear" w:color="auto" w:fill="auto"/>
            <w:vAlign w:val="center"/>
          </w:tcPr>
          <w:p w:rsidR="001C70E5" w:rsidRPr="001E44CD" w:rsidRDefault="001C70E5" w:rsidP="00E34297">
            <w:pPr>
              <w:rPr>
                <w:rFonts w:ascii="微软雅黑" w:eastAsia="微软雅黑" w:hAnsi="微软雅黑"/>
              </w:rPr>
            </w:pPr>
          </w:p>
        </w:tc>
      </w:tr>
      <w:tr w:rsidR="001C70E5" w:rsidRPr="001E44CD" w:rsidTr="00E34297">
        <w:tc>
          <w:tcPr>
            <w:tcW w:w="2235" w:type="dxa"/>
            <w:gridSpan w:val="2"/>
            <w:vMerge/>
            <w:shd w:val="clear" w:color="auto" w:fill="C0C0C0"/>
            <w:vAlign w:val="center"/>
          </w:tcPr>
          <w:p w:rsidR="001C70E5" w:rsidRPr="001E44CD" w:rsidRDefault="001C70E5" w:rsidP="00E34297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6237" w:type="dxa"/>
            <w:gridSpan w:val="3"/>
            <w:shd w:val="clear" w:color="auto" w:fill="auto"/>
            <w:vAlign w:val="center"/>
          </w:tcPr>
          <w:p w:rsidR="001C70E5" w:rsidRPr="001E44CD" w:rsidRDefault="001C70E5" w:rsidP="00E34297">
            <w:pPr>
              <w:rPr>
                <w:rFonts w:ascii="微软雅黑" w:eastAsia="微软雅黑" w:hAnsi="微软雅黑"/>
              </w:rPr>
            </w:pPr>
          </w:p>
        </w:tc>
      </w:tr>
      <w:tr w:rsidR="001C70E5" w:rsidRPr="001E44CD" w:rsidTr="00E34297">
        <w:tc>
          <w:tcPr>
            <w:tcW w:w="2235" w:type="dxa"/>
            <w:gridSpan w:val="2"/>
            <w:vMerge/>
            <w:shd w:val="clear" w:color="auto" w:fill="C0C0C0"/>
            <w:vAlign w:val="center"/>
          </w:tcPr>
          <w:p w:rsidR="001C70E5" w:rsidRPr="001E44CD" w:rsidRDefault="001C70E5" w:rsidP="00E34297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6237" w:type="dxa"/>
            <w:gridSpan w:val="3"/>
            <w:shd w:val="clear" w:color="auto" w:fill="auto"/>
            <w:vAlign w:val="center"/>
          </w:tcPr>
          <w:p w:rsidR="001C70E5" w:rsidRPr="001E44CD" w:rsidRDefault="001C70E5" w:rsidP="00E34297">
            <w:pPr>
              <w:rPr>
                <w:rFonts w:ascii="微软雅黑" w:eastAsia="微软雅黑" w:hAnsi="微软雅黑"/>
              </w:rPr>
            </w:pPr>
          </w:p>
        </w:tc>
      </w:tr>
      <w:tr w:rsidR="001C70E5" w:rsidRPr="001E44CD" w:rsidTr="00E34297">
        <w:tc>
          <w:tcPr>
            <w:tcW w:w="2235" w:type="dxa"/>
            <w:gridSpan w:val="2"/>
            <w:vMerge/>
            <w:shd w:val="clear" w:color="auto" w:fill="C0C0C0"/>
            <w:vAlign w:val="center"/>
          </w:tcPr>
          <w:p w:rsidR="001C70E5" w:rsidRPr="001E44CD" w:rsidRDefault="001C70E5" w:rsidP="00E34297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6237" w:type="dxa"/>
            <w:gridSpan w:val="3"/>
            <w:shd w:val="clear" w:color="auto" w:fill="auto"/>
            <w:vAlign w:val="center"/>
          </w:tcPr>
          <w:p w:rsidR="001C70E5" w:rsidRPr="001E44CD" w:rsidRDefault="001C70E5" w:rsidP="00E34297">
            <w:pPr>
              <w:rPr>
                <w:rFonts w:ascii="微软雅黑" w:eastAsia="微软雅黑" w:hAnsi="微软雅黑"/>
              </w:rPr>
            </w:pPr>
          </w:p>
        </w:tc>
      </w:tr>
      <w:tr w:rsidR="001C70E5" w:rsidRPr="001E44CD" w:rsidTr="00E34297">
        <w:tc>
          <w:tcPr>
            <w:tcW w:w="2235" w:type="dxa"/>
            <w:gridSpan w:val="2"/>
            <w:shd w:val="clear" w:color="auto" w:fill="C0C0C0"/>
            <w:vAlign w:val="center"/>
          </w:tcPr>
          <w:p w:rsidR="001C70E5" w:rsidRPr="001E44CD" w:rsidRDefault="001C70E5" w:rsidP="00E3429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1E44CD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6237" w:type="dxa"/>
            <w:gridSpan w:val="3"/>
            <w:shd w:val="clear" w:color="auto" w:fill="auto"/>
            <w:vAlign w:val="center"/>
          </w:tcPr>
          <w:p w:rsidR="001C70E5" w:rsidRPr="001E44CD" w:rsidRDefault="001C70E5" w:rsidP="00E34297">
            <w:pPr>
              <w:rPr>
                <w:rFonts w:ascii="微软雅黑" w:eastAsia="微软雅黑" w:hAnsi="微软雅黑"/>
              </w:rPr>
            </w:pPr>
          </w:p>
        </w:tc>
      </w:tr>
      <w:tr w:rsidR="001C70E5" w:rsidRPr="001E44CD" w:rsidTr="00E34297">
        <w:tc>
          <w:tcPr>
            <w:tcW w:w="8472" w:type="dxa"/>
            <w:gridSpan w:val="5"/>
            <w:shd w:val="clear" w:color="auto" w:fill="C0C0C0"/>
            <w:vAlign w:val="center"/>
          </w:tcPr>
          <w:p w:rsidR="001C70E5" w:rsidRPr="001E44CD" w:rsidRDefault="001C70E5" w:rsidP="00E34297">
            <w:pPr>
              <w:jc w:val="center"/>
              <w:rPr>
                <w:rFonts w:ascii="微软雅黑" w:eastAsia="微软雅黑" w:hAnsi="微软雅黑"/>
              </w:rPr>
            </w:pPr>
            <w:r w:rsidRPr="001E44CD">
              <w:rPr>
                <w:rFonts w:ascii="微软雅黑" w:eastAsia="微软雅黑" w:hAnsi="微软雅黑" w:hint="eastAsia"/>
                <w:b/>
              </w:rPr>
              <w:t>文档操作方式</w:t>
            </w:r>
          </w:p>
        </w:tc>
      </w:tr>
      <w:tr w:rsidR="001C70E5" w:rsidRPr="001E44CD" w:rsidTr="00E34297">
        <w:tc>
          <w:tcPr>
            <w:tcW w:w="1242" w:type="dxa"/>
            <w:shd w:val="clear" w:color="auto" w:fill="C0C0C0"/>
            <w:vAlign w:val="center"/>
          </w:tcPr>
          <w:p w:rsidR="001C70E5" w:rsidRPr="001E44CD" w:rsidRDefault="001C70E5" w:rsidP="00E34297">
            <w:pPr>
              <w:rPr>
                <w:rFonts w:ascii="微软雅黑" w:eastAsia="微软雅黑" w:hAnsi="微软雅黑"/>
                <w:b/>
              </w:rPr>
            </w:pPr>
            <w:r w:rsidRPr="001E44CD">
              <w:rPr>
                <w:rFonts w:ascii="微软雅黑" w:eastAsia="微软雅黑" w:hAnsi="微软雅黑" w:hint="eastAsia"/>
                <w:b/>
              </w:rPr>
              <w:t>复制</w:t>
            </w:r>
          </w:p>
        </w:tc>
        <w:bookmarkStart w:id="23" w:name="Check1"/>
        <w:tc>
          <w:tcPr>
            <w:tcW w:w="2994" w:type="dxa"/>
            <w:gridSpan w:val="2"/>
            <w:shd w:val="clear" w:color="auto" w:fill="auto"/>
            <w:vAlign w:val="center"/>
          </w:tcPr>
          <w:p w:rsidR="001C70E5" w:rsidRPr="001E44CD" w:rsidRDefault="00494486" w:rsidP="00E34297">
            <w:pPr>
              <w:rPr>
                <w:rFonts w:ascii="微软雅黑" w:eastAsia="微软雅黑" w:hAnsi="微软雅黑"/>
              </w:rPr>
            </w:pPr>
            <w:r w:rsidRPr="001E44CD">
              <w:rPr>
                <w:rFonts w:ascii="微软雅黑" w:eastAsia="微软雅黑" w:hAnsi="微软雅黑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70E5" w:rsidRPr="001E44CD">
              <w:rPr>
                <w:rFonts w:ascii="微软雅黑" w:eastAsia="微软雅黑" w:hAnsi="微软雅黑"/>
              </w:rPr>
              <w:instrText xml:space="preserve"> </w:instrText>
            </w:r>
            <w:r w:rsidR="001C70E5" w:rsidRPr="001E44CD">
              <w:rPr>
                <w:rFonts w:ascii="微软雅黑" w:eastAsia="微软雅黑" w:hAnsi="微软雅黑" w:hint="eastAsia"/>
              </w:rPr>
              <w:instrText>FORMCHECKBOX</w:instrText>
            </w:r>
            <w:r w:rsidR="001C70E5" w:rsidRPr="001E44CD">
              <w:rPr>
                <w:rFonts w:ascii="微软雅黑" w:eastAsia="微软雅黑" w:hAnsi="微软雅黑"/>
              </w:rPr>
              <w:instrText xml:space="preserve"> </w:instrText>
            </w:r>
            <w:r w:rsidR="005F0D5C">
              <w:rPr>
                <w:rFonts w:ascii="微软雅黑" w:eastAsia="微软雅黑" w:hAnsi="微软雅黑"/>
              </w:rPr>
            </w:r>
            <w:r w:rsidR="005F0D5C">
              <w:rPr>
                <w:rFonts w:ascii="微软雅黑" w:eastAsia="微软雅黑" w:hAnsi="微软雅黑"/>
              </w:rPr>
              <w:fldChar w:fldCharType="separate"/>
            </w:r>
            <w:r w:rsidRPr="001E44CD">
              <w:rPr>
                <w:rFonts w:ascii="微软雅黑" w:eastAsia="微软雅黑" w:hAnsi="微软雅黑"/>
              </w:rPr>
              <w:fldChar w:fldCharType="end"/>
            </w:r>
            <w:bookmarkEnd w:id="23"/>
            <w:r w:rsidR="001C70E5" w:rsidRPr="001E44CD">
              <w:rPr>
                <w:rFonts w:ascii="微软雅黑" w:eastAsia="微软雅黑" w:hAnsi="微软雅黑" w:hint="eastAsia"/>
              </w:rPr>
              <w:t>禁止</w:t>
            </w:r>
          </w:p>
        </w:tc>
        <w:tc>
          <w:tcPr>
            <w:tcW w:w="1259" w:type="dxa"/>
            <w:shd w:val="clear" w:color="auto" w:fill="C0C0C0"/>
            <w:vAlign w:val="center"/>
          </w:tcPr>
          <w:p w:rsidR="001C70E5" w:rsidRPr="001E44CD" w:rsidRDefault="001C70E5" w:rsidP="00E34297">
            <w:pPr>
              <w:rPr>
                <w:rFonts w:ascii="微软雅黑" w:eastAsia="微软雅黑" w:hAnsi="微软雅黑"/>
                <w:b/>
              </w:rPr>
            </w:pPr>
            <w:r w:rsidRPr="001E44CD">
              <w:rPr>
                <w:rFonts w:ascii="微软雅黑" w:eastAsia="微软雅黑" w:hAnsi="微软雅黑" w:hint="eastAsia"/>
                <w:b/>
              </w:rPr>
              <w:t>打印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1C70E5" w:rsidRPr="001E44CD" w:rsidRDefault="00494486" w:rsidP="00E34297">
            <w:pPr>
              <w:rPr>
                <w:rFonts w:ascii="微软雅黑" w:eastAsia="微软雅黑" w:hAnsi="微软雅黑"/>
              </w:rPr>
            </w:pPr>
            <w:r w:rsidRPr="001E44CD">
              <w:rPr>
                <w:rFonts w:ascii="微软雅黑" w:eastAsia="微软雅黑" w:hAnsi="微软雅黑" w:hint="eastAsi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2"/>
            <w:r w:rsidR="001C70E5" w:rsidRPr="001E44CD">
              <w:rPr>
                <w:rFonts w:ascii="微软雅黑" w:eastAsia="微软雅黑" w:hAnsi="微软雅黑" w:hint="eastAsia"/>
              </w:rPr>
              <w:instrText xml:space="preserve"> FORMCHECKBOX </w:instrText>
            </w:r>
            <w:r w:rsidR="005F0D5C">
              <w:rPr>
                <w:rFonts w:ascii="微软雅黑" w:eastAsia="微软雅黑" w:hAnsi="微软雅黑"/>
              </w:rPr>
            </w:r>
            <w:r w:rsidR="005F0D5C">
              <w:rPr>
                <w:rFonts w:ascii="微软雅黑" w:eastAsia="微软雅黑" w:hAnsi="微软雅黑"/>
              </w:rPr>
              <w:fldChar w:fldCharType="separate"/>
            </w:r>
            <w:r w:rsidRPr="001E44CD">
              <w:rPr>
                <w:rFonts w:ascii="微软雅黑" w:eastAsia="微软雅黑" w:hAnsi="微软雅黑" w:hint="eastAsia"/>
              </w:rPr>
              <w:fldChar w:fldCharType="end"/>
            </w:r>
            <w:bookmarkEnd w:id="24"/>
            <w:r w:rsidR="001C70E5" w:rsidRPr="001E44CD">
              <w:rPr>
                <w:rFonts w:ascii="微软雅黑" w:eastAsia="微软雅黑" w:hAnsi="微软雅黑" w:hint="eastAsia"/>
              </w:rPr>
              <w:t>禁止</w:t>
            </w:r>
          </w:p>
        </w:tc>
      </w:tr>
      <w:tr w:rsidR="001C70E5" w:rsidRPr="001E44CD" w:rsidTr="00E34297">
        <w:tc>
          <w:tcPr>
            <w:tcW w:w="1242" w:type="dxa"/>
            <w:shd w:val="clear" w:color="auto" w:fill="C0C0C0"/>
            <w:vAlign w:val="center"/>
          </w:tcPr>
          <w:p w:rsidR="001C70E5" w:rsidRPr="001E44CD" w:rsidRDefault="001C70E5" w:rsidP="00E34297">
            <w:pPr>
              <w:rPr>
                <w:rFonts w:ascii="微软雅黑" w:eastAsia="微软雅黑" w:hAnsi="微软雅黑"/>
                <w:b/>
              </w:rPr>
            </w:pPr>
            <w:r w:rsidRPr="001E44CD">
              <w:rPr>
                <w:rFonts w:ascii="微软雅黑" w:eastAsia="微软雅黑" w:hAnsi="微软雅黑" w:hint="eastAsia"/>
                <w:b/>
              </w:rPr>
              <w:t>复印</w:t>
            </w:r>
          </w:p>
        </w:tc>
        <w:tc>
          <w:tcPr>
            <w:tcW w:w="2994" w:type="dxa"/>
            <w:gridSpan w:val="2"/>
            <w:shd w:val="clear" w:color="auto" w:fill="auto"/>
            <w:vAlign w:val="center"/>
          </w:tcPr>
          <w:p w:rsidR="001C70E5" w:rsidRPr="001E44CD" w:rsidRDefault="00494486" w:rsidP="00E34297">
            <w:pPr>
              <w:rPr>
                <w:rFonts w:ascii="微软雅黑" w:eastAsia="微软雅黑" w:hAnsi="微软雅黑"/>
              </w:rPr>
            </w:pPr>
            <w:r w:rsidRPr="001E44CD">
              <w:rPr>
                <w:rFonts w:ascii="微软雅黑" w:eastAsia="微软雅黑" w:hAnsi="微软雅黑" w:hint="eastAsia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heck4"/>
            <w:r w:rsidR="001C70E5" w:rsidRPr="001E44CD">
              <w:rPr>
                <w:rFonts w:ascii="微软雅黑" w:eastAsia="微软雅黑" w:hAnsi="微软雅黑" w:hint="eastAsia"/>
              </w:rPr>
              <w:instrText xml:space="preserve"> FORMCHECKBOX </w:instrText>
            </w:r>
            <w:r w:rsidR="005F0D5C">
              <w:rPr>
                <w:rFonts w:ascii="微软雅黑" w:eastAsia="微软雅黑" w:hAnsi="微软雅黑"/>
              </w:rPr>
            </w:r>
            <w:r w:rsidR="005F0D5C">
              <w:rPr>
                <w:rFonts w:ascii="微软雅黑" w:eastAsia="微软雅黑" w:hAnsi="微软雅黑"/>
              </w:rPr>
              <w:fldChar w:fldCharType="separate"/>
            </w:r>
            <w:r w:rsidRPr="001E44CD">
              <w:rPr>
                <w:rFonts w:ascii="微软雅黑" w:eastAsia="微软雅黑" w:hAnsi="微软雅黑" w:hint="eastAsia"/>
              </w:rPr>
              <w:fldChar w:fldCharType="end"/>
            </w:r>
            <w:bookmarkEnd w:id="25"/>
            <w:r w:rsidR="001C70E5" w:rsidRPr="001E44CD">
              <w:rPr>
                <w:rFonts w:ascii="微软雅黑" w:eastAsia="微软雅黑" w:hAnsi="微软雅黑" w:hint="eastAsia"/>
              </w:rPr>
              <w:t>禁止</w:t>
            </w:r>
          </w:p>
        </w:tc>
        <w:tc>
          <w:tcPr>
            <w:tcW w:w="1259" w:type="dxa"/>
            <w:shd w:val="clear" w:color="auto" w:fill="C0C0C0"/>
            <w:vAlign w:val="center"/>
          </w:tcPr>
          <w:p w:rsidR="001C70E5" w:rsidRPr="001E44CD" w:rsidRDefault="001C70E5" w:rsidP="00E3429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1C70E5" w:rsidRPr="001E44CD" w:rsidRDefault="001C70E5" w:rsidP="00E34297">
            <w:pPr>
              <w:rPr>
                <w:rFonts w:ascii="微软雅黑" w:eastAsia="微软雅黑" w:hAnsi="微软雅黑"/>
              </w:rPr>
            </w:pPr>
          </w:p>
        </w:tc>
      </w:tr>
      <w:bookmarkEnd w:id="16"/>
    </w:tbl>
    <w:p w:rsidR="001C70E5" w:rsidRPr="001E44CD" w:rsidRDefault="001C70E5" w:rsidP="001C70E5">
      <w:pPr>
        <w:widowControl/>
        <w:jc w:val="left"/>
        <w:rPr>
          <w:rFonts w:ascii="微软雅黑" w:eastAsia="微软雅黑" w:hAnsi="微软雅黑" w:cs="Arial"/>
          <w:b/>
          <w:bCs/>
          <w:kern w:val="28"/>
          <w:sz w:val="36"/>
          <w:szCs w:val="32"/>
        </w:rPr>
        <w:sectPr w:rsidR="001C70E5" w:rsidRPr="001E44CD" w:rsidSect="00DA3F86">
          <w:headerReference w:type="default" r:id="rId9"/>
          <w:pgSz w:w="11906" w:h="16838" w:code="9"/>
          <w:pgMar w:top="1440" w:right="1511" w:bottom="1440" w:left="1797" w:header="851" w:footer="992" w:gutter="0"/>
          <w:pgNumType w:start="1"/>
          <w:cols w:space="425"/>
          <w:docGrid w:type="lines" w:linePitch="387"/>
        </w:sectPr>
      </w:pPr>
    </w:p>
    <w:p w:rsidR="00311CB4" w:rsidRDefault="0096421F" w:rsidP="00594A89">
      <w:pPr>
        <w:pStyle w:val="a6"/>
        <w:rPr>
          <w:noProof/>
        </w:rPr>
      </w:pPr>
      <w:bookmarkStart w:id="26" w:name="_Toc109964234"/>
      <w:bookmarkStart w:id="27" w:name="_Toc360463139"/>
      <w:bookmarkStart w:id="28" w:name="_Toc360463268"/>
      <w:bookmarkStart w:id="29" w:name="_Toc360538304"/>
      <w:bookmarkStart w:id="30" w:name="_Toc423799996"/>
      <w:r>
        <w:rPr>
          <w:rFonts w:hint="eastAsia"/>
        </w:rPr>
        <w:lastRenderedPageBreak/>
        <w:t>目录</w:t>
      </w:r>
      <w:bookmarkEnd w:id="11"/>
      <w:bookmarkEnd w:id="12"/>
      <w:bookmarkEnd w:id="13"/>
      <w:bookmarkEnd w:id="14"/>
      <w:bookmarkEnd w:id="15"/>
      <w:bookmarkEnd w:id="26"/>
      <w:bookmarkEnd w:id="27"/>
      <w:bookmarkEnd w:id="28"/>
      <w:bookmarkEnd w:id="29"/>
      <w:bookmarkEnd w:id="30"/>
      <w:r w:rsidR="00494486">
        <w:fldChar w:fldCharType="begin"/>
      </w:r>
      <w:r w:rsidR="00434FA1">
        <w:instrText xml:space="preserve"> </w:instrText>
      </w:r>
      <w:r w:rsidR="00434FA1">
        <w:rPr>
          <w:rFonts w:hint="eastAsia"/>
        </w:rPr>
        <w:instrText>TOC \o "1-3" \h \z \u</w:instrText>
      </w:r>
      <w:r w:rsidR="00434FA1">
        <w:instrText xml:space="preserve"> </w:instrText>
      </w:r>
      <w:r w:rsidR="00494486">
        <w:fldChar w:fldCharType="separate"/>
      </w:r>
    </w:p>
    <w:p w:rsidR="00311CB4" w:rsidRDefault="005F0D5C">
      <w:pPr>
        <w:pStyle w:val="22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23799995" w:history="1">
        <w:r w:rsidR="00311CB4" w:rsidRPr="00C84C13">
          <w:rPr>
            <w:rStyle w:val="af0"/>
            <w:rFonts w:ascii="微软雅黑" w:eastAsia="微软雅黑" w:hAnsi="微软雅黑" w:hint="eastAsia"/>
            <w:noProof/>
          </w:rPr>
          <w:t>版本控制信息</w:t>
        </w:r>
        <w:r w:rsidR="00311CB4">
          <w:rPr>
            <w:noProof/>
            <w:webHidden/>
          </w:rPr>
          <w:tab/>
        </w:r>
        <w:r w:rsidR="00311CB4">
          <w:rPr>
            <w:noProof/>
            <w:webHidden/>
          </w:rPr>
          <w:fldChar w:fldCharType="begin"/>
        </w:r>
        <w:r w:rsidR="00311CB4">
          <w:rPr>
            <w:noProof/>
            <w:webHidden/>
          </w:rPr>
          <w:instrText xml:space="preserve"> PAGEREF _Toc423799995 \h </w:instrText>
        </w:r>
        <w:r w:rsidR="00311CB4">
          <w:rPr>
            <w:noProof/>
            <w:webHidden/>
          </w:rPr>
        </w:r>
        <w:r w:rsidR="00311CB4">
          <w:rPr>
            <w:noProof/>
            <w:webHidden/>
          </w:rPr>
          <w:fldChar w:fldCharType="separate"/>
        </w:r>
        <w:r w:rsidR="00D2559B">
          <w:rPr>
            <w:noProof/>
            <w:webHidden/>
          </w:rPr>
          <w:t>1</w:t>
        </w:r>
        <w:r w:rsidR="00311CB4">
          <w:rPr>
            <w:noProof/>
            <w:webHidden/>
          </w:rPr>
          <w:fldChar w:fldCharType="end"/>
        </w:r>
      </w:hyperlink>
    </w:p>
    <w:p w:rsidR="00311CB4" w:rsidRDefault="005F0D5C">
      <w:pPr>
        <w:pStyle w:val="22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23799996" w:history="1">
        <w:r w:rsidR="00311CB4" w:rsidRPr="00C84C13">
          <w:rPr>
            <w:rStyle w:val="af0"/>
            <w:rFonts w:hint="eastAsia"/>
            <w:noProof/>
          </w:rPr>
          <w:t>目录</w:t>
        </w:r>
        <w:r w:rsidR="00311CB4">
          <w:rPr>
            <w:noProof/>
            <w:webHidden/>
          </w:rPr>
          <w:tab/>
        </w:r>
        <w:r w:rsidR="00311CB4">
          <w:rPr>
            <w:noProof/>
            <w:webHidden/>
          </w:rPr>
          <w:fldChar w:fldCharType="begin"/>
        </w:r>
        <w:r w:rsidR="00311CB4">
          <w:rPr>
            <w:noProof/>
            <w:webHidden/>
          </w:rPr>
          <w:instrText xml:space="preserve"> PAGEREF _Toc423799996 \h </w:instrText>
        </w:r>
        <w:r w:rsidR="00311CB4">
          <w:rPr>
            <w:noProof/>
            <w:webHidden/>
          </w:rPr>
        </w:r>
        <w:r w:rsidR="00311CB4">
          <w:rPr>
            <w:noProof/>
            <w:webHidden/>
          </w:rPr>
          <w:fldChar w:fldCharType="separate"/>
        </w:r>
        <w:r w:rsidR="00D2559B">
          <w:rPr>
            <w:noProof/>
            <w:webHidden/>
          </w:rPr>
          <w:t>i</w:t>
        </w:r>
        <w:r w:rsidR="00311CB4">
          <w:rPr>
            <w:noProof/>
            <w:webHidden/>
          </w:rPr>
          <w:fldChar w:fldCharType="end"/>
        </w:r>
      </w:hyperlink>
    </w:p>
    <w:p w:rsidR="00311CB4" w:rsidRDefault="005F0D5C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23799997" w:history="1">
        <w:r w:rsidR="00311CB4" w:rsidRPr="00C84C13">
          <w:rPr>
            <w:rStyle w:val="af0"/>
            <w:noProof/>
          </w:rPr>
          <w:t>1</w:t>
        </w:r>
        <w:r w:rsidR="00311CB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311CB4" w:rsidRPr="00C84C13">
          <w:rPr>
            <w:rStyle w:val="af0"/>
            <w:rFonts w:hint="eastAsia"/>
            <w:noProof/>
          </w:rPr>
          <w:t>文档说明</w:t>
        </w:r>
        <w:r w:rsidR="00311CB4">
          <w:rPr>
            <w:noProof/>
            <w:webHidden/>
          </w:rPr>
          <w:tab/>
        </w:r>
        <w:r w:rsidR="00311CB4">
          <w:rPr>
            <w:noProof/>
            <w:webHidden/>
          </w:rPr>
          <w:fldChar w:fldCharType="begin"/>
        </w:r>
        <w:r w:rsidR="00311CB4">
          <w:rPr>
            <w:noProof/>
            <w:webHidden/>
          </w:rPr>
          <w:instrText xml:space="preserve"> PAGEREF _Toc423799997 \h </w:instrText>
        </w:r>
        <w:r w:rsidR="00311CB4">
          <w:rPr>
            <w:noProof/>
            <w:webHidden/>
          </w:rPr>
        </w:r>
        <w:r w:rsidR="00311CB4">
          <w:rPr>
            <w:noProof/>
            <w:webHidden/>
          </w:rPr>
          <w:fldChar w:fldCharType="separate"/>
        </w:r>
        <w:r w:rsidR="00D2559B">
          <w:rPr>
            <w:noProof/>
            <w:webHidden/>
          </w:rPr>
          <w:t>1</w:t>
        </w:r>
        <w:r w:rsidR="00311CB4">
          <w:rPr>
            <w:noProof/>
            <w:webHidden/>
          </w:rPr>
          <w:fldChar w:fldCharType="end"/>
        </w:r>
      </w:hyperlink>
    </w:p>
    <w:p w:rsidR="00311CB4" w:rsidRDefault="005F0D5C">
      <w:pPr>
        <w:pStyle w:val="22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23799998" w:history="1">
        <w:r w:rsidR="00311CB4" w:rsidRPr="00C84C13">
          <w:rPr>
            <w:rStyle w:val="af0"/>
            <w:noProof/>
          </w:rPr>
          <w:t>1.1</w:t>
        </w:r>
        <w:r w:rsidR="00311CB4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11CB4" w:rsidRPr="00C84C13">
          <w:rPr>
            <w:rStyle w:val="af0"/>
            <w:rFonts w:hint="eastAsia"/>
            <w:noProof/>
          </w:rPr>
          <w:t>编写目的</w:t>
        </w:r>
        <w:r w:rsidR="00311CB4">
          <w:rPr>
            <w:noProof/>
            <w:webHidden/>
          </w:rPr>
          <w:tab/>
        </w:r>
        <w:r w:rsidR="00311CB4">
          <w:rPr>
            <w:noProof/>
            <w:webHidden/>
          </w:rPr>
          <w:fldChar w:fldCharType="begin"/>
        </w:r>
        <w:r w:rsidR="00311CB4">
          <w:rPr>
            <w:noProof/>
            <w:webHidden/>
          </w:rPr>
          <w:instrText xml:space="preserve"> PAGEREF _Toc423799998 \h </w:instrText>
        </w:r>
        <w:r w:rsidR="00311CB4">
          <w:rPr>
            <w:noProof/>
            <w:webHidden/>
          </w:rPr>
        </w:r>
        <w:r w:rsidR="00311CB4">
          <w:rPr>
            <w:noProof/>
            <w:webHidden/>
          </w:rPr>
          <w:fldChar w:fldCharType="separate"/>
        </w:r>
        <w:r w:rsidR="00D2559B">
          <w:rPr>
            <w:noProof/>
            <w:webHidden/>
          </w:rPr>
          <w:t>1</w:t>
        </w:r>
        <w:r w:rsidR="00311CB4">
          <w:rPr>
            <w:noProof/>
            <w:webHidden/>
          </w:rPr>
          <w:fldChar w:fldCharType="end"/>
        </w:r>
      </w:hyperlink>
    </w:p>
    <w:p w:rsidR="00311CB4" w:rsidRDefault="005F0D5C">
      <w:pPr>
        <w:pStyle w:val="22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23799999" w:history="1">
        <w:r w:rsidR="00311CB4" w:rsidRPr="00C84C13">
          <w:rPr>
            <w:rStyle w:val="af0"/>
            <w:noProof/>
          </w:rPr>
          <w:t>1.2</w:t>
        </w:r>
        <w:r w:rsidR="00311CB4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11CB4" w:rsidRPr="00C84C13">
          <w:rPr>
            <w:rStyle w:val="af0"/>
            <w:rFonts w:hint="eastAsia"/>
            <w:noProof/>
          </w:rPr>
          <w:t>参考文档</w:t>
        </w:r>
        <w:r w:rsidR="00311CB4">
          <w:rPr>
            <w:noProof/>
            <w:webHidden/>
          </w:rPr>
          <w:tab/>
        </w:r>
        <w:r w:rsidR="00311CB4">
          <w:rPr>
            <w:noProof/>
            <w:webHidden/>
          </w:rPr>
          <w:fldChar w:fldCharType="begin"/>
        </w:r>
        <w:r w:rsidR="00311CB4">
          <w:rPr>
            <w:noProof/>
            <w:webHidden/>
          </w:rPr>
          <w:instrText xml:space="preserve"> PAGEREF _Toc423799999 \h </w:instrText>
        </w:r>
        <w:r w:rsidR="00311CB4">
          <w:rPr>
            <w:noProof/>
            <w:webHidden/>
          </w:rPr>
        </w:r>
        <w:r w:rsidR="00311CB4">
          <w:rPr>
            <w:noProof/>
            <w:webHidden/>
          </w:rPr>
          <w:fldChar w:fldCharType="separate"/>
        </w:r>
        <w:r w:rsidR="00D2559B">
          <w:rPr>
            <w:noProof/>
            <w:webHidden/>
          </w:rPr>
          <w:t>1</w:t>
        </w:r>
        <w:r w:rsidR="00311CB4">
          <w:rPr>
            <w:noProof/>
            <w:webHidden/>
          </w:rPr>
          <w:fldChar w:fldCharType="end"/>
        </w:r>
      </w:hyperlink>
    </w:p>
    <w:p w:rsidR="00311CB4" w:rsidRDefault="005F0D5C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23800000" w:history="1">
        <w:r w:rsidR="00311CB4" w:rsidRPr="00C84C13">
          <w:rPr>
            <w:rStyle w:val="af0"/>
            <w:noProof/>
          </w:rPr>
          <w:t>2</w:t>
        </w:r>
        <w:r w:rsidR="00311CB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311CB4" w:rsidRPr="00C84C13">
          <w:rPr>
            <w:rStyle w:val="af0"/>
            <w:rFonts w:hint="eastAsia"/>
            <w:noProof/>
          </w:rPr>
          <w:t>服务模型扩展</w:t>
        </w:r>
        <w:r w:rsidR="00311CB4">
          <w:rPr>
            <w:noProof/>
            <w:webHidden/>
          </w:rPr>
          <w:tab/>
        </w:r>
        <w:r w:rsidR="00311CB4">
          <w:rPr>
            <w:noProof/>
            <w:webHidden/>
          </w:rPr>
          <w:fldChar w:fldCharType="begin"/>
        </w:r>
        <w:r w:rsidR="00311CB4">
          <w:rPr>
            <w:noProof/>
            <w:webHidden/>
          </w:rPr>
          <w:instrText xml:space="preserve"> PAGEREF _Toc423800000 \h </w:instrText>
        </w:r>
        <w:r w:rsidR="00311CB4">
          <w:rPr>
            <w:noProof/>
            <w:webHidden/>
          </w:rPr>
        </w:r>
        <w:r w:rsidR="00311CB4">
          <w:rPr>
            <w:noProof/>
            <w:webHidden/>
          </w:rPr>
          <w:fldChar w:fldCharType="separate"/>
        </w:r>
        <w:r w:rsidR="00D2559B">
          <w:rPr>
            <w:noProof/>
            <w:webHidden/>
          </w:rPr>
          <w:t>1</w:t>
        </w:r>
        <w:r w:rsidR="00311CB4">
          <w:rPr>
            <w:noProof/>
            <w:webHidden/>
          </w:rPr>
          <w:fldChar w:fldCharType="end"/>
        </w:r>
      </w:hyperlink>
    </w:p>
    <w:p w:rsidR="00311CB4" w:rsidRDefault="005F0D5C">
      <w:pPr>
        <w:pStyle w:val="22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23800001" w:history="1">
        <w:r w:rsidR="00311CB4" w:rsidRPr="00C84C13">
          <w:rPr>
            <w:rStyle w:val="af0"/>
            <w:noProof/>
          </w:rPr>
          <w:t>2.1</w:t>
        </w:r>
        <w:r w:rsidR="00311CB4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11CB4" w:rsidRPr="00C84C13">
          <w:rPr>
            <w:rStyle w:val="af0"/>
            <w:rFonts w:hint="eastAsia"/>
            <w:noProof/>
          </w:rPr>
          <w:t>扩展接口说明</w:t>
        </w:r>
        <w:r w:rsidR="00311CB4">
          <w:rPr>
            <w:noProof/>
            <w:webHidden/>
          </w:rPr>
          <w:tab/>
        </w:r>
        <w:r w:rsidR="00311CB4">
          <w:rPr>
            <w:noProof/>
            <w:webHidden/>
          </w:rPr>
          <w:fldChar w:fldCharType="begin"/>
        </w:r>
        <w:r w:rsidR="00311CB4">
          <w:rPr>
            <w:noProof/>
            <w:webHidden/>
          </w:rPr>
          <w:instrText xml:space="preserve"> PAGEREF _Toc423800001 \h </w:instrText>
        </w:r>
        <w:r w:rsidR="00311CB4">
          <w:rPr>
            <w:noProof/>
            <w:webHidden/>
          </w:rPr>
        </w:r>
        <w:r w:rsidR="00311CB4">
          <w:rPr>
            <w:noProof/>
            <w:webHidden/>
          </w:rPr>
          <w:fldChar w:fldCharType="separate"/>
        </w:r>
        <w:r w:rsidR="00D2559B">
          <w:rPr>
            <w:noProof/>
            <w:webHidden/>
          </w:rPr>
          <w:t>1</w:t>
        </w:r>
        <w:r w:rsidR="00311CB4">
          <w:rPr>
            <w:noProof/>
            <w:webHidden/>
          </w:rPr>
          <w:fldChar w:fldCharType="end"/>
        </w:r>
      </w:hyperlink>
    </w:p>
    <w:p w:rsidR="00311CB4" w:rsidRDefault="005F0D5C">
      <w:pPr>
        <w:pStyle w:val="30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23800002" w:history="1">
        <w:r w:rsidR="00311CB4" w:rsidRPr="00C84C13">
          <w:rPr>
            <w:rStyle w:val="af0"/>
            <w:noProof/>
          </w:rPr>
          <w:t>2.1.1</w:t>
        </w:r>
        <w:r w:rsidR="00311CB4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311CB4" w:rsidRPr="00C84C13">
          <w:rPr>
            <w:rStyle w:val="af0"/>
            <w:rFonts w:hint="eastAsia"/>
            <w:noProof/>
          </w:rPr>
          <w:t>服务接口</w:t>
        </w:r>
        <w:r w:rsidR="00311CB4">
          <w:rPr>
            <w:noProof/>
            <w:webHidden/>
          </w:rPr>
          <w:tab/>
        </w:r>
        <w:r w:rsidR="00311CB4">
          <w:rPr>
            <w:noProof/>
            <w:webHidden/>
          </w:rPr>
          <w:fldChar w:fldCharType="begin"/>
        </w:r>
        <w:r w:rsidR="00311CB4">
          <w:rPr>
            <w:noProof/>
            <w:webHidden/>
          </w:rPr>
          <w:instrText xml:space="preserve"> PAGEREF _Toc423800002 \h </w:instrText>
        </w:r>
        <w:r w:rsidR="00311CB4">
          <w:rPr>
            <w:noProof/>
            <w:webHidden/>
          </w:rPr>
        </w:r>
        <w:r w:rsidR="00311CB4">
          <w:rPr>
            <w:noProof/>
            <w:webHidden/>
          </w:rPr>
          <w:fldChar w:fldCharType="separate"/>
        </w:r>
        <w:r w:rsidR="00D2559B">
          <w:rPr>
            <w:noProof/>
            <w:webHidden/>
          </w:rPr>
          <w:t>1</w:t>
        </w:r>
        <w:r w:rsidR="00311CB4">
          <w:rPr>
            <w:noProof/>
            <w:webHidden/>
          </w:rPr>
          <w:fldChar w:fldCharType="end"/>
        </w:r>
      </w:hyperlink>
    </w:p>
    <w:p w:rsidR="00311CB4" w:rsidRDefault="005F0D5C">
      <w:pPr>
        <w:pStyle w:val="30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23800003" w:history="1">
        <w:r w:rsidR="00311CB4" w:rsidRPr="00C84C13">
          <w:rPr>
            <w:rStyle w:val="af0"/>
            <w:noProof/>
          </w:rPr>
          <w:t>2.1.2</w:t>
        </w:r>
        <w:r w:rsidR="00311CB4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311CB4" w:rsidRPr="00C84C13">
          <w:rPr>
            <w:rStyle w:val="af0"/>
            <w:rFonts w:hint="eastAsia"/>
            <w:noProof/>
          </w:rPr>
          <w:t>集群接口</w:t>
        </w:r>
        <w:r w:rsidR="00311CB4">
          <w:rPr>
            <w:noProof/>
            <w:webHidden/>
          </w:rPr>
          <w:tab/>
        </w:r>
        <w:r w:rsidR="00311CB4">
          <w:rPr>
            <w:noProof/>
            <w:webHidden/>
          </w:rPr>
          <w:fldChar w:fldCharType="begin"/>
        </w:r>
        <w:r w:rsidR="00311CB4">
          <w:rPr>
            <w:noProof/>
            <w:webHidden/>
          </w:rPr>
          <w:instrText xml:space="preserve"> PAGEREF _Toc423800003 \h </w:instrText>
        </w:r>
        <w:r w:rsidR="00311CB4">
          <w:rPr>
            <w:noProof/>
            <w:webHidden/>
          </w:rPr>
        </w:r>
        <w:r w:rsidR="00311CB4">
          <w:rPr>
            <w:noProof/>
            <w:webHidden/>
          </w:rPr>
          <w:fldChar w:fldCharType="separate"/>
        </w:r>
        <w:r w:rsidR="00D2559B">
          <w:rPr>
            <w:noProof/>
            <w:webHidden/>
          </w:rPr>
          <w:t>1</w:t>
        </w:r>
        <w:r w:rsidR="00311CB4">
          <w:rPr>
            <w:noProof/>
            <w:webHidden/>
          </w:rPr>
          <w:fldChar w:fldCharType="end"/>
        </w:r>
      </w:hyperlink>
    </w:p>
    <w:p w:rsidR="00311CB4" w:rsidRDefault="005F0D5C">
      <w:pPr>
        <w:pStyle w:val="22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23800004" w:history="1">
        <w:r w:rsidR="00311CB4" w:rsidRPr="00C84C13">
          <w:rPr>
            <w:rStyle w:val="af0"/>
            <w:noProof/>
          </w:rPr>
          <w:t>2.2</w:t>
        </w:r>
        <w:r w:rsidR="00311CB4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11CB4" w:rsidRPr="00C84C13">
          <w:rPr>
            <w:rStyle w:val="af0"/>
            <w:noProof/>
          </w:rPr>
          <w:t>Redis</w:t>
        </w:r>
        <w:r w:rsidR="00311CB4" w:rsidRPr="00C84C13">
          <w:rPr>
            <w:rStyle w:val="af0"/>
            <w:rFonts w:hint="eastAsia"/>
            <w:noProof/>
          </w:rPr>
          <w:t>服务扩展示例</w:t>
        </w:r>
        <w:r w:rsidR="00311CB4">
          <w:rPr>
            <w:noProof/>
            <w:webHidden/>
          </w:rPr>
          <w:tab/>
        </w:r>
        <w:r w:rsidR="00311CB4">
          <w:rPr>
            <w:noProof/>
            <w:webHidden/>
          </w:rPr>
          <w:fldChar w:fldCharType="begin"/>
        </w:r>
        <w:r w:rsidR="00311CB4">
          <w:rPr>
            <w:noProof/>
            <w:webHidden/>
          </w:rPr>
          <w:instrText xml:space="preserve"> PAGEREF _Toc423800004 \h </w:instrText>
        </w:r>
        <w:r w:rsidR="00311CB4">
          <w:rPr>
            <w:noProof/>
            <w:webHidden/>
          </w:rPr>
        </w:r>
        <w:r w:rsidR="00311CB4">
          <w:rPr>
            <w:noProof/>
            <w:webHidden/>
          </w:rPr>
          <w:fldChar w:fldCharType="separate"/>
        </w:r>
        <w:r w:rsidR="00D2559B">
          <w:rPr>
            <w:noProof/>
            <w:webHidden/>
          </w:rPr>
          <w:t>1</w:t>
        </w:r>
        <w:r w:rsidR="00311CB4">
          <w:rPr>
            <w:noProof/>
            <w:webHidden/>
          </w:rPr>
          <w:fldChar w:fldCharType="end"/>
        </w:r>
      </w:hyperlink>
    </w:p>
    <w:p w:rsidR="00311CB4" w:rsidRDefault="005F0D5C">
      <w:pPr>
        <w:pStyle w:val="30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23800005" w:history="1">
        <w:r w:rsidR="00311CB4" w:rsidRPr="00C84C13">
          <w:rPr>
            <w:rStyle w:val="af0"/>
            <w:noProof/>
          </w:rPr>
          <w:t>2.2.1</w:t>
        </w:r>
        <w:r w:rsidR="00311CB4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311CB4" w:rsidRPr="00C84C13">
          <w:rPr>
            <w:rStyle w:val="af0"/>
            <w:noProof/>
          </w:rPr>
          <w:t>RedisService</w:t>
        </w:r>
        <w:r w:rsidR="00311CB4">
          <w:rPr>
            <w:noProof/>
            <w:webHidden/>
          </w:rPr>
          <w:tab/>
        </w:r>
        <w:r w:rsidR="00311CB4">
          <w:rPr>
            <w:noProof/>
            <w:webHidden/>
          </w:rPr>
          <w:fldChar w:fldCharType="begin"/>
        </w:r>
        <w:r w:rsidR="00311CB4">
          <w:rPr>
            <w:noProof/>
            <w:webHidden/>
          </w:rPr>
          <w:instrText xml:space="preserve"> PAGEREF _Toc423800005 \h </w:instrText>
        </w:r>
        <w:r w:rsidR="00311CB4">
          <w:rPr>
            <w:noProof/>
            <w:webHidden/>
          </w:rPr>
        </w:r>
        <w:r w:rsidR="00311CB4">
          <w:rPr>
            <w:noProof/>
            <w:webHidden/>
          </w:rPr>
          <w:fldChar w:fldCharType="separate"/>
        </w:r>
        <w:r w:rsidR="00D2559B">
          <w:rPr>
            <w:noProof/>
            <w:webHidden/>
          </w:rPr>
          <w:t>1</w:t>
        </w:r>
        <w:r w:rsidR="00311CB4">
          <w:rPr>
            <w:noProof/>
            <w:webHidden/>
          </w:rPr>
          <w:fldChar w:fldCharType="end"/>
        </w:r>
      </w:hyperlink>
    </w:p>
    <w:p w:rsidR="00311CB4" w:rsidRDefault="005F0D5C">
      <w:pPr>
        <w:pStyle w:val="30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23800006" w:history="1">
        <w:r w:rsidR="00311CB4" w:rsidRPr="00C84C13">
          <w:rPr>
            <w:rStyle w:val="af0"/>
            <w:noProof/>
          </w:rPr>
          <w:t>2.2.2</w:t>
        </w:r>
        <w:r w:rsidR="00311CB4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311CB4" w:rsidRPr="00C84C13">
          <w:rPr>
            <w:rStyle w:val="af0"/>
            <w:noProof/>
          </w:rPr>
          <w:t>RedisCluster</w:t>
        </w:r>
        <w:r w:rsidR="00311CB4">
          <w:rPr>
            <w:noProof/>
            <w:webHidden/>
          </w:rPr>
          <w:tab/>
        </w:r>
        <w:r w:rsidR="00311CB4">
          <w:rPr>
            <w:noProof/>
            <w:webHidden/>
          </w:rPr>
          <w:fldChar w:fldCharType="begin"/>
        </w:r>
        <w:r w:rsidR="00311CB4">
          <w:rPr>
            <w:noProof/>
            <w:webHidden/>
          </w:rPr>
          <w:instrText xml:space="preserve"> PAGEREF _Toc423800006 \h </w:instrText>
        </w:r>
        <w:r w:rsidR="00311CB4">
          <w:rPr>
            <w:noProof/>
            <w:webHidden/>
          </w:rPr>
        </w:r>
        <w:r w:rsidR="00311CB4">
          <w:rPr>
            <w:noProof/>
            <w:webHidden/>
          </w:rPr>
          <w:fldChar w:fldCharType="separate"/>
        </w:r>
        <w:r w:rsidR="00D2559B">
          <w:rPr>
            <w:noProof/>
            <w:webHidden/>
          </w:rPr>
          <w:t>3</w:t>
        </w:r>
        <w:r w:rsidR="00311CB4">
          <w:rPr>
            <w:noProof/>
            <w:webHidden/>
          </w:rPr>
          <w:fldChar w:fldCharType="end"/>
        </w:r>
      </w:hyperlink>
    </w:p>
    <w:p w:rsidR="00311CB4" w:rsidRDefault="005F0D5C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23800007" w:history="1">
        <w:r w:rsidR="00311CB4" w:rsidRPr="00C84C13">
          <w:rPr>
            <w:rStyle w:val="af0"/>
            <w:noProof/>
          </w:rPr>
          <w:t>3</w:t>
        </w:r>
        <w:r w:rsidR="00311CB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311CB4" w:rsidRPr="00C84C13">
          <w:rPr>
            <w:rStyle w:val="af0"/>
            <w:rFonts w:hint="eastAsia"/>
            <w:noProof/>
          </w:rPr>
          <w:t>服务管理器扩展</w:t>
        </w:r>
        <w:r w:rsidR="00311CB4">
          <w:rPr>
            <w:noProof/>
            <w:webHidden/>
          </w:rPr>
          <w:tab/>
        </w:r>
        <w:r w:rsidR="00311CB4">
          <w:rPr>
            <w:noProof/>
            <w:webHidden/>
          </w:rPr>
          <w:fldChar w:fldCharType="begin"/>
        </w:r>
        <w:r w:rsidR="00311CB4">
          <w:rPr>
            <w:noProof/>
            <w:webHidden/>
          </w:rPr>
          <w:instrText xml:space="preserve"> PAGEREF _Toc423800007 \h </w:instrText>
        </w:r>
        <w:r w:rsidR="00311CB4">
          <w:rPr>
            <w:noProof/>
            <w:webHidden/>
          </w:rPr>
        </w:r>
        <w:r w:rsidR="00311CB4">
          <w:rPr>
            <w:noProof/>
            <w:webHidden/>
          </w:rPr>
          <w:fldChar w:fldCharType="separate"/>
        </w:r>
        <w:r w:rsidR="00D2559B">
          <w:rPr>
            <w:noProof/>
            <w:webHidden/>
          </w:rPr>
          <w:t>4</w:t>
        </w:r>
        <w:r w:rsidR="00311CB4">
          <w:rPr>
            <w:noProof/>
            <w:webHidden/>
          </w:rPr>
          <w:fldChar w:fldCharType="end"/>
        </w:r>
      </w:hyperlink>
    </w:p>
    <w:p w:rsidR="00311CB4" w:rsidRDefault="005F0D5C">
      <w:pPr>
        <w:pStyle w:val="22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23800008" w:history="1">
        <w:r w:rsidR="00311CB4" w:rsidRPr="00C84C13">
          <w:rPr>
            <w:rStyle w:val="af0"/>
            <w:noProof/>
          </w:rPr>
          <w:t>3.1</w:t>
        </w:r>
        <w:r w:rsidR="00311CB4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11CB4" w:rsidRPr="00C84C13">
          <w:rPr>
            <w:rStyle w:val="af0"/>
            <w:rFonts w:hint="eastAsia"/>
            <w:noProof/>
          </w:rPr>
          <w:t>扩展接口说明</w:t>
        </w:r>
        <w:r w:rsidR="00311CB4">
          <w:rPr>
            <w:noProof/>
            <w:webHidden/>
          </w:rPr>
          <w:tab/>
        </w:r>
        <w:r w:rsidR="00311CB4">
          <w:rPr>
            <w:noProof/>
            <w:webHidden/>
          </w:rPr>
          <w:fldChar w:fldCharType="begin"/>
        </w:r>
        <w:r w:rsidR="00311CB4">
          <w:rPr>
            <w:noProof/>
            <w:webHidden/>
          </w:rPr>
          <w:instrText xml:space="preserve"> PAGEREF _Toc423800008 \h </w:instrText>
        </w:r>
        <w:r w:rsidR="00311CB4">
          <w:rPr>
            <w:noProof/>
            <w:webHidden/>
          </w:rPr>
        </w:r>
        <w:r w:rsidR="00311CB4">
          <w:rPr>
            <w:noProof/>
            <w:webHidden/>
          </w:rPr>
          <w:fldChar w:fldCharType="separate"/>
        </w:r>
        <w:r w:rsidR="00D2559B">
          <w:rPr>
            <w:noProof/>
            <w:webHidden/>
          </w:rPr>
          <w:t>4</w:t>
        </w:r>
        <w:r w:rsidR="00311CB4">
          <w:rPr>
            <w:noProof/>
            <w:webHidden/>
          </w:rPr>
          <w:fldChar w:fldCharType="end"/>
        </w:r>
      </w:hyperlink>
    </w:p>
    <w:p w:rsidR="00311CB4" w:rsidRDefault="005F0D5C">
      <w:pPr>
        <w:pStyle w:val="30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23800009" w:history="1">
        <w:r w:rsidR="00311CB4" w:rsidRPr="00C84C13">
          <w:rPr>
            <w:rStyle w:val="af0"/>
            <w:noProof/>
          </w:rPr>
          <w:t>3.1.1</w:t>
        </w:r>
        <w:r w:rsidR="00311CB4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311CB4" w:rsidRPr="00C84C13">
          <w:rPr>
            <w:rStyle w:val="af0"/>
            <w:rFonts w:hint="eastAsia"/>
            <w:noProof/>
          </w:rPr>
          <w:t>服务管理器接口</w:t>
        </w:r>
        <w:r w:rsidR="00311CB4">
          <w:rPr>
            <w:noProof/>
            <w:webHidden/>
          </w:rPr>
          <w:tab/>
        </w:r>
        <w:r w:rsidR="00311CB4">
          <w:rPr>
            <w:noProof/>
            <w:webHidden/>
          </w:rPr>
          <w:fldChar w:fldCharType="begin"/>
        </w:r>
        <w:r w:rsidR="00311CB4">
          <w:rPr>
            <w:noProof/>
            <w:webHidden/>
          </w:rPr>
          <w:instrText xml:space="preserve"> PAGEREF _Toc423800009 \h </w:instrText>
        </w:r>
        <w:r w:rsidR="00311CB4">
          <w:rPr>
            <w:noProof/>
            <w:webHidden/>
          </w:rPr>
        </w:r>
        <w:r w:rsidR="00311CB4">
          <w:rPr>
            <w:noProof/>
            <w:webHidden/>
          </w:rPr>
          <w:fldChar w:fldCharType="separate"/>
        </w:r>
        <w:r w:rsidR="00D2559B">
          <w:rPr>
            <w:noProof/>
            <w:webHidden/>
          </w:rPr>
          <w:t>5</w:t>
        </w:r>
        <w:r w:rsidR="00311CB4">
          <w:rPr>
            <w:noProof/>
            <w:webHidden/>
          </w:rPr>
          <w:fldChar w:fldCharType="end"/>
        </w:r>
      </w:hyperlink>
    </w:p>
    <w:p w:rsidR="00311CB4" w:rsidRDefault="005F0D5C">
      <w:pPr>
        <w:pStyle w:val="30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23800010" w:history="1">
        <w:r w:rsidR="00311CB4" w:rsidRPr="00C84C13">
          <w:rPr>
            <w:rStyle w:val="af0"/>
            <w:noProof/>
          </w:rPr>
          <w:t>3.1.2</w:t>
        </w:r>
        <w:r w:rsidR="00311CB4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311CB4" w:rsidRPr="00C84C13">
          <w:rPr>
            <w:rStyle w:val="af0"/>
            <w:rFonts w:hint="eastAsia"/>
            <w:noProof/>
          </w:rPr>
          <w:t>集群管理器接口</w:t>
        </w:r>
        <w:r w:rsidR="00311CB4">
          <w:rPr>
            <w:noProof/>
            <w:webHidden/>
          </w:rPr>
          <w:tab/>
        </w:r>
        <w:r w:rsidR="00311CB4">
          <w:rPr>
            <w:noProof/>
            <w:webHidden/>
          </w:rPr>
          <w:fldChar w:fldCharType="begin"/>
        </w:r>
        <w:r w:rsidR="00311CB4">
          <w:rPr>
            <w:noProof/>
            <w:webHidden/>
          </w:rPr>
          <w:instrText xml:space="preserve"> PAGEREF _Toc423800010 \h </w:instrText>
        </w:r>
        <w:r w:rsidR="00311CB4">
          <w:rPr>
            <w:noProof/>
            <w:webHidden/>
          </w:rPr>
        </w:r>
        <w:r w:rsidR="00311CB4">
          <w:rPr>
            <w:noProof/>
            <w:webHidden/>
          </w:rPr>
          <w:fldChar w:fldCharType="separate"/>
        </w:r>
        <w:r w:rsidR="00D2559B">
          <w:rPr>
            <w:noProof/>
            <w:webHidden/>
          </w:rPr>
          <w:t>5</w:t>
        </w:r>
        <w:r w:rsidR="00311CB4">
          <w:rPr>
            <w:noProof/>
            <w:webHidden/>
          </w:rPr>
          <w:fldChar w:fldCharType="end"/>
        </w:r>
      </w:hyperlink>
    </w:p>
    <w:p w:rsidR="00311CB4" w:rsidRDefault="005F0D5C">
      <w:pPr>
        <w:pStyle w:val="22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23800011" w:history="1">
        <w:r w:rsidR="00311CB4" w:rsidRPr="00C84C13">
          <w:rPr>
            <w:rStyle w:val="af0"/>
            <w:noProof/>
          </w:rPr>
          <w:t>3.2</w:t>
        </w:r>
        <w:r w:rsidR="00311CB4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11CB4" w:rsidRPr="00C84C13">
          <w:rPr>
            <w:rStyle w:val="af0"/>
            <w:noProof/>
          </w:rPr>
          <w:t>Redis</w:t>
        </w:r>
        <w:r w:rsidR="00311CB4" w:rsidRPr="00C84C13">
          <w:rPr>
            <w:rStyle w:val="af0"/>
            <w:rFonts w:hint="eastAsia"/>
            <w:noProof/>
          </w:rPr>
          <w:t>服务管理器扩展示例</w:t>
        </w:r>
        <w:r w:rsidR="00311CB4">
          <w:rPr>
            <w:noProof/>
            <w:webHidden/>
          </w:rPr>
          <w:tab/>
        </w:r>
        <w:r w:rsidR="00311CB4">
          <w:rPr>
            <w:noProof/>
            <w:webHidden/>
          </w:rPr>
          <w:fldChar w:fldCharType="begin"/>
        </w:r>
        <w:r w:rsidR="00311CB4">
          <w:rPr>
            <w:noProof/>
            <w:webHidden/>
          </w:rPr>
          <w:instrText xml:space="preserve"> PAGEREF _Toc423800011 \h </w:instrText>
        </w:r>
        <w:r w:rsidR="00311CB4">
          <w:rPr>
            <w:noProof/>
            <w:webHidden/>
          </w:rPr>
        </w:r>
        <w:r w:rsidR="00311CB4">
          <w:rPr>
            <w:noProof/>
            <w:webHidden/>
          </w:rPr>
          <w:fldChar w:fldCharType="separate"/>
        </w:r>
        <w:r w:rsidR="00D2559B">
          <w:rPr>
            <w:noProof/>
            <w:webHidden/>
          </w:rPr>
          <w:t>5</w:t>
        </w:r>
        <w:r w:rsidR="00311CB4">
          <w:rPr>
            <w:noProof/>
            <w:webHidden/>
          </w:rPr>
          <w:fldChar w:fldCharType="end"/>
        </w:r>
      </w:hyperlink>
    </w:p>
    <w:p w:rsidR="00311CB4" w:rsidRDefault="005F0D5C">
      <w:pPr>
        <w:pStyle w:val="30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23800012" w:history="1">
        <w:r w:rsidR="00311CB4" w:rsidRPr="00C84C13">
          <w:rPr>
            <w:rStyle w:val="af0"/>
            <w:noProof/>
          </w:rPr>
          <w:t>3.2.1</w:t>
        </w:r>
        <w:r w:rsidR="00311CB4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311CB4" w:rsidRPr="00C84C13">
          <w:rPr>
            <w:rStyle w:val="af0"/>
            <w:noProof/>
          </w:rPr>
          <w:t>IRedisServiceManager</w:t>
        </w:r>
        <w:r w:rsidR="00311CB4">
          <w:rPr>
            <w:noProof/>
            <w:webHidden/>
          </w:rPr>
          <w:tab/>
        </w:r>
        <w:r w:rsidR="00311CB4">
          <w:rPr>
            <w:noProof/>
            <w:webHidden/>
          </w:rPr>
          <w:fldChar w:fldCharType="begin"/>
        </w:r>
        <w:r w:rsidR="00311CB4">
          <w:rPr>
            <w:noProof/>
            <w:webHidden/>
          </w:rPr>
          <w:instrText xml:space="preserve"> PAGEREF _Toc423800012 \h </w:instrText>
        </w:r>
        <w:r w:rsidR="00311CB4">
          <w:rPr>
            <w:noProof/>
            <w:webHidden/>
          </w:rPr>
        </w:r>
        <w:r w:rsidR="00311CB4">
          <w:rPr>
            <w:noProof/>
            <w:webHidden/>
          </w:rPr>
          <w:fldChar w:fldCharType="separate"/>
        </w:r>
        <w:r w:rsidR="00D2559B">
          <w:rPr>
            <w:noProof/>
            <w:webHidden/>
          </w:rPr>
          <w:t>5</w:t>
        </w:r>
        <w:r w:rsidR="00311CB4">
          <w:rPr>
            <w:noProof/>
            <w:webHidden/>
          </w:rPr>
          <w:fldChar w:fldCharType="end"/>
        </w:r>
      </w:hyperlink>
    </w:p>
    <w:p w:rsidR="00311CB4" w:rsidRDefault="005F0D5C">
      <w:pPr>
        <w:pStyle w:val="30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23800013" w:history="1">
        <w:r w:rsidR="00311CB4" w:rsidRPr="00C84C13">
          <w:rPr>
            <w:rStyle w:val="af0"/>
            <w:noProof/>
          </w:rPr>
          <w:t>3.2.2</w:t>
        </w:r>
        <w:r w:rsidR="00311CB4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311CB4" w:rsidRPr="00C84C13">
          <w:rPr>
            <w:rStyle w:val="af0"/>
            <w:noProof/>
          </w:rPr>
          <w:t>RedisServiceManager</w:t>
        </w:r>
        <w:r w:rsidR="00311CB4">
          <w:rPr>
            <w:noProof/>
            <w:webHidden/>
          </w:rPr>
          <w:tab/>
        </w:r>
        <w:r w:rsidR="00311CB4">
          <w:rPr>
            <w:noProof/>
            <w:webHidden/>
          </w:rPr>
          <w:fldChar w:fldCharType="begin"/>
        </w:r>
        <w:r w:rsidR="00311CB4">
          <w:rPr>
            <w:noProof/>
            <w:webHidden/>
          </w:rPr>
          <w:instrText xml:space="preserve"> PAGEREF _Toc423800013 \h </w:instrText>
        </w:r>
        <w:r w:rsidR="00311CB4">
          <w:rPr>
            <w:noProof/>
            <w:webHidden/>
          </w:rPr>
        </w:r>
        <w:r w:rsidR="00311CB4">
          <w:rPr>
            <w:noProof/>
            <w:webHidden/>
          </w:rPr>
          <w:fldChar w:fldCharType="separate"/>
        </w:r>
        <w:r w:rsidR="00D2559B">
          <w:rPr>
            <w:noProof/>
            <w:webHidden/>
          </w:rPr>
          <w:t>6</w:t>
        </w:r>
        <w:r w:rsidR="00311CB4">
          <w:rPr>
            <w:noProof/>
            <w:webHidden/>
          </w:rPr>
          <w:fldChar w:fldCharType="end"/>
        </w:r>
      </w:hyperlink>
    </w:p>
    <w:p w:rsidR="00311CB4" w:rsidRDefault="005F0D5C">
      <w:pPr>
        <w:pStyle w:val="30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23800014" w:history="1">
        <w:r w:rsidR="00311CB4" w:rsidRPr="00C84C13">
          <w:rPr>
            <w:rStyle w:val="af0"/>
            <w:noProof/>
          </w:rPr>
          <w:t>3.2.3</w:t>
        </w:r>
        <w:r w:rsidR="00311CB4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311CB4" w:rsidRPr="00C84C13">
          <w:rPr>
            <w:rStyle w:val="af0"/>
            <w:noProof/>
          </w:rPr>
          <w:t xml:space="preserve">RedisClusterManager </w:t>
        </w:r>
        <w:r w:rsidR="00311CB4" w:rsidRPr="00C84C13">
          <w:rPr>
            <w:rStyle w:val="af0"/>
            <w:rFonts w:hint="eastAsia"/>
            <w:noProof/>
          </w:rPr>
          <w:t>（非必需）</w:t>
        </w:r>
        <w:r w:rsidR="00311CB4">
          <w:rPr>
            <w:noProof/>
            <w:webHidden/>
          </w:rPr>
          <w:tab/>
        </w:r>
        <w:r w:rsidR="00311CB4">
          <w:rPr>
            <w:noProof/>
            <w:webHidden/>
          </w:rPr>
          <w:fldChar w:fldCharType="begin"/>
        </w:r>
        <w:r w:rsidR="00311CB4">
          <w:rPr>
            <w:noProof/>
            <w:webHidden/>
          </w:rPr>
          <w:instrText xml:space="preserve"> PAGEREF _Toc423800014 \h </w:instrText>
        </w:r>
        <w:r w:rsidR="00311CB4">
          <w:rPr>
            <w:noProof/>
            <w:webHidden/>
          </w:rPr>
        </w:r>
        <w:r w:rsidR="00311CB4">
          <w:rPr>
            <w:noProof/>
            <w:webHidden/>
          </w:rPr>
          <w:fldChar w:fldCharType="separate"/>
        </w:r>
        <w:r w:rsidR="00D2559B">
          <w:rPr>
            <w:noProof/>
            <w:webHidden/>
          </w:rPr>
          <w:t>13</w:t>
        </w:r>
        <w:r w:rsidR="00311CB4">
          <w:rPr>
            <w:noProof/>
            <w:webHidden/>
          </w:rPr>
          <w:fldChar w:fldCharType="end"/>
        </w:r>
      </w:hyperlink>
    </w:p>
    <w:p w:rsidR="00311CB4" w:rsidRDefault="005F0D5C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23800015" w:history="1">
        <w:r w:rsidR="00311CB4" w:rsidRPr="00C84C13">
          <w:rPr>
            <w:rStyle w:val="af0"/>
            <w:noProof/>
          </w:rPr>
          <w:t>4</w:t>
        </w:r>
        <w:r w:rsidR="00311CB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311CB4" w:rsidRPr="00C84C13">
          <w:rPr>
            <w:rStyle w:val="af0"/>
            <w:rFonts w:hint="eastAsia"/>
            <w:noProof/>
          </w:rPr>
          <w:t>服务脚本扩展</w:t>
        </w:r>
        <w:r w:rsidR="00311CB4">
          <w:rPr>
            <w:noProof/>
            <w:webHidden/>
          </w:rPr>
          <w:tab/>
        </w:r>
        <w:r w:rsidR="00311CB4">
          <w:rPr>
            <w:noProof/>
            <w:webHidden/>
          </w:rPr>
          <w:fldChar w:fldCharType="begin"/>
        </w:r>
        <w:r w:rsidR="00311CB4">
          <w:rPr>
            <w:noProof/>
            <w:webHidden/>
          </w:rPr>
          <w:instrText xml:space="preserve"> PAGEREF _Toc423800015 \h </w:instrText>
        </w:r>
        <w:r w:rsidR="00311CB4">
          <w:rPr>
            <w:noProof/>
            <w:webHidden/>
          </w:rPr>
        </w:r>
        <w:r w:rsidR="00311CB4">
          <w:rPr>
            <w:noProof/>
            <w:webHidden/>
          </w:rPr>
          <w:fldChar w:fldCharType="separate"/>
        </w:r>
        <w:r w:rsidR="00D2559B">
          <w:rPr>
            <w:noProof/>
            <w:webHidden/>
          </w:rPr>
          <w:t>16</w:t>
        </w:r>
        <w:r w:rsidR="00311CB4">
          <w:rPr>
            <w:noProof/>
            <w:webHidden/>
          </w:rPr>
          <w:fldChar w:fldCharType="end"/>
        </w:r>
      </w:hyperlink>
    </w:p>
    <w:p w:rsidR="00311CB4" w:rsidRDefault="005F0D5C">
      <w:pPr>
        <w:pStyle w:val="22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23800016" w:history="1">
        <w:r w:rsidR="00311CB4" w:rsidRPr="00C84C13">
          <w:rPr>
            <w:rStyle w:val="af0"/>
            <w:noProof/>
          </w:rPr>
          <w:t>4.1</w:t>
        </w:r>
        <w:r w:rsidR="00311CB4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11CB4" w:rsidRPr="00C84C13">
          <w:rPr>
            <w:rStyle w:val="af0"/>
            <w:rFonts w:hint="eastAsia"/>
            <w:noProof/>
          </w:rPr>
          <w:t>扩展脚本</w:t>
        </w:r>
        <w:r w:rsidR="00311CB4">
          <w:rPr>
            <w:noProof/>
            <w:webHidden/>
          </w:rPr>
          <w:tab/>
        </w:r>
        <w:r w:rsidR="00311CB4">
          <w:rPr>
            <w:noProof/>
            <w:webHidden/>
          </w:rPr>
          <w:fldChar w:fldCharType="begin"/>
        </w:r>
        <w:r w:rsidR="00311CB4">
          <w:rPr>
            <w:noProof/>
            <w:webHidden/>
          </w:rPr>
          <w:instrText xml:space="preserve"> PAGEREF _Toc423800016 \h </w:instrText>
        </w:r>
        <w:r w:rsidR="00311CB4">
          <w:rPr>
            <w:noProof/>
            <w:webHidden/>
          </w:rPr>
        </w:r>
        <w:r w:rsidR="00311CB4">
          <w:rPr>
            <w:noProof/>
            <w:webHidden/>
          </w:rPr>
          <w:fldChar w:fldCharType="separate"/>
        </w:r>
        <w:r w:rsidR="00D2559B">
          <w:rPr>
            <w:noProof/>
            <w:webHidden/>
          </w:rPr>
          <w:t>16</w:t>
        </w:r>
        <w:r w:rsidR="00311CB4">
          <w:rPr>
            <w:noProof/>
            <w:webHidden/>
          </w:rPr>
          <w:fldChar w:fldCharType="end"/>
        </w:r>
      </w:hyperlink>
    </w:p>
    <w:p w:rsidR="00311CB4" w:rsidRDefault="005F0D5C">
      <w:pPr>
        <w:pStyle w:val="22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23800017" w:history="1">
        <w:r w:rsidR="00311CB4" w:rsidRPr="00C84C13">
          <w:rPr>
            <w:rStyle w:val="af0"/>
            <w:noProof/>
          </w:rPr>
          <w:t>4.2</w:t>
        </w:r>
        <w:r w:rsidR="00311CB4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11CB4" w:rsidRPr="00C84C13">
          <w:rPr>
            <w:rStyle w:val="af0"/>
            <w:rFonts w:hint="eastAsia"/>
            <w:noProof/>
          </w:rPr>
          <w:t>代码结构</w:t>
        </w:r>
        <w:r w:rsidR="00311CB4">
          <w:rPr>
            <w:noProof/>
            <w:webHidden/>
          </w:rPr>
          <w:tab/>
        </w:r>
        <w:r w:rsidR="00311CB4">
          <w:rPr>
            <w:noProof/>
            <w:webHidden/>
          </w:rPr>
          <w:fldChar w:fldCharType="begin"/>
        </w:r>
        <w:r w:rsidR="00311CB4">
          <w:rPr>
            <w:noProof/>
            <w:webHidden/>
          </w:rPr>
          <w:instrText xml:space="preserve"> PAGEREF _Toc423800017 \h </w:instrText>
        </w:r>
        <w:r w:rsidR="00311CB4">
          <w:rPr>
            <w:noProof/>
            <w:webHidden/>
          </w:rPr>
        </w:r>
        <w:r w:rsidR="00311CB4">
          <w:rPr>
            <w:noProof/>
            <w:webHidden/>
          </w:rPr>
          <w:fldChar w:fldCharType="separate"/>
        </w:r>
        <w:r w:rsidR="00D2559B">
          <w:rPr>
            <w:noProof/>
            <w:webHidden/>
          </w:rPr>
          <w:t>16</w:t>
        </w:r>
        <w:r w:rsidR="00311CB4">
          <w:rPr>
            <w:noProof/>
            <w:webHidden/>
          </w:rPr>
          <w:fldChar w:fldCharType="end"/>
        </w:r>
      </w:hyperlink>
    </w:p>
    <w:p w:rsidR="00311CB4" w:rsidRDefault="005F0D5C">
      <w:pPr>
        <w:pStyle w:val="22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23800018" w:history="1">
        <w:r w:rsidR="00311CB4" w:rsidRPr="00C84C13">
          <w:rPr>
            <w:rStyle w:val="af0"/>
            <w:noProof/>
          </w:rPr>
          <w:t>4.3</w:t>
        </w:r>
        <w:r w:rsidR="00311CB4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11CB4" w:rsidRPr="00C84C13">
          <w:rPr>
            <w:rStyle w:val="af0"/>
            <w:rFonts w:hint="eastAsia"/>
            <w:noProof/>
          </w:rPr>
          <w:t>目录结构</w:t>
        </w:r>
        <w:r w:rsidR="00311CB4">
          <w:rPr>
            <w:noProof/>
            <w:webHidden/>
          </w:rPr>
          <w:tab/>
        </w:r>
        <w:r w:rsidR="00311CB4">
          <w:rPr>
            <w:noProof/>
            <w:webHidden/>
          </w:rPr>
          <w:fldChar w:fldCharType="begin"/>
        </w:r>
        <w:r w:rsidR="00311CB4">
          <w:rPr>
            <w:noProof/>
            <w:webHidden/>
          </w:rPr>
          <w:instrText xml:space="preserve"> PAGEREF _Toc423800018 \h </w:instrText>
        </w:r>
        <w:r w:rsidR="00311CB4">
          <w:rPr>
            <w:noProof/>
            <w:webHidden/>
          </w:rPr>
        </w:r>
        <w:r w:rsidR="00311CB4">
          <w:rPr>
            <w:noProof/>
            <w:webHidden/>
          </w:rPr>
          <w:fldChar w:fldCharType="separate"/>
        </w:r>
        <w:r w:rsidR="00D2559B">
          <w:rPr>
            <w:noProof/>
            <w:webHidden/>
          </w:rPr>
          <w:t>18</w:t>
        </w:r>
        <w:r w:rsidR="00311CB4">
          <w:rPr>
            <w:noProof/>
            <w:webHidden/>
          </w:rPr>
          <w:fldChar w:fldCharType="end"/>
        </w:r>
      </w:hyperlink>
    </w:p>
    <w:p w:rsidR="00311CB4" w:rsidRDefault="005F0D5C">
      <w:pPr>
        <w:pStyle w:val="22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23800019" w:history="1">
        <w:r w:rsidR="00311CB4" w:rsidRPr="00C84C13">
          <w:rPr>
            <w:rStyle w:val="af0"/>
            <w:noProof/>
          </w:rPr>
          <w:t>4.4</w:t>
        </w:r>
        <w:r w:rsidR="00311CB4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11CB4" w:rsidRPr="00C84C13">
          <w:rPr>
            <w:rStyle w:val="af0"/>
            <w:rFonts w:hint="eastAsia"/>
            <w:noProof/>
          </w:rPr>
          <w:t>上线部署</w:t>
        </w:r>
        <w:r w:rsidR="00311CB4">
          <w:rPr>
            <w:noProof/>
            <w:webHidden/>
          </w:rPr>
          <w:tab/>
        </w:r>
        <w:r w:rsidR="00311CB4">
          <w:rPr>
            <w:noProof/>
            <w:webHidden/>
          </w:rPr>
          <w:fldChar w:fldCharType="begin"/>
        </w:r>
        <w:r w:rsidR="00311CB4">
          <w:rPr>
            <w:noProof/>
            <w:webHidden/>
          </w:rPr>
          <w:instrText xml:space="preserve"> PAGEREF _Toc423800019 \h </w:instrText>
        </w:r>
        <w:r w:rsidR="00311CB4">
          <w:rPr>
            <w:noProof/>
            <w:webHidden/>
          </w:rPr>
        </w:r>
        <w:r w:rsidR="00311CB4">
          <w:rPr>
            <w:noProof/>
            <w:webHidden/>
          </w:rPr>
          <w:fldChar w:fldCharType="separate"/>
        </w:r>
        <w:r w:rsidR="00D2559B">
          <w:rPr>
            <w:noProof/>
            <w:webHidden/>
          </w:rPr>
          <w:t>19</w:t>
        </w:r>
        <w:r w:rsidR="00311CB4">
          <w:rPr>
            <w:noProof/>
            <w:webHidden/>
          </w:rPr>
          <w:fldChar w:fldCharType="end"/>
        </w:r>
      </w:hyperlink>
    </w:p>
    <w:p w:rsidR="00311CB4" w:rsidRDefault="005F0D5C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23800020" w:history="1">
        <w:r w:rsidR="00311CB4" w:rsidRPr="00C84C13">
          <w:rPr>
            <w:rStyle w:val="af0"/>
            <w:noProof/>
          </w:rPr>
          <w:t>5</w:t>
        </w:r>
        <w:r w:rsidR="00311CB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311CB4" w:rsidRPr="00C84C13">
          <w:rPr>
            <w:rStyle w:val="af0"/>
            <w:rFonts w:hint="eastAsia"/>
            <w:noProof/>
          </w:rPr>
          <w:t>服务初始化</w:t>
        </w:r>
        <w:r w:rsidR="00311CB4" w:rsidRPr="00C84C13">
          <w:rPr>
            <w:rStyle w:val="af0"/>
            <w:noProof/>
          </w:rPr>
          <w:t>SQL</w:t>
        </w:r>
        <w:r w:rsidR="00311CB4">
          <w:rPr>
            <w:noProof/>
            <w:webHidden/>
          </w:rPr>
          <w:tab/>
        </w:r>
        <w:r w:rsidR="00311CB4">
          <w:rPr>
            <w:noProof/>
            <w:webHidden/>
          </w:rPr>
          <w:fldChar w:fldCharType="begin"/>
        </w:r>
        <w:r w:rsidR="00311CB4">
          <w:rPr>
            <w:noProof/>
            <w:webHidden/>
          </w:rPr>
          <w:instrText xml:space="preserve"> PAGEREF _Toc423800020 \h </w:instrText>
        </w:r>
        <w:r w:rsidR="00311CB4">
          <w:rPr>
            <w:noProof/>
            <w:webHidden/>
          </w:rPr>
        </w:r>
        <w:r w:rsidR="00311CB4">
          <w:rPr>
            <w:noProof/>
            <w:webHidden/>
          </w:rPr>
          <w:fldChar w:fldCharType="separate"/>
        </w:r>
        <w:r w:rsidR="00D2559B">
          <w:rPr>
            <w:noProof/>
            <w:webHidden/>
          </w:rPr>
          <w:t>19</w:t>
        </w:r>
        <w:r w:rsidR="00311CB4">
          <w:rPr>
            <w:noProof/>
            <w:webHidden/>
          </w:rPr>
          <w:fldChar w:fldCharType="end"/>
        </w:r>
      </w:hyperlink>
    </w:p>
    <w:p w:rsidR="00311CB4" w:rsidRDefault="005F0D5C">
      <w:pPr>
        <w:pStyle w:val="22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23800021" w:history="1">
        <w:r w:rsidR="00311CB4" w:rsidRPr="00C84C13">
          <w:rPr>
            <w:rStyle w:val="af0"/>
            <w:noProof/>
          </w:rPr>
          <w:t>5.1</w:t>
        </w:r>
        <w:r w:rsidR="00311CB4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11CB4" w:rsidRPr="00C84C13">
          <w:rPr>
            <w:rStyle w:val="af0"/>
            <w:rFonts w:hint="eastAsia"/>
            <w:noProof/>
          </w:rPr>
          <w:t>服务定义</w:t>
        </w:r>
        <w:r w:rsidR="00311CB4">
          <w:rPr>
            <w:noProof/>
            <w:webHidden/>
          </w:rPr>
          <w:tab/>
        </w:r>
        <w:r w:rsidR="00311CB4">
          <w:rPr>
            <w:noProof/>
            <w:webHidden/>
          </w:rPr>
          <w:fldChar w:fldCharType="begin"/>
        </w:r>
        <w:r w:rsidR="00311CB4">
          <w:rPr>
            <w:noProof/>
            <w:webHidden/>
          </w:rPr>
          <w:instrText xml:space="preserve"> PAGEREF _Toc423800021 \h </w:instrText>
        </w:r>
        <w:r w:rsidR="00311CB4">
          <w:rPr>
            <w:noProof/>
            <w:webHidden/>
          </w:rPr>
        </w:r>
        <w:r w:rsidR="00311CB4">
          <w:rPr>
            <w:noProof/>
            <w:webHidden/>
          </w:rPr>
          <w:fldChar w:fldCharType="separate"/>
        </w:r>
        <w:r w:rsidR="00D2559B">
          <w:rPr>
            <w:noProof/>
            <w:webHidden/>
          </w:rPr>
          <w:t>19</w:t>
        </w:r>
        <w:r w:rsidR="00311CB4">
          <w:rPr>
            <w:noProof/>
            <w:webHidden/>
          </w:rPr>
          <w:fldChar w:fldCharType="end"/>
        </w:r>
      </w:hyperlink>
    </w:p>
    <w:p w:rsidR="00311CB4" w:rsidRDefault="005F0D5C">
      <w:pPr>
        <w:pStyle w:val="22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23800022" w:history="1">
        <w:r w:rsidR="00311CB4" w:rsidRPr="00C84C13">
          <w:rPr>
            <w:rStyle w:val="af0"/>
            <w:noProof/>
          </w:rPr>
          <w:t>5.2</w:t>
        </w:r>
        <w:r w:rsidR="00311CB4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11CB4" w:rsidRPr="00C84C13">
          <w:rPr>
            <w:rStyle w:val="af0"/>
            <w:rFonts w:hint="eastAsia"/>
            <w:noProof/>
          </w:rPr>
          <w:t>端口定义</w:t>
        </w:r>
        <w:r w:rsidR="00311CB4">
          <w:rPr>
            <w:noProof/>
            <w:webHidden/>
          </w:rPr>
          <w:tab/>
        </w:r>
        <w:r w:rsidR="00311CB4">
          <w:rPr>
            <w:noProof/>
            <w:webHidden/>
          </w:rPr>
          <w:fldChar w:fldCharType="begin"/>
        </w:r>
        <w:r w:rsidR="00311CB4">
          <w:rPr>
            <w:noProof/>
            <w:webHidden/>
          </w:rPr>
          <w:instrText xml:space="preserve"> PAGEREF _Toc423800022 \h </w:instrText>
        </w:r>
        <w:r w:rsidR="00311CB4">
          <w:rPr>
            <w:noProof/>
            <w:webHidden/>
          </w:rPr>
        </w:r>
        <w:r w:rsidR="00311CB4">
          <w:rPr>
            <w:noProof/>
            <w:webHidden/>
          </w:rPr>
          <w:fldChar w:fldCharType="separate"/>
        </w:r>
        <w:r w:rsidR="00D2559B">
          <w:rPr>
            <w:noProof/>
            <w:webHidden/>
          </w:rPr>
          <w:t>20</w:t>
        </w:r>
        <w:r w:rsidR="00311CB4">
          <w:rPr>
            <w:noProof/>
            <w:webHidden/>
          </w:rPr>
          <w:fldChar w:fldCharType="end"/>
        </w:r>
      </w:hyperlink>
    </w:p>
    <w:p w:rsidR="00311CB4" w:rsidRDefault="005F0D5C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23800023" w:history="1">
        <w:r w:rsidR="00311CB4" w:rsidRPr="00C84C13">
          <w:rPr>
            <w:rStyle w:val="af0"/>
            <w:noProof/>
          </w:rPr>
          <w:t>6</w:t>
        </w:r>
        <w:r w:rsidR="00311CB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311CB4" w:rsidRPr="00C84C13">
          <w:rPr>
            <w:rStyle w:val="af0"/>
            <w:rFonts w:hint="eastAsia"/>
            <w:noProof/>
          </w:rPr>
          <w:t>订单处理器扩展</w:t>
        </w:r>
        <w:r w:rsidR="00311CB4">
          <w:rPr>
            <w:noProof/>
            <w:webHidden/>
          </w:rPr>
          <w:tab/>
        </w:r>
        <w:r w:rsidR="00311CB4">
          <w:rPr>
            <w:noProof/>
            <w:webHidden/>
          </w:rPr>
          <w:fldChar w:fldCharType="begin"/>
        </w:r>
        <w:r w:rsidR="00311CB4">
          <w:rPr>
            <w:noProof/>
            <w:webHidden/>
          </w:rPr>
          <w:instrText xml:space="preserve"> PAGEREF _Toc423800023 \h </w:instrText>
        </w:r>
        <w:r w:rsidR="00311CB4">
          <w:rPr>
            <w:noProof/>
            <w:webHidden/>
          </w:rPr>
        </w:r>
        <w:r w:rsidR="00311CB4">
          <w:rPr>
            <w:noProof/>
            <w:webHidden/>
          </w:rPr>
          <w:fldChar w:fldCharType="separate"/>
        </w:r>
        <w:r w:rsidR="00D2559B">
          <w:rPr>
            <w:noProof/>
            <w:webHidden/>
          </w:rPr>
          <w:t>20</w:t>
        </w:r>
        <w:r w:rsidR="00311CB4">
          <w:rPr>
            <w:noProof/>
            <w:webHidden/>
          </w:rPr>
          <w:fldChar w:fldCharType="end"/>
        </w:r>
      </w:hyperlink>
    </w:p>
    <w:p w:rsidR="00311CB4" w:rsidRDefault="005F0D5C">
      <w:pPr>
        <w:pStyle w:val="22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23800024" w:history="1">
        <w:r w:rsidR="00311CB4" w:rsidRPr="00C84C13">
          <w:rPr>
            <w:rStyle w:val="af0"/>
            <w:noProof/>
          </w:rPr>
          <w:t>6.1</w:t>
        </w:r>
        <w:r w:rsidR="00311CB4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11CB4" w:rsidRPr="00C84C13">
          <w:rPr>
            <w:rStyle w:val="af0"/>
            <w:rFonts w:hint="eastAsia"/>
            <w:noProof/>
          </w:rPr>
          <w:t>接口说明</w:t>
        </w:r>
        <w:r w:rsidR="00311CB4">
          <w:rPr>
            <w:noProof/>
            <w:webHidden/>
          </w:rPr>
          <w:tab/>
        </w:r>
        <w:r w:rsidR="00311CB4">
          <w:rPr>
            <w:noProof/>
            <w:webHidden/>
          </w:rPr>
          <w:fldChar w:fldCharType="begin"/>
        </w:r>
        <w:r w:rsidR="00311CB4">
          <w:rPr>
            <w:noProof/>
            <w:webHidden/>
          </w:rPr>
          <w:instrText xml:space="preserve"> PAGEREF _Toc423800024 \h </w:instrText>
        </w:r>
        <w:r w:rsidR="00311CB4">
          <w:rPr>
            <w:noProof/>
            <w:webHidden/>
          </w:rPr>
        </w:r>
        <w:r w:rsidR="00311CB4">
          <w:rPr>
            <w:noProof/>
            <w:webHidden/>
          </w:rPr>
          <w:fldChar w:fldCharType="separate"/>
        </w:r>
        <w:r w:rsidR="00D2559B">
          <w:rPr>
            <w:noProof/>
            <w:webHidden/>
          </w:rPr>
          <w:t>20</w:t>
        </w:r>
        <w:r w:rsidR="00311CB4">
          <w:rPr>
            <w:noProof/>
            <w:webHidden/>
          </w:rPr>
          <w:fldChar w:fldCharType="end"/>
        </w:r>
      </w:hyperlink>
    </w:p>
    <w:p w:rsidR="00311CB4" w:rsidRDefault="005F0D5C">
      <w:pPr>
        <w:pStyle w:val="22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23800025" w:history="1">
        <w:r w:rsidR="00311CB4" w:rsidRPr="00C84C13">
          <w:rPr>
            <w:rStyle w:val="af0"/>
            <w:noProof/>
          </w:rPr>
          <w:t>6.2</w:t>
        </w:r>
        <w:r w:rsidR="00311CB4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11CB4" w:rsidRPr="00C84C13">
          <w:rPr>
            <w:rStyle w:val="af0"/>
            <w:noProof/>
          </w:rPr>
          <w:t>Redis</w:t>
        </w:r>
        <w:r w:rsidR="00311CB4" w:rsidRPr="00C84C13">
          <w:rPr>
            <w:rStyle w:val="af0"/>
            <w:rFonts w:hint="eastAsia"/>
            <w:noProof/>
          </w:rPr>
          <w:t>服务订单处理器示例</w:t>
        </w:r>
        <w:r w:rsidR="00311CB4">
          <w:rPr>
            <w:noProof/>
            <w:webHidden/>
          </w:rPr>
          <w:tab/>
        </w:r>
        <w:r w:rsidR="00311CB4">
          <w:rPr>
            <w:noProof/>
            <w:webHidden/>
          </w:rPr>
          <w:fldChar w:fldCharType="begin"/>
        </w:r>
        <w:r w:rsidR="00311CB4">
          <w:rPr>
            <w:noProof/>
            <w:webHidden/>
          </w:rPr>
          <w:instrText xml:space="preserve"> PAGEREF _Toc423800025 \h </w:instrText>
        </w:r>
        <w:r w:rsidR="00311CB4">
          <w:rPr>
            <w:noProof/>
            <w:webHidden/>
          </w:rPr>
        </w:r>
        <w:r w:rsidR="00311CB4">
          <w:rPr>
            <w:noProof/>
            <w:webHidden/>
          </w:rPr>
          <w:fldChar w:fldCharType="separate"/>
        </w:r>
        <w:r w:rsidR="00D2559B">
          <w:rPr>
            <w:noProof/>
            <w:webHidden/>
          </w:rPr>
          <w:t>22</w:t>
        </w:r>
        <w:r w:rsidR="00311CB4">
          <w:rPr>
            <w:noProof/>
            <w:webHidden/>
          </w:rPr>
          <w:fldChar w:fldCharType="end"/>
        </w:r>
      </w:hyperlink>
    </w:p>
    <w:p w:rsidR="00311CB4" w:rsidRDefault="005F0D5C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23800026" w:history="1">
        <w:r w:rsidR="00311CB4" w:rsidRPr="00C84C13">
          <w:rPr>
            <w:rStyle w:val="af0"/>
            <w:noProof/>
          </w:rPr>
          <w:t>7</w:t>
        </w:r>
        <w:r w:rsidR="00311CB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311CB4" w:rsidRPr="00C84C13">
          <w:rPr>
            <w:rStyle w:val="af0"/>
            <w:rFonts w:hint="eastAsia"/>
            <w:noProof/>
          </w:rPr>
          <w:t>门户页面开发</w:t>
        </w:r>
        <w:r w:rsidR="00311CB4">
          <w:rPr>
            <w:noProof/>
            <w:webHidden/>
          </w:rPr>
          <w:tab/>
        </w:r>
        <w:r w:rsidR="00311CB4">
          <w:rPr>
            <w:noProof/>
            <w:webHidden/>
          </w:rPr>
          <w:fldChar w:fldCharType="begin"/>
        </w:r>
        <w:r w:rsidR="00311CB4">
          <w:rPr>
            <w:noProof/>
            <w:webHidden/>
          </w:rPr>
          <w:instrText xml:space="preserve"> PAGEREF _Toc423800026 \h </w:instrText>
        </w:r>
        <w:r w:rsidR="00311CB4">
          <w:rPr>
            <w:noProof/>
            <w:webHidden/>
          </w:rPr>
        </w:r>
        <w:r w:rsidR="00311CB4">
          <w:rPr>
            <w:noProof/>
            <w:webHidden/>
          </w:rPr>
          <w:fldChar w:fldCharType="separate"/>
        </w:r>
        <w:r w:rsidR="00D2559B">
          <w:rPr>
            <w:noProof/>
            <w:webHidden/>
          </w:rPr>
          <w:t>28</w:t>
        </w:r>
        <w:r w:rsidR="00311CB4">
          <w:rPr>
            <w:noProof/>
            <w:webHidden/>
          </w:rPr>
          <w:fldChar w:fldCharType="end"/>
        </w:r>
      </w:hyperlink>
    </w:p>
    <w:p w:rsidR="00311CB4" w:rsidRDefault="005F0D5C">
      <w:pPr>
        <w:pStyle w:val="22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23800027" w:history="1">
        <w:r w:rsidR="00311CB4" w:rsidRPr="00C84C13">
          <w:rPr>
            <w:rStyle w:val="af0"/>
            <w:noProof/>
          </w:rPr>
          <w:t>7.1</w:t>
        </w:r>
        <w:r w:rsidR="00311CB4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11CB4" w:rsidRPr="00C84C13">
          <w:rPr>
            <w:rStyle w:val="af0"/>
            <w:noProof/>
          </w:rPr>
          <w:t>CONSOLE-APP</w:t>
        </w:r>
        <w:r w:rsidR="00311CB4">
          <w:rPr>
            <w:noProof/>
            <w:webHidden/>
          </w:rPr>
          <w:tab/>
        </w:r>
        <w:r w:rsidR="00311CB4">
          <w:rPr>
            <w:noProof/>
            <w:webHidden/>
          </w:rPr>
          <w:fldChar w:fldCharType="begin"/>
        </w:r>
        <w:r w:rsidR="00311CB4">
          <w:rPr>
            <w:noProof/>
            <w:webHidden/>
          </w:rPr>
          <w:instrText xml:space="preserve"> PAGEREF _Toc423800027 \h </w:instrText>
        </w:r>
        <w:r w:rsidR="00311CB4">
          <w:rPr>
            <w:noProof/>
            <w:webHidden/>
          </w:rPr>
        </w:r>
        <w:r w:rsidR="00311CB4">
          <w:rPr>
            <w:noProof/>
            <w:webHidden/>
          </w:rPr>
          <w:fldChar w:fldCharType="separate"/>
        </w:r>
        <w:r w:rsidR="00D2559B">
          <w:rPr>
            <w:noProof/>
            <w:webHidden/>
          </w:rPr>
          <w:t>28</w:t>
        </w:r>
        <w:r w:rsidR="00311CB4">
          <w:rPr>
            <w:noProof/>
            <w:webHidden/>
          </w:rPr>
          <w:fldChar w:fldCharType="end"/>
        </w:r>
      </w:hyperlink>
    </w:p>
    <w:p w:rsidR="00311CB4" w:rsidRDefault="005F0D5C">
      <w:pPr>
        <w:pStyle w:val="30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23800028" w:history="1">
        <w:r w:rsidR="00311CB4" w:rsidRPr="00C84C13">
          <w:rPr>
            <w:rStyle w:val="af0"/>
            <w:noProof/>
          </w:rPr>
          <w:t>7.1.1</w:t>
        </w:r>
        <w:r w:rsidR="00311CB4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311CB4" w:rsidRPr="00C84C13">
          <w:rPr>
            <w:rStyle w:val="af0"/>
            <w:rFonts w:hint="eastAsia"/>
            <w:noProof/>
          </w:rPr>
          <w:t>菜单定义</w:t>
        </w:r>
        <w:r w:rsidR="00311CB4">
          <w:rPr>
            <w:noProof/>
            <w:webHidden/>
          </w:rPr>
          <w:tab/>
        </w:r>
        <w:r w:rsidR="00311CB4">
          <w:rPr>
            <w:noProof/>
            <w:webHidden/>
          </w:rPr>
          <w:fldChar w:fldCharType="begin"/>
        </w:r>
        <w:r w:rsidR="00311CB4">
          <w:rPr>
            <w:noProof/>
            <w:webHidden/>
          </w:rPr>
          <w:instrText xml:space="preserve"> PAGEREF _Toc423800028 \h </w:instrText>
        </w:r>
        <w:r w:rsidR="00311CB4">
          <w:rPr>
            <w:noProof/>
            <w:webHidden/>
          </w:rPr>
        </w:r>
        <w:r w:rsidR="00311CB4">
          <w:rPr>
            <w:noProof/>
            <w:webHidden/>
          </w:rPr>
          <w:fldChar w:fldCharType="separate"/>
        </w:r>
        <w:r w:rsidR="00D2559B">
          <w:rPr>
            <w:noProof/>
            <w:webHidden/>
          </w:rPr>
          <w:t>28</w:t>
        </w:r>
        <w:r w:rsidR="00311CB4">
          <w:rPr>
            <w:noProof/>
            <w:webHidden/>
          </w:rPr>
          <w:fldChar w:fldCharType="end"/>
        </w:r>
      </w:hyperlink>
    </w:p>
    <w:p w:rsidR="00311CB4" w:rsidRDefault="005F0D5C">
      <w:pPr>
        <w:pStyle w:val="30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23800029" w:history="1">
        <w:r w:rsidR="00311CB4" w:rsidRPr="00C84C13">
          <w:rPr>
            <w:rStyle w:val="af0"/>
            <w:noProof/>
          </w:rPr>
          <w:t>7.1.2</w:t>
        </w:r>
        <w:r w:rsidR="00311CB4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311CB4" w:rsidRPr="00C84C13">
          <w:rPr>
            <w:rStyle w:val="af0"/>
            <w:rFonts w:hint="eastAsia"/>
            <w:noProof/>
          </w:rPr>
          <w:t>页面开发</w:t>
        </w:r>
        <w:r w:rsidR="00311CB4">
          <w:rPr>
            <w:noProof/>
            <w:webHidden/>
          </w:rPr>
          <w:tab/>
        </w:r>
        <w:r w:rsidR="00311CB4">
          <w:rPr>
            <w:noProof/>
            <w:webHidden/>
          </w:rPr>
          <w:fldChar w:fldCharType="begin"/>
        </w:r>
        <w:r w:rsidR="00311CB4">
          <w:rPr>
            <w:noProof/>
            <w:webHidden/>
          </w:rPr>
          <w:instrText xml:space="preserve"> PAGEREF _Toc423800029 \h </w:instrText>
        </w:r>
        <w:r w:rsidR="00311CB4">
          <w:rPr>
            <w:noProof/>
            <w:webHidden/>
          </w:rPr>
        </w:r>
        <w:r w:rsidR="00311CB4">
          <w:rPr>
            <w:noProof/>
            <w:webHidden/>
          </w:rPr>
          <w:fldChar w:fldCharType="separate"/>
        </w:r>
        <w:r w:rsidR="00D2559B">
          <w:rPr>
            <w:noProof/>
            <w:webHidden/>
          </w:rPr>
          <w:t>31</w:t>
        </w:r>
        <w:r w:rsidR="00311CB4">
          <w:rPr>
            <w:noProof/>
            <w:webHidden/>
          </w:rPr>
          <w:fldChar w:fldCharType="end"/>
        </w:r>
      </w:hyperlink>
    </w:p>
    <w:p w:rsidR="00311CB4" w:rsidRDefault="005F0D5C">
      <w:pPr>
        <w:pStyle w:val="30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23800030" w:history="1">
        <w:r w:rsidR="00311CB4" w:rsidRPr="00C84C13">
          <w:rPr>
            <w:rStyle w:val="af0"/>
            <w:noProof/>
          </w:rPr>
          <w:t>7.1.3</w:t>
        </w:r>
        <w:r w:rsidR="00311CB4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311CB4" w:rsidRPr="00C84C13">
          <w:rPr>
            <w:rStyle w:val="af0"/>
            <w:noProof/>
          </w:rPr>
          <w:t xml:space="preserve">MVC : Controller </w:t>
        </w:r>
        <w:r w:rsidR="00311CB4" w:rsidRPr="00C84C13">
          <w:rPr>
            <w:rStyle w:val="af0"/>
            <w:rFonts w:hint="eastAsia"/>
            <w:noProof/>
          </w:rPr>
          <w:t>开发</w:t>
        </w:r>
        <w:r w:rsidR="00311CB4">
          <w:rPr>
            <w:noProof/>
            <w:webHidden/>
          </w:rPr>
          <w:tab/>
        </w:r>
        <w:r w:rsidR="00311CB4">
          <w:rPr>
            <w:noProof/>
            <w:webHidden/>
          </w:rPr>
          <w:fldChar w:fldCharType="begin"/>
        </w:r>
        <w:r w:rsidR="00311CB4">
          <w:rPr>
            <w:noProof/>
            <w:webHidden/>
          </w:rPr>
          <w:instrText xml:space="preserve"> PAGEREF _Toc423800030 \h </w:instrText>
        </w:r>
        <w:r w:rsidR="00311CB4">
          <w:rPr>
            <w:noProof/>
            <w:webHidden/>
          </w:rPr>
        </w:r>
        <w:r w:rsidR="00311CB4">
          <w:rPr>
            <w:noProof/>
            <w:webHidden/>
          </w:rPr>
          <w:fldChar w:fldCharType="separate"/>
        </w:r>
        <w:r w:rsidR="00D2559B">
          <w:rPr>
            <w:noProof/>
            <w:webHidden/>
          </w:rPr>
          <w:t>49</w:t>
        </w:r>
        <w:r w:rsidR="00311CB4">
          <w:rPr>
            <w:noProof/>
            <w:webHidden/>
          </w:rPr>
          <w:fldChar w:fldCharType="end"/>
        </w:r>
      </w:hyperlink>
    </w:p>
    <w:p w:rsidR="00311CB4" w:rsidRDefault="005F0D5C">
      <w:pPr>
        <w:pStyle w:val="22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23800031" w:history="1">
        <w:r w:rsidR="00311CB4" w:rsidRPr="00C84C13">
          <w:rPr>
            <w:rStyle w:val="af0"/>
            <w:noProof/>
          </w:rPr>
          <w:t>7.2</w:t>
        </w:r>
        <w:r w:rsidR="00311CB4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11CB4" w:rsidRPr="00C84C13">
          <w:rPr>
            <w:rStyle w:val="af0"/>
            <w:noProof/>
          </w:rPr>
          <w:t>CONSOLE-PLATFORM</w:t>
        </w:r>
        <w:r w:rsidR="00311CB4">
          <w:rPr>
            <w:noProof/>
            <w:webHidden/>
          </w:rPr>
          <w:tab/>
        </w:r>
        <w:r w:rsidR="00311CB4">
          <w:rPr>
            <w:noProof/>
            <w:webHidden/>
          </w:rPr>
          <w:fldChar w:fldCharType="begin"/>
        </w:r>
        <w:r w:rsidR="00311CB4">
          <w:rPr>
            <w:noProof/>
            <w:webHidden/>
          </w:rPr>
          <w:instrText xml:space="preserve"> PAGEREF _Toc423800031 \h </w:instrText>
        </w:r>
        <w:r w:rsidR="00311CB4">
          <w:rPr>
            <w:noProof/>
            <w:webHidden/>
          </w:rPr>
        </w:r>
        <w:r w:rsidR="00311CB4">
          <w:rPr>
            <w:noProof/>
            <w:webHidden/>
          </w:rPr>
          <w:fldChar w:fldCharType="separate"/>
        </w:r>
        <w:r w:rsidR="00D2559B">
          <w:rPr>
            <w:noProof/>
            <w:webHidden/>
          </w:rPr>
          <w:t>53</w:t>
        </w:r>
        <w:r w:rsidR="00311CB4">
          <w:rPr>
            <w:noProof/>
            <w:webHidden/>
          </w:rPr>
          <w:fldChar w:fldCharType="end"/>
        </w:r>
      </w:hyperlink>
    </w:p>
    <w:p w:rsidR="00311CB4" w:rsidRDefault="005F0D5C">
      <w:pPr>
        <w:pStyle w:val="30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23800032" w:history="1">
        <w:r w:rsidR="00311CB4" w:rsidRPr="00C84C13">
          <w:rPr>
            <w:rStyle w:val="af0"/>
            <w:noProof/>
          </w:rPr>
          <w:t>7.2.1</w:t>
        </w:r>
        <w:r w:rsidR="00311CB4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311CB4" w:rsidRPr="00C84C13">
          <w:rPr>
            <w:rStyle w:val="af0"/>
            <w:rFonts w:hint="eastAsia"/>
            <w:noProof/>
          </w:rPr>
          <w:t>菜单定义</w:t>
        </w:r>
        <w:r w:rsidR="00311CB4">
          <w:rPr>
            <w:noProof/>
            <w:webHidden/>
          </w:rPr>
          <w:tab/>
        </w:r>
        <w:r w:rsidR="00311CB4">
          <w:rPr>
            <w:noProof/>
            <w:webHidden/>
          </w:rPr>
          <w:fldChar w:fldCharType="begin"/>
        </w:r>
        <w:r w:rsidR="00311CB4">
          <w:rPr>
            <w:noProof/>
            <w:webHidden/>
          </w:rPr>
          <w:instrText xml:space="preserve"> PAGEREF _Toc423800032 \h </w:instrText>
        </w:r>
        <w:r w:rsidR="00311CB4">
          <w:rPr>
            <w:noProof/>
            <w:webHidden/>
          </w:rPr>
        </w:r>
        <w:r w:rsidR="00311CB4">
          <w:rPr>
            <w:noProof/>
            <w:webHidden/>
          </w:rPr>
          <w:fldChar w:fldCharType="separate"/>
        </w:r>
        <w:r w:rsidR="00D2559B">
          <w:rPr>
            <w:noProof/>
            <w:webHidden/>
          </w:rPr>
          <w:t>53</w:t>
        </w:r>
        <w:r w:rsidR="00311CB4">
          <w:rPr>
            <w:noProof/>
            <w:webHidden/>
          </w:rPr>
          <w:fldChar w:fldCharType="end"/>
        </w:r>
      </w:hyperlink>
    </w:p>
    <w:p w:rsidR="00311CB4" w:rsidRDefault="005F0D5C">
      <w:pPr>
        <w:pStyle w:val="30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23800033" w:history="1">
        <w:r w:rsidR="00311CB4" w:rsidRPr="00C84C13">
          <w:rPr>
            <w:rStyle w:val="af0"/>
            <w:noProof/>
          </w:rPr>
          <w:t>7.2.2</w:t>
        </w:r>
        <w:r w:rsidR="00311CB4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311CB4" w:rsidRPr="00C84C13">
          <w:rPr>
            <w:rStyle w:val="af0"/>
            <w:rFonts w:hint="eastAsia"/>
            <w:noProof/>
          </w:rPr>
          <w:t>页面开发</w:t>
        </w:r>
        <w:r w:rsidR="00311CB4">
          <w:rPr>
            <w:noProof/>
            <w:webHidden/>
          </w:rPr>
          <w:tab/>
        </w:r>
        <w:r w:rsidR="00311CB4">
          <w:rPr>
            <w:noProof/>
            <w:webHidden/>
          </w:rPr>
          <w:fldChar w:fldCharType="begin"/>
        </w:r>
        <w:r w:rsidR="00311CB4">
          <w:rPr>
            <w:noProof/>
            <w:webHidden/>
          </w:rPr>
          <w:instrText xml:space="preserve"> PAGEREF _Toc423800033 \h </w:instrText>
        </w:r>
        <w:r w:rsidR="00311CB4">
          <w:rPr>
            <w:noProof/>
            <w:webHidden/>
          </w:rPr>
        </w:r>
        <w:r w:rsidR="00311CB4">
          <w:rPr>
            <w:noProof/>
            <w:webHidden/>
          </w:rPr>
          <w:fldChar w:fldCharType="separate"/>
        </w:r>
        <w:r w:rsidR="00D2559B">
          <w:rPr>
            <w:noProof/>
            <w:webHidden/>
          </w:rPr>
          <w:t>54</w:t>
        </w:r>
        <w:r w:rsidR="00311CB4">
          <w:rPr>
            <w:noProof/>
            <w:webHidden/>
          </w:rPr>
          <w:fldChar w:fldCharType="end"/>
        </w:r>
      </w:hyperlink>
    </w:p>
    <w:p w:rsidR="00311CB4" w:rsidRDefault="005F0D5C">
      <w:pPr>
        <w:pStyle w:val="30"/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23800034" w:history="1">
        <w:r w:rsidR="00311CB4" w:rsidRPr="00C84C13">
          <w:rPr>
            <w:rStyle w:val="af0"/>
            <w:noProof/>
          </w:rPr>
          <w:t>7.2.3</w:t>
        </w:r>
        <w:r w:rsidR="00311CB4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311CB4" w:rsidRPr="00C84C13">
          <w:rPr>
            <w:rStyle w:val="af0"/>
            <w:noProof/>
          </w:rPr>
          <w:t xml:space="preserve">MVC : Controller </w:t>
        </w:r>
        <w:r w:rsidR="00311CB4" w:rsidRPr="00C84C13">
          <w:rPr>
            <w:rStyle w:val="af0"/>
            <w:rFonts w:hint="eastAsia"/>
            <w:noProof/>
          </w:rPr>
          <w:t>开发</w:t>
        </w:r>
        <w:r w:rsidR="00311CB4">
          <w:rPr>
            <w:noProof/>
            <w:webHidden/>
          </w:rPr>
          <w:tab/>
        </w:r>
        <w:r w:rsidR="00311CB4">
          <w:rPr>
            <w:noProof/>
            <w:webHidden/>
          </w:rPr>
          <w:fldChar w:fldCharType="begin"/>
        </w:r>
        <w:r w:rsidR="00311CB4">
          <w:rPr>
            <w:noProof/>
            <w:webHidden/>
          </w:rPr>
          <w:instrText xml:space="preserve"> PAGEREF _Toc423800034 \h </w:instrText>
        </w:r>
        <w:r w:rsidR="00311CB4">
          <w:rPr>
            <w:noProof/>
            <w:webHidden/>
          </w:rPr>
        </w:r>
        <w:r w:rsidR="00311CB4">
          <w:rPr>
            <w:noProof/>
            <w:webHidden/>
          </w:rPr>
          <w:fldChar w:fldCharType="separate"/>
        </w:r>
        <w:r w:rsidR="00D2559B">
          <w:rPr>
            <w:noProof/>
            <w:webHidden/>
          </w:rPr>
          <w:t>54</w:t>
        </w:r>
        <w:r w:rsidR="00311CB4">
          <w:rPr>
            <w:noProof/>
            <w:webHidden/>
          </w:rPr>
          <w:fldChar w:fldCharType="end"/>
        </w:r>
      </w:hyperlink>
    </w:p>
    <w:p w:rsidR="001E582A" w:rsidRPr="001B611A" w:rsidRDefault="00494486" w:rsidP="00546283">
      <w:pPr>
        <w:sectPr w:rsidR="001E582A" w:rsidRPr="001B611A" w:rsidSect="008A2E2C">
          <w:headerReference w:type="default" r:id="rId10"/>
          <w:footerReference w:type="default" r:id="rId11"/>
          <w:pgSz w:w="11906" w:h="16838" w:code="9"/>
          <w:pgMar w:top="1440" w:right="1511" w:bottom="1440" w:left="1797" w:header="575" w:footer="881" w:gutter="0"/>
          <w:pgNumType w:fmt="lowerRoman" w:start="1"/>
          <w:cols w:space="425"/>
          <w:docGrid w:type="lines" w:linePitch="387"/>
        </w:sectPr>
      </w:pPr>
      <w:r>
        <w:fldChar w:fldCharType="end"/>
      </w:r>
    </w:p>
    <w:p w:rsidR="00E05E14" w:rsidRDefault="00E05E14" w:rsidP="00E05E14">
      <w:pPr>
        <w:pStyle w:val="1"/>
      </w:pPr>
      <w:bookmarkStart w:id="31" w:name="_Toc335386602"/>
      <w:bookmarkStart w:id="32" w:name="_Toc360538305"/>
      <w:bookmarkStart w:id="33" w:name="_Toc423799997"/>
      <w:r>
        <w:rPr>
          <w:rFonts w:hint="eastAsia"/>
        </w:rPr>
        <w:lastRenderedPageBreak/>
        <w:t>文档说明</w:t>
      </w:r>
      <w:bookmarkEnd w:id="31"/>
      <w:bookmarkEnd w:id="32"/>
      <w:bookmarkEnd w:id="33"/>
    </w:p>
    <w:p w:rsidR="00E05E14" w:rsidRDefault="00E05E14" w:rsidP="00E05E14">
      <w:pPr>
        <w:pStyle w:val="20"/>
      </w:pPr>
      <w:bookmarkStart w:id="34" w:name="_Toc335386603"/>
      <w:bookmarkStart w:id="35" w:name="_Toc360538306"/>
      <w:bookmarkStart w:id="36" w:name="_Toc423799998"/>
      <w:r>
        <w:rPr>
          <w:rFonts w:hint="eastAsia"/>
        </w:rPr>
        <w:t>编写目的</w:t>
      </w:r>
      <w:bookmarkEnd w:id="34"/>
      <w:bookmarkEnd w:id="35"/>
      <w:bookmarkEnd w:id="36"/>
    </w:p>
    <w:p w:rsidR="00E05E14" w:rsidRDefault="003C0E03" w:rsidP="00AF2D5E">
      <w:pPr>
        <w:pStyle w:val="a2"/>
      </w:pPr>
      <w:r>
        <w:rPr>
          <w:rFonts w:hint="eastAsia"/>
        </w:rPr>
        <w:t>给</w:t>
      </w:r>
      <w:r w:rsidR="00AC26DA">
        <w:rPr>
          <w:rFonts w:hint="eastAsia"/>
        </w:rPr>
        <w:t>第三方人员</w:t>
      </w:r>
      <w:r>
        <w:rPr>
          <w:rFonts w:hint="eastAsia"/>
        </w:rPr>
        <w:t>扩展开发</w:t>
      </w:r>
      <w:r w:rsidR="00757914">
        <w:rPr>
          <w:rFonts w:hint="eastAsia"/>
        </w:rPr>
        <w:t>PAAS平台</w:t>
      </w:r>
      <w:r>
        <w:rPr>
          <w:rFonts w:hint="eastAsia"/>
        </w:rPr>
        <w:t>做</w:t>
      </w:r>
      <w:r w:rsidR="005379E5">
        <w:rPr>
          <w:rFonts w:hint="eastAsia"/>
        </w:rPr>
        <w:t>参考</w:t>
      </w:r>
      <w:r w:rsidR="00E05E14">
        <w:rPr>
          <w:rFonts w:hint="eastAsia"/>
        </w:rPr>
        <w:t>。</w:t>
      </w:r>
      <w:r w:rsidR="00CF129A">
        <w:rPr>
          <w:rFonts w:hint="eastAsia"/>
        </w:rPr>
        <w:t>扩展一个服务需要</w:t>
      </w:r>
      <w:r w:rsidR="00191460">
        <w:rPr>
          <w:rFonts w:hint="eastAsia"/>
        </w:rPr>
        <w:t>定义服务模型（服务和集群模型），服务管理和集群管理实现扩展；服务页面开发</w:t>
      </w:r>
      <w:r w:rsidR="000C2BA0">
        <w:rPr>
          <w:rFonts w:hint="eastAsia"/>
        </w:rPr>
        <w:t>；服务脚本开发；服务打包</w:t>
      </w:r>
      <w:r w:rsidR="00191460">
        <w:rPr>
          <w:rFonts w:hint="eastAsia"/>
        </w:rPr>
        <w:t>；配置菜单和权限</w:t>
      </w:r>
      <w:r w:rsidR="00B278BB">
        <w:rPr>
          <w:rFonts w:hint="eastAsia"/>
        </w:rPr>
        <w:t>等。本文举例如何扩展实现Redis服务。</w:t>
      </w:r>
    </w:p>
    <w:p w:rsidR="00E05E14" w:rsidRDefault="00E05E14" w:rsidP="00E05E14">
      <w:pPr>
        <w:pStyle w:val="20"/>
      </w:pPr>
      <w:bookmarkStart w:id="37" w:name="_Toc335386606"/>
      <w:bookmarkStart w:id="38" w:name="_Toc360538309"/>
      <w:bookmarkStart w:id="39" w:name="_Toc423799999"/>
      <w:r>
        <w:rPr>
          <w:rFonts w:hint="eastAsia"/>
        </w:rPr>
        <w:t>参考文档</w:t>
      </w:r>
      <w:bookmarkEnd w:id="37"/>
      <w:bookmarkEnd w:id="38"/>
      <w:bookmarkEnd w:id="39"/>
    </w:p>
    <w:p w:rsidR="002249C9" w:rsidRDefault="00C05F70" w:rsidP="00D86599">
      <w:pPr>
        <w:pStyle w:val="a2"/>
      </w:pPr>
      <w:r>
        <w:t>无。</w:t>
      </w:r>
    </w:p>
    <w:p w:rsidR="00EE2A37" w:rsidRDefault="00471D57" w:rsidP="00CB6B33">
      <w:pPr>
        <w:pStyle w:val="1"/>
      </w:pPr>
      <w:bookmarkStart w:id="40" w:name="_Toc423800000"/>
      <w:r>
        <w:rPr>
          <w:rFonts w:hint="eastAsia"/>
        </w:rPr>
        <w:t>服务</w:t>
      </w:r>
      <w:r w:rsidR="00186D8D">
        <w:rPr>
          <w:rFonts w:hint="eastAsia"/>
        </w:rPr>
        <w:t>模型</w:t>
      </w:r>
      <w:r w:rsidR="00797829">
        <w:rPr>
          <w:rFonts w:hint="eastAsia"/>
        </w:rPr>
        <w:t>扩展</w:t>
      </w:r>
      <w:bookmarkEnd w:id="40"/>
    </w:p>
    <w:p w:rsidR="00EE2A37" w:rsidRDefault="002002FC" w:rsidP="00FC3007">
      <w:pPr>
        <w:pStyle w:val="20"/>
      </w:pPr>
      <w:bookmarkStart w:id="41" w:name="_Toc423800001"/>
      <w:r>
        <w:t>扩展</w:t>
      </w:r>
      <w:r w:rsidR="00F72C90">
        <w:t>接口说明</w:t>
      </w:r>
      <w:bookmarkEnd w:id="41"/>
    </w:p>
    <w:p w:rsidR="00EE2A37" w:rsidRDefault="009E60D8" w:rsidP="00C46808">
      <w:pPr>
        <w:pStyle w:val="3"/>
      </w:pPr>
      <w:bookmarkStart w:id="42" w:name="_Toc423800002"/>
      <w:r>
        <w:t>服务接口</w:t>
      </w:r>
      <w:bookmarkEnd w:id="42"/>
    </w:p>
    <w:p w:rsidR="00EE2A37" w:rsidRPr="008941A8" w:rsidRDefault="007126FB" w:rsidP="00D86599">
      <w:pPr>
        <w:pStyle w:val="a2"/>
        <w:ind w:firstLine="480"/>
        <w:rPr>
          <w:rFonts w:ascii="Courier New" w:hAnsi="Courier New" w:cs="Courier New"/>
          <w:color w:val="3333FF"/>
          <w:sz w:val="24"/>
        </w:rPr>
      </w:pPr>
      <w:r w:rsidRPr="008941A8">
        <w:rPr>
          <w:rFonts w:ascii="Courier New" w:hAnsi="Courier New" w:cs="Courier New"/>
          <w:color w:val="3333FF"/>
          <w:sz w:val="24"/>
        </w:rPr>
        <w:t>com.primeton.paas.manage.api.model.IService</w:t>
      </w:r>
    </w:p>
    <w:p w:rsidR="00EE2A37" w:rsidRDefault="007126FB" w:rsidP="00D86599">
      <w:pPr>
        <w:pStyle w:val="a2"/>
      </w:pPr>
      <w:r>
        <w:t>抽象实现类为：（一般扩展的</w:t>
      </w:r>
      <w:r w:rsidR="003D42F5">
        <w:t>服务</w:t>
      </w:r>
      <w:r>
        <w:t>，继承这个抽象实现即可）</w:t>
      </w:r>
    </w:p>
    <w:p w:rsidR="00EE2A37" w:rsidRPr="008941A8" w:rsidRDefault="007126FB" w:rsidP="00D86599">
      <w:pPr>
        <w:pStyle w:val="a2"/>
        <w:ind w:firstLine="480"/>
        <w:rPr>
          <w:rFonts w:ascii="Courier New" w:hAnsi="Courier New" w:cs="Courier New"/>
          <w:color w:val="3333FF"/>
          <w:sz w:val="24"/>
        </w:rPr>
      </w:pPr>
      <w:r w:rsidRPr="008941A8">
        <w:rPr>
          <w:rFonts w:ascii="Courier New" w:hAnsi="Courier New" w:cs="Courier New"/>
          <w:color w:val="3333FF"/>
          <w:sz w:val="24"/>
        </w:rPr>
        <w:t>com.primeton.paas.manage.api.model.</w:t>
      </w:r>
      <w:r w:rsidR="00ED6473" w:rsidRPr="00ED6473">
        <w:rPr>
          <w:rFonts w:ascii="Courier New" w:hAnsi="Courier New" w:cs="Courier New"/>
          <w:color w:val="3333FF"/>
          <w:sz w:val="24"/>
        </w:rPr>
        <w:t>Abstract</w:t>
      </w:r>
      <w:r w:rsidRPr="008941A8">
        <w:rPr>
          <w:rFonts w:ascii="Courier New" w:hAnsi="Courier New" w:cs="Courier New"/>
          <w:color w:val="3333FF"/>
          <w:sz w:val="24"/>
        </w:rPr>
        <w:t>Service</w:t>
      </w:r>
    </w:p>
    <w:p w:rsidR="00EE2A37" w:rsidRDefault="002E0982" w:rsidP="00F0559F">
      <w:pPr>
        <w:pStyle w:val="3"/>
      </w:pPr>
      <w:bookmarkStart w:id="43" w:name="_Toc423800003"/>
      <w:r>
        <w:t>集群接口</w:t>
      </w:r>
      <w:bookmarkEnd w:id="43"/>
    </w:p>
    <w:p w:rsidR="00EE2A37" w:rsidRPr="002E0982" w:rsidRDefault="003D42F5" w:rsidP="00D86599">
      <w:pPr>
        <w:pStyle w:val="a2"/>
        <w:ind w:firstLine="480"/>
      </w:pPr>
      <w:r w:rsidRPr="008941A8">
        <w:rPr>
          <w:rFonts w:ascii="Courier New" w:hAnsi="Courier New" w:cs="Courier New"/>
          <w:color w:val="3333FF"/>
          <w:sz w:val="24"/>
        </w:rPr>
        <w:t>com.primeton.paas.manage.api.model.</w:t>
      </w:r>
      <w:r w:rsidRPr="003D42F5">
        <w:rPr>
          <w:rFonts w:ascii="Courier New" w:hAnsi="Courier New" w:cs="Courier New"/>
          <w:color w:val="3333FF"/>
          <w:sz w:val="24"/>
        </w:rPr>
        <w:t xml:space="preserve">ICluster </w:t>
      </w:r>
    </w:p>
    <w:p w:rsidR="00EE2A37" w:rsidRDefault="000327CF" w:rsidP="00D86599">
      <w:pPr>
        <w:pStyle w:val="a2"/>
      </w:pPr>
      <w:r>
        <w:t>抽象实现类为：（一般扩展的服务，继承这个抽象实现即可）</w:t>
      </w:r>
    </w:p>
    <w:p w:rsidR="007F5A1E" w:rsidRPr="00865835" w:rsidRDefault="000327CF" w:rsidP="0088306A">
      <w:pPr>
        <w:pStyle w:val="a2"/>
        <w:ind w:firstLine="480"/>
      </w:pPr>
      <w:r w:rsidRPr="008941A8">
        <w:rPr>
          <w:rFonts w:ascii="Courier New" w:hAnsi="Courier New" w:cs="Courier New"/>
          <w:color w:val="3333FF"/>
          <w:sz w:val="24"/>
        </w:rPr>
        <w:t>com.primeton.paas.manage.api.model.</w:t>
      </w:r>
      <w:r w:rsidRPr="00ED6473">
        <w:rPr>
          <w:rFonts w:ascii="Courier New" w:hAnsi="Courier New" w:cs="Courier New"/>
          <w:color w:val="3333FF"/>
          <w:sz w:val="24"/>
        </w:rPr>
        <w:t>Abstract</w:t>
      </w:r>
      <w:r w:rsidRPr="003D42F5">
        <w:rPr>
          <w:rFonts w:ascii="Courier New" w:hAnsi="Courier New" w:cs="Courier New"/>
          <w:color w:val="3333FF"/>
          <w:sz w:val="24"/>
        </w:rPr>
        <w:t>Cluster</w:t>
      </w:r>
    </w:p>
    <w:p w:rsidR="002249C9" w:rsidRPr="00EC376E" w:rsidRDefault="005772F9" w:rsidP="004C01F4">
      <w:pPr>
        <w:pStyle w:val="20"/>
      </w:pPr>
      <w:bookmarkStart w:id="44" w:name="_Toc423800004"/>
      <w:r>
        <w:rPr>
          <w:rFonts w:hint="eastAsia"/>
        </w:rPr>
        <w:t>Redis</w:t>
      </w:r>
      <w:r>
        <w:rPr>
          <w:rFonts w:hint="eastAsia"/>
        </w:rPr>
        <w:t>服务扩展示例</w:t>
      </w:r>
      <w:bookmarkEnd w:id="44"/>
    </w:p>
    <w:p w:rsidR="002249C9" w:rsidRDefault="005315E9" w:rsidP="00803B75">
      <w:pPr>
        <w:pStyle w:val="3"/>
      </w:pPr>
      <w:bookmarkStart w:id="45" w:name="_Toc423800005"/>
      <w:r>
        <w:t>RedisService</w:t>
      </w:r>
      <w:bookmarkEnd w:id="45"/>
    </w:p>
    <w:p w:rsidR="005315E9" w:rsidRDefault="005315E9" w:rsidP="00D86599">
      <w:pPr>
        <w:pStyle w:val="a2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588"/>
      </w:tblGrid>
      <w:tr w:rsidR="00A60037" w:rsidRPr="00A60037" w:rsidTr="00A60037">
        <w:trPr>
          <w:trHeight w:val="289"/>
        </w:trPr>
        <w:tc>
          <w:tcPr>
            <w:tcW w:w="8588" w:type="dxa"/>
          </w:tcPr>
          <w:p w:rsidR="00A60037" w:rsidRPr="00A60037" w:rsidRDefault="00A60037" w:rsidP="00A60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60037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:rsidR="00A60037" w:rsidRPr="00A60037" w:rsidRDefault="00A60037" w:rsidP="00A60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60037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</w:t>
            </w:r>
          </w:p>
          <w:p w:rsidR="00A60037" w:rsidRPr="00A60037" w:rsidRDefault="00A60037" w:rsidP="00A60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60037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*/</w:t>
            </w:r>
          </w:p>
          <w:p w:rsidR="00A60037" w:rsidRPr="00A60037" w:rsidRDefault="00A60037" w:rsidP="00A60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6003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package</w:t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com.primeton.paas.manage.api.service;</w:t>
            </w:r>
          </w:p>
          <w:p w:rsidR="00A60037" w:rsidRPr="00A60037" w:rsidRDefault="00A60037" w:rsidP="00A60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A60037" w:rsidRPr="00A60037" w:rsidRDefault="00A60037" w:rsidP="00A60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6003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lastRenderedPageBreak/>
              <w:t>import</w:t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com.primeton.paas.manage.api.model.AbstractService;</w:t>
            </w:r>
          </w:p>
          <w:p w:rsidR="00A60037" w:rsidRPr="00A60037" w:rsidRDefault="00A60037" w:rsidP="00A60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6003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import</w:t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com.primeton.paas.manage.api.model.IService;</w:t>
            </w:r>
          </w:p>
          <w:p w:rsidR="00A60037" w:rsidRPr="00A60037" w:rsidRDefault="00A60037" w:rsidP="00A60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A60037" w:rsidRPr="00A60037" w:rsidRDefault="00A60037" w:rsidP="00A60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60037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:rsidR="00A60037" w:rsidRPr="00A60037" w:rsidRDefault="00A60037" w:rsidP="00A60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60037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</w:t>
            </w:r>
            <w:r w:rsidRPr="00A60037"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@author</w:t>
            </w:r>
            <w:r w:rsidRPr="00A60037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ZhongWen.Li (mailto:lizw</w:t>
            </w:r>
            <w:r w:rsidRPr="00A60037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@primeton.com</w:t>
            </w:r>
            <w:r w:rsidRPr="00A60037">
              <w:rPr>
                <w:rFonts w:ascii="Courier New" w:hAnsi="Courier New" w:cs="Courier New"/>
                <w:color w:val="3F5FBF"/>
                <w:kern w:val="0"/>
                <w:szCs w:val="21"/>
              </w:rPr>
              <w:t>)</w:t>
            </w:r>
          </w:p>
          <w:p w:rsidR="00A60037" w:rsidRPr="00A60037" w:rsidRDefault="00A60037" w:rsidP="00A60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60037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</w:t>
            </w:r>
          </w:p>
          <w:p w:rsidR="00A60037" w:rsidRPr="00A60037" w:rsidRDefault="00A60037" w:rsidP="00A60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60037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*/</w:t>
            </w:r>
          </w:p>
          <w:p w:rsidR="00A60037" w:rsidRPr="00A60037" w:rsidRDefault="00A60037" w:rsidP="00A60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6003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6003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  <w:highlight w:val="lightGray"/>
              </w:rPr>
              <w:t>RedisService</w:t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6003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extends</w:t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AbstractService {</w:t>
            </w:r>
          </w:p>
          <w:p w:rsidR="00A60037" w:rsidRPr="00A60037" w:rsidRDefault="00A60037" w:rsidP="00A60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A60037" w:rsidRPr="00A60037" w:rsidRDefault="00A60037" w:rsidP="00A60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60037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:rsidR="00A60037" w:rsidRPr="00A60037" w:rsidRDefault="00A60037" w:rsidP="00A60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6003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serialVersionUID</w:t>
            </w:r>
          </w:p>
          <w:p w:rsidR="00A60037" w:rsidRPr="00A60037" w:rsidRDefault="00A60037" w:rsidP="00A60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6003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:rsidR="00A60037" w:rsidRPr="00A60037" w:rsidRDefault="00A60037" w:rsidP="00A60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6003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6003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6003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final</w:t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6003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long</w:t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60037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1"/>
              </w:rPr>
              <w:t>serialVersionUID</w:t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-6767512771943979795L;</w:t>
            </w:r>
          </w:p>
          <w:p w:rsidR="00A60037" w:rsidRPr="00A60037" w:rsidRDefault="00A60037" w:rsidP="00A60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A60037" w:rsidRPr="00A60037" w:rsidRDefault="00A60037" w:rsidP="00A60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6003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6003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6003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final</w:t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</w:t>
            </w:r>
            <w:r w:rsidRPr="00A60037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1"/>
              </w:rPr>
              <w:t>TYPE</w:t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A60037">
              <w:rPr>
                <w:rFonts w:ascii="Courier New" w:hAnsi="Courier New" w:cs="Courier New"/>
                <w:color w:val="2A00FF"/>
                <w:kern w:val="0"/>
                <w:szCs w:val="21"/>
              </w:rPr>
              <w:t>"Redis"</w:t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A60037" w:rsidRPr="00A60037" w:rsidRDefault="00A60037" w:rsidP="00A60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A60037" w:rsidRPr="00A60037" w:rsidRDefault="00A60037" w:rsidP="00A60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6003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6003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6003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final</w:t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</w:t>
            </w:r>
            <w:r w:rsidRPr="00A60037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1"/>
              </w:rPr>
              <w:t>RUN_AS_MASTER</w:t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A60037">
              <w:rPr>
                <w:rFonts w:ascii="Courier New" w:hAnsi="Courier New" w:cs="Courier New"/>
                <w:color w:val="2A00FF"/>
                <w:kern w:val="0"/>
                <w:szCs w:val="21"/>
              </w:rPr>
              <w:t>"master"</w:t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A60037" w:rsidRPr="00A60037" w:rsidRDefault="00A60037" w:rsidP="00A60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6003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6003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6003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final</w:t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</w:t>
            </w:r>
            <w:r w:rsidRPr="00A60037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1"/>
              </w:rPr>
              <w:t>RUN_AS_SLAVE</w:t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A60037">
              <w:rPr>
                <w:rFonts w:ascii="Courier New" w:hAnsi="Courier New" w:cs="Courier New"/>
                <w:color w:val="2A00FF"/>
                <w:kern w:val="0"/>
                <w:szCs w:val="21"/>
              </w:rPr>
              <w:t>"slave"</w:t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A60037" w:rsidRPr="00A60037" w:rsidRDefault="00A60037" w:rsidP="00A60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A60037" w:rsidRPr="00A60037" w:rsidRDefault="00A60037" w:rsidP="00A60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6003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6003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6003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final</w:t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</w:t>
            </w:r>
            <w:r w:rsidRPr="00A60037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1"/>
              </w:rPr>
              <w:t>RUN_MODE</w:t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A60037">
              <w:rPr>
                <w:rFonts w:ascii="Courier New" w:hAnsi="Courier New" w:cs="Courier New"/>
                <w:color w:val="2A00FF"/>
                <w:kern w:val="0"/>
                <w:szCs w:val="21"/>
              </w:rPr>
              <w:t>"runMode"</w:t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A60037" w:rsidRPr="00A60037" w:rsidRDefault="00A60037" w:rsidP="00A60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A60037" w:rsidRPr="00A60037" w:rsidRDefault="00A60037" w:rsidP="00A60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60037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:rsidR="00A60037" w:rsidRPr="00A60037" w:rsidRDefault="00A60037" w:rsidP="00A60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6003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Default. </w:t>
            </w:r>
            <w:r w:rsidRPr="00A60037">
              <w:rPr>
                <w:rFonts w:ascii="Courier New" w:hAnsi="Courier New" w:cs="Courier New"/>
                <w:color w:val="7F7F9F"/>
                <w:kern w:val="0"/>
                <w:szCs w:val="21"/>
              </w:rPr>
              <w:t>&lt;br&gt;</w:t>
            </w:r>
          </w:p>
          <w:p w:rsidR="00A60037" w:rsidRPr="00A60037" w:rsidRDefault="00A60037" w:rsidP="00A60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6003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:rsidR="00A60037" w:rsidRPr="00A60037" w:rsidRDefault="00A60037" w:rsidP="00A60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6003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RedisService() {</w:t>
            </w:r>
          </w:p>
          <w:p w:rsidR="00A60037" w:rsidRPr="00A60037" w:rsidRDefault="00A60037" w:rsidP="00A60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6003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super</w:t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:rsidR="00A60037" w:rsidRPr="00A60037" w:rsidRDefault="00A60037" w:rsidP="00A60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setType(</w:t>
            </w:r>
            <w:r w:rsidRPr="00A60037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1"/>
              </w:rPr>
              <w:t>TYPE</w:t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A60037" w:rsidRPr="00A60037" w:rsidRDefault="00A60037" w:rsidP="00A60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setMode(IService.</w:t>
            </w:r>
            <w:r w:rsidRPr="00A60037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1"/>
              </w:rPr>
              <w:t>MODE_PHYSICAL</w:t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A60037" w:rsidRPr="00A60037" w:rsidRDefault="00A60037" w:rsidP="00A60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A60037" w:rsidRPr="00A60037" w:rsidRDefault="00A60037" w:rsidP="00A60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A60037" w:rsidRPr="00A60037" w:rsidRDefault="00A60037" w:rsidP="00A60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60037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:rsidR="00A60037" w:rsidRPr="00A60037" w:rsidRDefault="00A60037" w:rsidP="00A60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6003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</w:p>
          <w:p w:rsidR="00A60037" w:rsidRPr="00A60037" w:rsidRDefault="00A60037" w:rsidP="00A60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6003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A60037"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@return</w:t>
            </w:r>
          </w:p>
          <w:p w:rsidR="00A60037" w:rsidRPr="00A60037" w:rsidRDefault="00A60037" w:rsidP="00A60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6003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:rsidR="00A60037" w:rsidRPr="00A60037" w:rsidRDefault="00A60037" w:rsidP="00A60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6003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getRunMode() {</w:t>
            </w:r>
          </w:p>
          <w:p w:rsidR="00A60037" w:rsidRPr="00A60037" w:rsidRDefault="00A60037" w:rsidP="00A60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6003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getValue(</w:t>
            </w:r>
            <w:r w:rsidRPr="00A60037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1"/>
              </w:rPr>
              <w:t>RUN_MODE</w:t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A60037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1"/>
              </w:rPr>
              <w:t>RUN_AS_MASTER</w:t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A60037" w:rsidRPr="00A60037" w:rsidRDefault="00A60037" w:rsidP="00A60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A60037" w:rsidRPr="00A60037" w:rsidRDefault="00A60037" w:rsidP="00A60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A60037" w:rsidRPr="00A60037" w:rsidRDefault="00A60037" w:rsidP="00A60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60037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:rsidR="00A60037" w:rsidRPr="00A60037" w:rsidRDefault="00A60037" w:rsidP="00A60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6003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</w:p>
          <w:p w:rsidR="00A60037" w:rsidRPr="00A60037" w:rsidRDefault="00A60037" w:rsidP="00A60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6003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A60037"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@param</w:t>
            </w:r>
            <w:r w:rsidRPr="00A60037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runMode</w:t>
            </w:r>
          </w:p>
          <w:p w:rsidR="00A60037" w:rsidRPr="00A60037" w:rsidRDefault="00A60037" w:rsidP="00A60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6003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:rsidR="00A60037" w:rsidRPr="00A60037" w:rsidRDefault="00A60037" w:rsidP="00A60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6003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6003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setRunMode(String </w:t>
            </w:r>
            <w:r w:rsidRPr="00A60037">
              <w:rPr>
                <w:rFonts w:ascii="Courier New" w:hAnsi="Courier New" w:cs="Courier New"/>
                <w:color w:val="6A3E3E"/>
                <w:kern w:val="0"/>
                <w:szCs w:val="21"/>
              </w:rPr>
              <w:t>runMode</w:t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>) {</w:t>
            </w:r>
          </w:p>
          <w:p w:rsidR="00A60037" w:rsidRPr="00A60037" w:rsidRDefault="00A60037" w:rsidP="00A60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6003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</w:t>
            </w:r>
            <w:r w:rsidRPr="00A60037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1"/>
              </w:rPr>
              <w:t>RUN_AS_MASTER</w:t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>.equalsIgnoreCase(</w:t>
            </w:r>
            <w:r w:rsidRPr="00A60037">
              <w:rPr>
                <w:rFonts w:ascii="Courier New" w:hAnsi="Courier New" w:cs="Courier New"/>
                <w:color w:val="6A3E3E"/>
                <w:kern w:val="0"/>
                <w:szCs w:val="21"/>
              </w:rPr>
              <w:t>runMode</w:t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>)) {</w:t>
            </w:r>
          </w:p>
          <w:p w:rsidR="00A60037" w:rsidRPr="00A60037" w:rsidRDefault="00A60037" w:rsidP="00A60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setValue(</w:t>
            </w:r>
            <w:r w:rsidRPr="00A60037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1"/>
              </w:rPr>
              <w:t>RUN_MODE</w:t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A60037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1"/>
              </w:rPr>
              <w:t>RUN_AS_MASTER</w:t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A60037" w:rsidRPr="00A60037" w:rsidRDefault="00A60037" w:rsidP="00A60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} </w:t>
            </w:r>
            <w:r w:rsidRPr="00A6003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else</w:t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6003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</w:t>
            </w:r>
            <w:r w:rsidRPr="00A60037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1"/>
              </w:rPr>
              <w:t>RUN_AS_SLAVE</w:t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>.equalsIgnoreCase(</w:t>
            </w:r>
            <w:r w:rsidRPr="00A60037">
              <w:rPr>
                <w:rFonts w:ascii="Courier New" w:hAnsi="Courier New" w:cs="Courier New"/>
                <w:color w:val="6A3E3E"/>
                <w:kern w:val="0"/>
                <w:szCs w:val="21"/>
              </w:rPr>
              <w:t>runMode</w:t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>)) {</w:t>
            </w:r>
          </w:p>
          <w:p w:rsidR="00A60037" w:rsidRPr="00A60037" w:rsidRDefault="00A60037" w:rsidP="00A60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setValue(</w:t>
            </w:r>
            <w:r w:rsidRPr="00A60037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1"/>
              </w:rPr>
              <w:t>RUN_MODE</w:t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A60037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1"/>
              </w:rPr>
              <w:t>RUN_AS_SLAVE</w:t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A60037" w:rsidRPr="00A60037" w:rsidRDefault="00A60037" w:rsidP="00A60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A60037" w:rsidRPr="00A60037" w:rsidRDefault="00A60037" w:rsidP="00A60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A60037" w:rsidRPr="00A60037" w:rsidRDefault="00A60037" w:rsidP="00A600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A60037" w:rsidRPr="00A60037" w:rsidRDefault="00A60037" w:rsidP="00A60037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A60037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  <w:p w:rsidR="00A60037" w:rsidRPr="00A60037" w:rsidRDefault="00A60037" w:rsidP="00D86599">
            <w:pPr>
              <w:pStyle w:val="a2"/>
              <w:ind w:firstLineChars="0" w:firstLine="0"/>
              <w:rPr>
                <w:szCs w:val="21"/>
              </w:rPr>
            </w:pPr>
          </w:p>
        </w:tc>
      </w:tr>
    </w:tbl>
    <w:p w:rsidR="00274ED7" w:rsidRDefault="00993FD3" w:rsidP="00D86599">
      <w:pPr>
        <w:pStyle w:val="a2"/>
      </w:pPr>
      <w:r>
        <w:rPr>
          <w:rFonts w:hint="eastAsia"/>
        </w:rPr>
        <w:lastRenderedPageBreak/>
        <w:t>说明：PAAS中的服务分为物理服务和逻辑服务，举例MySQL进程可以看作物理服务，MySQL服务的一个Schema可以看作是逻辑服务，区分物理服务和逻辑服务：物理服务一般有进程存在，开服务端口；而逻辑服务一般没有。</w:t>
      </w:r>
      <w:r w:rsidR="0095427C">
        <w:rPr>
          <w:rFonts w:hint="eastAsia"/>
        </w:rPr>
        <w:t>要为扩展的服务定义一个类型（不能与系统的冲突），在构造方法中调用父类setType方法来设置。</w:t>
      </w:r>
      <w:r w:rsidR="002B31BB">
        <w:rPr>
          <w:rFonts w:hint="eastAsia"/>
        </w:rPr>
        <w:t>根据不同服务的需要定义扩展属性，遵照JavaBean规范，但与JavaBean不同，参考上面示例，定义一些属性的KEY值，getter和setter中调用父类的get</w:t>
      </w:r>
      <w:r w:rsidR="002B31BB">
        <w:t>Value和setValue来实现。</w:t>
      </w:r>
      <w:r w:rsidR="00865835">
        <w:t xml:space="preserve">在META-INF/services </w:t>
      </w:r>
      <w:r w:rsidR="00865835">
        <w:rPr>
          <w:rFonts w:hint="eastAsia"/>
        </w:rPr>
        <w:t>下配置ServiceLoader</w:t>
      </w:r>
      <w:r w:rsidR="00E62C0E">
        <w:t>,新建或编辑</w:t>
      </w:r>
      <w:r w:rsidR="00575004" w:rsidRPr="00575004">
        <w:t>com.primeton.paas.manage.api.model.IService</w:t>
      </w:r>
      <w:r w:rsidR="00575004">
        <w:t>文件，添加扩展的RedisService实现类</w:t>
      </w:r>
      <w:r w:rsidR="00395C51">
        <w:t>。</w:t>
      </w:r>
    </w:p>
    <w:p w:rsidR="00274ED7" w:rsidRDefault="00274ED7" w:rsidP="0052303D">
      <w:pPr>
        <w:pStyle w:val="3"/>
      </w:pPr>
      <w:bookmarkStart w:id="46" w:name="_Toc423800006"/>
      <w:r>
        <w:t>RedisCluster</w:t>
      </w:r>
      <w:bookmarkEnd w:id="46"/>
    </w:p>
    <w:p w:rsidR="00274ED7" w:rsidRDefault="00274ED7" w:rsidP="00D86599">
      <w:pPr>
        <w:pStyle w:val="a2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588"/>
      </w:tblGrid>
      <w:tr w:rsidR="00A32BC3" w:rsidRPr="00230CB1" w:rsidTr="00A32BC3">
        <w:tc>
          <w:tcPr>
            <w:tcW w:w="8588" w:type="dxa"/>
          </w:tcPr>
          <w:p w:rsidR="00230CB1" w:rsidRPr="00230CB1" w:rsidRDefault="00230CB1" w:rsidP="00230C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30CB1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:rsidR="00230CB1" w:rsidRPr="00230CB1" w:rsidRDefault="00230CB1" w:rsidP="00230C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30CB1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</w:t>
            </w:r>
          </w:p>
          <w:p w:rsidR="00230CB1" w:rsidRPr="00230CB1" w:rsidRDefault="00230CB1" w:rsidP="00230C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30CB1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*/</w:t>
            </w:r>
          </w:p>
          <w:p w:rsidR="00230CB1" w:rsidRPr="00230CB1" w:rsidRDefault="00230CB1" w:rsidP="00230C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30CB1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package</w:t>
            </w:r>
            <w:r w:rsidRPr="00230CB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com.primeton.paas.manage.api.cluster;</w:t>
            </w:r>
          </w:p>
          <w:p w:rsidR="00230CB1" w:rsidRPr="00230CB1" w:rsidRDefault="00230CB1" w:rsidP="00230C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230CB1" w:rsidRPr="00230CB1" w:rsidRDefault="00230CB1" w:rsidP="00230C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30CB1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import</w:t>
            </w:r>
            <w:r w:rsidRPr="00230CB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com.primeton.paas.manage.api.model.AbstractCluster;</w:t>
            </w:r>
          </w:p>
          <w:p w:rsidR="00230CB1" w:rsidRPr="00230CB1" w:rsidRDefault="00230CB1" w:rsidP="00230C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30CB1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import</w:t>
            </w:r>
            <w:r w:rsidRPr="00230CB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com.primeton.paas.manage.api.service.RedisService;</w:t>
            </w:r>
          </w:p>
          <w:p w:rsidR="00230CB1" w:rsidRPr="00230CB1" w:rsidRDefault="00230CB1" w:rsidP="00230C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230CB1" w:rsidRPr="00230CB1" w:rsidRDefault="00230CB1" w:rsidP="00230C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30CB1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:rsidR="00230CB1" w:rsidRPr="00230CB1" w:rsidRDefault="00230CB1" w:rsidP="00230C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30CB1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</w:t>
            </w:r>
            <w:r w:rsidRPr="00230CB1"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@author</w:t>
            </w:r>
            <w:r w:rsidRPr="00230CB1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ZhongWen.Li (mailto:lizw</w:t>
            </w:r>
            <w:r w:rsidRPr="00230CB1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@primeton.com</w:t>
            </w:r>
            <w:r w:rsidRPr="00230CB1">
              <w:rPr>
                <w:rFonts w:ascii="Courier New" w:hAnsi="Courier New" w:cs="Courier New"/>
                <w:color w:val="3F5FBF"/>
                <w:kern w:val="0"/>
                <w:szCs w:val="21"/>
              </w:rPr>
              <w:t>)</w:t>
            </w:r>
          </w:p>
          <w:p w:rsidR="00230CB1" w:rsidRPr="00230CB1" w:rsidRDefault="00230CB1" w:rsidP="00230C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30CB1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</w:t>
            </w:r>
          </w:p>
          <w:p w:rsidR="00230CB1" w:rsidRPr="00230CB1" w:rsidRDefault="00230CB1" w:rsidP="00230C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30CB1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*/</w:t>
            </w:r>
          </w:p>
          <w:p w:rsidR="00230CB1" w:rsidRPr="00230CB1" w:rsidRDefault="00230CB1" w:rsidP="00230C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30CB1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230CB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230CB1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230CB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RedisCluster </w:t>
            </w:r>
            <w:r w:rsidRPr="00230CB1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extends</w:t>
            </w:r>
            <w:r w:rsidRPr="00230CB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AbstractCluster {</w:t>
            </w:r>
          </w:p>
          <w:p w:rsidR="00230CB1" w:rsidRPr="00230CB1" w:rsidRDefault="00230CB1" w:rsidP="00230C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230CB1" w:rsidRPr="00230CB1" w:rsidRDefault="00230CB1" w:rsidP="00230C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30CB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30CB1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:rsidR="00230CB1" w:rsidRPr="00230CB1" w:rsidRDefault="00230CB1" w:rsidP="00230C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30CB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serialVersionUID</w:t>
            </w:r>
          </w:p>
          <w:p w:rsidR="00230CB1" w:rsidRPr="00230CB1" w:rsidRDefault="00230CB1" w:rsidP="00230C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30CB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:rsidR="00230CB1" w:rsidRPr="00230CB1" w:rsidRDefault="00230CB1" w:rsidP="00230C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30CB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30CB1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230CB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230CB1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230CB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230CB1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final</w:t>
            </w:r>
            <w:r w:rsidRPr="00230CB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230CB1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long</w:t>
            </w:r>
            <w:r w:rsidRPr="00230CB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230CB1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1"/>
              </w:rPr>
              <w:t>serialVersionUID</w:t>
            </w:r>
            <w:r w:rsidRPr="00230CB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5498253348014201718L;</w:t>
            </w:r>
          </w:p>
          <w:p w:rsidR="00230CB1" w:rsidRPr="00230CB1" w:rsidRDefault="00230CB1" w:rsidP="00230C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230CB1" w:rsidRPr="00230CB1" w:rsidRDefault="00230CB1" w:rsidP="00230C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30CB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30CB1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230CB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230CB1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230CB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230CB1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final</w:t>
            </w:r>
            <w:r w:rsidRPr="00230CB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</w:t>
            </w:r>
            <w:r w:rsidRPr="00230CB1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1"/>
              </w:rPr>
              <w:t>TYPE</w:t>
            </w:r>
            <w:r w:rsidRPr="00230CB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RedisService.</w:t>
            </w:r>
            <w:r w:rsidRPr="00230CB1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1"/>
              </w:rPr>
              <w:t>TYPE</w:t>
            </w:r>
            <w:r w:rsidRPr="00230CB1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230CB1" w:rsidRPr="00230CB1" w:rsidRDefault="00230CB1" w:rsidP="00230C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230CB1" w:rsidRPr="00230CB1" w:rsidRDefault="00230CB1" w:rsidP="00230C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30CB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30CB1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:rsidR="00230CB1" w:rsidRPr="00230CB1" w:rsidRDefault="00230CB1" w:rsidP="00230C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30CB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Default. </w:t>
            </w:r>
            <w:r w:rsidRPr="00230CB1">
              <w:rPr>
                <w:rFonts w:ascii="Courier New" w:hAnsi="Courier New" w:cs="Courier New"/>
                <w:color w:val="7F7F9F"/>
                <w:kern w:val="0"/>
                <w:szCs w:val="21"/>
              </w:rPr>
              <w:t>&lt;br&gt;</w:t>
            </w:r>
          </w:p>
          <w:p w:rsidR="00230CB1" w:rsidRPr="00230CB1" w:rsidRDefault="00230CB1" w:rsidP="00230C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30CB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:rsidR="00230CB1" w:rsidRPr="00230CB1" w:rsidRDefault="00230CB1" w:rsidP="00230C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30CB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30CB1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230CB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RedisCluster() {</w:t>
            </w:r>
          </w:p>
          <w:p w:rsidR="00230CB1" w:rsidRPr="00230CB1" w:rsidRDefault="00230CB1" w:rsidP="00230C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30CB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30CB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30CB1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super</w:t>
            </w:r>
            <w:r w:rsidRPr="00230CB1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:rsidR="00230CB1" w:rsidRPr="00230CB1" w:rsidRDefault="00230CB1" w:rsidP="00230C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30CB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30CB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setType(</w:t>
            </w:r>
            <w:r w:rsidRPr="00230CB1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1"/>
              </w:rPr>
              <w:t>TYPE</w:t>
            </w:r>
            <w:r w:rsidRPr="00230CB1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230CB1" w:rsidRPr="00230CB1" w:rsidRDefault="00230CB1" w:rsidP="00230C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30CB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30CB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setName(</w:t>
            </w:r>
            <w:r w:rsidRPr="00230CB1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1"/>
              </w:rPr>
              <w:t>TYPE</w:t>
            </w:r>
            <w:r w:rsidRPr="00230CB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</w:t>
            </w:r>
            <w:r w:rsidRPr="00230CB1">
              <w:rPr>
                <w:rFonts w:ascii="Courier New" w:hAnsi="Courier New" w:cs="Courier New"/>
                <w:color w:val="2A00FF"/>
                <w:kern w:val="0"/>
                <w:szCs w:val="21"/>
              </w:rPr>
              <w:t>"-Cluster"</w:t>
            </w:r>
            <w:r w:rsidRPr="00230CB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); </w:t>
            </w:r>
            <w:r w:rsidRPr="00230CB1">
              <w:rPr>
                <w:rFonts w:ascii="Courier New" w:hAnsi="Courier New" w:cs="Courier New"/>
                <w:color w:val="3F7F5F"/>
                <w:kern w:val="0"/>
                <w:szCs w:val="21"/>
              </w:rPr>
              <w:t>//$NON-NLS-1$</w:t>
            </w:r>
          </w:p>
          <w:p w:rsidR="00230CB1" w:rsidRPr="00230CB1" w:rsidRDefault="00230CB1" w:rsidP="00230C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30CB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230CB1" w:rsidRPr="00230CB1" w:rsidRDefault="00230CB1" w:rsidP="00230C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30CB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A32BC3" w:rsidRPr="00230CB1" w:rsidRDefault="00230CB1" w:rsidP="00230CB1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230CB1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  <w:p w:rsidR="00A32BC3" w:rsidRPr="00230CB1" w:rsidRDefault="00A32BC3" w:rsidP="00A32BC3">
            <w:pPr>
              <w:pStyle w:val="a2"/>
              <w:ind w:firstLineChars="0" w:firstLine="0"/>
              <w:rPr>
                <w:szCs w:val="21"/>
              </w:rPr>
            </w:pPr>
          </w:p>
        </w:tc>
      </w:tr>
    </w:tbl>
    <w:p w:rsidR="00274ED7" w:rsidRDefault="00274ED7" w:rsidP="00A32BC3">
      <w:pPr>
        <w:pStyle w:val="a2"/>
        <w:ind w:firstLineChars="0" w:firstLine="0"/>
      </w:pPr>
    </w:p>
    <w:p w:rsidR="00274ED7" w:rsidRDefault="00756081" w:rsidP="00D86599">
      <w:pPr>
        <w:pStyle w:val="a2"/>
      </w:pPr>
      <w:r>
        <w:t>说明：</w:t>
      </w:r>
      <w:r w:rsidR="00B42F73">
        <w:t>集群模型定义与服务模型定义类似</w:t>
      </w:r>
      <w:r w:rsidR="00093DB9">
        <w:t>，</w:t>
      </w:r>
      <w:r w:rsidR="00D1120B">
        <w:t>参考上述代码。</w:t>
      </w:r>
      <w:r w:rsidR="00A32F07" w:rsidRPr="00A32F07">
        <w:rPr>
          <w:rFonts w:hint="eastAsia"/>
        </w:rPr>
        <w:t>在META-INF/services 下配置ServiceLoader,新建或编辑com.p</w:t>
      </w:r>
      <w:r w:rsidR="00A32F07">
        <w:rPr>
          <w:rFonts w:hint="eastAsia"/>
        </w:rPr>
        <w:t>rimeton.paas.manage.api.model.I</w:t>
      </w:r>
      <w:r w:rsidR="00A32F07">
        <w:t>Cluster</w:t>
      </w:r>
      <w:r w:rsidR="00A32F07" w:rsidRPr="00A32F07">
        <w:rPr>
          <w:rFonts w:hint="eastAsia"/>
        </w:rPr>
        <w:t>文件，添加扩展的</w:t>
      </w:r>
      <w:r w:rsidR="000E4528">
        <w:rPr>
          <w:rFonts w:hint="eastAsia"/>
        </w:rPr>
        <w:t>RedisCluster</w:t>
      </w:r>
      <w:r w:rsidR="00A32F07" w:rsidRPr="00A32F07">
        <w:rPr>
          <w:rFonts w:hint="eastAsia"/>
        </w:rPr>
        <w:t>实现类。</w:t>
      </w:r>
    </w:p>
    <w:p w:rsidR="00274ED7" w:rsidRDefault="00B6277E" w:rsidP="00B6277E">
      <w:pPr>
        <w:pStyle w:val="1"/>
      </w:pPr>
      <w:bookmarkStart w:id="47" w:name="_Toc423800007"/>
      <w:r>
        <w:t>服务管理器扩展</w:t>
      </w:r>
      <w:bookmarkEnd w:id="47"/>
    </w:p>
    <w:p w:rsidR="00274ED7" w:rsidRDefault="009E2B43" w:rsidP="00D51916">
      <w:pPr>
        <w:pStyle w:val="20"/>
      </w:pPr>
      <w:bookmarkStart w:id="48" w:name="_Toc423800008"/>
      <w:r>
        <w:t>扩展接口说明</w:t>
      </w:r>
      <w:bookmarkEnd w:id="48"/>
    </w:p>
    <w:p w:rsidR="00274ED7" w:rsidRDefault="00123B54" w:rsidP="00F03E99">
      <w:pPr>
        <w:pStyle w:val="3"/>
      </w:pPr>
      <w:bookmarkStart w:id="49" w:name="_Toc423800009"/>
      <w:r>
        <w:lastRenderedPageBreak/>
        <w:t>服务管理器接口</w:t>
      </w:r>
      <w:bookmarkEnd w:id="49"/>
    </w:p>
    <w:p w:rsidR="00036004" w:rsidRPr="00F54B62" w:rsidRDefault="00F54B62" w:rsidP="00D86599">
      <w:pPr>
        <w:pStyle w:val="a2"/>
        <w:ind w:firstLine="480"/>
        <w:rPr>
          <w:rFonts w:ascii="Courier New" w:hAnsi="Courier New" w:cs="Courier New"/>
          <w:color w:val="3333FF"/>
          <w:sz w:val="24"/>
        </w:rPr>
      </w:pPr>
      <w:r w:rsidRPr="00F54B62">
        <w:rPr>
          <w:rFonts w:ascii="Courier New" w:hAnsi="Courier New" w:cs="Courier New"/>
          <w:color w:val="3333FF"/>
          <w:sz w:val="24"/>
        </w:rPr>
        <w:t>com.primeton.paas.manage.api.manager.</w:t>
      </w:r>
      <w:r w:rsidRPr="00F54B62">
        <w:rPr>
          <w:rFonts w:ascii="Courier New" w:hAnsi="Courier New" w:cs="Courier New"/>
          <w:color w:val="3333FF"/>
          <w:kern w:val="0"/>
          <w:sz w:val="24"/>
        </w:rPr>
        <w:t>IServiceManager</w:t>
      </w:r>
    </w:p>
    <w:p w:rsidR="00B2115C" w:rsidRDefault="00F54B62" w:rsidP="00D86599">
      <w:pPr>
        <w:pStyle w:val="a2"/>
      </w:pPr>
      <w:r>
        <w:rPr>
          <w:rFonts w:hint="eastAsia"/>
        </w:rPr>
        <w:t>默认实现类：</w:t>
      </w:r>
      <w:r w:rsidR="00FD5779">
        <w:rPr>
          <w:rFonts w:hint="eastAsia"/>
        </w:rPr>
        <w:t>（扩展的实现类一般</w:t>
      </w:r>
      <w:r w:rsidR="00DB439C">
        <w:rPr>
          <w:rFonts w:hint="eastAsia"/>
        </w:rPr>
        <w:t>继承默认实现</w:t>
      </w:r>
      <w:r w:rsidR="00B671BD">
        <w:rPr>
          <w:rFonts w:hint="eastAsia"/>
        </w:rPr>
        <w:t>，覆盖某些</w:t>
      </w:r>
      <w:r w:rsidR="00F96F0A">
        <w:rPr>
          <w:rFonts w:hint="eastAsia"/>
        </w:rPr>
        <w:t>方法</w:t>
      </w:r>
      <w:r w:rsidR="00FD5779">
        <w:rPr>
          <w:rFonts w:hint="eastAsia"/>
        </w:rPr>
        <w:t>）</w:t>
      </w:r>
    </w:p>
    <w:p w:rsidR="00123B54" w:rsidRDefault="00F54B62" w:rsidP="00D86599">
      <w:pPr>
        <w:pStyle w:val="a2"/>
        <w:ind w:firstLine="480"/>
        <w:rPr>
          <w:rFonts w:ascii="Courier New" w:hAnsi="Courier New" w:cs="Courier New"/>
          <w:color w:val="3333FF"/>
          <w:sz w:val="24"/>
        </w:rPr>
      </w:pPr>
      <w:r w:rsidRPr="00F54B62">
        <w:rPr>
          <w:rFonts w:ascii="Courier New" w:hAnsi="Courier New" w:cs="Courier New"/>
          <w:color w:val="3333FF"/>
          <w:sz w:val="24"/>
        </w:rPr>
        <w:t>com.primeton.paas.manage.api.impl.manager.DefaultServiceManager</w:t>
      </w:r>
    </w:p>
    <w:p w:rsidR="00A15DBB" w:rsidRPr="00623028" w:rsidRDefault="00A15DBB" w:rsidP="00623028">
      <w:pPr>
        <w:pStyle w:val="a2"/>
      </w:pPr>
      <w:r w:rsidRPr="00623028">
        <w:t>获取实现类方式：</w:t>
      </w:r>
    </w:p>
    <w:p w:rsidR="00A15DBB" w:rsidRDefault="00623028" w:rsidP="00D86599">
      <w:pPr>
        <w:pStyle w:val="a2"/>
        <w:ind w:firstLine="480"/>
        <w:rPr>
          <w:rFonts w:ascii="Courier New" w:hAnsi="Courier New" w:cs="Courier New"/>
          <w:color w:val="3333FF"/>
          <w:sz w:val="24"/>
        </w:rPr>
      </w:pPr>
      <w:r>
        <w:rPr>
          <w:rFonts w:ascii="Courier New" w:hAnsi="Courier New" w:cs="Courier New"/>
          <w:color w:val="3333FF"/>
          <w:sz w:val="24"/>
        </w:rPr>
        <w:t xml:space="preserve">IRedisServiceManager manager = </w:t>
      </w:r>
      <w:r w:rsidRPr="00623028">
        <w:rPr>
          <w:rFonts w:ascii="Courier New" w:hAnsi="Courier New" w:cs="Courier New"/>
          <w:color w:val="3333FF"/>
          <w:sz w:val="24"/>
        </w:rPr>
        <w:t>com.primeton.paas.manage.api.factory</w:t>
      </w:r>
      <w:r>
        <w:rPr>
          <w:rFonts w:ascii="Courier New" w:hAnsi="Courier New" w:cs="Courier New"/>
          <w:color w:val="3333FF"/>
          <w:sz w:val="24"/>
        </w:rPr>
        <w:t>.</w:t>
      </w:r>
      <w:r w:rsidRPr="00623028">
        <w:rPr>
          <w:rFonts w:ascii="Courier New" w:hAnsi="Courier New" w:cs="Courier New"/>
          <w:color w:val="3333FF"/>
          <w:sz w:val="24"/>
        </w:rPr>
        <w:t>ServiceManagerFactory</w:t>
      </w:r>
      <w:r>
        <w:rPr>
          <w:rFonts w:ascii="Courier New" w:hAnsi="Courier New" w:cs="Courier New"/>
          <w:color w:val="3333FF"/>
          <w:sz w:val="24"/>
        </w:rPr>
        <w:t>.</w:t>
      </w:r>
      <w:r w:rsidRPr="00623028">
        <w:t xml:space="preserve"> </w:t>
      </w:r>
      <w:r w:rsidRPr="00623028">
        <w:rPr>
          <w:rFonts w:ascii="Courier New" w:hAnsi="Courier New" w:cs="Courier New"/>
          <w:color w:val="3333FF"/>
          <w:sz w:val="24"/>
        </w:rPr>
        <w:t>getManager</w:t>
      </w:r>
      <w:r w:rsidR="0038180B">
        <w:rPr>
          <w:rFonts w:ascii="Courier New" w:hAnsi="Courier New" w:cs="Courier New"/>
          <w:color w:val="3333FF"/>
          <w:sz w:val="24"/>
        </w:rPr>
        <w:t>(RedisService.TYPE</w:t>
      </w:r>
      <w:r>
        <w:rPr>
          <w:rFonts w:ascii="Courier New" w:hAnsi="Courier New" w:cs="Courier New"/>
          <w:color w:val="3333FF"/>
          <w:sz w:val="24"/>
        </w:rPr>
        <w:t>);</w:t>
      </w:r>
    </w:p>
    <w:p w:rsidR="00A15DBB" w:rsidRPr="00623028" w:rsidRDefault="00A15DBB" w:rsidP="00D86599">
      <w:pPr>
        <w:pStyle w:val="a2"/>
      </w:pPr>
    </w:p>
    <w:p w:rsidR="00123B54" w:rsidRDefault="00123B54" w:rsidP="00F03E99">
      <w:pPr>
        <w:pStyle w:val="3"/>
      </w:pPr>
      <w:bookmarkStart w:id="50" w:name="_Toc423800010"/>
      <w:r>
        <w:t>集群管理器接口</w:t>
      </w:r>
      <w:bookmarkEnd w:id="50"/>
    </w:p>
    <w:p w:rsidR="00123B54" w:rsidRPr="00447E49" w:rsidRDefault="00447E49" w:rsidP="00D86599">
      <w:pPr>
        <w:pStyle w:val="a2"/>
        <w:ind w:firstLine="480"/>
        <w:rPr>
          <w:rFonts w:ascii="Courier New" w:hAnsi="Courier New" w:cs="Courier New"/>
          <w:color w:val="3333FF"/>
          <w:sz w:val="24"/>
        </w:rPr>
      </w:pPr>
      <w:r w:rsidRPr="00F54B62">
        <w:rPr>
          <w:rFonts w:ascii="Courier New" w:hAnsi="Courier New" w:cs="Courier New"/>
          <w:color w:val="3333FF"/>
          <w:sz w:val="24"/>
        </w:rPr>
        <w:t>com.primeton.paas.manage.api.manager.</w:t>
      </w:r>
      <w:r w:rsidRPr="00447E49">
        <w:rPr>
          <w:rFonts w:ascii="Courier New" w:hAnsi="Courier New" w:cs="Courier New"/>
          <w:color w:val="3333FF"/>
          <w:sz w:val="24"/>
        </w:rPr>
        <w:t>IClusterManager</w:t>
      </w:r>
    </w:p>
    <w:p w:rsidR="00274ED7" w:rsidRDefault="0048261B" w:rsidP="00D86599">
      <w:pPr>
        <w:pStyle w:val="a2"/>
      </w:pPr>
      <w:r>
        <w:rPr>
          <w:rFonts w:hint="eastAsia"/>
        </w:rPr>
        <w:t>默认实现类：</w:t>
      </w:r>
      <w:r w:rsidR="00395A98">
        <w:rPr>
          <w:rFonts w:hint="eastAsia"/>
        </w:rPr>
        <w:t>（扩展的实现类一般继承默认实现</w:t>
      </w:r>
      <w:r w:rsidR="00F96F0A">
        <w:rPr>
          <w:rFonts w:hint="eastAsia"/>
        </w:rPr>
        <w:t>，覆盖某些方法</w:t>
      </w:r>
      <w:r w:rsidR="00395A98">
        <w:rPr>
          <w:rFonts w:hint="eastAsia"/>
        </w:rPr>
        <w:t>）</w:t>
      </w:r>
    </w:p>
    <w:p w:rsidR="0048261B" w:rsidRDefault="002D1858" w:rsidP="00D86599">
      <w:pPr>
        <w:pStyle w:val="a2"/>
        <w:ind w:firstLine="480"/>
        <w:rPr>
          <w:rFonts w:ascii="Courier New" w:hAnsi="Courier New" w:cs="Courier New"/>
          <w:color w:val="3333FF"/>
          <w:sz w:val="24"/>
        </w:rPr>
      </w:pPr>
      <w:r w:rsidRPr="00F54B62">
        <w:rPr>
          <w:rFonts w:ascii="Courier New" w:hAnsi="Courier New" w:cs="Courier New"/>
          <w:color w:val="3333FF"/>
          <w:sz w:val="24"/>
        </w:rPr>
        <w:t>com.primeton.paas.manage.api.impl.manager.</w:t>
      </w:r>
      <w:r w:rsidRPr="002D1858">
        <w:rPr>
          <w:rFonts w:ascii="Courier New" w:hAnsi="Courier New" w:cs="Courier New"/>
          <w:color w:val="3333FF"/>
          <w:sz w:val="24"/>
        </w:rPr>
        <w:t>DefaultClusterManager</w:t>
      </w:r>
    </w:p>
    <w:p w:rsidR="00A33BCD" w:rsidRDefault="00A33BCD" w:rsidP="007478A4">
      <w:pPr>
        <w:pStyle w:val="a2"/>
      </w:pPr>
      <w:r w:rsidRPr="00D5740F">
        <w:t>获取实现类方式：</w:t>
      </w:r>
    </w:p>
    <w:p w:rsidR="0048261B" w:rsidRPr="007478A4" w:rsidRDefault="00293186" w:rsidP="007478A4">
      <w:pPr>
        <w:pStyle w:val="a2"/>
        <w:ind w:firstLine="480"/>
        <w:rPr>
          <w:rFonts w:ascii="Courier New" w:hAnsi="Courier New" w:cs="Courier New"/>
          <w:color w:val="3333FF"/>
          <w:sz w:val="24"/>
        </w:rPr>
      </w:pPr>
      <w:r w:rsidRPr="00293186">
        <w:rPr>
          <w:rFonts w:ascii="Courier New" w:hAnsi="Courier New" w:cs="Courier New"/>
          <w:color w:val="3333FF"/>
          <w:sz w:val="24"/>
        </w:rPr>
        <w:t>IClusterManager</w:t>
      </w:r>
      <w:r>
        <w:rPr>
          <w:rFonts w:ascii="Courier New" w:hAnsi="Courier New" w:cs="Courier New"/>
          <w:color w:val="3333FF"/>
          <w:sz w:val="24"/>
        </w:rPr>
        <w:t xml:space="preserve"> manager = </w:t>
      </w:r>
      <w:r w:rsidR="007478A4" w:rsidRPr="007478A4">
        <w:rPr>
          <w:rFonts w:ascii="Courier New" w:hAnsi="Courier New" w:cs="Courier New"/>
          <w:color w:val="3333FF"/>
          <w:sz w:val="24"/>
        </w:rPr>
        <w:t>com.primeton.paas.manage.api.factory.ClusterManagerFactory. getManager(RedisService.TYPE);</w:t>
      </w:r>
    </w:p>
    <w:p w:rsidR="001B06B7" w:rsidRDefault="009E2B43" w:rsidP="00D51916">
      <w:pPr>
        <w:pStyle w:val="20"/>
      </w:pPr>
      <w:bookmarkStart w:id="51" w:name="_Toc423800011"/>
      <w:r>
        <w:t>Redis</w:t>
      </w:r>
      <w:r>
        <w:t>服务管理器扩展示例</w:t>
      </w:r>
      <w:bookmarkEnd w:id="51"/>
    </w:p>
    <w:p w:rsidR="001B06B7" w:rsidRDefault="009071EE" w:rsidP="001932C1">
      <w:pPr>
        <w:pStyle w:val="3"/>
      </w:pPr>
      <w:bookmarkStart w:id="52" w:name="_Toc423800012"/>
      <w:r>
        <w:t>IRedisServiceManager</w:t>
      </w:r>
      <w:bookmarkEnd w:id="52"/>
    </w:p>
    <w:p w:rsidR="001B06B7" w:rsidRDefault="00774463" w:rsidP="00D86599">
      <w:pPr>
        <w:pStyle w:val="a2"/>
      </w:pPr>
      <w:r>
        <w:t>如果扩展的服务有</w:t>
      </w:r>
      <w:r w:rsidR="00177447">
        <w:t>定义特殊接口的需要（IServiceManager不能满足需求）可以自定接口，但要求自定义的接口继承IServiceManager，参考下面示例代码：</w:t>
      </w:r>
    </w:p>
    <w:p w:rsidR="0027567B" w:rsidRDefault="0027567B" w:rsidP="00D86599">
      <w:pPr>
        <w:pStyle w:val="a2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588"/>
      </w:tblGrid>
      <w:tr w:rsidR="00177447" w:rsidRPr="00DE26ED" w:rsidTr="00177447">
        <w:tc>
          <w:tcPr>
            <w:tcW w:w="8588" w:type="dxa"/>
          </w:tcPr>
          <w:p w:rsidR="00DE26ED" w:rsidRPr="00DE26ED" w:rsidRDefault="00DE26ED" w:rsidP="00DE26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E26ED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:rsidR="00DE26ED" w:rsidRPr="00DE26ED" w:rsidRDefault="00DE26ED" w:rsidP="00DE26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E26ED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</w:t>
            </w:r>
          </w:p>
          <w:p w:rsidR="00DE26ED" w:rsidRPr="00DE26ED" w:rsidRDefault="00DE26ED" w:rsidP="00DE26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E26ED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*/</w:t>
            </w:r>
          </w:p>
          <w:p w:rsidR="00DE26ED" w:rsidRPr="00DE26ED" w:rsidRDefault="00DE26ED" w:rsidP="00DE26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E26ED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lastRenderedPageBreak/>
              <w:t>package</w:t>
            </w:r>
            <w:r w:rsidRPr="00DE26ED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com.primeton.paas.manage.api.manager;</w:t>
            </w:r>
          </w:p>
          <w:p w:rsidR="00DE26ED" w:rsidRPr="00DE26ED" w:rsidRDefault="00DE26ED" w:rsidP="00DE26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DE26ED" w:rsidRPr="00DE26ED" w:rsidRDefault="00DE26ED" w:rsidP="00DE26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E26ED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import</w:t>
            </w:r>
            <w:r w:rsidRPr="00DE26ED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java.util.List;</w:t>
            </w:r>
          </w:p>
          <w:p w:rsidR="00DE26ED" w:rsidRPr="00DE26ED" w:rsidRDefault="00DE26ED" w:rsidP="00DE26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DE26ED" w:rsidRPr="00DE26ED" w:rsidRDefault="00DE26ED" w:rsidP="00DE26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E26ED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import</w:t>
            </w:r>
            <w:r w:rsidRPr="00DE26ED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com.primeton.paas.manage.api.exception.ServiceException;</w:t>
            </w:r>
          </w:p>
          <w:p w:rsidR="00DE26ED" w:rsidRPr="00DE26ED" w:rsidRDefault="00DE26ED" w:rsidP="00DE26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E26ED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import</w:t>
            </w:r>
            <w:r w:rsidRPr="00DE26ED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com.primeton.paas.manage.api.service.RedisService;</w:t>
            </w:r>
          </w:p>
          <w:p w:rsidR="00DE26ED" w:rsidRPr="00DE26ED" w:rsidRDefault="00DE26ED" w:rsidP="00DE26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DE26ED" w:rsidRPr="00DE26ED" w:rsidRDefault="00DE26ED" w:rsidP="00DE26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E26ED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:rsidR="00DE26ED" w:rsidRPr="00DE26ED" w:rsidRDefault="00DE26ED" w:rsidP="00DE26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E26ED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</w:t>
            </w:r>
            <w:r w:rsidRPr="00DE26ED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Redis</w:t>
            </w:r>
            <w:r w:rsidRPr="00DE26ED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</w:t>
            </w:r>
            <w:r w:rsidRPr="00DE26ED">
              <w:rPr>
                <w:rFonts w:ascii="Courier New" w:hAnsi="Courier New" w:cs="Courier New"/>
                <w:color w:val="3F5FBF"/>
                <w:kern w:val="0"/>
                <w:szCs w:val="21"/>
              </w:rPr>
              <w:t>服务管理器</w:t>
            </w:r>
            <w:r w:rsidRPr="00DE26ED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. </w:t>
            </w:r>
            <w:r w:rsidRPr="00DE26ED">
              <w:rPr>
                <w:rFonts w:ascii="Courier New" w:hAnsi="Courier New" w:cs="Courier New"/>
                <w:color w:val="7F7F9F"/>
                <w:kern w:val="0"/>
                <w:szCs w:val="21"/>
              </w:rPr>
              <w:t>&lt;br&gt;</w:t>
            </w:r>
          </w:p>
          <w:p w:rsidR="00DE26ED" w:rsidRPr="00DE26ED" w:rsidRDefault="00DE26ED" w:rsidP="00DE26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E26ED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</w:t>
            </w:r>
          </w:p>
          <w:p w:rsidR="00DE26ED" w:rsidRPr="00DE26ED" w:rsidRDefault="00DE26ED" w:rsidP="00DE26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E26ED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</w:t>
            </w:r>
            <w:r w:rsidRPr="00DE26ED"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@author</w:t>
            </w:r>
            <w:r w:rsidRPr="00DE26ED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ZhongWen.Li (mailto:lizw</w:t>
            </w:r>
            <w:r w:rsidRPr="00DE26ED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@primeton.com</w:t>
            </w:r>
            <w:r w:rsidRPr="00DE26ED">
              <w:rPr>
                <w:rFonts w:ascii="Courier New" w:hAnsi="Courier New" w:cs="Courier New"/>
                <w:color w:val="3F5FBF"/>
                <w:kern w:val="0"/>
                <w:szCs w:val="21"/>
              </w:rPr>
              <w:t>)</w:t>
            </w:r>
          </w:p>
          <w:p w:rsidR="00DE26ED" w:rsidRPr="00DE26ED" w:rsidRDefault="00DE26ED" w:rsidP="00DE26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E26ED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</w:t>
            </w:r>
          </w:p>
          <w:p w:rsidR="00DE26ED" w:rsidRPr="00DE26ED" w:rsidRDefault="00DE26ED" w:rsidP="00DE26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E26ED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*/</w:t>
            </w:r>
          </w:p>
          <w:p w:rsidR="00DE26ED" w:rsidRPr="00DE26ED" w:rsidRDefault="00DE26ED" w:rsidP="00DE26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E26ED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DE26ED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DE26ED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interface</w:t>
            </w:r>
            <w:r w:rsidRPr="00DE26ED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DE26ED">
              <w:rPr>
                <w:rFonts w:ascii="Courier New" w:hAnsi="Courier New" w:cs="Courier New"/>
                <w:color w:val="000000"/>
                <w:kern w:val="0"/>
                <w:szCs w:val="21"/>
                <w:highlight w:val="lightGray"/>
              </w:rPr>
              <w:t>IRedisServiceManager</w:t>
            </w:r>
            <w:r w:rsidRPr="00DE26ED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DE26ED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extends</w:t>
            </w:r>
            <w:r w:rsidRPr="00DE26ED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IServiceManager {</w:t>
            </w:r>
          </w:p>
          <w:p w:rsidR="00DE26ED" w:rsidRPr="00DE26ED" w:rsidRDefault="00DE26ED" w:rsidP="00DE26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E26E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DE26ED" w:rsidRPr="00DE26ED" w:rsidRDefault="00DE26ED" w:rsidP="00DE26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E26E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E26ED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:rsidR="00DE26ED" w:rsidRPr="00DE26ED" w:rsidRDefault="00DE26ED" w:rsidP="00DE26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E26E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New service instance. </w:t>
            </w:r>
            <w:r w:rsidRPr="00DE26ED">
              <w:rPr>
                <w:rFonts w:ascii="Courier New" w:hAnsi="Courier New" w:cs="Courier New"/>
                <w:color w:val="7F7F9F"/>
                <w:kern w:val="0"/>
                <w:szCs w:val="21"/>
              </w:rPr>
              <w:t>&lt;br&gt;</w:t>
            </w:r>
          </w:p>
          <w:p w:rsidR="00DE26ED" w:rsidRPr="00DE26ED" w:rsidRDefault="00DE26ED" w:rsidP="00DE26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E26E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</w:p>
          <w:p w:rsidR="00DE26ED" w:rsidRPr="00DE26ED" w:rsidRDefault="00DE26ED" w:rsidP="00DE26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E26E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DE26ED"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@param</w:t>
            </w:r>
            <w:r w:rsidRPr="00DE26ED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service instance</w:t>
            </w:r>
          </w:p>
          <w:p w:rsidR="00DE26ED" w:rsidRPr="00DE26ED" w:rsidRDefault="00DE26ED" w:rsidP="00DE26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E26E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DE26ED"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@param</w:t>
            </w:r>
            <w:r w:rsidRPr="00DE26ED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clusterId cluster</w:t>
            </w:r>
          </w:p>
          <w:p w:rsidR="00DE26ED" w:rsidRPr="00DE26ED" w:rsidRDefault="00DE26ED" w:rsidP="00DE26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E26E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DE26ED"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@param</w:t>
            </w:r>
            <w:r w:rsidRPr="00DE26ED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number 1 (master) + N (slave)</w:t>
            </w:r>
          </w:p>
          <w:p w:rsidR="00DE26ED" w:rsidRPr="00DE26ED" w:rsidRDefault="00DE26ED" w:rsidP="00DE26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E26E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DE26ED"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@return</w:t>
            </w:r>
            <w:r w:rsidRPr="00DE26ED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</w:t>
            </w:r>
            <w:r w:rsidRPr="00DE26ED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redis</w:t>
            </w:r>
            <w:r w:rsidRPr="00DE26ED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instances</w:t>
            </w:r>
          </w:p>
          <w:p w:rsidR="00DE26ED" w:rsidRPr="00DE26ED" w:rsidRDefault="00DE26ED" w:rsidP="00DE26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E26E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DE26ED"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@throws</w:t>
            </w:r>
            <w:r w:rsidRPr="00DE26ED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ServiceException</w:t>
            </w:r>
          </w:p>
          <w:p w:rsidR="00DE26ED" w:rsidRPr="00DE26ED" w:rsidRDefault="00DE26ED" w:rsidP="00DE26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E26E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:rsidR="00DE26ED" w:rsidRPr="00DE26ED" w:rsidRDefault="00DE26ED" w:rsidP="00DE26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E26E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List&lt;RedisService&gt; add(RedisService </w:t>
            </w:r>
            <w:r w:rsidRPr="00DE26ED">
              <w:rPr>
                <w:rFonts w:ascii="Courier New" w:hAnsi="Courier New" w:cs="Courier New"/>
                <w:color w:val="6A3E3E"/>
                <w:kern w:val="0"/>
                <w:szCs w:val="21"/>
              </w:rPr>
              <w:t>service</w:t>
            </w:r>
            <w:r w:rsidRPr="00DE26ED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String </w:t>
            </w:r>
            <w:r w:rsidRPr="00DE26ED">
              <w:rPr>
                <w:rFonts w:ascii="Courier New" w:hAnsi="Courier New" w:cs="Courier New"/>
                <w:color w:val="6A3E3E"/>
                <w:kern w:val="0"/>
                <w:szCs w:val="21"/>
              </w:rPr>
              <w:t>clusterId</w:t>
            </w:r>
            <w:r w:rsidRPr="00DE26ED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DE26ED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DE26ED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DE26ED">
              <w:rPr>
                <w:rFonts w:ascii="Courier New" w:hAnsi="Courier New" w:cs="Courier New"/>
                <w:color w:val="6A3E3E"/>
                <w:kern w:val="0"/>
                <w:szCs w:val="21"/>
              </w:rPr>
              <w:t>number</w:t>
            </w:r>
            <w:r w:rsidRPr="00DE26ED">
              <w:rPr>
                <w:rFonts w:ascii="Courier New" w:hAnsi="Courier New" w:cs="Courier New"/>
                <w:color w:val="000000"/>
                <w:kern w:val="0"/>
                <w:szCs w:val="21"/>
              </w:rPr>
              <w:t>)</w:t>
            </w:r>
          </w:p>
          <w:p w:rsidR="00DE26ED" w:rsidRPr="00DE26ED" w:rsidRDefault="00DE26ED" w:rsidP="00DE26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E26E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E26E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E26E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E26ED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DE26ED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ServiceException;</w:t>
            </w:r>
          </w:p>
          <w:p w:rsidR="00DE26ED" w:rsidRPr="00DE26ED" w:rsidRDefault="00DE26ED" w:rsidP="00DE26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E26E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DE26ED" w:rsidRPr="00DE26ED" w:rsidRDefault="00DE26ED" w:rsidP="00DE26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E26ED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  <w:p w:rsidR="00177447" w:rsidRPr="00DE26ED" w:rsidRDefault="00177447" w:rsidP="00177447">
            <w:pPr>
              <w:pStyle w:val="a2"/>
              <w:ind w:firstLineChars="0" w:firstLine="0"/>
              <w:rPr>
                <w:szCs w:val="21"/>
              </w:rPr>
            </w:pPr>
          </w:p>
        </w:tc>
      </w:tr>
    </w:tbl>
    <w:p w:rsidR="005D0FC4" w:rsidRDefault="005D0FC4" w:rsidP="00D86599">
      <w:pPr>
        <w:pStyle w:val="a2"/>
      </w:pPr>
    </w:p>
    <w:p w:rsidR="0048635B" w:rsidRDefault="00FE2C49" w:rsidP="001932C1">
      <w:pPr>
        <w:pStyle w:val="3"/>
      </w:pPr>
      <w:bookmarkStart w:id="53" w:name="_Toc423800013"/>
      <w:r>
        <w:rPr>
          <w:rFonts w:hint="eastAsia"/>
        </w:rPr>
        <w:t>RedisServiceManager</w:t>
      </w:r>
      <w:bookmarkEnd w:id="53"/>
    </w:p>
    <w:p w:rsidR="0048635B" w:rsidRDefault="0048635B" w:rsidP="00D86599">
      <w:pPr>
        <w:pStyle w:val="a2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588"/>
      </w:tblGrid>
      <w:tr w:rsidR="001C0EDD" w:rsidRPr="007E6740" w:rsidTr="001C0EDD">
        <w:tc>
          <w:tcPr>
            <w:tcW w:w="8588" w:type="dxa"/>
          </w:tcPr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lastRenderedPageBreak/>
              <w:t>package com.primeton.paas.manage.api.impl.manager;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>import java.util.ArrayList;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>import java.util.HashMap;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>import java.util.List;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>import java.util.Map;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>import org.gocom.cloud.cesium.mqclient.api.Command;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>import org.gocom.cloud.cesium.mqclient.api.ServiceCommandMessage;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>import org.gocom.cloud.cesium.mqclient.api.exception.MessageException;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>import org.gocom.cloud.common.logger.api.ILogger;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>import com.primeton.paas.manage.api.exception.HostException;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>import com.primeton.paas.manage.api.exception.ServiceException;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>import com.primeton.paas.manage.api.factory.ClusterManagerFactory;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>import com.primeton.paas.manage.api.factory.ManageLoggerFactory;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>import com.primeton.paas.manage.api.impl.util.PathUtil;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>import com.primeton.paas.manage.api.impl.util.SendMessageUtil;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>import com.primeton.paas.manage.api.impl.util.ServiceUtil;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>import com.primeton.paas.manage.api.impl.util.SystemVariables;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>import com.primeton.paas.manage.api.manager.IClusterManager;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>import com.primeton.paas.manage.api.manager.IRedisServiceManager;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>import com.primeton.paas.manage.api.model.IService;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>import com.primeton.paas.manage.api.service.RedisService;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>import com.primeton.paas.manage.api.util.StringUtil;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@author ZhongWen.Li (mailto:lizw@primeton.com)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*/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public class RedisServiceManager extends DefaultServiceManager 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implements IRedisServiceManager {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public static final String TYPE = RedisService.TYPE;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lastRenderedPageBreak/>
              <w:tab/>
              <w:t>private static ILogger logger = ManageLoggerFactory.getLogger(RedisServiceManager.class);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/* (non-Javadoc)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@see com.primeton.paas.manage.api.impl.manager.DefaultServiceManager#getType()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public String getType() {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return TYPE;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}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/*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(non-Javadoc)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@see com.primeton.paas.manage.api.impl.manager.DefaultServiceManager#start(java.lang.String)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public void start(String id) throws ServiceException {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if (StringUtil.isEmpty(id)) {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return;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}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RedisService service = getServiceQuery().get(id, RedisService.class);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if (service == null) {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String message ="Redis instance [" + id + "] not exists, can not execute start action.";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if (logger.isDebugEnabled()) {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logger.debug(message);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}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return;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}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if (RedisService.RUN_AS_MASTER.equalsIgnoreCase(service.getRunMode())) {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super.start(id);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lastRenderedPageBreak/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return;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}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IClusterManager manager = ClusterManagerFactory.getManager(IClusterManager.DEFAULT_TYPE);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String clusterId = manager.getClusterId(id);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if (StringUtil.isEmpty(clusterId)) {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super.start(id);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return;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}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List&lt;RedisService&gt; services = getServiceQuery().getByCluster(clusterId, RedisService.class);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if (null == services || services.isEmpty() || services.size() == 1) {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super.start(id);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return;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}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// Find master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RedisService master = null;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for (RedisService instance : services) {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if (RedisService.RUN_AS_MASTER.equalsIgnoreCase(instance.getRunMode())) {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master = instance;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break;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}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}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if (null == master) {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super.start(id);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return;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}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// start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ServiceCommandMessage message = new ServiceCommandMessage();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message.setAction(ServiceCommandMessage.ACTION_START);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message.setClusterName(clusterId);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lastRenderedPageBreak/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message.setIp(service.getIp());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message.setPort(service.getPort());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message.setSrvDefName(RedisService.TYPE);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message.setSrvInstId(service.getId());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message.setNeedResponse(true);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Map&lt;String, String&gt; args = copy(service.getAttributes());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args.put("masterIp", master.getIp()); //$NON-NLS-1$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args.put("masterPort", String.valueOf(master.getPort())); //$NON-NLS-1$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Command body = new Command(args, PathUtil.getScriptPath(RedisService.TYPE, SH_START));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message.setBody(body);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try {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SendMessageUtil.sendMessage(message, SystemVariables.getMaxWaitMessageTime());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} catch (MessageException e) {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throw new ServiceException(e);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}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}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/**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@param map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@return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private static Map&lt;String, String&gt; copy(Map&lt;String, String&gt; map) {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if (null == map) {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return null;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}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Map&lt;String, String&gt; newMap = new HashMap&lt;String, String&gt;();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for (String key : map.keySet()) {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newMap.put(key, map.get(key));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lastRenderedPageBreak/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}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return newMap;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}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/* (non-Javadoc)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@see com.primeton.paas.manage.api.impl.manager.DefaultServiceManager#add(com.primeton.paas.manage.api.model.IService, java.lang.String)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public &lt;T extends IService&gt; T add(T service, String clusterId)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throws ServiceException {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return create(service, clusterId);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}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/* (non-Javadoc)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@see com.primeton.paas.manage.api.manager.IRedisServiceManager#add(com.primeton.paas.manage.api.service.RedisService, java.lang.String, int)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public List&lt;RedisService&gt; add(RedisService service, String clusterId,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int number) throws ServiceException {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if (null == service || StringUtil.isEmpty(clusterId) || number &lt; 1) {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return new ArrayList&lt;RedisService&gt;();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}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service.setHaMode(IService.HA_MODE_CLUSTER);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// </w:t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>申请机器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String[] ips = null;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try {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ips = getHostAssignManager().apply(service.getPackageId(), service.getType(), service.isStandalone(), 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number, getHostAssignManager().getInstallTimeout(getType()));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lastRenderedPageBreak/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} catch (Throwable t) {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logger.error("Assign host resource error.", t);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}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if (ips == null || ips.length == 0) {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logger.error("Assign host resource error, not enough host resource.");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throw new ServiceException("Not enough host resource for apply. require [" + number + "]");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}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if (number == ips.length) {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logger.info("Create redis service required machine [" + number + "] has applied for.");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} else {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try {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getHostManager().release(ips);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} catch (HostException e) {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logger.error(e);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}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throw new ServiceException("Not enough host resource for apply, require [" + number + "], left [" + ips.length + "].");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}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List&lt;RedisService&gt; services = new ArrayList&lt;RedisService&gt;();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for (int i=0; i&lt;number; i++) {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RedisService instance = ServiceUtil.copy(service);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instance.setRunMode(i == 0? RedisService.RUN_AS_MASTER : RedisService.RUN_AS_SLAVE);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instance.setIp(ips[i]); // </w:t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>设置</w:t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>IP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services.add(super.add(instance, clusterId)); // </w:t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>保存至数据库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}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return services;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}</w:t>
            </w:r>
          </w:p>
          <w:p w:rsidR="007E6740" w:rsidRPr="007E6740" w:rsidRDefault="007E6740" w:rsidP="007E6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</w:p>
          <w:p w:rsidR="001C0EDD" w:rsidRPr="007E6740" w:rsidRDefault="007E6740" w:rsidP="00192F3D">
            <w:pPr>
              <w:tabs>
                <w:tab w:val="left" w:pos="576"/>
              </w:tabs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7E6740">
              <w:rPr>
                <w:rFonts w:ascii="Courier New" w:hAnsi="Courier New" w:cs="Courier New"/>
                <w:color w:val="3F5FBF"/>
                <w:kern w:val="0"/>
                <w:szCs w:val="21"/>
              </w:rPr>
              <w:t>}</w:t>
            </w:r>
            <w:r w:rsid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</w:p>
        </w:tc>
      </w:tr>
    </w:tbl>
    <w:p w:rsidR="0048635B" w:rsidRDefault="0048635B" w:rsidP="00D86599">
      <w:pPr>
        <w:pStyle w:val="a2"/>
      </w:pPr>
    </w:p>
    <w:p w:rsidR="00D87B39" w:rsidRDefault="00D87B39" w:rsidP="00D86599">
      <w:pPr>
        <w:pStyle w:val="a2"/>
      </w:pPr>
      <w:r>
        <w:t>说明</w:t>
      </w:r>
      <w:r w:rsidR="00AF5046">
        <w:t>：必须覆盖</w:t>
      </w:r>
      <w:r w:rsidR="00AF5046">
        <w:rPr>
          <w:rFonts w:hint="eastAsia"/>
        </w:rPr>
        <w:t>getType()方法</w:t>
      </w:r>
      <w:r w:rsidR="00F72EFD">
        <w:rPr>
          <w:rFonts w:hint="eastAsia"/>
        </w:rPr>
        <w:t>，必须提供默认的无参数构造方法</w:t>
      </w:r>
      <w:r w:rsidR="00AF5046">
        <w:rPr>
          <w:rFonts w:hint="eastAsia"/>
        </w:rPr>
        <w:t>，返回值是RedisService</w:t>
      </w:r>
      <w:r w:rsidR="00265DC3">
        <w:t>.TYPE</w:t>
      </w:r>
      <w:r w:rsidR="00E6484A">
        <w:t>；</w:t>
      </w:r>
      <w:r w:rsidR="00061287">
        <w:t>根据实际需要可以覆盖某个默认实现；</w:t>
      </w:r>
      <w:r w:rsidR="00E611F8" w:rsidRPr="00E611F8">
        <w:rPr>
          <w:rFonts w:hint="eastAsia"/>
        </w:rPr>
        <w:t>在META-INF/services 下配置ServiceLoader,新建或编辑</w:t>
      </w:r>
      <w:r w:rsidR="00033772" w:rsidRPr="00033772">
        <w:t>com.primeton.paas.manage.api.manager.IServiceManager</w:t>
      </w:r>
      <w:r w:rsidR="00E611F8" w:rsidRPr="00E611F8">
        <w:rPr>
          <w:rFonts w:hint="eastAsia"/>
        </w:rPr>
        <w:t>文件，添加扩展的RedisService</w:t>
      </w:r>
      <w:r w:rsidR="00033772">
        <w:t>Manager</w:t>
      </w:r>
      <w:r w:rsidR="00E611F8" w:rsidRPr="00E611F8">
        <w:rPr>
          <w:rFonts w:hint="eastAsia"/>
        </w:rPr>
        <w:t>实现类。</w:t>
      </w:r>
    </w:p>
    <w:p w:rsidR="0048635B" w:rsidRDefault="001C7C49" w:rsidP="001932C1">
      <w:pPr>
        <w:pStyle w:val="3"/>
      </w:pPr>
      <w:bookmarkStart w:id="54" w:name="_Toc423800014"/>
      <w:r>
        <w:rPr>
          <w:rFonts w:hint="eastAsia"/>
        </w:rPr>
        <w:t>RedisClusterManager</w:t>
      </w:r>
      <w:r w:rsidR="0050666A">
        <w:t xml:space="preserve"> </w:t>
      </w:r>
      <w:r w:rsidR="008A2E86">
        <w:t>（非必需）</w:t>
      </w:r>
      <w:bookmarkEnd w:id="54"/>
    </w:p>
    <w:p w:rsidR="00061287" w:rsidRDefault="00061287" w:rsidP="00D86599">
      <w:pPr>
        <w:pStyle w:val="a2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588"/>
      </w:tblGrid>
      <w:tr w:rsidR="00023562" w:rsidTr="00023562">
        <w:tc>
          <w:tcPr>
            <w:tcW w:w="8588" w:type="dxa"/>
          </w:tcPr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Copyright © 2009 - 2015 Primeton. All Rights Reserved.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*/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>package com.primeton.paas.manage.api.impl.manager;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>import java.util.List;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>import org.gocom.cloud.common.logger.api.ILogger;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>import com.primeton.paas.manage.api.exception.ServiceException;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>import com.primeton.paas.manage.api.factory.ManageLoggerFactory;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>import com.primeton.paas.manage.api.factory.ServiceManagerFactory;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>import com.primeton.paas.manage.api.manager.IRedisServiceManager;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>import com.primeton.paas.manage.api.service.RedisService;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>import com.primeton.paas.manage.api.util.StringUtil;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@author ZhongWen.Li (mailto:lizw@primeton.com)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*/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>public class RedisClusterManager extends DefaultClusterManager {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public static final String TYPE = RedisService.TYPE;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private ILogger logger = ManageLoggerFactory.getLogger(RedisClusterManager.class);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lastRenderedPageBreak/>
              <w:tab/>
              <w:t>private static IRedisServiceManager redisServiceManager = ServiceManagerFactory.getManager(RedisService.TYPE);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/**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Default. &lt;br&gt;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public RedisClusterManager() {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super();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}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/* (non-Javadoc)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@see com.primeton.paas.manage.api.impl.manager.DefaultClusterManager#getType()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public String getType() {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return TYPE;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}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/*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(non-Javadoc)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@see com.primeton.paas.manage.api.impl.manager.DefaultClusterManager#start(java.lang.String)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public void start(String id) throws ServiceException {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if (StringUtil.isEmpty(id)) {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return;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}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List&lt;RedisService&gt; services = getServiceQuery().getByCluster(id, RedisService.class);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if (null == services || services.isEmpty()) {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return;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}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StringBuffer errorMessage = new StringBuffer();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boolean isError = false;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lastRenderedPageBreak/>
              <w:tab/>
            </w: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for (RedisService service : services) {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try {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getRedisServiceManager().start(service.getId());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} catch (Throwable t) {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logger.error(t);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isError = true;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errorMessage.append("\nStart redis [").append(service.getId()).append("] error.\n").append(t.getMessage()).append("\n");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}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}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if (isError) {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throw new ServiceException(errorMessage.toString());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}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}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/**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@return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protected static IRedisServiceManager getRedisServiceManager() {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return redisServiceManager = (null == redisServiceManager)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? (IRedisServiceManager) ServiceManagerFactory.getManager(RedisService.TYPE)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: redisServiceManager;</w:t>
            </w:r>
          </w:p>
          <w:p w:rsidR="00192F3D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}</w:t>
            </w:r>
          </w:p>
          <w:p w:rsidR="00192F3D" w:rsidRPr="00192F3D" w:rsidRDefault="00192F3D" w:rsidP="00BB1095">
            <w:pPr>
              <w:tabs>
                <w:tab w:val="left" w:pos="420"/>
                <w:tab w:val="left" w:pos="1140"/>
              </w:tabs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="00BB109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</w:p>
          <w:p w:rsidR="00023562" w:rsidRPr="00192F3D" w:rsidRDefault="00192F3D" w:rsidP="00192F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192F3D">
              <w:rPr>
                <w:rFonts w:ascii="Courier New" w:hAnsi="Courier New" w:cs="Courier New"/>
                <w:color w:val="3F5FBF"/>
                <w:kern w:val="0"/>
                <w:szCs w:val="21"/>
              </w:rPr>
              <w:t>}</w:t>
            </w:r>
          </w:p>
        </w:tc>
      </w:tr>
    </w:tbl>
    <w:p w:rsidR="004C41EB" w:rsidRDefault="004C41EB" w:rsidP="00D86599">
      <w:pPr>
        <w:pStyle w:val="a2"/>
      </w:pPr>
    </w:p>
    <w:p w:rsidR="008024F7" w:rsidRDefault="009F2D14" w:rsidP="00D86599">
      <w:pPr>
        <w:pStyle w:val="a2"/>
      </w:pPr>
      <w:r w:rsidRPr="009F2D14">
        <w:rPr>
          <w:rFonts w:hint="eastAsia"/>
        </w:rPr>
        <w:t>说明：必须覆盖getType()方法，必须提供默认的无参数构造方法，返回值是RedisService.TYPE；根据实际需要可以覆盖某个默认实现；在META-INF/services 下配置ServiceLoader,新建或编辑com.primeton</w:t>
      </w:r>
      <w:r w:rsidR="00CD46C7">
        <w:rPr>
          <w:rFonts w:hint="eastAsia"/>
        </w:rPr>
        <w:t>.paas.manage.api.manager.ICluster</w:t>
      </w:r>
      <w:r w:rsidRPr="009F2D14">
        <w:rPr>
          <w:rFonts w:hint="eastAsia"/>
        </w:rPr>
        <w:t>Manager文件，添加扩展的</w:t>
      </w:r>
      <w:r w:rsidR="000E032B">
        <w:rPr>
          <w:rFonts w:hint="eastAsia"/>
        </w:rPr>
        <w:t>RedisCluster</w:t>
      </w:r>
      <w:r w:rsidRPr="009F2D14">
        <w:rPr>
          <w:rFonts w:hint="eastAsia"/>
        </w:rPr>
        <w:t>Manager实现类。</w:t>
      </w:r>
    </w:p>
    <w:p w:rsidR="00F43EE7" w:rsidRDefault="00F43EE7" w:rsidP="000406E7">
      <w:pPr>
        <w:pStyle w:val="1"/>
      </w:pPr>
      <w:bookmarkStart w:id="55" w:name="_Toc423800015"/>
      <w:r>
        <w:lastRenderedPageBreak/>
        <w:t>服务脚本扩展</w:t>
      </w:r>
      <w:bookmarkEnd w:id="55"/>
    </w:p>
    <w:p w:rsidR="007E581A" w:rsidRDefault="007E581A" w:rsidP="007E581A">
      <w:pPr>
        <w:pStyle w:val="20"/>
      </w:pPr>
      <w:bookmarkStart w:id="56" w:name="_Toc423800016"/>
      <w:r>
        <w:t>扩展脚本</w:t>
      </w:r>
      <w:bookmarkEnd w:id="56"/>
    </w:p>
    <w:p w:rsidR="007E581A" w:rsidRDefault="005B6582" w:rsidP="00D86599">
      <w:pPr>
        <w:pStyle w:val="a2"/>
      </w:pPr>
      <w:r>
        <w:t>需要扩展四个脚本</w:t>
      </w:r>
      <w:r>
        <w:rPr>
          <w:rFonts w:hint="eastAsia"/>
        </w:rPr>
        <w:t>:start.sh / stop.sh / install.sh / uninstall.sh</w:t>
      </w:r>
      <w:r w:rsidR="007E581A">
        <w:rPr>
          <w:rFonts w:hint="eastAsia"/>
        </w:rPr>
        <w:t>。</w:t>
      </w:r>
    </w:p>
    <w:p w:rsidR="006A4B20" w:rsidRDefault="006A4B20" w:rsidP="006A4B20">
      <w:pPr>
        <w:pStyle w:val="20"/>
      </w:pPr>
      <w:bookmarkStart w:id="57" w:name="_Toc423800017"/>
      <w:r>
        <w:rPr>
          <w:rFonts w:hint="eastAsia"/>
        </w:rPr>
        <w:t>代码结构</w:t>
      </w:r>
      <w:bookmarkEnd w:id="57"/>
    </w:p>
    <w:p w:rsidR="009057C1" w:rsidRDefault="009057C1" w:rsidP="009057C1"/>
    <w:p w:rsidR="009057C1" w:rsidRPr="009057C1" w:rsidRDefault="009057C1" w:rsidP="009057C1">
      <w:r>
        <w:t>必须在头部引入</w:t>
      </w:r>
      <w:r>
        <w:rPr>
          <w:rFonts w:hint="eastAsia"/>
        </w:rPr>
        <w:t>paas-env.sh，尾部引入templates.sh;实现</w:t>
      </w:r>
      <w:r w:rsidRPr="009057C1">
        <w:t>_dohelp(</w:t>
      </w:r>
      <w:r w:rsidR="00AC6421">
        <w:rPr>
          <w:rFonts w:hint="eastAsia"/>
        </w:rPr>
        <w:t>打印帮助信息</w:t>
      </w:r>
      <w:r w:rsidRPr="009057C1">
        <w:t>)</w:t>
      </w:r>
      <w:r>
        <w:t>，</w:t>
      </w:r>
      <w:r>
        <w:rPr>
          <w:rFonts w:hint="eastAsia"/>
        </w:rPr>
        <w:t>_doparse(</w:t>
      </w:r>
      <w:r w:rsidR="005A4B07">
        <w:rPr>
          <w:rFonts w:hint="eastAsia"/>
        </w:rPr>
        <w:t>参数解析</w:t>
      </w:r>
      <w:r>
        <w:rPr>
          <w:rFonts w:hint="eastAsia"/>
        </w:rPr>
        <w:t>),_doexecute(</w:t>
      </w:r>
      <w:r w:rsidR="005A4B07">
        <w:rPr>
          <w:rFonts w:hint="eastAsia"/>
        </w:rPr>
        <w:t>main方法，主要业务代码执行入口</w:t>
      </w:r>
      <w:r>
        <w:rPr>
          <w:rFonts w:hint="eastAsia"/>
        </w:rPr>
        <w:t>)三个方法</w:t>
      </w:r>
      <w:r w:rsidR="006E1856">
        <w:rPr>
          <w:rFonts w:hint="eastAsia"/>
        </w:rPr>
        <w:t>;参考下面示例代码：</w:t>
      </w:r>
    </w:p>
    <w:p w:rsidR="00BB1095" w:rsidRPr="00BB1095" w:rsidRDefault="00BB1095" w:rsidP="00BB1095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588"/>
      </w:tblGrid>
      <w:tr w:rsidR="00BB1095" w:rsidTr="00BB1095">
        <w:tc>
          <w:tcPr>
            <w:tcW w:w="8588" w:type="dxa"/>
          </w:tcPr>
          <w:p w:rsidR="00BB1095" w:rsidRPr="00BB1095" w:rsidRDefault="00BB1095" w:rsidP="00BB10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BB1095">
              <w:rPr>
                <w:rFonts w:ascii="Courier New" w:hAnsi="Courier New" w:cs="Courier New"/>
                <w:color w:val="3F5FBF"/>
                <w:kern w:val="0"/>
                <w:szCs w:val="21"/>
              </w:rPr>
              <w:t>#!/bin/bash</w:t>
            </w:r>
          </w:p>
          <w:p w:rsidR="00BB1095" w:rsidRPr="00BB1095" w:rsidRDefault="00BB1095" w:rsidP="00BB10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</w:p>
          <w:p w:rsidR="00BB1095" w:rsidRPr="00BB1095" w:rsidRDefault="00BB1095" w:rsidP="00BB10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BB1095">
              <w:rPr>
                <w:rFonts w:ascii="Courier New" w:hAnsi="Courier New" w:cs="Courier New"/>
                <w:color w:val="3F5FBF"/>
                <w:kern w:val="0"/>
                <w:szCs w:val="21"/>
              </w:rPr>
              <w:t>#</w:t>
            </w:r>
          </w:p>
          <w:p w:rsidR="00BB1095" w:rsidRPr="00BB1095" w:rsidRDefault="00BB1095" w:rsidP="00BB10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BB1095">
              <w:rPr>
                <w:rFonts w:ascii="Courier New" w:hAnsi="Courier New" w:cs="Courier New"/>
                <w:color w:val="3F5FBF"/>
                <w:kern w:val="0"/>
                <w:szCs w:val="21"/>
              </w:rPr>
              <w:t># ----------------------------------------------------------------</w:t>
            </w:r>
          </w:p>
          <w:p w:rsidR="00BB1095" w:rsidRPr="00BB1095" w:rsidRDefault="00BB1095" w:rsidP="00BB10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BB1095">
              <w:rPr>
                <w:rFonts w:ascii="Courier New" w:hAnsi="Courier New" w:cs="Courier New"/>
                <w:color w:val="3F5FBF"/>
                <w:kern w:val="0"/>
                <w:szCs w:val="21"/>
              </w:rPr>
              <w:t># Copyright (c) 2009 - 2015 Primeton. All Rights Reserved.</w:t>
            </w:r>
          </w:p>
          <w:p w:rsidR="00BB1095" w:rsidRPr="00BB1095" w:rsidRDefault="00BB1095" w:rsidP="00BB10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BB1095">
              <w:rPr>
                <w:rFonts w:ascii="Courier New" w:hAnsi="Courier New" w:cs="Courier New"/>
                <w:color w:val="3F5FBF"/>
                <w:kern w:val="0"/>
                <w:szCs w:val="21"/>
              </w:rPr>
              <w:t>#----------------------------------------------------------------</w:t>
            </w:r>
          </w:p>
          <w:p w:rsidR="00BB1095" w:rsidRPr="00BB1095" w:rsidRDefault="00BB1095" w:rsidP="00BB10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BB1095">
              <w:rPr>
                <w:rFonts w:ascii="Courier New" w:hAnsi="Courier New" w:cs="Courier New"/>
                <w:color w:val="3F5FBF"/>
                <w:kern w:val="0"/>
                <w:szCs w:val="21"/>
              </w:rPr>
              <w:t>#</w:t>
            </w:r>
          </w:p>
          <w:p w:rsidR="00BB1095" w:rsidRPr="00BB1095" w:rsidRDefault="00BB1095" w:rsidP="00BB10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BB1095">
              <w:rPr>
                <w:rFonts w:ascii="Courier New" w:hAnsi="Courier New" w:cs="Courier New"/>
                <w:color w:val="3F5FBF"/>
                <w:kern w:val="0"/>
                <w:szCs w:val="21"/>
              </w:rPr>
              <w:t># author ZhongWen.Li (mailto:lizw@primeton.com)</w:t>
            </w:r>
          </w:p>
          <w:p w:rsidR="00BB1095" w:rsidRPr="00BB1095" w:rsidRDefault="00BB1095" w:rsidP="00BB10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BB1095">
              <w:rPr>
                <w:rFonts w:ascii="Courier New" w:hAnsi="Courier New" w:cs="Courier New"/>
                <w:color w:val="3F5FBF"/>
                <w:kern w:val="0"/>
                <w:szCs w:val="21"/>
              </w:rPr>
              <w:t>#</w:t>
            </w:r>
          </w:p>
          <w:p w:rsidR="00BB1095" w:rsidRPr="00BB1095" w:rsidRDefault="00BB1095" w:rsidP="00BB10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</w:p>
          <w:p w:rsidR="00BB1095" w:rsidRPr="00BB1095" w:rsidRDefault="00BB1095" w:rsidP="00BB10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BB1095">
              <w:rPr>
                <w:rFonts w:ascii="Courier New" w:hAnsi="Courier New" w:cs="Courier New"/>
                <w:color w:val="3F5FBF"/>
                <w:kern w:val="0"/>
                <w:szCs w:val="21"/>
              </w:rPr>
              <w:t># import paas-env.sh</w:t>
            </w:r>
          </w:p>
          <w:p w:rsidR="00BB1095" w:rsidRPr="00BB1095" w:rsidRDefault="00BB1095" w:rsidP="00BB10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BB1095">
              <w:rPr>
                <w:rFonts w:ascii="Courier New" w:hAnsi="Courier New" w:cs="Courier New"/>
                <w:color w:val="3F5FBF"/>
                <w:kern w:val="0"/>
                <w:szCs w:val="21"/>
              </w:rPr>
              <w:t>source $(cd $(dirname ${0})/../..; pwd)/Common/bin/paas-env.sh</w:t>
            </w:r>
          </w:p>
          <w:p w:rsidR="00BB1095" w:rsidRPr="00BB1095" w:rsidRDefault="00BB1095" w:rsidP="00BB10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</w:p>
          <w:p w:rsidR="00BB1095" w:rsidRPr="00BB1095" w:rsidRDefault="00BB1095" w:rsidP="00BB10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BB1095">
              <w:rPr>
                <w:rFonts w:ascii="Courier New" w:hAnsi="Courier New" w:cs="Courier New"/>
                <w:color w:val="3F5FBF"/>
                <w:kern w:val="0"/>
                <w:szCs w:val="21"/>
              </w:rPr>
              <w:t># my variables</w:t>
            </w:r>
          </w:p>
          <w:p w:rsidR="00BB1095" w:rsidRPr="00BB1095" w:rsidRDefault="00BB1095" w:rsidP="00BB10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BB1095">
              <w:rPr>
                <w:rFonts w:ascii="Courier New" w:hAnsi="Courier New" w:cs="Courier New"/>
                <w:color w:val="3F5FBF"/>
                <w:kern w:val="0"/>
                <w:szCs w:val="21"/>
              </w:rPr>
              <w:t># Root directory for programs</w:t>
            </w:r>
          </w:p>
          <w:p w:rsidR="00BB1095" w:rsidRPr="00BB1095" w:rsidRDefault="00BB1095" w:rsidP="00BB10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BB1095">
              <w:rPr>
                <w:rFonts w:ascii="Courier New" w:hAnsi="Courier New" w:cs="Courier New"/>
                <w:color w:val="3F5FBF"/>
                <w:kern w:val="0"/>
                <w:szCs w:val="21"/>
              </w:rPr>
              <w:t>program_home=${PROGRAME_HOME_PATH}/Redis</w:t>
            </w:r>
          </w:p>
          <w:p w:rsidR="00BB1095" w:rsidRPr="00BB1095" w:rsidRDefault="00BB1095" w:rsidP="00BB10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BB1095">
              <w:rPr>
                <w:rFonts w:ascii="Courier New" w:hAnsi="Courier New" w:cs="Courier New"/>
                <w:color w:val="3F5FBF"/>
                <w:kern w:val="0"/>
                <w:szCs w:val="21"/>
              </w:rPr>
              <w:t>bin_home=${BIN_HOME_PATH}/Redis</w:t>
            </w:r>
          </w:p>
          <w:p w:rsidR="00BB1095" w:rsidRPr="00BB1095" w:rsidRDefault="00BB1095" w:rsidP="00BB10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</w:p>
          <w:p w:rsidR="00BB1095" w:rsidRPr="00BB1095" w:rsidRDefault="00BB1095" w:rsidP="00BB10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BB1095">
              <w:rPr>
                <w:rFonts w:ascii="Courier New" w:hAnsi="Courier New" w:cs="Courier New"/>
                <w:color w:val="3F5FBF"/>
                <w:kern w:val="0"/>
                <w:szCs w:val="21"/>
              </w:rPr>
              <w:t># Help, print help information to terminal.</w:t>
            </w:r>
          </w:p>
          <w:p w:rsidR="00BB1095" w:rsidRPr="00BB1095" w:rsidRDefault="00BB1095" w:rsidP="00BB10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BB1095">
              <w:rPr>
                <w:rFonts w:ascii="Courier New" w:hAnsi="Courier New" w:cs="Courier New"/>
                <w:color w:val="3F5FBF"/>
                <w:kern w:val="0"/>
                <w:szCs w:val="21"/>
              </w:rPr>
              <w:t>function _dohelp() {</w:t>
            </w:r>
          </w:p>
          <w:p w:rsidR="00BB1095" w:rsidRPr="00BB1095" w:rsidRDefault="00BB1095" w:rsidP="00BB10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BB1095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   echo "Usage: ./uninstall.sh -reqId uuid"</w:t>
            </w:r>
          </w:p>
          <w:p w:rsidR="00BB1095" w:rsidRPr="00BB1095" w:rsidRDefault="00BB1095" w:rsidP="00BB10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BB1095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   echo "-h) Print help"</w:t>
            </w:r>
          </w:p>
          <w:p w:rsidR="00BB1095" w:rsidRPr="00BB1095" w:rsidRDefault="00BB1095" w:rsidP="00BB10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BB1095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   echo "-reqId) Request id"</w:t>
            </w:r>
          </w:p>
          <w:p w:rsidR="00BB1095" w:rsidRPr="00BB1095" w:rsidRDefault="00BB1095" w:rsidP="00BB10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BB1095">
              <w:rPr>
                <w:rFonts w:ascii="Courier New" w:hAnsi="Courier New" w:cs="Courier New"/>
                <w:color w:val="3F5FBF"/>
                <w:kern w:val="0"/>
                <w:szCs w:val="21"/>
              </w:rPr>
              <w:t>}</w:t>
            </w:r>
          </w:p>
          <w:p w:rsidR="00BB1095" w:rsidRPr="00BB1095" w:rsidRDefault="00BB1095" w:rsidP="00BB10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</w:p>
          <w:p w:rsidR="00BB1095" w:rsidRPr="00BB1095" w:rsidRDefault="00BB1095" w:rsidP="00BB10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BB1095">
              <w:rPr>
                <w:rFonts w:ascii="Courier New" w:hAnsi="Courier New" w:cs="Courier New"/>
                <w:color w:val="3F5FBF"/>
                <w:kern w:val="0"/>
                <w:szCs w:val="21"/>
              </w:rPr>
              <w:lastRenderedPageBreak/>
              <w:t># Parse execute arguments</w:t>
            </w:r>
          </w:p>
          <w:p w:rsidR="00BB1095" w:rsidRPr="00BB1095" w:rsidRDefault="00BB1095" w:rsidP="00BB10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BB1095">
              <w:rPr>
                <w:rFonts w:ascii="Courier New" w:hAnsi="Courier New" w:cs="Courier New"/>
                <w:color w:val="3F5FBF"/>
                <w:kern w:val="0"/>
                <w:szCs w:val="21"/>
              </w:rPr>
              <w:t>function _doparse() {</w:t>
            </w:r>
          </w:p>
          <w:p w:rsidR="00BB1095" w:rsidRPr="00BB1095" w:rsidRDefault="00BB1095" w:rsidP="00BB10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BB1095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   while [ -n "$1" ]; do</w:t>
            </w:r>
          </w:p>
          <w:p w:rsidR="00BB1095" w:rsidRPr="00BB1095" w:rsidRDefault="00BB1095" w:rsidP="00BB10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BB109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B109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case $1 in</w:t>
            </w:r>
          </w:p>
          <w:p w:rsidR="00BB1095" w:rsidRPr="00BB1095" w:rsidRDefault="00BB1095" w:rsidP="00BB10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BB109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B109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-arg0) arg0=$2;shift 2;;</w:t>
            </w:r>
          </w:p>
          <w:p w:rsidR="00BB1095" w:rsidRPr="00BB1095" w:rsidRDefault="00BB1095" w:rsidP="00BB10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BB109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B109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*) break;;</w:t>
            </w:r>
          </w:p>
          <w:p w:rsidR="00BB1095" w:rsidRPr="00BB1095" w:rsidRDefault="00BB1095" w:rsidP="00BB10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BB109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B109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esac</w:t>
            </w:r>
          </w:p>
          <w:p w:rsidR="00BB1095" w:rsidRPr="00BB1095" w:rsidRDefault="00BB1095" w:rsidP="00BB10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BB109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done</w:t>
            </w:r>
          </w:p>
          <w:p w:rsidR="00BB1095" w:rsidRPr="00BB1095" w:rsidRDefault="00BB1095" w:rsidP="00BB10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BB1095">
              <w:rPr>
                <w:rFonts w:ascii="Courier New" w:hAnsi="Courier New" w:cs="Courier New"/>
                <w:color w:val="3F5FBF"/>
                <w:kern w:val="0"/>
                <w:szCs w:val="21"/>
              </w:rPr>
              <w:t>}</w:t>
            </w:r>
          </w:p>
          <w:p w:rsidR="00BB1095" w:rsidRPr="00BB1095" w:rsidRDefault="00BB1095" w:rsidP="00BB10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</w:p>
          <w:p w:rsidR="00BB1095" w:rsidRPr="00BB1095" w:rsidRDefault="00BB1095" w:rsidP="00BB10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BB1095">
              <w:rPr>
                <w:rFonts w:ascii="Courier New" w:hAnsi="Courier New" w:cs="Courier New"/>
                <w:color w:val="3F5FBF"/>
                <w:kern w:val="0"/>
                <w:szCs w:val="21"/>
              </w:rPr>
              <w:t># Write your core/main code</w:t>
            </w:r>
          </w:p>
          <w:p w:rsidR="00BB1095" w:rsidRPr="00BB1095" w:rsidRDefault="00BB1095" w:rsidP="00BB10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BB1095">
              <w:rPr>
                <w:rFonts w:ascii="Courier New" w:hAnsi="Courier New" w:cs="Courier New"/>
                <w:color w:val="3F5FBF"/>
                <w:kern w:val="0"/>
                <w:szCs w:val="21"/>
              </w:rPr>
              <w:t>function _doexecute() {</w:t>
            </w:r>
          </w:p>
          <w:p w:rsidR="00BB1095" w:rsidRPr="00BB1095" w:rsidRDefault="00BB1095" w:rsidP="00BB10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BB109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# print variables</w:t>
            </w:r>
          </w:p>
          <w:p w:rsidR="00BB1095" w:rsidRPr="00BB1095" w:rsidRDefault="00BB1095" w:rsidP="00BB10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BB109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echo "program_home = ${program_home}"</w:t>
            </w:r>
          </w:p>
          <w:p w:rsidR="00BB1095" w:rsidRPr="00BB1095" w:rsidRDefault="00BB1095" w:rsidP="00BB10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BB109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echo "bin_home = ${bin_home}"</w:t>
            </w:r>
          </w:p>
          <w:p w:rsidR="00BB1095" w:rsidRPr="00BB1095" w:rsidRDefault="00BB1095" w:rsidP="00BB10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BB109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</w:p>
          <w:p w:rsidR="00BB1095" w:rsidRPr="00BB1095" w:rsidRDefault="00BB1095" w:rsidP="00BB10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BB109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_return "[`date`] Begin uninstall Redis."</w:t>
            </w:r>
          </w:p>
          <w:p w:rsidR="00BB1095" w:rsidRPr="00BB1095" w:rsidRDefault="00BB1095" w:rsidP="00BB10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BB109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</w:p>
          <w:p w:rsidR="00BB1095" w:rsidRPr="00BB1095" w:rsidRDefault="00BB1095" w:rsidP="00BB10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BB109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# remove program</w:t>
            </w:r>
          </w:p>
          <w:p w:rsidR="00BB1095" w:rsidRPr="00BB1095" w:rsidRDefault="00BB1095" w:rsidP="00BB10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BB109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_return "[`date`] Remove ${program_home}."</w:t>
            </w:r>
          </w:p>
          <w:p w:rsidR="00BB1095" w:rsidRPr="00BB1095" w:rsidRDefault="00BB1095" w:rsidP="00BB10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BB109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if [ -d ${program_home} ]; then</w:t>
            </w:r>
          </w:p>
          <w:p w:rsidR="00BB1095" w:rsidRPr="00BB1095" w:rsidRDefault="00BB1095" w:rsidP="00BB10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BB109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B109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rm -rf ${program_home}</w:t>
            </w:r>
          </w:p>
          <w:p w:rsidR="00BB1095" w:rsidRPr="00BB1095" w:rsidRDefault="00BB1095" w:rsidP="00BB10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BB109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fi</w:t>
            </w:r>
          </w:p>
          <w:p w:rsidR="00BB1095" w:rsidRPr="00BB1095" w:rsidRDefault="00BB1095" w:rsidP="00BB10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BB109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</w:p>
          <w:p w:rsidR="00BB1095" w:rsidRPr="00BB1095" w:rsidRDefault="00BB1095" w:rsidP="00BB10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BB109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# remove bin</w:t>
            </w:r>
          </w:p>
          <w:p w:rsidR="00BB1095" w:rsidRPr="00BB1095" w:rsidRDefault="00BB1095" w:rsidP="00BB10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BB109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_return "[`date`] Remove ${bin_home}."</w:t>
            </w:r>
          </w:p>
          <w:p w:rsidR="00BB1095" w:rsidRPr="00BB1095" w:rsidRDefault="00BB1095" w:rsidP="00BB10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BB109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if [ -d ${bin_home} ]; then</w:t>
            </w:r>
          </w:p>
          <w:p w:rsidR="00BB1095" w:rsidRPr="00BB1095" w:rsidRDefault="00BB1095" w:rsidP="00BB10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BB109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B109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rm -rf ${bin_home}</w:t>
            </w:r>
          </w:p>
          <w:p w:rsidR="00BB1095" w:rsidRPr="00BB1095" w:rsidRDefault="00BB1095" w:rsidP="00BB10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BB109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fi</w:t>
            </w:r>
          </w:p>
          <w:p w:rsidR="00BB1095" w:rsidRPr="00BB1095" w:rsidRDefault="00BB1095" w:rsidP="00BB10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BB109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</w:p>
          <w:p w:rsidR="00BB1095" w:rsidRPr="00BB1095" w:rsidRDefault="00BB1095" w:rsidP="00BB10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BB109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_return "[`date`] End uninstall Redis."</w:t>
            </w:r>
          </w:p>
          <w:p w:rsidR="00BB1095" w:rsidRPr="00BB1095" w:rsidRDefault="00BB1095" w:rsidP="00BB10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BB109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</w:p>
          <w:p w:rsidR="00BB1095" w:rsidRPr="00BB1095" w:rsidRDefault="00BB1095" w:rsidP="00BB10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BB109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_success</w:t>
            </w:r>
          </w:p>
          <w:p w:rsidR="00BB1095" w:rsidRPr="00BB1095" w:rsidRDefault="00BB1095" w:rsidP="00BB10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BB1095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exit 0</w:t>
            </w:r>
          </w:p>
          <w:p w:rsidR="00BB1095" w:rsidRPr="00BB1095" w:rsidRDefault="00BB1095" w:rsidP="00BB10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BB1095">
              <w:rPr>
                <w:rFonts w:ascii="Courier New" w:hAnsi="Courier New" w:cs="Courier New"/>
                <w:color w:val="3F5FBF"/>
                <w:kern w:val="0"/>
                <w:szCs w:val="21"/>
              </w:rPr>
              <w:t>}</w:t>
            </w:r>
          </w:p>
          <w:p w:rsidR="00BB1095" w:rsidRPr="00BB1095" w:rsidRDefault="00BB1095" w:rsidP="00BB10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</w:p>
          <w:p w:rsidR="00BB1095" w:rsidRPr="00BB1095" w:rsidRDefault="00BB1095" w:rsidP="00BB10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BB1095">
              <w:rPr>
                <w:rFonts w:ascii="Courier New" w:hAnsi="Courier New" w:cs="Courier New"/>
                <w:color w:val="3F5FBF"/>
                <w:kern w:val="0"/>
                <w:szCs w:val="21"/>
              </w:rPr>
              <w:lastRenderedPageBreak/>
              <w:t># import template.sh</w:t>
            </w:r>
          </w:p>
          <w:p w:rsidR="00BB1095" w:rsidRPr="00BB1095" w:rsidRDefault="00BB1095" w:rsidP="00BB10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BB1095">
              <w:rPr>
                <w:rFonts w:ascii="Courier New" w:hAnsi="Courier New" w:cs="Courier New"/>
                <w:color w:val="3F5FBF"/>
                <w:kern w:val="0"/>
                <w:szCs w:val="21"/>
              </w:rPr>
              <w:t>source ${BIN_HOME_PATH}/Common/bin/template.sh</w:t>
            </w:r>
          </w:p>
        </w:tc>
      </w:tr>
    </w:tbl>
    <w:p w:rsidR="006A4B20" w:rsidRDefault="006A4B20" w:rsidP="00D86599">
      <w:pPr>
        <w:pStyle w:val="a2"/>
      </w:pPr>
    </w:p>
    <w:p w:rsidR="007E581A" w:rsidRDefault="007E581A" w:rsidP="007E581A">
      <w:pPr>
        <w:pStyle w:val="20"/>
      </w:pPr>
      <w:bookmarkStart w:id="58" w:name="_Toc423800018"/>
      <w:r>
        <w:t>目录结构</w:t>
      </w:r>
      <w:bookmarkEnd w:id="58"/>
    </w:p>
    <w:p w:rsidR="00B058EF" w:rsidRDefault="00DD32BB" w:rsidP="00DD32BB">
      <w:pPr>
        <w:pStyle w:val="a2"/>
        <w:jc w:val="center"/>
      </w:pPr>
      <w:r>
        <w:rPr>
          <w:rFonts w:hint="eastAsia"/>
          <w:noProof/>
        </w:rPr>
        <w:drawing>
          <wp:inline distT="0" distB="0" distL="0" distR="0">
            <wp:extent cx="1897544" cy="3231160"/>
            <wp:effectExtent l="190500" t="190500" r="198120" b="1981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3231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4548" w:rsidRDefault="002F4548" w:rsidP="00D86599">
      <w:pPr>
        <w:pStyle w:val="a2"/>
      </w:pPr>
      <w:r>
        <w:t>p</w:t>
      </w:r>
      <w:r>
        <w:rPr>
          <w:rFonts w:hint="eastAsia"/>
        </w:rPr>
        <w:t>ackages/</w:t>
      </w:r>
      <w:r>
        <w:t>source下存放的是未进行编译的</w:t>
      </w:r>
      <w:r>
        <w:rPr>
          <w:rFonts w:hint="eastAsia"/>
        </w:rPr>
        <w:t>redis源码安装包；packages/binary下存放的是已经编译后的redis二进制安装包</w:t>
      </w:r>
      <w:r w:rsidR="00EC0FCC">
        <w:rPr>
          <w:rFonts w:hint="eastAsia"/>
        </w:rPr>
        <w:t>。</w:t>
      </w:r>
    </w:p>
    <w:p w:rsidR="00F43EE7" w:rsidRDefault="00DC183C" w:rsidP="00D86599">
      <w:pPr>
        <w:pStyle w:val="a2"/>
      </w:pPr>
      <w:r>
        <w:t>该目录结构即为服务包的目录结构</w:t>
      </w:r>
      <w:r w:rsidR="001056E4">
        <w:t>，最终开发完成的Redis服务需要打包成Redis.zip</w:t>
      </w:r>
      <w:r w:rsidR="004F7F26">
        <w:t>，如下图所示：</w:t>
      </w:r>
    </w:p>
    <w:p w:rsidR="004F7F26" w:rsidRDefault="00803250" w:rsidP="00803250">
      <w:pPr>
        <w:pStyle w:val="a2"/>
        <w:jc w:val="center"/>
      </w:pPr>
      <w:r>
        <w:rPr>
          <w:noProof/>
        </w:rPr>
        <w:lastRenderedPageBreak/>
        <w:drawing>
          <wp:inline distT="0" distB="0" distL="0" distR="0" wp14:anchorId="32349458" wp14:editId="5F092273">
            <wp:extent cx="4124325" cy="3943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E7" w:rsidRDefault="0062261E" w:rsidP="00656A46">
      <w:pPr>
        <w:pStyle w:val="20"/>
      </w:pPr>
      <w:bookmarkStart w:id="59" w:name="_Toc423800019"/>
      <w:r>
        <w:rPr>
          <w:rFonts w:hint="eastAsia"/>
        </w:rPr>
        <w:t>上线</w:t>
      </w:r>
      <w:r w:rsidR="00656A46">
        <w:rPr>
          <w:rFonts w:hint="eastAsia"/>
        </w:rPr>
        <w:t>部署</w:t>
      </w:r>
      <w:bookmarkEnd w:id="59"/>
    </w:p>
    <w:p w:rsidR="00656A46" w:rsidRDefault="00656A46" w:rsidP="00D86599">
      <w:pPr>
        <w:pStyle w:val="a2"/>
      </w:pPr>
      <w:r>
        <w:t>上传至HTTP软件仓库下，如下图所示：</w:t>
      </w:r>
    </w:p>
    <w:p w:rsidR="00656A46" w:rsidRDefault="007B2E13" w:rsidP="007B2E13">
      <w:pPr>
        <w:pStyle w:val="a2"/>
        <w:jc w:val="center"/>
      </w:pPr>
      <w:r>
        <w:rPr>
          <w:noProof/>
        </w:rPr>
        <w:drawing>
          <wp:inline distT="0" distB="0" distL="0" distR="0" wp14:anchorId="7300CFFD" wp14:editId="04616C13">
            <wp:extent cx="5459730" cy="25755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827"/>
                    <a:stretch/>
                  </pic:blipFill>
                  <pic:spPr bwMode="auto">
                    <a:xfrm>
                      <a:off x="0" y="0"/>
                      <a:ext cx="5459730" cy="257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6A46" w:rsidRDefault="00656A46" w:rsidP="00D86599">
      <w:pPr>
        <w:pStyle w:val="a2"/>
      </w:pPr>
    </w:p>
    <w:p w:rsidR="00061287" w:rsidRDefault="00823C37" w:rsidP="001D1826">
      <w:pPr>
        <w:pStyle w:val="1"/>
      </w:pPr>
      <w:bookmarkStart w:id="60" w:name="_Toc423800020"/>
      <w:r>
        <w:t>服务</w:t>
      </w:r>
      <w:r w:rsidR="004D617A">
        <w:t>初始化</w:t>
      </w:r>
      <w:r>
        <w:t>SQL</w:t>
      </w:r>
      <w:bookmarkEnd w:id="60"/>
    </w:p>
    <w:p w:rsidR="00B865E2" w:rsidRDefault="00331E6F" w:rsidP="00C8286D">
      <w:pPr>
        <w:pStyle w:val="20"/>
      </w:pPr>
      <w:bookmarkStart w:id="61" w:name="_Toc423800021"/>
      <w:r>
        <w:t>服务定义</w:t>
      </w:r>
      <w:bookmarkEnd w:id="61"/>
    </w:p>
    <w:p w:rsidR="00331E6F" w:rsidRDefault="00331E6F" w:rsidP="00D86599">
      <w:pPr>
        <w:pStyle w:val="a2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588"/>
      </w:tblGrid>
      <w:tr w:rsidR="00F870BB" w:rsidRPr="00F870BB" w:rsidTr="00F870BB">
        <w:tc>
          <w:tcPr>
            <w:tcW w:w="8588" w:type="dxa"/>
          </w:tcPr>
          <w:p w:rsidR="00F870BB" w:rsidRPr="00F870BB" w:rsidRDefault="00F870BB" w:rsidP="00D86599">
            <w:pPr>
              <w:pStyle w:val="a2"/>
              <w:ind w:firstLineChars="0" w:firstLine="0"/>
              <w:rPr>
                <w:rFonts w:ascii="Courier New" w:hAnsi="Courier New" w:cs="Courier New"/>
              </w:rPr>
            </w:pPr>
            <w:r w:rsidRPr="00F870BB">
              <w:rPr>
                <w:rFonts w:ascii="Courier New" w:hAnsi="Courier New" w:cs="Courier New"/>
              </w:rPr>
              <w:t>INSERT INTO `cld_service` (`SERVICE_NAME`, `SERVICE_DISPLAY_NAME`, `SERVICE_DESC`, `SERVICE_MODE`) VALUES ('Redis', 'Redis', 'Redis', 'PHYSICAL');</w:t>
            </w:r>
          </w:p>
        </w:tc>
      </w:tr>
    </w:tbl>
    <w:p w:rsidR="00331E6F" w:rsidRDefault="00331E6F" w:rsidP="00C8286D">
      <w:pPr>
        <w:pStyle w:val="20"/>
      </w:pPr>
      <w:bookmarkStart w:id="62" w:name="_Toc423800022"/>
      <w:r>
        <w:t>端口定义</w:t>
      </w:r>
      <w:bookmarkEnd w:id="62"/>
    </w:p>
    <w:p w:rsidR="003F7070" w:rsidRDefault="003F7070" w:rsidP="00D86599">
      <w:pPr>
        <w:pStyle w:val="a2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588"/>
      </w:tblGrid>
      <w:tr w:rsidR="00331E6F" w:rsidTr="00331E6F">
        <w:tc>
          <w:tcPr>
            <w:tcW w:w="8588" w:type="dxa"/>
          </w:tcPr>
          <w:p w:rsidR="00331E6F" w:rsidRPr="00331E6F" w:rsidRDefault="00331E6F" w:rsidP="00D86599">
            <w:pPr>
              <w:pStyle w:val="a2"/>
              <w:ind w:firstLineChars="0" w:firstLine="0"/>
              <w:rPr>
                <w:rFonts w:ascii="Courier New" w:hAnsi="Courier New" w:cs="Courier New"/>
              </w:rPr>
            </w:pPr>
            <w:r w:rsidRPr="00331E6F">
              <w:rPr>
                <w:rFonts w:ascii="Courier New" w:hAnsi="Courier New" w:cs="Courier New"/>
              </w:rPr>
              <w:t>INSERT INTO `cld_variable` (`VARIABLE_TYPE`, `VARIABLE_NAME`, `VARIABLE_VALUE`, `VARIABLE_DESC`) VALUES ('HOST', 'PORT_RANGE_Redis', '8200-8210', 'Redis</w:t>
            </w:r>
            <w:r w:rsidRPr="00331E6F">
              <w:rPr>
                <w:rFonts w:ascii="Courier New" w:hAnsi="Courier New" w:cs="Courier New"/>
              </w:rPr>
              <w:t>服务端口段</w:t>
            </w:r>
            <w:r w:rsidRPr="00331E6F">
              <w:rPr>
                <w:rFonts w:ascii="Courier New" w:hAnsi="Courier New" w:cs="Courier New"/>
              </w:rPr>
              <w:t>');</w:t>
            </w:r>
          </w:p>
        </w:tc>
      </w:tr>
    </w:tbl>
    <w:p w:rsidR="000E06E7" w:rsidRDefault="000E06E7" w:rsidP="00D86599">
      <w:pPr>
        <w:pStyle w:val="a2"/>
      </w:pPr>
    </w:p>
    <w:p w:rsidR="00190726" w:rsidRDefault="00336991" w:rsidP="00336991">
      <w:pPr>
        <w:pStyle w:val="1"/>
      </w:pPr>
      <w:bookmarkStart w:id="63" w:name="_Toc423800023"/>
      <w:r>
        <w:t>订单处理器扩展</w:t>
      </w:r>
      <w:bookmarkEnd w:id="63"/>
    </w:p>
    <w:p w:rsidR="00336991" w:rsidRDefault="000A60D7" w:rsidP="000A60D7">
      <w:pPr>
        <w:pStyle w:val="20"/>
      </w:pPr>
      <w:bookmarkStart w:id="64" w:name="_Toc423800024"/>
      <w:r>
        <w:t>接口说明</w:t>
      </w:r>
      <w:bookmarkEnd w:id="64"/>
    </w:p>
    <w:p w:rsidR="00900A21" w:rsidRDefault="00E01F5F" w:rsidP="00D86599">
      <w:pPr>
        <w:pStyle w:val="a2"/>
      </w:pPr>
      <w:r>
        <w:t>订单管理器接口：</w:t>
      </w:r>
      <w:r w:rsidR="00747EEA">
        <w:t>（查询，新增，修改，删除，处理等方法</w:t>
      </w:r>
      <w:r w:rsidR="00D46E3F">
        <w:t>，通过</w:t>
      </w:r>
      <w:r w:rsidR="00D46E3F" w:rsidRPr="00D46E3F">
        <w:t>OrderManagerFactory</w:t>
      </w:r>
      <w:r w:rsidR="00D46E3F">
        <w:t>获取实例</w:t>
      </w:r>
      <w:r w:rsidR="00747EEA">
        <w:t>）</w:t>
      </w:r>
    </w:p>
    <w:p w:rsidR="007F7178" w:rsidRDefault="00054AB5" w:rsidP="00D86599">
      <w:pPr>
        <w:pStyle w:val="a2"/>
        <w:ind w:firstLine="480"/>
      </w:pPr>
      <w:r w:rsidRPr="00AB04AB">
        <w:rPr>
          <w:rFonts w:ascii="Courier New" w:hAnsi="Courier New" w:cs="Courier New"/>
          <w:color w:val="3333FF"/>
          <w:sz w:val="24"/>
        </w:rPr>
        <w:t>com.primeton.paas.manage.api.manager.IOrderManager</w:t>
      </w:r>
    </w:p>
    <w:p w:rsidR="0003464F" w:rsidRDefault="00D42E21" w:rsidP="00D86599">
      <w:pPr>
        <w:pStyle w:val="a2"/>
      </w:pPr>
      <w:r>
        <w:rPr>
          <w:rFonts w:hint="eastAsia"/>
        </w:rPr>
        <w:t>订单处理器接口：</w:t>
      </w:r>
      <w:r w:rsidR="0040177D">
        <w:rPr>
          <w:rFonts w:hint="eastAsia"/>
        </w:rPr>
        <w:t>（通过扩展该接口实现不同订单类型的服务开通/销毁/变更/配置等处理</w:t>
      </w:r>
      <w:r w:rsidR="00D616F0">
        <w:rPr>
          <w:rFonts w:hint="eastAsia"/>
        </w:rPr>
        <w:t>；一般实现类集成他的抽象实现类</w:t>
      </w:r>
      <w:r w:rsidR="000C509E">
        <w:rPr>
          <w:rFonts w:hint="eastAsia"/>
        </w:rPr>
        <w:t>即可</w:t>
      </w:r>
      <w:r w:rsidR="0040177D">
        <w:rPr>
          <w:rFonts w:hint="eastAsia"/>
        </w:rPr>
        <w:t>）</w:t>
      </w:r>
    </w:p>
    <w:p w:rsidR="00D42E21" w:rsidRPr="00901003" w:rsidRDefault="00901003" w:rsidP="00901003">
      <w:pPr>
        <w:pStyle w:val="a2"/>
        <w:ind w:firstLine="480"/>
        <w:rPr>
          <w:rFonts w:ascii="Courier New" w:hAnsi="Courier New" w:cs="Courier New"/>
          <w:color w:val="3333FF"/>
          <w:sz w:val="24"/>
        </w:rPr>
      </w:pPr>
      <w:r w:rsidRPr="00901003">
        <w:rPr>
          <w:rFonts w:ascii="Courier New" w:hAnsi="Courier New" w:cs="Courier New"/>
          <w:color w:val="3333FF"/>
          <w:sz w:val="24"/>
        </w:rPr>
        <w:t>com.primeton.paas.manage.api.manager.IOrderProcessor</w:t>
      </w:r>
    </w:p>
    <w:p w:rsidR="00900A21" w:rsidRDefault="000C509E" w:rsidP="00D86599">
      <w:pPr>
        <w:pStyle w:val="a2"/>
      </w:pPr>
      <w:r>
        <w:rPr>
          <w:rFonts w:hint="eastAsia"/>
        </w:rPr>
        <w:t>抽象实现类：</w:t>
      </w:r>
    </w:p>
    <w:p w:rsidR="000C509E" w:rsidRDefault="004C6FBE" w:rsidP="004C6FBE">
      <w:pPr>
        <w:pStyle w:val="a2"/>
        <w:ind w:firstLine="480"/>
        <w:rPr>
          <w:rFonts w:ascii="Courier New" w:hAnsi="Courier New" w:cs="Courier New"/>
          <w:color w:val="3333FF"/>
          <w:sz w:val="24"/>
        </w:rPr>
      </w:pPr>
      <w:r w:rsidRPr="004C6FBE">
        <w:rPr>
          <w:rFonts w:ascii="Courier New" w:hAnsi="Courier New" w:cs="Courier New"/>
          <w:color w:val="3333FF"/>
          <w:sz w:val="24"/>
        </w:rPr>
        <w:t>com.primeton.paas.manage.api.impl.manager.AbstractOrderProcessor</w:t>
      </w:r>
    </w:p>
    <w:p w:rsidR="00BC407E" w:rsidRDefault="00BC407E" w:rsidP="004C6FBE">
      <w:pPr>
        <w:pStyle w:val="a2"/>
        <w:ind w:firstLine="480"/>
        <w:rPr>
          <w:rFonts w:ascii="Courier New" w:hAnsi="Courier New" w:cs="Courier New"/>
          <w:color w:val="3333FF"/>
          <w:sz w:val="24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588"/>
      </w:tblGrid>
      <w:tr w:rsidR="008D2A88" w:rsidRPr="008D2A88" w:rsidTr="008D2A88">
        <w:tc>
          <w:tcPr>
            <w:tcW w:w="8588" w:type="dxa"/>
          </w:tcPr>
          <w:p w:rsidR="008D2A88" w:rsidRPr="00C91F47" w:rsidRDefault="008D2A88" w:rsidP="00C91F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</w:p>
          <w:p w:rsidR="008D2A88" w:rsidRPr="00C91F47" w:rsidRDefault="008D2A88" w:rsidP="00C91F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C91F47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:rsidR="008D2A88" w:rsidRPr="00C91F47" w:rsidRDefault="008D2A88" w:rsidP="00C91F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C91F47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Copyright © 2009 - 2015 Primeton. All Rights Reserved.</w:t>
            </w:r>
          </w:p>
          <w:p w:rsidR="008D2A88" w:rsidRPr="00C91F47" w:rsidRDefault="008D2A88" w:rsidP="00C91F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C91F47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*/</w:t>
            </w:r>
          </w:p>
          <w:p w:rsidR="008D2A88" w:rsidRPr="00C91F47" w:rsidRDefault="008D2A88" w:rsidP="00C91F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C91F47">
              <w:rPr>
                <w:rFonts w:ascii="Courier New" w:hAnsi="Courier New" w:cs="Courier New"/>
                <w:color w:val="3F5FBF"/>
                <w:kern w:val="0"/>
                <w:szCs w:val="21"/>
              </w:rPr>
              <w:t>package com.primeton.paas.manage.api.manager;</w:t>
            </w:r>
          </w:p>
          <w:p w:rsidR="008D2A88" w:rsidRPr="00C91F47" w:rsidRDefault="008D2A88" w:rsidP="00C91F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</w:p>
          <w:p w:rsidR="008D2A88" w:rsidRPr="00C91F47" w:rsidRDefault="008D2A88" w:rsidP="00C91F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C91F47">
              <w:rPr>
                <w:rFonts w:ascii="Courier New" w:hAnsi="Courier New" w:cs="Courier New"/>
                <w:color w:val="3F5FBF"/>
                <w:kern w:val="0"/>
                <w:szCs w:val="21"/>
              </w:rPr>
              <w:lastRenderedPageBreak/>
              <w:t>import com.primeton.paas.manage.api.exception.OrderException;</w:t>
            </w:r>
          </w:p>
          <w:p w:rsidR="008D2A88" w:rsidRPr="00C91F47" w:rsidRDefault="008D2A88" w:rsidP="00C91F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C91F47">
              <w:rPr>
                <w:rFonts w:ascii="Courier New" w:hAnsi="Courier New" w:cs="Courier New"/>
                <w:color w:val="3F5FBF"/>
                <w:kern w:val="0"/>
                <w:szCs w:val="21"/>
              </w:rPr>
              <w:t>import com.primeton.paas.manage.api.model.Order;</w:t>
            </w:r>
          </w:p>
          <w:p w:rsidR="008D2A88" w:rsidRPr="00C91F47" w:rsidRDefault="008D2A88" w:rsidP="00C91F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</w:p>
          <w:p w:rsidR="008D2A88" w:rsidRPr="00C91F47" w:rsidRDefault="008D2A88" w:rsidP="00C91F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C91F47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:rsidR="008D2A88" w:rsidRPr="00C91F47" w:rsidRDefault="008D2A88" w:rsidP="00C91F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C91F47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</w:t>
            </w:r>
            <w:r w:rsidRPr="00C91F47">
              <w:rPr>
                <w:rFonts w:ascii="Courier New" w:hAnsi="Courier New" w:cs="Courier New"/>
                <w:color w:val="3F5FBF"/>
                <w:kern w:val="0"/>
                <w:szCs w:val="21"/>
              </w:rPr>
              <w:t>订单处理器</w:t>
            </w:r>
            <w:r w:rsidRPr="00C91F47">
              <w:rPr>
                <w:rFonts w:ascii="Courier New" w:hAnsi="Courier New" w:cs="Courier New"/>
                <w:color w:val="3F5FBF"/>
                <w:kern w:val="0"/>
                <w:szCs w:val="21"/>
              </w:rPr>
              <w:t>. &lt;br&gt;</w:t>
            </w:r>
          </w:p>
          <w:p w:rsidR="008D2A88" w:rsidRPr="00C91F47" w:rsidRDefault="008D2A88" w:rsidP="00C91F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C91F47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</w:t>
            </w:r>
          </w:p>
          <w:p w:rsidR="008D2A88" w:rsidRPr="00C91F47" w:rsidRDefault="008D2A88" w:rsidP="00C91F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C91F47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@author ZhongWen.Li (mailto:lizw@primeton.com)</w:t>
            </w:r>
          </w:p>
          <w:p w:rsidR="008D2A88" w:rsidRPr="00C91F47" w:rsidRDefault="008D2A88" w:rsidP="00C91F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C91F47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</w:t>
            </w:r>
          </w:p>
          <w:p w:rsidR="008D2A88" w:rsidRPr="00C91F47" w:rsidRDefault="008D2A88" w:rsidP="00C91F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C91F47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*/</w:t>
            </w:r>
          </w:p>
          <w:p w:rsidR="008D2A88" w:rsidRPr="00C91F47" w:rsidRDefault="008D2A88" w:rsidP="00C91F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C91F47">
              <w:rPr>
                <w:rFonts w:ascii="Courier New" w:hAnsi="Courier New" w:cs="Courier New"/>
                <w:color w:val="3F5FBF"/>
                <w:kern w:val="0"/>
                <w:szCs w:val="21"/>
              </w:rPr>
              <w:t>public interface IOrderProcessor {</w:t>
            </w:r>
          </w:p>
          <w:p w:rsidR="008D2A88" w:rsidRPr="00C91F47" w:rsidRDefault="008D2A88" w:rsidP="00C91F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C91F4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</w:p>
          <w:p w:rsidR="008D2A88" w:rsidRPr="00C91F47" w:rsidRDefault="008D2A88" w:rsidP="00C91F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C91F4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/**</w:t>
            </w:r>
          </w:p>
          <w:p w:rsidR="008D2A88" w:rsidRPr="00C91F47" w:rsidRDefault="008D2A88" w:rsidP="00C91F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C91F4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C91F47">
              <w:rPr>
                <w:rFonts w:ascii="Courier New" w:hAnsi="Courier New" w:cs="Courier New"/>
                <w:color w:val="3F5FBF"/>
                <w:kern w:val="0"/>
                <w:szCs w:val="21"/>
              </w:rPr>
              <w:t>处理器类型</w:t>
            </w:r>
            <w:r w:rsidRPr="00C91F47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, </w:t>
            </w:r>
            <w:r w:rsidRPr="00C91F47">
              <w:rPr>
                <w:rFonts w:ascii="Courier New" w:hAnsi="Courier New" w:cs="Courier New"/>
                <w:color w:val="3F5FBF"/>
                <w:kern w:val="0"/>
                <w:szCs w:val="21"/>
              </w:rPr>
              <w:t>与订单类型映射</w:t>
            </w:r>
            <w:r w:rsidRPr="00C91F47">
              <w:rPr>
                <w:rFonts w:ascii="Courier New" w:hAnsi="Courier New" w:cs="Courier New"/>
                <w:color w:val="3F5FBF"/>
                <w:kern w:val="0"/>
                <w:szCs w:val="21"/>
              </w:rPr>
              <w:t>. &lt;br&gt;</w:t>
            </w:r>
          </w:p>
          <w:p w:rsidR="008D2A88" w:rsidRPr="00C91F47" w:rsidRDefault="008D2A88" w:rsidP="00C91F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C91F4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</w:p>
          <w:p w:rsidR="008D2A88" w:rsidRPr="00C91F47" w:rsidRDefault="008D2A88" w:rsidP="00C91F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C91F4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@see com.primeton.paas.manage.api.model.Order#getOrderType()</w:t>
            </w:r>
          </w:p>
          <w:p w:rsidR="008D2A88" w:rsidRPr="00C91F47" w:rsidRDefault="008D2A88" w:rsidP="00C91F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C91F4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</w:p>
          <w:p w:rsidR="008D2A88" w:rsidRPr="00C91F47" w:rsidRDefault="008D2A88" w:rsidP="00C91F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C91F4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@return </w:t>
            </w:r>
            <w:r w:rsidRPr="00C91F47">
              <w:rPr>
                <w:rFonts w:ascii="Courier New" w:hAnsi="Courier New" w:cs="Courier New"/>
                <w:color w:val="3F5FBF"/>
                <w:kern w:val="0"/>
                <w:szCs w:val="21"/>
              </w:rPr>
              <w:t>处理器类型</w:t>
            </w:r>
          </w:p>
          <w:p w:rsidR="008D2A88" w:rsidRPr="00C91F47" w:rsidRDefault="008D2A88" w:rsidP="00C91F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C91F4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:rsidR="008D2A88" w:rsidRPr="00C91F47" w:rsidRDefault="008D2A88" w:rsidP="00C91F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C91F4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String getType();</w:t>
            </w:r>
          </w:p>
          <w:p w:rsidR="008D2A88" w:rsidRPr="00C91F47" w:rsidRDefault="008D2A88" w:rsidP="00C91F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</w:p>
          <w:p w:rsidR="008D2A88" w:rsidRPr="00C91F47" w:rsidRDefault="008D2A88" w:rsidP="00C91F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C91F4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/**</w:t>
            </w:r>
          </w:p>
          <w:p w:rsidR="008D2A88" w:rsidRPr="00C91F47" w:rsidRDefault="008D2A88" w:rsidP="00C91F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C91F4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C91F47">
              <w:rPr>
                <w:rFonts w:ascii="Courier New" w:hAnsi="Courier New" w:cs="Courier New"/>
                <w:color w:val="3F5FBF"/>
                <w:kern w:val="0"/>
                <w:szCs w:val="21"/>
              </w:rPr>
              <w:t>处理订单</w:t>
            </w:r>
            <w:r w:rsidRPr="00C91F47">
              <w:rPr>
                <w:rFonts w:ascii="Courier New" w:hAnsi="Courier New" w:cs="Courier New"/>
                <w:color w:val="3F5FBF"/>
                <w:kern w:val="0"/>
                <w:szCs w:val="21"/>
              </w:rPr>
              <w:t>. &lt;br&gt;</w:t>
            </w:r>
          </w:p>
          <w:p w:rsidR="008D2A88" w:rsidRPr="00C91F47" w:rsidRDefault="008D2A88" w:rsidP="00C91F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C91F4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</w:p>
          <w:p w:rsidR="008D2A88" w:rsidRPr="00C91F47" w:rsidRDefault="008D2A88" w:rsidP="00C91F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C91F4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@param order </w:t>
            </w:r>
            <w:r w:rsidRPr="00C91F47">
              <w:rPr>
                <w:rFonts w:ascii="Courier New" w:hAnsi="Courier New" w:cs="Courier New"/>
                <w:color w:val="3F5FBF"/>
                <w:kern w:val="0"/>
                <w:szCs w:val="21"/>
              </w:rPr>
              <w:t>订单</w:t>
            </w:r>
          </w:p>
          <w:p w:rsidR="008D2A88" w:rsidRPr="00C91F47" w:rsidRDefault="008D2A88" w:rsidP="00C91F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C91F4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@throws OrderException</w:t>
            </w:r>
          </w:p>
          <w:p w:rsidR="008D2A88" w:rsidRPr="00C91F47" w:rsidRDefault="008D2A88" w:rsidP="00C91F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C91F4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:rsidR="008D2A88" w:rsidRPr="00C91F47" w:rsidRDefault="008D2A88" w:rsidP="00C91F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C91F4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void process(Order order) throws OrderException;</w:t>
            </w:r>
          </w:p>
          <w:p w:rsidR="008D2A88" w:rsidRPr="00C91F47" w:rsidRDefault="008D2A88" w:rsidP="00C91F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C91F4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</w:p>
          <w:p w:rsidR="008D2A88" w:rsidRPr="00C91F47" w:rsidRDefault="008D2A88" w:rsidP="009301A0">
            <w:pPr>
              <w:tabs>
                <w:tab w:val="left" w:pos="420"/>
                <w:tab w:val="left" w:pos="840"/>
                <w:tab w:val="left" w:pos="1872"/>
              </w:tabs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C91F4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/**</w:t>
            </w:r>
            <w:r w:rsid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</w:p>
          <w:p w:rsidR="008D2A88" w:rsidRPr="00C91F47" w:rsidRDefault="008D2A88" w:rsidP="00C91F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C91F4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C91F47">
              <w:rPr>
                <w:rFonts w:ascii="Courier New" w:hAnsi="Courier New" w:cs="Courier New"/>
                <w:color w:val="3F5FBF"/>
                <w:kern w:val="0"/>
                <w:szCs w:val="21"/>
              </w:rPr>
              <w:t>仅仅处理某个订单项</w:t>
            </w:r>
            <w:r w:rsidRPr="00C91F47">
              <w:rPr>
                <w:rFonts w:ascii="Courier New" w:hAnsi="Courier New" w:cs="Courier New"/>
                <w:color w:val="3F5FBF"/>
                <w:kern w:val="0"/>
                <w:szCs w:val="21"/>
              </w:rPr>
              <w:t>. &lt;br&gt;</w:t>
            </w:r>
          </w:p>
          <w:p w:rsidR="008D2A88" w:rsidRPr="00C91F47" w:rsidRDefault="008D2A88" w:rsidP="00C91F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C91F4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</w:p>
          <w:p w:rsidR="008D2A88" w:rsidRPr="00C91F47" w:rsidRDefault="008D2A88" w:rsidP="00C91F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C91F4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@param order </w:t>
            </w:r>
            <w:r w:rsidRPr="00C91F47">
              <w:rPr>
                <w:rFonts w:ascii="Courier New" w:hAnsi="Courier New" w:cs="Courier New"/>
                <w:color w:val="3F5FBF"/>
                <w:kern w:val="0"/>
                <w:szCs w:val="21"/>
              </w:rPr>
              <w:t>订单</w:t>
            </w:r>
          </w:p>
          <w:p w:rsidR="008D2A88" w:rsidRPr="00C91F47" w:rsidRDefault="008D2A88" w:rsidP="00C91F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C91F4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@param itemId </w:t>
            </w:r>
            <w:r w:rsidRPr="00C91F47">
              <w:rPr>
                <w:rFonts w:ascii="Courier New" w:hAnsi="Courier New" w:cs="Courier New"/>
                <w:color w:val="3F5FBF"/>
                <w:kern w:val="0"/>
                <w:szCs w:val="21"/>
              </w:rPr>
              <w:t>订单项标识</w:t>
            </w:r>
          </w:p>
          <w:p w:rsidR="008D2A88" w:rsidRPr="00C91F47" w:rsidRDefault="008D2A88" w:rsidP="00C91F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C91F4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@throws OrderException</w:t>
            </w:r>
          </w:p>
          <w:p w:rsidR="008D2A88" w:rsidRPr="00C91F47" w:rsidRDefault="008D2A88" w:rsidP="00C91F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C91F4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:rsidR="008D2A88" w:rsidRPr="00C91F47" w:rsidRDefault="008D2A88" w:rsidP="00C91F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C91F47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void process(Order order, String itemId) throws OrderException;</w:t>
            </w:r>
          </w:p>
          <w:p w:rsidR="008D2A88" w:rsidRPr="00C91F47" w:rsidRDefault="008D2A88" w:rsidP="00C91F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C91F47">
              <w:rPr>
                <w:rFonts w:ascii="Courier New" w:hAnsi="Courier New" w:cs="Courier New"/>
                <w:color w:val="3F5FBF"/>
                <w:kern w:val="0"/>
                <w:szCs w:val="21"/>
              </w:rPr>
              <w:lastRenderedPageBreak/>
              <w:tab/>
            </w:r>
          </w:p>
          <w:p w:rsidR="008D2A88" w:rsidRPr="00C91F47" w:rsidRDefault="008D2A88" w:rsidP="00C91F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C91F47">
              <w:rPr>
                <w:rFonts w:ascii="Courier New" w:hAnsi="Courier New" w:cs="Courier New"/>
                <w:color w:val="3F5FBF"/>
                <w:kern w:val="0"/>
                <w:szCs w:val="21"/>
              </w:rPr>
              <w:t>}</w:t>
            </w:r>
          </w:p>
        </w:tc>
      </w:tr>
    </w:tbl>
    <w:p w:rsidR="008D2A88" w:rsidRPr="004C6FBE" w:rsidRDefault="008D2A88" w:rsidP="004C6FBE">
      <w:pPr>
        <w:pStyle w:val="a2"/>
        <w:ind w:firstLine="480"/>
        <w:rPr>
          <w:rFonts w:ascii="Courier New" w:hAnsi="Courier New" w:cs="Courier New"/>
          <w:color w:val="3333FF"/>
          <w:sz w:val="24"/>
        </w:rPr>
      </w:pPr>
    </w:p>
    <w:p w:rsidR="00190726" w:rsidRDefault="000A60D7" w:rsidP="0003464F">
      <w:pPr>
        <w:pStyle w:val="20"/>
      </w:pPr>
      <w:bookmarkStart w:id="65" w:name="_Toc423800025"/>
      <w:r>
        <w:t>Redis</w:t>
      </w:r>
      <w:r>
        <w:t>服务订单处理器示例</w:t>
      </w:r>
      <w:bookmarkEnd w:id="65"/>
    </w:p>
    <w:p w:rsidR="00190726" w:rsidRDefault="00397EA7" w:rsidP="00D86599">
      <w:pPr>
        <w:pStyle w:val="a2"/>
      </w:pPr>
      <w:r>
        <w:rPr>
          <w:rFonts w:hint="eastAsia"/>
        </w:rPr>
        <w:t>举例：处理创建Redis服务订单</w:t>
      </w:r>
      <w:r w:rsidR="00C52571">
        <w:rPr>
          <w:rFonts w:hint="eastAsia"/>
        </w:rPr>
        <w:t>实现，参考下面代码：</w:t>
      </w:r>
    </w:p>
    <w:p w:rsidR="00823202" w:rsidRDefault="00823202" w:rsidP="00D86599">
      <w:pPr>
        <w:pStyle w:val="a2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588"/>
      </w:tblGrid>
      <w:tr w:rsidR="00445ECE" w:rsidTr="00445ECE">
        <w:tc>
          <w:tcPr>
            <w:tcW w:w="8588" w:type="dxa"/>
          </w:tcPr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Copyright © 2009 - 2015 Primeton. All Rights Reserved.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*/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>package com.primeton.paas.manage.api.impl.order;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>import java.util.Date;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>import java.util.List;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>import org.gocom.cloud.common.logger.api.ILogger;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>import com.primeton.paas.manage.api.cluster.RedisCluster;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>import com.primeton.paas.manage.api.exception.ClusterException;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>import com.primeton.paas.manage.api.exception.OrderException;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>import com.primeton.paas.manage.api.exception.ServiceException;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>import com.primeton.paas.manage.api.factory.ClusterManagerFactory;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>import com.primeton.paas.manage.api.factory.ManageLoggerFactory;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>import com.primeton.paas.manage.api.factory.ServiceManagerFactory;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>import com.primeton.paas.manage.api.impl.manager.AbstractOrderProcessor;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>import com.primeton.paas.manage.api.impl.util.ServiceRemoveUtil;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>import com.primeton.paas.manage.api.impl.util.SystemVariables;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>import com.primeton.paas.manage.api.manager.IClusterManager;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>import com.primeton.paas.manage.api.manager.IRedisServiceManager;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>import com.primeton.paas.manage.api.model.ICluster;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>import com.primeton.paas.manage.api.model.IService;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>import com.primeton.paas.manage.api.model.Order;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>import com.primeton.paas.manage.api.model.OrderItem;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lastRenderedPageBreak/>
              <w:t>import com.primeton.paas.manage.api.model.OrderItemAttr;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>import com.primeton.paas.manage.api.service.RedisService;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>import com.primeton.paas.manage.api.util.StringUtil;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 w:hint="eastAsia"/>
                <w:color w:val="3F5FBF"/>
                <w:kern w:val="0"/>
                <w:szCs w:val="21"/>
              </w:rPr>
              <w:t xml:space="preserve"> * </w:t>
            </w:r>
            <w:r w:rsidRPr="009301A0">
              <w:rPr>
                <w:rFonts w:ascii="Courier New" w:hAnsi="Courier New" w:cs="Courier New" w:hint="eastAsia"/>
                <w:color w:val="3F5FBF"/>
                <w:kern w:val="0"/>
                <w:szCs w:val="21"/>
              </w:rPr>
              <w:t>订单处理器</w:t>
            </w:r>
            <w:r w:rsidRPr="009301A0">
              <w:rPr>
                <w:rFonts w:ascii="Courier New" w:hAnsi="Courier New" w:cs="Courier New" w:hint="eastAsia"/>
                <w:color w:val="3F5FBF"/>
                <w:kern w:val="0"/>
                <w:szCs w:val="21"/>
              </w:rPr>
              <w:t xml:space="preserve"> : </w:t>
            </w:r>
            <w:r w:rsidRPr="009301A0">
              <w:rPr>
                <w:rFonts w:ascii="Courier New" w:hAnsi="Courier New" w:cs="Courier New" w:hint="eastAsia"/>
                <w:color w:val="3F5FBF"/>
                <w:kern w:val="0"/>
                <w:szCs w:val="21"/>
              </w:rPr>
              <w:t>创建简单的</w:t>
            </w:r>
            <w:r w:rsidRPr="009301A0">
              <w:rPr>
                <w:rFonts w:ascii="Courier New" w:hAnsi="Courier New" w:cs="Courier New" w:hint="eastAsia"/>
                <w:color w:val="3F5FBF"/>
                <w:kern w:val="0"/>
                <w:szCs w:val="21"/>
              </w:rPr>
              <w:t>Redis</w:t>
            </w:r>
            <w:r w:rsidRPr="009301A0">
              <w:rPr>
                <w:rFonts w:ascii="Courier New" w:hAnsi="Courier New" w:cs="Courier New" w:hint="eastAsia"/>
                <w:color w:val="3F5FBF"/>
                <w:kern w:val="0"/>
                <w:szCs w:val="21"/>
              </w:rPr>
              <w:t>服务集群及其服务实例</w:t>
            </w:r>
            <w:r w:rsidRPr="009301A0">
              <w:rPr>
                <w:rFonts w:ascii="Courier New" w:hAnsi="Courier New" w:cs="Courier New" w:hint="eastAsia"/>
                <w:color w:val="3F5FBF"/>
                <w:kern w:val="0"/>
                <w:szCs w:val="21"/>
              </w:rPr>
              <w:t>. &lt;br&gt;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@author ZhongWen.Li (mailto:lizw@primeton.com)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*/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>public class SingleCreateRedisOrderProcessor extends AbstractOrderProcessor {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private static ILogger logger = ManageLoggerFactory.getLogger(SingleCreateRedisOrderProcessor.class);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/**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Type of Order. &lt;br&gt;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public static final String TYPE = "SingleCreateRedis";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private static IClusterManager clusterManager = ClusterManagerFactory.getManager(RedisService.TYPE);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private static IRedisServiceManager serviceManager = ServiceManagerFactory.getManager(RedisService.TYPE);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/* (non-Javadoc)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@see com.primeton.paas.manage.api.manager.IOrderProcessor#getType()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public String getType() {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return TYPE;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}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/* (non-Javadoc)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lastRenderedPageBreak/>
              <w:tab/>
              <w:t xml:space="preserve"> * @see com.primeton.paas.manage.api.manager.IOrderProcessor#process(com.primeton.paas.manage.api.model.Order)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public void process(Order order) throws OrderException {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if (null == order) {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return;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}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OrderItem item = getItemByType(order, RedisService.TYPE);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if (null == item) {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List&lt;OrderItem&gt; items = order.getItemList();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if (null == items || items.isEmpty()) {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order = getOrderManager().getOrder(order.getOrderId());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items = order.getItemList();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}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="00DC7E9A" w:rsidRPr="00DC7E9A">
              <w:rPr>
                <w:rFonts w:ascii="Courier New" w:hAnsi="Courier New" w:cs="Courier New"/>
                <w:color w:val="3F5FBF"/>
                <w:kern w:val="0"/>
                <w:szCs w:val="21"/>
              </w:rPr>
              <w:t>item = (null == items || items.isEmpty()) ? null : items.get(0);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}</w:t>
            </w:r>
          </w:p>
          <w:p w:rsidR="00DC7E9A" w:rsidRPr="00DC7E9A" w:rsidRDefault="009301A0" w:rsidP="00DC7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="00DC7E9A" w:rsidRPr="00DC7E9A">
              <w:rPr>
                <w:rFonts w:ascii="Courier New" w:hAnsi="Courier New" w:cs="Courier New"/>
                <w:color w:val="3F5FBF"/>
                <w:kern w:val="0"/>
                <w:szCs w:val="21"/>
              </w:rPr>
              <w:t>if (null == item) {</w:t>
            </w:r>
          </w:p>
          <w:p w:rsidR="00DC7E9A" w:rsidRPr="00DC7E9A" w:rsidRDefault="00DC7E9A" w:rsidP="00DC7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DC7E9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C7E9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C7E9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logger.warn("Order [" + order.getOrderType() + ", " + order.getOrderId() + "] none redis item.");</w:t>
            </w:r>
          </w:p>
          <w:p w:rsidR="00DC7E9A" w:rsidRPr="00DC7E9A" w:rsidRDefault="00DC7E9A" w:rsidP="00DC7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DC7E9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C7E9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C7E9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performOk(order);</w:t>
            </w:r>
          </w:p>
          <w:p w:rsidR="00DC7E9A" w:rsidRPr="00DC7E9A" w:rsidRDefault="00DC7E9A" w:rsidP="00DC7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DC7E9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C7E9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C7E9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return;</w:t>
            </w:r>
          </w:p>
          <w:p w:rsidR="00DC7E9A" w:rsidRDefault="00DC7E9A" w:rsidP="00DC7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DC7E9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C7E9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}</w:t>
            </w:r>
            <w:r w:rsidR="009301A0"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="009301A0"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</w:p>
          <w:p w:rsidR="009301A0" w:rsidRPr="009301A0" w:rsidRDefault="009301A0" w:rsidP="00EE6863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>item.setItemStatus(OrderItem.ITEM_STATUS_PROCESSING);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item.setHandleTime(new Date());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getOrderManager().updateItem(item);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String displayName = getItemValue(item, OrderItemAttr.ATTR_DISPLAY_NAME, "redis service"); //$NON-NLS-1$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String packageId = getItemValue(item, OrderItemAttr.ATTR_HOSTPKG_ID); //$NON-NLS-1$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int clusterSize = getItemValue(item, OrderItemAttr.ATTR_CLUSTER_SIZE, 1); //$NON-NLS-1$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clusterSize = clusterSize &lt; 1 ? 1 : clusterSize;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lastRenderedPageBreak/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String isStandalone = getItemValue(item, OrderItemAttr.ATTR_IS_STANDALONE, "N"); //$NON-NLS-1$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if (StringUtil.isEmpty(packageId)) {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throw new OrderException("Create redis error, packageId is empty. Please check you order information.");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}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RedisCluster cluster = new RedisCluster();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cluster.setOwner(order.getOwner());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cluster.setName(displayName);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cluster.setMinSize(clusterSize);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cluster.setMaxSize(clusterSize);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cluster.setScope(ICluster.SCOPE_INNER);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ICluster redisCluster = null;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logger.info("Begin create redis cluster [" + displayName + "].");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try {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redisCluster = getClusterManager().create(cluster);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} catch (ClusterException e) {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logger.error("Create redis cluster [" + displayName + "] error", e);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throw new OrderException(e);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}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String redisClusterId = redisCluster.getId();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logger.info("End create redis cluster [" + redisClusterId + "].");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RedisService service = new RedisService();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service.setCreatedDate(new Date());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service.setCreatedBy(order.getHandler());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service.setOwner(order.getOwner());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service.setName(displayName);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service.setPackageId(packageId);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lastRenderedPageBreak/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service.setScope(IService.SCOPE_INNER);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service.setStandalone("Y".equalsIgnoreCase(isStandalone)); //$NON-NLS-1$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service.setState(IService.STATE_NOT_RUNNING);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List&lt;RedisService&gt; services = null;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try {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services = getServiceManager().add(service, redisClusterId, clusterSize);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} catch (ServiceException e) {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if (SystemVariables.isCleanAfterHandleError()) {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logger.info("Begin clean redis cluster [" + redisClusterId + "].");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ServiceRemoveUtil.removeRedisCluster(redisClusterId);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}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throw new OrderException("Create redis service for cluster [" + redisClusterId +"] error.", e);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}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if (null == services || services.isEmpty()) {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if (SystemVariables.isCleanAfterHandleError()) {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logger.info("Begin remove redis cluster [" + redisClusterId + "].");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ServiceRemoveUtil.removeRedisCluster(redisClusterId);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}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throw new OrderException("Create redis service error [" + redisClusterId + "].");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}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logger.info("Begin start redis cluster [" + redisClusterId + "].");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try {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getClusterManager().start(redisClusterId);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} catch (ServiceException e) {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logger.error(e);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}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lastRenderedPageBreak/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 w:hint="eastAsia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 w:hint="eastAsia"/>
                <w:color w:val="3F5FBF"/>
                <w:kern w:val="0"/>
                <w:szCs w:val="21"/>
              </w:rPr>
              <w:tab/>
              <w:t xml:space="preserve">// </w:t>
            </w:r>
            <w:r w:rsidRPr="009301A0">
              <w:rPr>
                <w:rFonts w:ascii="Courier New" w:hAnsi="Courier New" w:cs="Courier New" w:hint="eastAsia"/>
                <w:color w:val="3F5FBF"/>
                <w:kern w:val="0"/>
                <w:szCs w:val="21"/>
              </w:rPr>
              <w:t>更新订单项状态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item.setItemStatus(OrderItem.ITEM_STATUS_SUCCEED);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item.setFinishTime(new Date());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getOrderManager().updateItem(item);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 w:hint="eastAsia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 w:hint="eastAsia"/>
                <w:color w:val="3F5FBF"/>
                <w:kern w:val="0"/>
                <w:szCs w:val="21"/>
              </w:rPr>
              <w:tab/>
              <w:t xml:space="preserve">// </w:t>
            </w:r>
            <w:r w:rsidRPr="009301A0">
              <w:rPr>
                <w:rFonts w:ascii="Courier New" w:hAnsi="Courier New" w:cs="Courier New" w:hint="eastAsia"/>
                <w:color w:val="3F5FBF"/>
                <w:kern w:val="0"/>
                <w:szCs w:val="21"/>
              </w:rPr>
              <w:t>触发检查订单状态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performOk(order);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}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/* (non-Javadoc)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@see com.primeton.paas.manage.api.manager.IOrderProcessor#process(com.primeton.paas.manage.api.model.Order, java.lang.String)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public void process(Order order, String itemId) throws OrderException {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if (null == order || StringUtil.isEmpty(itemId)) {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return;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}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// only one item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process(order);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}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/**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@return IClusterManager of Redis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protected static IClusterManager getClusterManager() {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return clusterManager = (null == clusterManager) 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? ClusterManagerFactory.getManager(RedisService.TYPE) 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: clusterManager;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}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/**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lastRenderedPageBreak/>
              <w:tab/>
              <w:t xml:space="preserve"> * @return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protected static IRedisServiceManager getServiceManager() {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return serviceManager = (null == serviceManager) 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? (IRedisServiceManager)ServiceManagerFactory.getManager(RedisService.TYPE) 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: serviceManager;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}</w:t>
            </w:r>
          </w:p>
          <w:p w:rsidR="009301A0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</w:p>
          <w:p w:rsidR="00445ECE" w:rsidRPr="009301A0" w:rsidRDefault="009301A0" w:rsidP="00930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9301A0">
              <w:rPr>
                <w:rFonts w:ascii="Courier New" w:hAnsi="Courier New" w:cs="Courier New"/>
                <w:color w:val="3F5FBF"/>
                <w:kern w:val="0"/>
                <w:szCs w:val="21"/>
              </w:rPr>
              <w:t>}</w:t>
            </w:r>
          </w:p>
        </w:tc>
      </w:tr>
    </w:tbl>
    <w:p w:rsidR="00C52571" w:rsidRDefault="00515B56" w:rsidP="00D86599">
      <w:pPr>
        <w:pStyle w:val="a2"/>
      </w:pPr>
      <w:r w:rsidRPr="00515B56">
        <w:rPr>
          <w:rFonts w:hint="eastAsia"/>
        </w:rPr>
        <w:lastRenderedPageBreak/>
        <w:t>说明：集群模型定义与服务模型定义类似，参考上述代码。在META-INF/services 下配置ServiceLoader,新建或编辑</w:t>
      </w:r>
      <w:r w:rsidR="00825EFC" w:rsidRPr="00825EFC">
        <w:t>com.primeton.paas.manage.api.manager</w:t>
      </w:r>
      <w:r>
        <w:rPr>
          <w:rFonts w:hint="eastAsia"/>
        </w:rPr>
        <w:t>.</w:t>
      </w:r>
      <w:r w:rsidR="00825EFC" w:rsidRPr="00825EFC">
        <w:t>IOrderProcessor</w:t>
      </w:r>
      <w:r w:rsidRPr="00515B56">
        <w:rPr>
          <w:rFonts w:hint="eastAsia"/>
        </w:rPr>
        <w:t>文件，添加扩展的</w:t>
      </w:r>
      <w:r>
        <w:rPr>
          <w:rFonts w:hint="eastAsia"/>
        </w:rPr>
        <w:t>订单处理器</w:t>
      </w:r>
      <w:r w:rsidRPr="00515B56">
        <w:rPr>
          <w:rFonts w:hint="eastAsia"/>
        </w:rPr>
        <w:t>实现类。</w:t>
      </w:r>
    </w:p>
    <w:p w:rsidR="004F68CC" w:rsidRDefault="00663537" w:rsidP="00663537">
      <w:pPr>
        <w:pStyle w:val="1"/>
      </w:pPr>
      <w:bookmarkStart w:id="66" w:name="_Toc423800026"/>
      <w:r>
        <w:rPr>
          <w:rFonts w:hint="eastAsia"/>
        </w:rPr>
        <w:t>门户页面开发</w:t>
      </w:r>
      <w:bookmarkEnd w:id="66"/>
    </w:p>
    <w:p w:rsidR="00B41C80" w:rsidRPr="00B41C80" w:rsidRDefault="00B41C80" w:rsidP="00631776">
      <w:pPr>
        <w:pStyle w:val="a2"/>
      </w:pPr>
      <w:r>
        <w:rPr>
          <w:rFonts w:hint="eastAsia"/>
        </w:rPr>
        <w:t>默认采用Jsery</w:t>
      </w:r>
      <w:r>
        <w:t xml:space="preserve"> （REST风格）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 xml:space="preserve">JSP </w:t>
      </w:r>
      <w:r>
        <w:t xml:space="preserve">+ NUI </w:t>
      </w:r>
      <w:r w:rsidR="007B1036">
        <w:t>来开发</w:t>
      </w:r>
      <w:r w:rsidR="006A656C">
        <w:t>页面</w:t>
      </w:r>
      <w:r>
        <w:t>，也可以使用其他技术，不做严格限制。</w:t>
      </w:r>
    </w:p>
    <w:p w:rsidR="004F68CC" w:rsidRDefault="003C3500" w:rsidP="00A72312">
      <w:pPr>
        <w:pStyle w:val="20"/>
      </w:pPr>
      <w:bookmarkStart w:id="67" w:name="_Toc423800027"/>
      <w:r>
        <w:t>CONSOLE-APP</w:t>
      </w:r>
      <w:bookmarkEnd w:id="67"/>
    </w:p>
    <w:p w:rsidR="002123C6" w:rsidRDefault="00D65966" w:rsidP="00CE24C0">
      <w:pPr>
        <w:pStyle w:val="3"/>
      </w:pPr>
      <w:bookmarkStart w:id="68" w:name="_Toc423800028"/>
      <w:r>
        <w:t>菜单定义</w:t>
      </w:r>
      <w:bookmarkEnd w:id="68"/>
    </w:p>
    <w:p w:rsidR="00D75ADD" w:rsidRDefault="00EC10D8" w:rsidP="00D86599">
      <w:pPr>
        <w:pStyle w:val="a2"/>
      </w:pPr>
      <w:r>
        <w:t>菜单配置文件</w:t>
      </w:r>
      <w:r>
        <w:rPr>
          <w:rFonts w:hint="eastAsia"/>
        </w:rPr>
        <w:t>${</w:t>
      </w:r>
      <w:r>
        <w:t>Web</w:t>
      </w:r>
      <w:r w:rsidR="00B74C45">
        <w:t>Content</w:t>
      </w:r>
      <w:r>
        <w:t>Root</w:t>
      </w:r>
      <w:r>
        <w:rPr>
          <w:rFonts w:hint="eastAsia"/>
        </w:rPr>
        <w:t>}</w:t>
      </w:r>
      <w:r>
        <w:t>/common/data/app-menu.txt</w:t>
      </w:r>
      <w:r w:rsidR="002005F8">
        <w:t>，采用JSON格式配置，内容如下：</w:t>
      </w:r>
    </w:p>
    <w:p w:rsidR="0067345B" w:rsidRDefault="0067345B" w:rsidP="00D86599">
      <w:pPr>
        <w:pStyle w:val="a2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588"/>
      </w:tblGrid>
      <w:tr w:rsidR="002005F8" w:rsidTr="002005F8">
        <w:tc>
          <w:tcPr>
            <w:tcW w:w="8588" w:type="dxa"/>
          </w:tcPr>
          <w:p w:rsidR="002005F8" w:rsidRPr="002005F8" w:rsidRDefault="002005F8" w:rsidP="002005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>[</w:t>
            </w:r>
          </w:p>
          <w:p w:rsidR="002005F8" w:rsidRPr="002005F8" w:rsidRDefault="002005F8" w:rsidP="002005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{ id: "app", text: "</w:t>
            </w: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>自助服务平台</w:t>
            </w: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>"},</w:t>
            </w:r>
          </w:p>
          <w:p w:rsidR="002005F8" w:rsidRPr="002005F8" w:rsidRDefault="002005F8" w:rsidP="002005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{ id: "appOpen", text: "</w:t>
            </w: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>应用开通</w:t>
            </w: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>",pid: "app"},</w:t>
            </w:r>
          </w:p>
          <w:p w:rsidR="002005F8" w:rsidRPr="002005F8" w:rsidRDefault="002005F8" w:rsidP="002005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{ id: "myOrderMgr", pid: "appOpen", text: "</w:t>
            </w: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>我的订单</w:t>
            </w: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>", iconCls: "app_myOrder", url: "../app/open/order/myOrderMgr.jsp" },</w:t>
            </w:r>
          </w:p>
          <w:p w:rsidR="002005F8" w:rsidRPr="002005F8" w:rsidRDefault="002005F8" w:rsidP="002005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{ id: "myApplications", pid: "appOpen", text: "</w:t>
            </w: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>我的应用</w:t>
            </w: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>", iconCls: "app_myApp", url: "../app/open/application/myAppMgr.jsp" },</w:t>
            </w:r>
          </w:p>
          <w:p w:rsidR="002005F8" w:rsidRPr="002005F8" w:rsidRDefault="002005F8" w:rsidP="002005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{ id: "myServices", pid: "appOpen", text: "</w:t>
            </w: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>我的服务</w:t>
            </w: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>", iconCls: "app_myServices", url: "../app/open/service/myServicesMgr.jsp" },</w:t>
            </w:r>
          </w:p>
          <w:p w:rsidR="002005F8" w:rsidRPr="002005F8" w:rsidRDefault="002005F8" w:rsidP="002005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lastRenderedPageBreak/>
              <w:tab/>
            </w: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</w:p>
          <w:p w:rsidR="002005F8" w:rsidRPr="002005F8" w:rsidRDefault="002005F8" w:rsidP="002005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{ id: "appManage", text: "</w:t>
            </w: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>应用管理</w:t>
            </w: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>",pid: "app"},</w:t>
            </w:r>
          </w:p>
          <w:p w:rsidR="002005F8" w:rsidRPr="002005F8" w:rsidRDefault="002005F8" w:rsidP="002005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{ id: "listApplications_deploy", pid: "appManage", text: "</w:t>
            </w: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>应用部署</w:t>
            </w: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>", iconCls: "app_deployApp", url: "../app/mgr/deploy/listApplications.jsp" },</w:t>
            </w:r>
          </w:p>
          <w:p w:rsidR="002005F8" w:rsidRPr="002005F8" w:rsidRDefault="002005F8" w:rsidP="002005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{ id: "listApplications_control", pid: "appManage", text: "</w:t>
            </w: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>应用控制</w:t>
            </w: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>", iconCls: "app_controlApp", url: "../app/mgr/control/listApplications.jsp" }</w:t>
            </w: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,</w:t>
            </w:r>
          </w:p>
          <w:p w:rsidR="002005F8" w:rsidRPr="002005F8" w:rsidRDefault="002005F8" w:rsidP="002005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{ id: "appSetting", pid: "appManage", text: "</w:t>
            </w: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>应用设置</w:t>
            </w: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>", iconCls: "app_settingApp", url: "../app/mgr/setting/appSetting.jsp" }</w:t>
            </w: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,</w:t>
            </w:r>
          </w:p>
          <w:p w:rsidR="002005F8" w:rsidRPr="002005F8" w:rsidRDefault="002005F8" w:rsidP="002005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{ id: "appCert", pid: "appManage", text: "</w:t>
            </w: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>应用证书</w:t>
            </w: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>", iconCls: "app_certApp", url: "../app/mgr/cert/appCert.jsp" }</w:t>
            </w: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,</w:t>
            </w:r>
          </w:p>
          <w:p w:rsidR="002005F8" w:rsidRPr="002005F8" w:rsidRDefault="002005F8" w:rsidP="002005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</w:p>
          <w:p w:rsidR="002005F8" w:rsidRPr="002005F8" w:rsidRDefault="002005F8" w:rsidP="002005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</w:p>
          <w:p w:rsidR="002005F8" w:rsidRPr="002005F8" w:rsidRDefault="002005F8" w:rsidP="002005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{ id: "monitor", text: "</w:t>
            </w: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>应用监控</w:t>
            </w: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>",pid: "app"},</w:t>
            </w:r>
          </w:p>
          <w:p w:rsidR="002005F8" w:rsidRPr="002005F8" w:rsidRDefault="002005F8" w:rsidP="002005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{ id: "appMonitor", pid: "monitor", text: "</w:t>
            </w: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>监控状态</w:t>
            </w: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>", iconCls: "app_appMonitor", url: "../app/monitor/app/showAppMonitor.jsp" },</w:t>
            </w:r>
          </w:p>
          <w:p w:rsidR="002005F8" w:rsidRPr="002005F8" w:rsidRDefault="002005F8" w:rsidP="002005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{ id: "appLog", pid: "monitor", text: "</w:t>
            </w: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>日志查看</w:t>
            </w: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>", iconCls: "app_appLog", url: "../app/monitor/logs/appLog.jsp" },</w:t>
            </w:r>
          </w:p>
          <w:p w:rsidR="002005F8" w:rsidRPr="002005F8" w:rsidRDefault="002005F8" w:rsidP="002005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{ id: "appStretchStrategy", pid: "monitor", text: "</w:t>
            </w: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>伸缩策略</w:t>
            </w: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>", iconCls: "app_appStrategyConfig", url: "../app/monitor/stretch/appStrategyConfig.jsp" },</w:t>
            </w:r>
          </w:p>
          <w:p w:rsidR="002005F8" w:rsidRPr="002005F8" w:rsidRDefault="002005F8" w:rsidP="002005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{ id: "serviceAlarmStrategy", pid: "monitor", text: "</w:t>
            </w: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>服务监控告警</w:t>
            </w: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>", iconCls: "platform_appServiceMonitor", url: "../app/monitor/appservice/appServiceMonitorAndAlarm.jsp" },</w:t>
            </w:r>
          </w:p>
          <w:p w:rsidR="002005F8" w:rsidRPr="002005F8" w:rsidRDefault="002005F8" w:rsidP="002005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</w:p>
          <w:p w:rsidR="002005F8" w:rsidRPr="002005F8" w:rsidRDefault="002005F8" w:rsidP="002005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{ id: "mysql", text: "</w:t>
            </w: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>数据库管理</w:t>
            </w: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>",pid: "app"},</w:t>
            </w:r>
          </w:p>
          <w:p w:rsidR="002005F8" w:rsidRPr="002005F8" w:rsidRDefault="002005F8" w:rsidP="002005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{ id: "mySqlAdmin", pid: "mysql", text: "</w:t>
            </w: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>数据维护</w:t>
            </w: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>", iconCls: "app_mySqlAdmin", url: "../app/data/db/mySqlAdmin.jsp" },</w:t>
            </w:r>
          </w:p>
          <w:p w:rsidR="002005F8" w:rsidRPr="002005F8" w:rsidRDefault="002005F8" w:rsidP="002005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</w:p>
          <w:p w:rsidR="002005F8" w:rsidRPr="002005F8" w:rsidRDefault="002005F8" w:rsidP="002005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</w:p>
          <w:p w:rsidR="002005F8" w:rsidRPr="002005F8" w:rsidRDefault="002005F8" w:rsidP="002005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{ id: "person", text: "</w:t>
            </w: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>个人信息</w:t>
            </w: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>",pid: "app"},</w:t>
            </w:r>
          </w:p>
          <w:p w:rsidR="002005F8" w:rsidRPr="002005F8" w:rsidRDefault="002005F8" w:rsidP="002005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{ id: "updatePwd", pid: "person", text: "</w:t>
            </w: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>修改密码</w:t>
            </w: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>", iconCls: "app_updatePwd", url: "../app/account/update/updatePwd.jsp" },</w:t>
            </w:r>
          </w:p>
          <w:p w:rsidR="002005F8" w:rsidRPr="002005F8" w:rsidRDefault="002005F8" w:rsidP="002005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{ id: "myAccount", pid: "person", text: "</w:t>
            </w: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>资料维护</w:t>
            </w: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>", iconCls: "app_myAccount", url: "../app/account/info/myAccount.jsp" }</w:t>
            </w:r>
          </w:p>
          <w:p w:rsidR="002005F8" w:rsidRPr="002005F8" w:rsidRDefault="002005F8" w:rsidP="002005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lastRenderedPageBreak/>
              <w:tab/>
            </w:r>
          </w:p>
          <w:p w:rsidR="002005F8" w:rsidRPr="002005F8" w:rsidRDefault="002005F8" w:rsidP="002005F8">
            <w:pPr>
              <w:pStyle w:val="a2"/>
              <w:ind w:firstLineChars="0" w:firstLine="0"/>
              <w:rPr>
                <w:rFonts w:ascii="Courier New" w:hAnsi="Courier New" w:cs="Courier New"/>
                <w:color w:val="3F5FBF"/>
                <w:kern w:val="0"/>
                <w:szCs w:val="21"/>
              </w:rPr>
            </w:pPr>
            <w:r w:rsidRPr="002005F8">
              <w:rPr>
                <w:rFonts w:ascii="Courier New" w:hAnsi="Courier New" w:cs="Courier New"/>
                <w:color w:val="3F5FBF"/>
                <w:kern w:val="0"/>
                <w:szCs w:val="21"/>
              </w:rPr>
              <w:t>]</w:t>
            </w:r>
          </w:p>
        </w:tc>
      </w:tr>
    </w:tbl>
    <w:p w:rsidR="00F66CED" w:rsidRDefault="00FF3560" w:rsidP="00D86599">
      <w:pPr>
        <w:pStyle w:val="a2"/>
      </w:pPr>
      <w:r>
        <w:rPr>
          <w:rFonts w:hint="eastAsia"/>
        </w:rPr>
        <w:lastRenderedPageBreak/>
        <w:t>可以在这个配置文件中添加其他扩展的菜单。</w:t>
      </w:r>
      <w:r w:rsidR="00AD387E">
        <w:rPr>
          <w:rFonts w:hint="eastAsia"/>
        </w:rPr>
        <w:t>菜单的样式iconCls（图片）可以修改</w:t>
      </w:r>
      <w:r w:rsidR="007D6D98">
        <w:t>${WebContentRoot}/css</w:t>
      </w:r>
      <w:r w:rsidR="007D6D98" w:rsidRPr="007D6D98">
        <w:t>/</w:t>
      </w:r>
      <w:r w:rsidR="007D6D98">
        <w:t>icon.css；格式如下：</w:t>
      </w:r>
    </w:p>
    <w:p w:rsidR="000F684B" w:rsidRDefault="000F684B" w:rsidP="00D86599">
      <w:pPr>
        <w:pStyle w:val="a2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588"/>
      </w:tblGrid>
      <w:tr w:rsidR="000F684B" w:rsidRPr="000F684B" w:rsidTr="000F684B">
        <w:tc>
          <w:tcPr>
            <w:tcW w:w="8588" w:type="dxa"/>
          </w:tcPr>
          <w:p w:rsidR="000F684B" w:rsidRPr="000F684B" w:rsidRDefault="000F684B" w:rsidP="000F6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684B">
              <w:rPr>
                <w:rFonts w:ascii="Courier New" w:hAnsi="Courier New" w:cs="Courier New"/>
                <w:i/>
                <w:iCs/>
                <w:color w:val="3F7F7F"/>
                <w:kern w:val="0"/>
                <w:szCs w:val="21"/>
              </w:rPr>
              <w:t>.default</w:t>
            </w:r>
          </w:p>
          <w:p w:rsidR="000F684B" w:rsidRPr="000F684B" w:rsidRDefault="000F684B" w:rsidP="000F6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684B"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  <w:p w:rsidR="000F684B" w:rsidRPr="000F684B" w:rsidRDefault="000F684B" w:rsidP="000F6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684B">
              <w:rPr>
                <w:rFonts w:ascii="Courier New" w:hAnsi="Courier New" w:cs="Courier New"/>
                <w:kern w:val="0"/>
                <w:szCs w:val="21"/>
              </w:rPr>
              <w:t xml:space="preserve">    </w:t>
            </w:r>
            <w:r w:rsidRPr="000F684B">
              <w:rPr>
                <w:rFonts w:ascii="Courier New" w:hAnsi="Courier New" w:cs="Courier New"/>
                <w:color w:val="7F007F"/>
                <w:kern w:val="0"/>
                <w:szCs w:val="21"/>
              </w:rPr>
              <w:t>background</w:t>
            </w:r>
            <w:r w:rsidRPr="000F684B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0F684B">
              <w:rPr>
                <w:rFonts w:ascii="Courier New" w:hAnsi="Courier New" w:cs="Courier New"/>
                <w:i/>
                <w:iCs/>
                <w:color w:val="2A00E1"/>
                <w:kern w:val="0"/>
                <w:szCs w:val="21"/>
              </w:rPr>
              <w:t>url(../images/icons/default.png)</w:t>
            </w:r>
            <w:r w:rsidRPr="000F684B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684B">
              <w:rPr>
                <w:rFonts w:ascii="Courier New" w:hAnsi="Courier New" w:cs="Courier New"/>
                <w:i/>
                <w:iCs/>
                <w:color w:val="2A00E1"/>
                <w:kern w:val="0"/>
                <w:szCs w:val="21"/>
              </w:rPr>
              <w:t>no-repeat</w:t>
            </w:r>
            <w:r w:rsidRPr="000F684B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  <w:r w:rsidRPr="000F684B">
              <w:rPr>
                <w:rFonts w:ascii="Courier New" w:hAnsi="Courier New" w:cs="Courier New"/>
                <w:color w:val="7F007F"/>
                <w:kern w:val="0"/>
                <w:szCs w:val="21"/>
              </w:rPr>
              <w:t>width</w:t>
            </w:r>
            <w:r w:rsidRPr="000F684B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0F684B">
              <w:rPr>
                <w:rFonts w:ascii="Courier New" w:hAnsi="Courier New" w:cs="Courier New"/>
                <w:i/>
                <w:iCs/>
                <w:color w:val="2A00E1"/>
                <w:kern w:val="0"/>
                <w:szCs w:val="21"/>
              </w:rPr>
              <w:t>16px</w:t>
            </w:r>
            <w:r w:rsidRPr="000F684B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  <w:r w:rsidRPr="000F684B">
              <w:rPr>
                <w:rFonts w:ascii="Courier New" w:hAnsi="Courier New" w:cs="Courier New"/>
                <w:color w:val="7F007F"/>
                <w:kern w:val="0"/>
                <w:szCs w:val="21"/>
              </w:rPr>
              <w:t>height</w:t>
            </w:r>
            <w:r w:rsidRPr="000F684B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0F684B">
              <w:rPr>
                <w:rFonts w:ascii="Courier New" w:hAnsi="Courier New" w:cs="Courier New"/>
                <w:i/>
                <w:iCs/>
                <w:color w:val="2A00E1"/>
                <w:kern w:val="0"/>
                <w:szCs w:val="21"/>
              </w:rPr>
              <w:t>16px</w:t>
            </w:r>
            <w:r w:rsidRPr="000F684B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9E3DCD" w:rsidRPr="000F684B" w:rsidRDefault="000F684B" w:rsidP="009E3D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684B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  <w:p w:rsidR="000F684B" w:rsidRPr="000F684B" w:rsidRDefault="000F684B" w:rsidP="000F6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0F684B" w:rsidRPr="000F684B" w:rsidRDefault="000F684B" w:rsidP="000F6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684B">
              <w:rPr>
                <w:rFonts w:ascii="Courier New" w:hAnsi="Courier New" w:cs="Courier New"/>
                <w:i/>
                <w:iCs/>
                <w:color w:val="3F7F7F"/>
                <w:kern w:val="0"/>
                <w:szCs w:val="21"/>
              </w:rPr>
              <w:t>.app_deployApp</w:t>
            </w:r>
          </w:p>
          <w:p w:rsidR="000F684B" w:rsidRPr="000F684B" w:rsidRDefault="000F684B" w:rsidP="000F6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684B"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  <w:p w:rsidR="000F684B" w:rsidRPr="000F684B" w:rsidRDefault="000F684B" w:rsidP="000F68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684B">
              <w:rPr>
                <w:rFonts w:ascii="Courier New" w:hAnsi="Courier New" w:cs="Courier New"/>
                <w:kern w:val="0"/>
                <w:szCs w:val="21"/>
              </w:rPr>
              <w:t xml:space="preserve">    </w:t>
            </w:r>
            <w:r w:rsidRPr="000F684B">
              <w:rPr>
                <w:rFonts w:ascii="Courier New" w:hAnsi="Courier New" w:cs="Courier New"/>
                <w:color w:val="7F007F"/>
                <w:kern w:val="0"/>
                <w:szCs w:val="21"/>
              </w:rPr>
              <w:t>background</w:t>
            </w:r>
            <w:r w:rsidRPr="000F684B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0F684B">
              <w:rPr>
                <w:rFonts w:ascii="Courier New" w:hAnsi="Courier New" w:cs="Courier New"/>
                <w:i/>
                <w:iCs/>
                <w:color w:val="2A00E1"/>
                <w:kern w:val="0"/>
                <w:szCs w:val="21"/>
              </w:rPr>
              <w:t>url(../images/icons/app_deployApp.png)</w:t>
            </w:r>
            <w:r w:rsidRPr="000F684B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684B">
              <w:rPr>
                <w:rFonts w:ascii="Courier New" w:hAnsi="Courier New" w:cs="Courier New"/>
                <w:i/>
                <w:iCs/>
                <w:color w:val="2A00E1"/>
                <w:kern w:val="0"/>
                <w:szCs w:val="21"/>
              </w:rPr>
              <w:t>no-repeat</w:t>
            </w:r>
            <w:r w:rsidRPr="000F684B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  <w:r w:rsidRPr="000F684B">
              <w:rPr>
                <w:rFonts w:ascii="Courier New" w:hAnsi="Courier New" w:cs="Courier New"/>
                <w:color w:val="7F007F"/>
                <w:kern w:val="0"/>
                <w:szCs w:val="21"/>
              </w:rPr>
              <w:t>width</w:t>
            </w:r>
            <w:r w:rsidRPr="000F684B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0F684B">
              <w:rPr>
                <w:rFonts w:ascii="Courier New" w:hAnsi="Courier New" w:cs="Courier New"/>
                <w:i/>
                <w:iCs/>
                <w:color w:val="2A00E1"/>
                <w:kern w:val="0"/>
                <w:szCs w:val="21"/>
              </w:rPr>
              <w:t>16px</w:t>
            </w:r>
            <w:r w:rsidRPr="000F684B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  <w:r w:rsidRPr="000F684B">
              <w:rPr>
                <w:rFonts w:ascii="Courier New" w:hAnsi="Courier New" w:cs="Courier New"/>
                <w:color w:val="7F007F"/>
                <w:kern w:val="0"/>
                <w:szCs w:val="21"/>
              </w:rPr>
              <w:t>height</w:t>
            </w:r>
            <w:r w:rsidRPr="000F684B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0F684B">
              <w:rPr>
                <w:rFonts w:ascii="Courier New" w:hAnsi="Courier New" w:cs="Courier New"/>
                <w:i/>
                <w:iCs/>
                <w:color w:val="2A00E1"/>
                <w:kern w:val="0"/>
                <w:szCs w:val="21"/>
              </w:rPr>
              <w:t>16px</w:t>
            </w:r>
            <w:r w:rsidRPr="000F684B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0F684B" w:rsidRPr="000F684B" w:rsidRDefault="000F684B" w:rsidP="000F684B">
            <w:pPr>
              <w:pStyle w:val="a2"/>
              <w:ind w:firstLineChars="0" w:firstLine="0"/>
              <w:rPr>
                <w:szCs w:val="21"/>
              </w:rPr>
            </w:pPr>
            <w:r w:rsidRPr="000F684B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F66CED" w:rsidRDefault="00F66CED" w:rsidP="00D86599">
      <w:pPr>
        <w:pStyle w:val="a2"/>
      </w:pPr>
    </w:p>
    <w:p w:rsidR="000868CC" w:rsidRDefault="006C55D3" w:rsidP="000868CC">
      <w:pPr>
        <w:pStyle w:val="a2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8A55AB7" wp14:editId="335062D8">
            <wp:extent cx="5459730" cy="4204970"/>
            <wp:effectExtent l="0" t="0" r="762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973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8CC" w:rsidRDefault="000868CC" w:rsidP="00D86599">
      <w:pPr>
        <w:pStyle w:val="a2"/>
      </w:pPr>
    </w:p>
    <w:p w:rsidR="002C37A5" w:rsidRDefault="002C37A5" w:rsidP="002C37A5">
      <w:pPr>
        <w:pStyle w:val="3"/>
      </w:pPr>
      <w:bookmarkStart w:id="69" w:name="_Toc423800029"/>
      <w:r>
        <w:t>页面开发</w:t>
      </w:r>
      <w:bookmarkEnd w:id="69"/>
    </w:p>
    <w:p w:rsidR="002B4A52" w:rsidRPr="002B4A52" w:rsidRDefault="004D0715" w:rsidP="002B4A52">
      <w:pPr>
        <w:pStyle w:val="a2"/>
      </w:pPr>
      <w:r>
        <w:rPr>
          <w:rFonts w:hint="eastAsia"/>
        </w:rPr>
        <w:t>一般展示个人的服务集群信息， 以及集群中的实例信息，提供创建服务向导；参考下面代码。</w:t>
      </w:r>
    </w:p>
    <w:p w:rsidR="004D0715" w:rsidRPr="00187C00" w:rsidRDefault="008F6116" w:rsidP="00D86599">
      <w:pPr>
        <w:pStyle w:val="a2"/>
        <w:ind w:firstLine="422"/>
        <w:rPr>
          <w:b/>
          <w:color w:val="3333FF"/>
        </w:rPr>
      </w:pPr>
      <w:r w:rsidRPr="00187C00">
        <w:rPr>
          <w:b/>
          <w:color w:val="3333FF"/>
        </w:rPr>
        <w:t>展示Redis集群信息</w:t>
      </w:r>
      <w:r w:rsidR="00517BBB" w:rsidRPr="00187C00">
        <w:rPr>
          <w:b/>
          <w:color w:val="3333FF"/>
        </w:rPr>
        <w:t>：</w:t>
      </w:r>
    </w:p>
    <w:p w:rsidR="002B4A52" w:rsidRDefault="00A26AA3" w:rsidP="00A26AA3">
      <w:pPr>
        <w:pStyle w:val="a2"/>
        <w:ind w:firstLineChars="0" w:firstLine="0"/>
      </w:pPr>
      <w:r>
        <w:rPr>
          <w:noProof/>
        </w:rPr>
        <w:lastRenderedPageBreak/>
        <w:drawing>
          <wp:inline distT="0" distB="0" distL="0" distR="0" wp14:anchorId="089520E9" wp14:editId="1355FCE6">
            <wp:extent cx="5459730" cy="341376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973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CE8" w:rsidRDefault="00D91CE8" w:rsidP="00D86599">
      <w:pPr>
        <w:pStyle w:val="a2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588"/>
      </w:tblGrid>
      <w:tr w:rsidR="0043123A" w:rsidRPr="005F2C67" w:rsidTr="0043123A">
        <w:tc>
          <w:tcPr>
            <w:tcW w:w="8588" w:type="dxa"/>
          </w:tcPr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BF5F3F"/>
                <w:kern w:val="0"/>
                <w:szCs w:val="21"/>
              </w:rPr>
              <w:t>&lt;%@</w:t>
            </w:r>
            <w:r w:rsidRPr="005F2C67">
              <w:rPr>
                <w:rFonts w:ascii="Courier New" w:hAnsi="Courier New" w:cs="Courier New"/>
                <w:color w:val="3F7F7F"/>
                <w:kern w:val="0"/>
                <w:szCs w:val="21"/>
              </w:rPr>
              <w:t>page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</w:rPr>
              <w:t>pageEncoding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"UTF-8"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</w:rPr>
              <w:t>contentType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"text/html; charset=UTF-8"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&lt;!</w:t>
            </w:r>
            <w:r w:rsidRPr="005F2C67">
              <w:rPr>
                <w:rFonts w:ascii="Courier New" w:hAnsi="Courier New" w:cs="Courier New"/>
                <w:color w:val="3F7F7F"/>
                <w:kern w:val="0"/>
                <w:szCs w:val="21"/>
              </w:rPr>
              <w:t>DOCTYPE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html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808080"/>
                <w:kern w:val="0"/>
                <w:szCs w:val="21"/>
              </w:rPr>
              <w:t>PUBLIC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"-//W3C//DTD XHTML 1.0 Transitional//EN"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3F7F5F"/>
                <w:kern w:val="0"/>
                <w:szCs w:val="21"/>
              </w:rPr>
              <w:t>"http://www.w3.org/TR/xhtml1/DTD/xhtml1-transitional.dtd"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F2C67">
              <w:rPr>
                <w:rFonts w:ascii="Courier New" w:hAnsi="Courier New" w:cs="Courier New"/>
                <w:color w:val="3F7F7F"/>
                <w:kern w:val="0"/>
                <w:szCs w:val="21"/>
              </w:rPr>
              <w:t>html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</w:rPr>
              <w:t>xmlns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"http://www.w3.org/1999/xhtml"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F2C67">
              <w:rPr>
                <w:rFonts w:ascii="Courier New" w:hAnsi="Courier New" w:cs="Courier New"/>
                <w:color w:val="3F7F7F"/>
                <w:kern w:val="0"/>
                <w:szCs w:val="21"/>
              </w:rPr>
              <w:t>head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F2C67">
              <w:rPr>
                <w:rFonts w:ascii="Courier New" w:hAnsi="Courier New" w:cs="Courier New"/>
                <w:color w:val="3F7F7F"/>
                <w:kern w:val="0"/>
                <w:szCs w:val="21"/>
              </w:rPr>
              <w:t>meta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</w:rPr>
              <w:t>http-equiv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"content-type"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</w:rPr>
              <w:t>content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"text/html; charset=UTF-8"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F2C67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</w:rPr>
              <w:t>src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5F2C67">
              <w:rPr>
                <w:rFonts w:ascii="Courier New" w:hAnsi="Courier New" w:cs="Courier New"/>
                <w:color w:val="BF5F3F"/>
                <w:kern w:val="0"/>
                <w:szCs w:val="21"/>
              </w:rPr>
              <w:t>&lt;%=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request.getContextPath() </w:t>
            </w:r>
            <w:r w:rsidRPr="005F2C67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/common/nui/nui.js"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"text/javascript"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5F2C67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F2C67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</w:rPr>
              <w:t>src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5F2C67">
              <w:rPr>
                <w:rFonts w:ascii="Courier New" w:hAnsi="Courier New" w:cs="Courier New"/>
                <w:color w:val="BF5F3F"/>
                <w:kern w:val="0"/>
                <w:szCs w:val="21"/>
              </w:rPr>
              <w:t>&lt;%=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request.getContextPath() </w:t>
            </w:r>
            <w:r w:rsidRPr="005F2C67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/common/cloud/dictEntry.js"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"text/javascript"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5F2C67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F2C67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</w:rPr>
              <w:t>src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5F2C67">
              <w:rPr>
                <w:rFonts w:ascii="Courier New" w:hAnsi="Courier New" w:cs="Courier New"/>
                <w:color w:val="BF5F3F"/>
                <w:kern w:val="0"/>
                <w:szCs w:val="21"/>
              </w:rPr>
              <w:t>&lt;%=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request.getContextPath() </w:t>
            </w:r>
            <w:r w:rsidRPr="005F2C67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/common/cloud/common.js"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"text/javascript"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5F2C67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F2C67">
              <w:rPr>
                <w:rFonts w:ascii="Courier New" w:hAnsi="Courier New" w:cs="Courier New"/>
                <w:color w:val="3F7F7F"/>
                <w:kern w:val="0"/>
                <w:szCs w:val="21"/>
              </w:rPr>
              <w:t>head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F2C67">
              <w:rPr>
                <w:rFonts w:ascii="Courier New" w:hAnsi="Courier New" w:cs="Courier New"/>
                <w:color w:val="3F7F7F"/>
                <w:kern w:val="0"/>
                <w:szCs w:val="21"/>
              </w:rPr>
              <w:t>body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="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</w:rPr>
              <w:t>height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5F2C67">
              <w:rPr>
                <w:rFonts w:ascii="Courier New" w:hAnsi="Courier New" w:cs="Courier New"/>
                <w:i/>
                <w:iCs/>
                <w:color w:val="2A00E1"/>
                <w:kern w:val="0"/>
                <w:szCs w:val="21"/>
              </w:rPr>
              <w:t>100%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"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F2C67">
              <w:rPr>
                <w:rFonts w:ascii="Courier New" w:hAnsi="Courier New" w:cs="Courier New"/>
                <w:color w:val="3F7F7F"/>
                <w:kern w:val="0"/>
                <w:szCs w:val="21"/>
              </w:rPr>
              <w:t>fieldset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="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</w:rPr>
              <w:t>border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5F2C67">
              <w:rPr>
                <w:rFonts w:ascii="Courier New" w:hAnsi="Courier New" w:cs="Courier New"/>
                <w:i/>
                <w:iCs/>
                <w:color w:val="2A00E1"/>
                <w:kern w:val="0"/>
                <w:szCs w:val="21"/>
              </w:rPr>
              <w:t>solid 1px #aaa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</w:rPr>
              <w:t>padding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5F2C67">
              <w:rPr>
                <w:rFonts w:ascii="Courier New" w:hAnsi="Courier New" w:cs="Courier New"/>
                <w:i/>
                <w:iCs/>
                <w:color w:val="2A00E1"/>
                <w:kern w:val="0"/>
                <w:szCs w:val="21"/>
              </w:rPr>
              <w:t>3px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</w:rPr>
              <w:t>height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5F2C67">
              <w:rPr>
                <w:rFonts w:ascii="Courier New" w:hAnsi="Courier New" w:cs="Courier New"/>
                <w:i/>
                <w:iCs/>
                <w:color w:val="2A00E1"/>
                <w:kern w:val="0"/>
                <w:szCs w:val="21"/>
              </w:rPr>
              <w:t>45%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"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F2C67">
              <w:rPr>
                <w:rFonts w:ascii="Courier New" w:hAnsi="Courier New" w:cs="Courier New"/>
                <w:color w:val="3F7F7F"/>
                <w:kern w:val="0"/>
                <w:szCs w:val="21"/>
              </w:rPr>
              <w:t>legend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</w:t>
            </w:r>
            <w:r w:rsidRPr="005F2C67">
              <w:rPr>
                <w:rFonts w:ascii="Courier New" w:hAnsi="Courier New" w:cs="Courier New"/>
                <w:color w:val="3F7F7F"/>
                <w:kern w:val="0"/>
                <w:szCs w:val="21"/>
              </w:rPr>
              <w:t>b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Redis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服务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F2C67">
              <w:rPr>
                <w:rFonts w:ascii="Courier New" w:hAnsi="Courier New" w:cs="Courier New"/>
                <w:color w:val="3F7F7F"/>
                <w:kern w:val="0"/>
                <w:szCs w:val="21"/>
              </w:rPr>
              <w:t>b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5F2C67">
              <w:rPr>
                <w:rFonts w:ascii="Courier New" w:hAnsi="Courier New" w:cs="Courier New"/>
                <w:color w:val="3F7F7F"/>
                <w:kern w:val="0"/>
                <w:szCs w:val="21"/>
              </w:rPr>
              <w:t>legend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F2C67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</w:rPr>
              <w:t>id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"datagrid"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</w:rPr>
              <w:t>class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"nui-datagrid"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="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</w:rPr>
              <w:t>width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5F2C67">
              <w:rPr>
                <w:rFonts w:ascii="Courier New" w:hAnsi="Courier New" w:cs="Courier New"/>
                <w:i/>
                <w:iCs/>
                <w:color w:val="2A00E1"/>
                <w:kern w:val="0"/>
                <w:szCs w:val="21"/>
              </w:rPr>
              <w:t>100%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</w:rPr>
              <w:t>height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5F2C67">
              <w:rPr>
                <w:rFonts w:ascii="Courier New" w:hAnsi="Courier New" w:cs="Courier New"/>
                <w:i/>
                <w:iCs/>
                <w:color w:val="2A00E1"/>
                <w:kern w:val="0"/>
                <w:szCs w:val="21"/>
              </w:rPr>
              <w:t>90%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;"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allowResize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"true"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idField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"id"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multiSelect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"true"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url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5F2C67">
              <w:rPr>
                <w:rFonts w:ascii="Courier New" w:hAnsi="Courier New" w:cs="Courier New"/>
                <w:color w:val="BF5F3F"/>
                <w:kern w:val="0"/>
                <w:szCs w:val="21"/>
              </w:rPr>
              <w:t>&lt;%=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request.getContextPath() </w:t>
            </w:r>
            <w:r w:rsidRPr="005F2C67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/srv/myService/listRedis"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F2C67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property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"columns"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F2C67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field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"id"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width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"60"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headerAlign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"center"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</w:rPr>
              <w:t>align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"center"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allowSort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"true"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集群标识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F2C67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F2C67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field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"name"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width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"120"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headerAlign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"center"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</w:rPr>
              <w:t>align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"center"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allowSort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"true"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服务名称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F2C67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F2C67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field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"attributes.size"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width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"80"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headerAlign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"center"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</w:rPr>
              <w:t>align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"center"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allowSort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"true"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实例数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F2C67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F2C67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header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实例范围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headerAlign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"center"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</w:rPr>
              <w:t>align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"center"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   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F2C67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property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"columns"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headerAlign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"center"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</w:rPr>
              <w:t>align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"center"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       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F2C67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field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"minSize"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width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"50"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headerAlign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"center"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</w:rPr>
              <w:t>align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"center"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最小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F2C67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       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F2C67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field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"maxSize"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width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"50"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headerAlign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"center"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</w:rPr>
              <w:t>align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"center"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最大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F2C67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   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F2C67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F2C67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F2C67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field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"attributes.state"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width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"50"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headerAlign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"center"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</w:rPr>
              <w:t>align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"center"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allowSort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"true"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renderer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"onSrvStatusRenderer"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状态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F2C67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F2C67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field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"desc"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width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"150"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headerAlign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"center"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</w:rPr>
              <w:t>align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"center"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allowSort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"true"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描述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F2C67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F2C67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name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"action"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width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"150"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headerAlign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"center"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</w:rPr>
              <w:t>align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"center"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renderer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"onDoActionRenderer"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cellStyle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"padding:0;"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操作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F2C67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F2C67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F2C67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F2C67">
              <w:rPr>
                <w:rFonts w:ascii="Courier New" w:hAnsi="Courier New" w:cs="Courier New"/>
                <w:color w:val="3F7F7F"/>
                <w:kern w:val="0"/>
                <w:szCs w:val="21"/>
              </w:rPr>
              <w:t>fieldset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F2C67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5F2C6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2C6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"text/javascript"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3F7F5F"/>
                <w:kern w:val="0"/>
                <w:szCs w:val="21"/>
              </w:rPr>
              <w:t>// parse DOM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nui.parse();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5F2C6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var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datagrid = nui.get(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"datagrid"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datagrid.load();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5F2C6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function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onDoActionRenderer(e) {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var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grid = e.sender;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5F2C6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var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record = e.record;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var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clusterId = record.id;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var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type = record.type;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var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state = record.attributes.status;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5F2C6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(state == 1) {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'&lt;a href="javascript:detailsRow(\''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clusterId + 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'\')"&gt;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服务实例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&lt;/a&gt; '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+ 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 &lt;a href="javascript:removeCluster(\''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clusterId + 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'\''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','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'\''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type + 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'\')"&gt;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删除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&lt;/a&gt; '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+ 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 &lt;a href="javascript:restartCluster(\''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clusterId+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'\''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','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+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'\''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+type+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'\''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+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','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+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'\''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+state+ 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'\')"&gt;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重启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&lt;/a&gt; '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+ 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 &lt;a href="javascript:stopCluster(\''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clusterId+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'\''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','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+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'\''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+type+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'\''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+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','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+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'\''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+state+ 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'\')"&gt;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停止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&lt;/a&gt; 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} </w:t>
            </w:r>
            <w:r w:rsidRPr="005F2C6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else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(state == 0) {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'&lt;a href="javascript:detailsRow(\''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clusterId + 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'\')"&gt;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服务实例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&lt;/a&gt; 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+ 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 &lt;a href="javascript:removeCluster(\''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clusterId + 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'\''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','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'\''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+ type + 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'\')"&gt;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删除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&lt;/a&gt; 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+ 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 &lt;a href="javascript:startCluster(\''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clusterId+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'\''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','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+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'\''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+type+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'\''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+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','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+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'\''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+state+ 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'\')"&gt;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启动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&lt;/a&gt; 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+ 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 &lt;a href="javascript:stopCluster(\''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clusterId+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'\''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','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+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'\''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+type+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'\''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+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','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+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'\''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+state+ 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'\')"&gt;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停止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&lt;/a&gt; 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 xml:space="preserve">            </w:t>
            </w:r>
            <w:r w:rsidRPr="005F2C6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'&lt;a href="javascript:detailsRow(\''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clusterId + 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'\')"&gt;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服务实例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&lt;/a&gt; 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+ 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 &lt;a href="javascript:removeCluster(\''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clusterId + 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'\''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','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'\''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+ type + 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'\')"&gt;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删除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&lt;/a&gt; 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+ 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 &lt;a href="javascript:startCluster(\''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clusterId+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'\''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','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+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'\''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+type+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'\''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+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','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+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'\''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+state+ 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'\')"&gt;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启动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&lt;/a&gt; 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+ 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 &lt;a href="javascript:stopCluster(\''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clusterId+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'\''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','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+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'\''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+type+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'\''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+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','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+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'\''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+state+ 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'\')"&gt;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停止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&lt;/a&gt; 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;;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}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  <w:r w:rsidRPr="005F2C6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function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detailsRow(clusterId) {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window.location=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"redisServices.jsp?clusterId="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clusterId;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}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5F2C6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function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removeCluster(clusterId, type) {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(!confirm(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确定删除该集群及集群内所有服务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?"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)) {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$.ajax({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url : "</w:t>
            </w:r>
            <w:r w:rsidRPr="005F2C67">
              <w:rPr>
                <w:rFonts w:ascii="Courier New" w:hAnsi="Courier New" w:cs="Courier New"/>
                <w:color w:val="BF5F3F"/>
                <w:kern w:val="0"/>
                <w:szCs w:val="21"/>
              </w:rPr>
              <w:t>&lt;%=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request.getContextPath() </w:t>
            </w:r>
            <w:r w:rsidRPr="005F2C67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/srv/service/removeCluster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",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data : {clusterId : clusterId, type : type},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type : 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"post"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success : </w:t>
            </w:r>
            <w:r w:rsidRPr="005F2C6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function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(text) {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},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error : </w:t>
            </w:r>
            <w:r w:rsidRPr="005F2C6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function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(jqXHR, textStatus, errorThrown) {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nui.alert(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系统错误！请稍后重试！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&lt;br/&gt;"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jqXHR.responseText);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}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});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nui.alert(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集群删除订单已提交，请到订单管理查看处理结果！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}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function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createCluster() {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nui.open({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url: "</w:t>
            </w:r>
            <w:r w:rsidRPr="005F2C67">
              <w:rPr>
                <w:rFonts w:ascii="Courier New" w:hAnsi="Courier New" w:cs="Courier New"/>
                <w:color w:val="BF5F3F"/>
                <w:kern w:val="0"/>
                <w:szCs w:val="21"/>
              </w:rPr>
              <w:t>&lt;%=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request.getContextPath() </w:t>
            </w:r>
            <w:r w:rsidRPr="005F2C67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/app/open/service/createRedisService.jsp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",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title: 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新增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Redis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服务向导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, width: 800, height: 250,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onload: </w:t>
            </w:r>
            <w:r w:rsidRPr="005F2C6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function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() {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    </w:t>
            </w:r>
            <w:r w:rsidRPr="005F2C67">
              <w:rPr>
                <w:rFonts w:ascii="Courier New" w:hAnsi="Courier New" w:cs="Courier New"/>
                <w:color w:val="3F7F5F"/>
                <w:kern w:val="0"/>
                <w:szCs w:val="21"/>
              </w:rPr>
              <w:t>//nothing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},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ondestroy: </w:t>
            </w:r>
            <w:r w:rsidRPr="005F2C6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function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(action) {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(action == 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'ok'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) {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datagrid.reload();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}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});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function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remove(gName) {    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5F2C6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var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rows = nui.get(gName).getSelecteds();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5F2C6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var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count = rows.length;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5F2C6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(count != 1) {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nui.alert(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请选中一条记录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!'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}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5F2C6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var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row = rows[0];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5F2C6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var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row = rows[0];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5F2C6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(row.attributes.state == 2) {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nui.alert(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此服务已经是移除状态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!'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}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var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id = row.id;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nui.mask({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el: document.body,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cls: 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'mini-mask-loading'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 xml:space="preserve">                html: 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'Loading...'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});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$.ajax({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5F2C67">
              <w:rPr>
                <w:rFonts w:ascii="Courier New" w:hAnsi="Courier New" w:cs="Courier New"/>
                <w:color w:val="3F7F5F"/>
                <w:kern w:val="0"/>
                <w:szCs w:val="21"/>
              </w:rPr>
              <w:t>// appName , @PathParam("appType") String  appType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url: "</w:t>
            </w:r>
            <w:r w:rsidRPr="005F2C67">
              <w:rPr>
                <w:rFonts w:ascii="Courier New" w:hAnsi="Courier New" w:cs="Courier New"/>
                <w:color w:val="BF5F3F"/>
                <w:kern w:val="0"/>
                <w:szCs w:val="21"/>
              </w:rPr>
              <w:t>&lt;%=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request.getContextPath() </w:t>
            </w:r>
            <w:r w:rsidRPr="005F2C67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/srv/myService/removeService/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" + id,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contentType: 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"application/json; charset=utf-8"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cache: </w:t>
            </w:r>
            <w:r w:rsidRPr="005F2C6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false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async: </w:t>
            </w:r>
            <w:r w:rsidRPr="005F2C6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false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success: </w:t>
            </w:r>
            <w:r w:rsidRPr="005F2C6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function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(text) {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   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var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o = nui.decode(text);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   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(o) {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   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nui.alert(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提交移除申请成功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!'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   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reload();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   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} </w:t>
            </w:r>
            <w:r w:rsidRPr="005F2C6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else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   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nui.alert(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'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提交移除申请失败</w:t>
            </w:r>
            <w:r w:rsidRPr="005F2C67">
              <w:rPr>
                <w:rFonts w:ascii="Courier New" w:hAnsi="Courier New" w:cs="Courier New"/>
                <w:color w:val="2A00FF"/>
                <w:kern w:val="0"/>
                <w:szCs w:val="21"/>
              </w:rPr>
              <w:t>!'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   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   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nui.unmask(document.body);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}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});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5F2C67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function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reload() {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datagrid.load();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}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F2C67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5F2C67" w:rsidRPr="005F2C67" w:rsidRDefault="005F2C67" w:rsidP="005F2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F2C67">
              <w:rPr>
                <w:rFonts w:ascii="Courier New" w:hAnsi="Courier New" w:cs="Courier New"/>
                <w:color w:val="3F7F7F"/>
                <w:kern w:val="0"/>
                <w:szCs w:val="21"/>
              </w:rPr>
              <w:t>body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43123A" w:rsidRPr="005F2C67" w:rsidRDefault="005F2C67" w:rsidP="005F2C67">
            <w:pPr>
              <w:pStyle w:val="a2"/>
              <w:ind w:firstLineChars="0" w:firstLine="0"/>
              <w:rPr>
                <w:szCs w:val="21"/>
              </w:rPr>
            </w:pP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F2C67">
              <w:rPr>
                <w:rFonts w:ascii="Courier New" w:hAnsi="Courier New" w:cs="Courier New"/>
                <w:color w:val="3F7F7F"/>
                <w:kern w:val="0"/>
                <w:szCs w:val="21"/>
              </w:rPr>
              <w:t>html</w:t>
            </w:r>
            <w:r w:rsidRPr="005F2C67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43123A" w:rsidRDefault="0043123A" w:rsidP="00D86599">
      <w:pPr>
        <w:pStyle w:val="a2"/>
      </w:pPr>
    </w:p>
    <w:p w:rsidR="00DC7D06" w:rsidRDefault="00FA35AC" w:rsidP="00D86599">
      <w:pPr>
        <w:pStyle w:val="a2"/>
        <w:ind w:firstLine="422"/>
        <w:rPr>
          <w:b/>
          <w:color w:val="3333FF"/>
        </w:rPr>
      </w:pPr>
      <w:r w:rsidRPr="006C733A">
        <w:rPr>
          <w:rFonts w:hint="eastAsia"/>
          <w:b/>
          <w:color w:val="3333FF"/>
        </w:rPr>
        <w:t>Redis服务实例信息：</w:t>
      </w:r>
    </w:p>
    <w:p w:rsidR="006C733A" w:rsidRPr="006C733A" w:rsidRDefault="006C733A" w:rsidP="00575361">
      <w:pPr>
        <w:pStyle w:val="a2"/>
        <w:ind w:firstLineChars="0" w:firstLine="0"/>
        <w:jc w:val="center"/>
        <w:rPr>
          <w:b/>
          <w:color w:val="3333FF"/>
        </w:rPr>
      </w:pPr>
      <w:r>
        <w:rPr>
          <w:noProof/>
        </w:rPr>
        <w:lastRenderedPageBreak/>
        <w:drawing>
          <wp:inline distT="0" distB="0" distL="0" distR="0" wp14:anchorId="72F156EF" wp14:editId="1B3AB2D5">
            <wp:extent cx="5459730" cy="341376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973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5AC" w:rsidRDefault="00FA35AC" w:rsidP="00D86599">
      <w:pPr>
        <w:pStyle w:val="a2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588"/>
      </w:tblGrid>
      <w:tr w:rsidR="001C2D84" w:rsidRPr="000F24D2" w:rsidTr="001C2D84">
        <w:tc>
          <w:tcPr>
            <w:tcW w:w="8588" w:type="dxa"/>
          </w:tcPr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BF5F3F"/>
                <w:kern w:val="0"/>
                <w:szCs w:val="21"/>
              </w:rPr>
              <w:t>&lt;%@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page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pageEncoding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"UTF-8"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contentType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"text/html; charset=UTF-8"</w:t>
            </w:r>
            <w:r w:rsidRPr="000F24D2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BF5F3F"/>
                <w:kern w:val="0"/>
                <w:szCs w:val="21"/>
              </w:rPr>
              <w:t>&lt;%@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page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import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"com.primeton.paas.manage.api.service.RedisService"</w:t>
            </w:r>
            <w:r w:rsidRPr="000F24D2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BF5F3F"/>
                <w:kern w:val="0"/>
                <w:szCs w:val="21"/>
              </w:rPr>
              <w:t>&lt;%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String clusterId = request.getParameter(</w:t>
            </w:r>
            <w:r w:rsidRPr="000F24D2">
              <w:rPr>
                <w:rFonts w:ascii="Courier New" w:hAnsi="Courier New" w:cs="Courier New"/>
                <w:color w:val="2A00FF"/>
                <w:kern w:val="0"/>
                <w:szCs w:val="21"/>
              </w:rPr>
              <w:t>"clusterId"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&lt;!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DOCTYPE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html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808080"/>
                <w:kern w:val="0"/>
                <w:szCs w:val="21"/>
              </w:rPr>
              <w:t>PUBLIC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"-//W3C//DTD XHTML 1.0 Transitional//EN"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3F7F5F"/>
                <w:kern w:val="0"/>
                <w:szCs w:val="21"/>
              </w:rPr>
              <w:t>"http://www.w3.org/TR/xhtml1/DTD/xhtml1-transitional.dtd"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html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xmlns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"http://www.w3.org/1999/xhtml"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head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meta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http-equiv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"content-type"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content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"text/html; charset=UTF-8"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src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F24D2">
              <w:rPr>
                <w:rFonts w:ascii="Courier New" w:hAnsi="Courier New" w:cs="Courier New"/>
                <w:color w:val="BF5F3F"/>
                <w:kern w:val="0"/>
                <w:szCs w:val="21"/>
              </w:rPr>
              <w:t>&lt;%=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request.getContextPath() </w:t>
            </w:r>
            <w:r w:rsidRPr="000F24D2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/common/nui/nui.js"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"text/javascript"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src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F24D2">
              <w:rPr>
                <w:rFonts w:ascii="Courier New" w:hAnsi="Courier New" w:cs="Courier New"/>
                <w:color w:val="BF5F3F"/>
                <w:kern w:val="0"/>
                <w:szCs w:val="21"/>
              </w:rPr>
              <w:t>&lt;%=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request.getContextPath() </w:t>
            </w:r>
            <w:r w:rsidRPr="000F24D2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/common/cloud/dictEntry.js"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lastRenderedPageBreak/>
              <w:t>type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"text/javascript"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src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F24D2">
              <w:rPr>
                <w:rFonts w:ascii="Courier New" w:hAnsi="Courier New" w:cs="Courier New"/>
                <w:color w:val="BF5F3F"/>
                <w:kern w:val="0"/>
                <w:szCs w:val="21"/>
              </w:rPr>
              <w:t>&lt;%=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request.getContextPath() </w:t>
            </w:r>
            <w:r w:rsidRPr="000F24D2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/common/cloud/common.js"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"text/javascript"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style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"text/css"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F24D2">
              <w:rPr>
                <w:rFonts w:ascii="Courier New" w:hAnsi="Courier New" w:cs="Courier New"/>
                <w:i/>
                <w:iCs/>
                <w:color w:val="3F7F7F"/>
                <w:kern w:val="0"/>
                <w:szCs w:val="21"/>
              </w:rPr>
              <w:t>.asLabel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i/>
                <w:iCs/>
                <w:color w:val="3F7F7F"/>
                <w:kern w:val="0"/>
                <w:szCs w:val="21"/>
              </w:rPr>
              <w:t>.nui-textbox-border</w:t>
            </w:r>
            <w:r w:rsidRPr="000F24D2">
              <w:rPr>
                <w:rFonts w:ascii="Courier New" w:hAnsi="Courier New" w:cs="Courier New"/>
                <w:b/>
                <w:bCs/>
                <w:color w:val="3F7F7F"/>
                <w:kern w:val="0"/>
                <w:szCs w:val="21"/>
              </w:rPr>
              <w:t>,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F24D2">
              <w:rPr>
                <w:rFonts w:ascii="Courier New" w:hAnsi="Courier New" w:cs="Courier New"/>
                <w:i/>
                <w:iCs/>
                <w:color w:val="3F7F7F"/>
                <w:kern w:val="0"/>
                <w:szCs w:val="21"/>
              </w:rPr>
              <w:t>.asLabel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i/>
                <w:iCs/>
                <w:color w:val="3F7F7F"/>
                <w:kern w:val="0"/>
                <w:szCs w:val="21"/>
              </w:rPr>
              <w:t>.nui-textbox-input</w:t>
            </w:r>
            <w:r w:rsidRPr="000F24D2">
              <w:rPr>
                <w:rFonts w:ascii="Courier New" w:hAnsi="Courier New" w:cs="Courier New"/>
                <w:b/>
                <w:bCs/>
                <w:color w:val="3F7F7F"/>
                <w:kern w:val="0"/>
                <w:szCs w:val="21"/>
              </w:rPr>
              <w:t>,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F24D2">
              <w:rPr>
                <w:rFonts w:ascii="Courier New" w:hAnsi="Courier New" w:cs="Courier New"/>
                <w:i/>
                <w:iCs/>
                <w:color w:val="3F7F7F"/>
                <w:kern w:val="0"/>
                <w:szCs w:val="21"/>
              </w:rPr>
              <w:t>.asLabel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i/>
                <w:iCs/>
                <w:color w:val="3F7F7F"/>
                <w:kern w:val="0"/>
                <w:szCs w:val="21"/>
              </w:rPr>
              <w:t>.nui-buttonedit-border</w:t>
            </w:r>
            <w:r w:rsidRPr="000F24D2">
              <w:rPr>
                <w:rFonts w:ascii="Courier New" w:hAnsi="Courier New" w:cs="Courier New"/>
                <w:b/>
                <w:bCs/>
                <w:color w:val="3F7F7F"/>
                <w:kern w:val="0"/>
                <w:szCs w:val="21"/>
              </w:rPr>
              <w:t>,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F24D2">
              <w:rPr>
                <w:rFonts w:ascii="Courier New" w:hAnsi="Courier New" w:cs="Courier New"/>
                <w:i/>
                <w:iCs/>
                <w:color w:val="3F7F7F"/>
                <w:kern w:val="0"/>
                <w:szCs w:val="21"/>
              </w:rPr>
              <w:t>.asLabel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i/>
                <w:iCs/>
                <w:color w:val="3F7F7F"/>
                <w:kern w:val="0"/>
                <w:szCs w:val="21"/>
              </w:rPr>
              <w:t>.nui-buttonedit-input</w:t>
            </w:r>
            <w:r w:rsidRPr="000F24D2">
              <w:rPr>
                <w:rFonts w:ascii="Courier New" w:hAnsi="Courier New" w:cs="Courier New"/>
                <w:b/>
                <w:bCs/>
                <w:color w:val="3F7F7F"/>
                <w:kern w:val="0"/>
                <w:szCs w:val="21"/>
              </w:rPr>
              <w:t>,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F24D2">
              <w:rPr>
                <w:rFonts w:ascii="Courier New" w:hAnsi="Courier New" w:cs="Courier New"/>
                <w:i/>
                <w:iCs/>
                <w:color w:val="3F7F7F"/>
                <w:kern w:val="0"/>
                <w:szCs w:val="21"/>
              </w:rPr>
              <w:t>.asLabel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i/>
                <w:iCs/>
                <w:color w:val="3F7F7F"/>
                <w:kern w:val="0"/>
                <w:szCs w:val="21"/>
              </w:rPr>
              <w:t>.nui-textboxlist-border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{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border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0F24D2">
              <w:rPr>
                <w:rFonts w:ascii="Courier New" w:hAnsi="Courier New" w:cs="Courier New"/>
                <w:i/>
                <w:iCs/>
                <w:color w:val="2A00E1"/>
                <w:kern w:val="0"/>
                <w:szCs w:val="21"/>
              </w:rPr>
              <w:t>0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background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0F24D2">
              <w:rPr>
                <w:rFonts w:ascii="Courier New" w:hAnsi="Courier New" w:cs="Courier New"/>
                <w:i/>
                <w:iCs/>
                <w:color w:val="2A00E1"/>
                <w:kern w:val="0"/>
                <w:szCs w:val="21"/>
              </w:rPr>
              <w:t>none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cursor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0F24D2">
              <w:rPr>
                <w:rFonts w:ascii="Courier New" w:hAnsi="Courier New" w:cs="Courier New"/>
                <w:i/>
                <w:iCs/>
                <w:color w:val="2A00E1"/>
                <w:kern w:val="0"/>
                <w:szCs w:val="21"/>
              </w:rPr>
              <w:t>default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}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F24D2">
              <w:rPr>
                <w:rFonts w:ascii="Courier New" w:hAnsi="Courier New" w:cs="Courier New"/>
                <w:i/>
                <w:iCs/>
                <w:color w:val="3F7F7F"/>
                <w:kern w:val="0"/>
                <w:szCs w:val="21"/>
              </w:rPr>
              <w:t>.asLabel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i/>
                <w:iCs/>
                <w:color w:val="3F7F7F"/>
                <w:kern w:val="0"/>
                <w:szCs w:val="21"/>
              </w:rPr>
              <w:t>.nui-buttonedit-button</w:t>
            </w:r>
            <w:r w:rsidRPr="000F24D2">
              <w:rPr>
                <w:rFonts w:ascii="Courier New" w:hAnsi="Courier New" w:cs="Courier New"/>
                <w:b/>
                <w:bCs/>
                <w:color w:val="3F7F7F"/>
                <w:kern w:val="0"/>
                <w:szCs w:val="21"/>
              </w:rPr>
              <w:t>,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F24D2">
              <w:rPr>
                <w:rFonts w:ascii="Courier New" w:hAnsi="Courier New" w:cs="Courier New"/>
                <w:i/>
                <w:iCs/>
                <w:color w:val="3F7F7F"/>
                <w:kern w:val="0"/>
                <w:szCs w:val="21"/>
              </w:rPr>
              <w:t>.asLabel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i/>
                <w:iCs/>
                <w:color w:val="3F7F7F"/>
                <w:kern w:val="0"/>
                <w:szCs w:val="21"/>
              </w:rPr>
              <w:t>.nui-textboxlist-close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{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display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0F24D2">
              <w:rPr>
                <w:rFonts w:ascii="Courier New" w:hAnsi="Courier New" w:cs="Courier New"/>
                <w:i/>
                <w:iCs/>
                <w:color w:val="2A00E1"/>
                <w:kern w:val="0"/>
                <w:szCs w:val="21"/>
              </w:rPr>
              <w:t>none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}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F24D2">
              <w:rPr>
                <w:rFonts w:ascii="Courier New" w:hAnsi="Courier New" w:cs="Courier New"/>
                <w:i/>
                <w:iCs/>
                <w:color w:val="3F7F7F"/>
                <w:kern w:val="0"/>
                <w:szCs w:val="21"/>
              </w:rPr>
              <w:t>.asLabel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i/>
                <w:iCs/>
                <w:color w:val="3F7F7F"/>
                <w:kern w:val="0"/>
                <w:szCs w:val="21"/>
              </w:rPr>
              <w:t>.nui-textboxlist-item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{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padding-right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0F24D2">
              <w:rPr>
                <w:rFonts w:ascii="Courier New" w:hAnsi="Courier New" w:cs="Courier New"/>
                <w:i/>
                <w:iCs/>
                <w:color w:val="2A00E1"/>
                <w:kern w:val="0"/>
                <w:szCs w:val="21"/>
              </w:rPr>
              <w:t>8px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}    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style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"text/javascript"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F24D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var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datas = [{ id: </w:t>
            </w:r>
            <w:r w:rsidRPr="000F24D2">
              <w:rPr>
                <w:rFonts w:ascii="Courier New" w:hAnsi="Courier New" w:cs="Courier New"/>
                <w:color w:val="2A00FF"/>
                <w:kern w:val="0"/>
                <w:szCs w:val="21"/>
              </w:rPr>
              <w:t>'true'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text: </w:t>
            </w:r>
            <w:r w:rsidRPr="000F24D2">
              <w:rPr>
                <w:rFonts w:ascii="Courier New" w:hAnsi="Courier New" w:cs="Courier New"/>
                <w:color w:val="2A00FF"/>
                <w:kern w:val="0"/>
                <w:szCs w:val="21"/>
              </w:rPr>
              <w:t>'</w:t>
            </w:r>
            <w:r w:rsidRPr="000F24D2">
              <w:rPr>
                <w:rFonts w:ascii="Courier New" w:hAnsi="Courier New" w:cs="Courier New"/>
                <w:color w:val="2A00FF"/>
                <w:kern w:val="0"/>
                <w:szCs w:val="21"/>
              </w:rPr>
              <w:t>是</w:t>
            </w:r>
            <w:r w:rsidRPr="000F24D2">
              <w:rPr>
                <w:rFonts w:ascii="Courier New" w:hAnsi="Courier New" w:cs="Courier New"/>
                <w:color w:val="2A00FF"/>
                <w:kern w:val="0"/>
                <w:szCs w:val="21"/>
              </w:rPr>
              <w:t>'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, { id: </w:t>
            </w:r>
            <w:r w:rsidRPr="000F24D2">
              <w:rPr>
                <w:rFonts w:ascii="Courier New" w:hAnsi="Courier New" w:cs="Courier New"/>
                <w:color w:val="2A00FF"/>
                <w:kern w:val="0"/>
                <w:szCs w:val="21"/>
              </w:rPr>
              <w:t>'false'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text: </w:t>
            </w:r>
            <w:r w:rsidRPr="000F24D2">
              <w:rPr>
                <w:rFonts w:ascii="Courier New" w:hAnsi="Courier New" w:cs="Courier New"/>
                <w:color w:val="2A00FF"/>
                <w:kern w:val="0"/>
                <w:szCs w:val="21"/>
              </w:rPr>
              <w:t>'</w:t>
            </w:r>
            <w:r w:rsidRPr="000F24D2">
              <w:rPr>
                <w:rFonts w:ascii="Courier New" w:hAnsi="Courier New" w:cs="Courier New"/>
                <w:color w:val="2A00FF"/>
                <w:kern w:val="0"/>
                <w:szCs w:val="21"/>
              </w:rPr>
              <w:t>否</w:t>
            </w:r>
            <w:r w:rsidRPr="000F24D2">
              <w:rPr>
                <w:rFonts w:ascii="Courier New" w:hAnsi="Courier New" w:cs="Courier New"/>
                <w:color w:val="2A00FF"/>
                <w:kern w:val="0"/>
                <w:szCs w:val="21"/>
              </w:rPr>
              <w:t>'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];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head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body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form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id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"form1"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method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"post"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action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F24D2">
              <w:rPr>
                <w:rFonts w:ascii="Courier New" w:hAnsi="Courier New" w:cs="Courier New"/>
                <w:color w:val="BF5F3F"/>
                <w:kern w:val="0"/>
                <w:szCs w:val="21"/>
              </w:rPr>
              <w:t>&lt;%=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request.getContextPath() </w:t>
            </w:r>
            <w:r w:rsidRPr="000F24D2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/srv/service/getRedisClusterDetail"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fieldset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="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border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0F24D2">
              <w:rPr>
                <w:rFonts w:ascii="Courier New" w:hAnsi="Courier New" w:cs="Courier New"/>
                <w:i/>
                <w:iCs/>
                <w:color w:val="2A00E1"/>
                <w:kern w:val="0"/>
                <w:szCs w:val="21"/>
              </w:rPr>
              <w:t>solid 1px #aaa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padding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0F24D2">
              <w:rPr>
                <w:rFonts w:ascii="Courier New" w:hAnsi="Courier New" w:cs="Courier New"/>
                <w:i/>
                <w:iCs/>
                <w:color w:val="2A00E1"/>
                <w:kern w:val="0"/>
                <w:szCs w:val="21"/>
              </w:rPr>
              <w:t>3px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;"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legend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集群基本信息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legend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="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padding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0F24D2">
              <w:rPr>
                <w:rFonts w:ascii="Courier New" w:hAnsi="Courier New" w:cs="Courier New"/>
                <w:i/>
                <w:iCs/>
                <w:color w:val="2A00E1"/>
                <w:kern w:val="0"/>
                <w:szCs w:val="21"/>
              </w:rPr>
              <w:t>5px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;"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table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="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width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0F24D2">
              <w:rPr>
                <w:rFonts w:ascii="Courier New" w:hAnsi="Courier New" w:cs="Courier New"/>
                <w:i/>
                <w:iCs/>
                <w:color w:val="2A00E1"/>
                <w:kern w:val="0"/>
                <w:szCs w:val="21"/>
              </w:rPr>
              <w:t>100%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"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tr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       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="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width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0F24D2">
              <w:rPr>
                <w:rFonts w:ascii="Courier New" w:hAnsi="Courier New" w:cs="Courier New"/>
                <w:i/>
                <w:iCs/>
                <w:color w:val="2A00E1"/>
                <w:kern w:val="0"/>
                <w:szCs w:val="21"/>
              </w:rPr>
              <w:t>10%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;"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align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"right"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集群标识：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       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="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width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0F24D2">
              <w:rPr>
                <w:rFonts w:ascii="Courier New" w:hAnsi="Courier New" w:cs="Courier New"/>
                <w:i/>
                <w:iCs/>
                <w:color w:val="2A00E1"/>
                <w:kern w:val="0"/>
                <w:szCs w:val="21"/>
              </w:rPr>
              <w:t>80%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;"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            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input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"id"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id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"id"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class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"nui-textbox asLabel"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width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"100%"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       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   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tr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   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tr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       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="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width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0F24D2">
              <w:rPr>
                <w:rFonts w:ascii="Courier New" w:hAnsi="Courier New" w:cs="Courier New"/>
                <w:i/>
                <w:iCs/>
                <w:color w:val="2A00E1"/>
                <w:kern w:val="0"/>
                <w:szCs w:val="21"/>
              </w:rPr>
              <w:t>10%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;" 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align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"right"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显示名称：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       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="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width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0F24D2">
              <w:rPr>
                <w:rFonts w:ascii="Courier New" w:hAnsi="Courier New" w:cs="Courier New"/>
                <w:i/>
                <w:iCs/>
                <w:color w:val="2A00E1"/>
                <w:kern w:val="0"/>
                <w:szCs w:val="21"/>
              </w:rPr>
              <w:t>80%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;"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            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input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"name"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class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"nui-textbox asLabel"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width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"100%"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       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tr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   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tr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       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="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width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0F24D2">
              <w:rPr>
                <w:rFonts w:ascii="Courier New" w:hAnsi="Courier New" w:cs="Courier New"/>
                <w:i/>
                <w:iCs/>
                <w:color w:val="2A00E1"/>
                <w:kern w:val="0"/>
                <w:szCs w:val="21"/>
              </w:rPr>
              <w:t>10%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;" 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align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"right"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类型：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       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="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width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0F24D2">
              <w:rPr>
                <w:rFonts w:ascii="Courier New" w:hAnsi="Courier New" w:cs="Courier New"/>
                <w:i/>
                <w:iCs/>
                <w:color w:val="2A00E1"/>
                <w:kern w:val="0"/>
                <w:szCs w:val="21"/>
              </w:rPr>
              <w:t>80%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;"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            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input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"type"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class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"nui-textbox asLabel"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width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"100%"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       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tr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   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tr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       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="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width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0F24D2">
              <w:rPr>
                <w:rFonts w:ascii="Courier New" w:hAnsi="Courier New" w:cs="Courier New"/>
                <w:i/>
                <w:iCs/>
                <w:color w:val="2A00E1"/>
                <w:kern w:val="0"/>
                <w:szCs w:val="21"/>
              </w:rPr>
              <w:t>10%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;" 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align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"right"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所有者：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       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="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width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0F24D2">
              <w:rPr>
                <w:rFonts w:ascii="Courier New" w:hAnsi="Courier New" w:cs="Courier New"/>
                <w:i/>
                <w:iCs/>
                <w:color w:val="2A00E1"/>
                <w:kern w:val="0"/>
                <w:szCs w:val="21"/>
              </w:rPr>
              <w:t>80%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;"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            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input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"owner"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class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"nui-textbox asLabel"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width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"100%"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       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tr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table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 xml:space="preserve">        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fieldset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form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br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="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width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0F24D2">
              <w:rPr>
                <w:rFonts w:ascii="Courier New" w:hAnsi="Courier New" w:cs="Courier New"/>
                <w:i/>
                <w:iCs/>
                <w:color w:val="2A00E1"/>
                <w:kern w:val="0"/>
                <w:szCs w:val="21"/>
              </w:rPr>
              <w:t>100%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;"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class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"nui-toolbar"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="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border-bottom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0F24D2">
              <w:rPr>
                <w:rFonts w:ascii="Courier New" w:hAnsi="Courier New" w:cs="Courier New"/>
                <w:i/>
                <w:iCs/>
                <w:color w:val="2A00E1"/>
                <w:kern w:val="0"/>
                <w:szCs w:val="21"/>
              </w:rPr>
              <w:t>0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padding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0F24D2">
              <w:rPr>
                <w:rFonts w:ascii="Courier New" w:hAnsi="Courier New" w:cs="Courier New"/>
                <w:i/>
                <w:iCs/>
                <w:color w:val="2A00E1"/>
                <w:kern w:val="0"/>
                <w:szCs w:val="21"/>
              </w:rPr>
              <w:t>0px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;"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table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="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width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0F24D2">
              <w:rPr>
                <w:rFonts w:ascii="Courier New" w:hAnsi="Courier New" w:cs="Courier New"/>
                <w:i/>
                <w:iCs/>
                <w:color w:val="2A00E1"/>
                <w:kern w:val="0"/>
                <w:szCs w:val="21"/>
              </w:rPr>
              <w:t>100%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;"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tr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F24D2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                   &lt;td style="width:100%;"&gt;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                   </w:t>
            </w:r>
            <w:r w:rsidRPr="000F24D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&lt;a class="</w:t>
            </w:r>
            <w:r w:rsidRPr="000F24D2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nui</w:t>
            </w:r>
            <w:r w:rsidRPr="000F24D2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-button" iconCls="icon-add" </w:t>
            </w:r>
            <w:r w:rsidRPr="000F24D2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onclick</w:t>
            </w:r>
            <w:r w:rsidRPr="000F24D2">
              <w:rPr>
                <w:rFonts w:ascii="Courier New" w:hAnsi="Courier New" w:cs="Courier New"/>
                <w:color w:val="3F5FBF"/>
                <w:kern w:val="0"/>
                <w:szCs w:val="21"/>
              </w:rPr>
              <w:t>="increase()"&gt;</w:t>
            </w:r>
            <w:r w:rsidRPr="000F24D2">
              <w:rPr>
                <w:rFonts w:ascii="Courier New" w:hAnsi="Courier New" w:cs="Courier New"/>
                <w:color w:val="3F5FBF"/>
                <w:kern w:val="0"/>
                <w:szCs w:val="21"/>
              </w:rPr>
              <w:t>新增实例</w:t>
            </w:r>
            <w:r w:rsidRPr="000F24D2">
              <w:rPr>
                <w:rFonts w:ascii="Courier New" w:hAnsi="Courier New" w:cs="Courier New"/>
                <w:color w:val="3F5FBF"/>
                <w:kern w:val="0"/>
                <w:szCs w:val="21"/>
              </w:rPr>
              <w:t>&lt;/a&gt;&lt;span class="separator"&gt;&lt;/span&gt;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0F24D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0F24D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0F24D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0F24D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0F24D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&lt;a class="</w:t>
            </w:r>
            <w:r w:rsidRPr="000F24D2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nui</w:t>
            </w:r>
            <w:r w:rsidRPr="000F24D2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-button" iconCls="icon-remove" </w:t>
            </w:r>
            <w:r w:rsidRPr="000F24D2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onclick</w:t>
            </w:r>
            <w:r w:rsidRPr="000F24D2">
              <w:rPr>
                <w:rFonts w:ascii="Courier New" w:hAnsi="Courier New" w:cs="Courier New"/>
                <w:color w:val="3F5FBF"/>
                <w:kern w:val="0"/>
                <w:szCs w:val="21"/>
              </w:rPr>
              <w:t>="decrease()"&gt;</w:t>
            </w:r>
            <w:r w:rsidRPr="000F24D2">
              <w:rPr>
                <w:rFonts w:ascii="Courier New" w:hAnsi="Courier New" w:cs="Courier New"/>
                <w:color w:val="3F5FBF"/>
                <w:kern w:val="0"/>
                <w:szCs w:val="21"/>
              </w:rPr>
              <w:t>移除实例</w:t>
            </w:r>
            <w:r w:rsidRPr="000F24D2">
              <w:rPr>
                <w:rFonts w:ascii="Courier New" w:hAnsi="Courier New" w:cs="Courier New"/>
                <w:color w:val="3F5FBF"/>
                <w:kern w:val="0"/>
                <w:szCs w:val="21"/>
              </w:rPr>
              <w:t>&lt;/a&gt;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                   &lt;/td&gt;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                    --&gt;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    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="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white-space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0F24D2">
              <w:rPr>
                <w:rFonts w:ascii="Courier New" w:hAnsi="Courier New" w:cs="Courier New"/>
                <w:i/>
                <w:iCs/>
                <w:color w:val="2A00E1"/>
                <w:kern w:val="0"/>
                <w:szCs w:val="21"/>
              </w:rPr>
              <w:t>nowrap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;"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        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a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class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"nui-button"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iconCls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"icon-reload"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onclick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color w:val="2A00FF"/>
                <w:kern w:val="0"/>
                <w:szCs w:val="21"/>
              </w:rPr>
              <w:t>"reFresh()"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刷新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a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        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span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class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"separator"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span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a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class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"nui-button"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iconCls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"icon-upgrade"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onclick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color w:val="2A00FF"/>
                <w:kern w:val="0"/>
                <w:szCs w:val="21"/>
              </w:rPr>
              <w:t>"goBack()"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返回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a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    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tr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table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id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"servicegrid"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class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"nui-datagrid"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="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width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0F24D2">
              <w:rPr>
                <w:rFonts w:ascii="Courier New" w:hAnsi="Courier New" w:cs="Courier New"/>
                <w:i/>
                <w:iCs/>
                <w:color w:val="2A00E1"/>
                <w:kern w:val="0"/>
                <w:szCs w:val="21"/>
              </w:rPr>
              <w:t>100%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height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0F24D2">
              <w:rPr>
                <w:rFonts w:ascii="Courier New" w:hAnsi="Courier New" w:cs="Courier New"/>
                <w:i/>
                <w:iCs/>
                <w:color w:val="2A00E1"/>
                <w:kern w:val="0"/>
                <w:szCs w:val="21"/>
              </w:rPr>
              <w:t>120px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"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allowResize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"true"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       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idField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"id"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multiSelect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"true"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url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F24D2">
              <w:rPr>
                <w:rFonts w:ascii="Courier New" w:hAnsi="Courier New" w:cs="Courier New"/>
                <w:color w:val="BF5F3F"/>
                <w:kern w:val="0"/>
                <w:szCs w:val="21"/>
              </w:rPr>
              <w:t>&lt;%=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request.getContextPath() </w:t>
            </w:r>
            <w:r w:rsidRPr="000F24D2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/srv/service/redisService/</w:t>
            </w:r>
            <w:r w:rsidRPr="000F24D2">
              <w:rPr>
                <w:rFonts w:ascii="Courier New" w:hAnsi="Courier New" w:cs="Courier New"/>
                <w:color w:val="BF5F3F"/>
                <w:kern w:val="0"/>
                <w:szCs w:val="21"/>
              </w:rPr>
              <w:t>&lt;%=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clusterId </w:t>
            </w:r>
            <w:r w:rsidRPr="000F24D2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showPager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"false"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onloaderror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"onLoadErrorRenderer"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property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"columns"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0F24D2">
              <w:rPr>
                <w:rFonts w:ascii="Courier New" w:hAnsi="Courier New" w:cs="Courier New"/>
                <w:color w:val="3F5FBF"/>
                <w:kern w:val="0"/>
                <w:szCs w:val="21"/>
              </w:rPr>
              <w:t>&lt;!-- &lt;div type="</w:t>
            </w:r>
            <w:r w:rsidRPr="000F24D2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checkcolumn</w:t>
            </w:r>
            <w:r w:rsidRPr="000F24D2">
              <w:rPr>
                <w:rFonts w:ascii="Courier New" w:hAnsi="Courier New" w:cs="Courier New"/>
                <w:color w:val="3F5FBF"/>
                <w:kern w:val="0"/>
                <w:szCs w:val="21"/>
              </w:rPr>
              <w:t>" &gt;</w:t>
            </w:r>
            <w:r w:rsidRPr="000F24D2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&lt;/div&gt;</w:t>
            </w:r>
            <w:r w:rsidRPr="000F24D2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field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"id"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width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"50"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headerAlign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"center"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align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"center"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allowSort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"false"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renderer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"onActionRenderer"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服务标识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lastRenderedPageBreak/>
              <w:t>&lt;/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field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"name"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width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"150"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headerAlign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"center"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align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"center"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allowSort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"false"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服务名称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field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"ip"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width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"100"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headerAlign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"center"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align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"center"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allowSort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"false"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IP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field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"port"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width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"50"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headerAlign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"center"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align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"center"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allowSort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"false"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端口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field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"state"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width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"50"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headerAlign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"center"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align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"center"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renderer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"onServiceStateRenderer"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状态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field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"attributes.runMode"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width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"50"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headerAlign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"center"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align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"center"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运行模式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field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"createdDate"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width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"150"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headerAlign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"center"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align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"center"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allowSort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"false"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renderer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"onDateRenderer"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创建时间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field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"owner"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width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"100"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headerAlign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"center"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align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"center"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allowSort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"false"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所有者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name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"action"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width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"150"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headerAlign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"center"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align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"center"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renderer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"onServiceActionRenderer"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cellStyle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"padding:0;"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操作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0F24D2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0F24D2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F24D2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"text/javascript"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nui.parse();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0F24D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var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grid = nui.get(</w:t>
            </w:r>
            <w:r w:rsidRPr="000F24D2">
              <w:rPr>
                <w:rFonts w:ascii="Courier New" w:hAnsi="Courier New" w:cs="Courier New"/>
                <w:color w:val="2A00FF"/>
                <w:kern w:val="0"/>
                <w:szCs w:val="21"/>
              </w:rPr>
              <w:t>"servicegrid"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0F24D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var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form = </w:t>
            </w:r>
            <w:r w:rsidRPr="000F24D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nui.Form(</w:t>
            </w:r>
            <w:r w:rsidRPr="000F24D2">
              <w:rPr>
                <w:rFonts w:ascii="Courier New" w:hAnsi="Courier New" w:cs="Courier New"/>
                <w:color w:val="2A00FF"/>
                <w:kern w:val="0"/>
                <w:szCs w:val="21"/>
              </w:rPr>
              <w:t>"form1"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initForm();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grid.load();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0F24D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function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initForm() {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F24D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var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clusterId = '</w:t>
            </w:r>
            <w:r w:rsidRPr="000F24D2">
              <w:rPr>
                <w:rFonts w:ascii="Courier New" w:hAnsi="Courier New" w:cs="Courier New"/>
                <w:color w:val="BF5F3F"/>
                <w:kern w:val="0"/>
                <w:szCs w:val="21"/>
              </w:rPr>
              <w:t>&lt;%=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clusterId</w:t>
            </w:r>
            <w:r w:rsidRPr="000F24D2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  <w:r w:rsidRPr="000F24D2">
              <w:rPr>
                <w:rFonts w:ascii="Courier New" w:hAnsi="Courier New" w:cs="Courier New"/>
                <w:color w:val="2A00FF"/>
                <w:kern w:val="0"/>
                <w:szCs w:val="21"/>
              </w:rPr>
              <w:t>';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form.loading(</w:t>
            </w:r>
            <w:r w:rsidRPr="000F24D2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0F24D2">
              <w:rPr>
                <w:rFonts w:ascii="Courier New" w:hAnsi="Courier New" w:cs="Courier New"/>
                <w:color w:val="2A00FF"/>
                <w:kern w:val="0"/>
                <w:szCs w:val="21"/>
              </w:rPr>
              <w:t>操作中，请稍后</w:t>
            </w:r>
            <w:r w:rsidRPr="000F24D2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 ..."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$.ajax({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url: "</w:t>
            </w:r>
            <w:r w:rsidRPr="000F24D2">
              <w:rPr>
                <w:rFonts w:ascii="Courier New" w:hAnsi="Courier New" w:cs="Courier New"/>
                <w:color w:val="BF5F3F"/>
                <w:kern w:val="0"/>
                <w:szCs w:val="21"/>
              </w:rPr>
              <w:t>&lt;%=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request.getContextPath() </w:t>
            </w:r>
            <w:r w:rsidRPr="000F24D2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/srv/service/getRedisClusterDetail/</w:t>
            </w:r>
            <w:r w:rsidRPr="000F24D2">
              <w:rPr>
                <w:rFonts w:ascii="Courier New" w:hAnsi="Courier New" w:cs="Courier New"/>
                <w:color w:val="2A00FF"/>
                <w:kern w:val="0"/>
                <w:szCs w:val="21"/>
              </w:rPr>
              <w:t>" + clusterId,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 xml:space="preserve">                success: </w:t>
            </w:r>
            <w:r w:rsidRPr="000F24D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function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(text) {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form.unmask();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    </w:t>
            </w:r>
            <w:r w:rsidRPr="000F24D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var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o = nui.decode(text);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    o.data.type = o.data.type + </w:t>
            </w:r>
            <w:r w:rsidRPr="000F24D2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 </w:t>
            </w:r>
            <w:r w:rsidRPr="000F24D2">
              <w:rPr>
                <w:rFonts w:ascii="Courier New" w:hAnsi="Courier New" w:cs="Courier New"/>
                <w:color w:val="2A00FF"/>
                <w:kern w:val="0"/>
                <w:szCs w:val="21"/>
              </w:rPr>
              <w:t>集群</w:t>
            </w:r>
            <w:r w:rsidRPr="000F24D2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;//</w:t>
            </w:r>
            <w:r w:rsidRPr="000F24D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for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display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    o.data.attributes.storageSize = o.data.attributes.storageSize + </w:t>
            </w:r>
            <w:r w:rsidRPr="000F24D2">
              <w:rPr>
                <w:rFonts w:ascii="Courier New" w:hAnsi="Courier New" w:cs="Courier New"/>
                <w:color w:val="2A00FF"/>
                <w:kern w:val="0"/>
                <w:szCs w:val="21"/>
              </w:rPr>
              <w:t>" G"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    </w:t>
            </w:r>
            <w:r w:rsidRPr="000F24D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(o.data.attributes.enableSession == </w:t>
            </w:r>
            <w:r w:rsidRPr="000F24D2">
              <w:rPr>
                <w:rFonts w:ascii="Courier New" w:hAnsi="Courier New" w:cs="Courier New"/>
                <w:color w:val="2A00FF"/>
                <w:kern w:val="0"/>
                <w:szCs w:val="21"/>
              </w:rPr>
              <w:t>''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    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|| o.data.attributes.enableSession == </w:t>
            </w:r>
            <w:r w:rsidRPr="000F24D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) {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    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o.data.attributes.enableSession = </w:t>
            </w:r>
            <w:r w:rsidRPr="000F24D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false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    }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    setNUIForm(form, </w:t>
            </w:r>
            <w:r w:rsidRPr="000F24D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true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0F24D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true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); </w:t>
            </w:r>
            <w:r w:rsidRPr="000F24D2">
              <w:rPr>
                <w:rFonts w:ascii="Courier New" w:hAnsi="Courier New" w:cs="Courier New"/>
                <w:color w:val="3F7F5F"/>
                <w:kern w:val="0"/>
                <w:szCs w:val="21"/>
              </w:rPr>
              <w:t>// see common.js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    form.setData(o.data);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    form.setChanged(</w:t>
            </w:r>
            <w:r w:rsidRPr="000F24D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false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},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error: </w:t>
            </w:r>
            <w:r w:rsidRPr="000F24D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function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(jqXHR, textStatus, errorThrown) {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form.unmask();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    nui.alert(jqXHR.responseText);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 }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});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}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0F24D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function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reFresh() {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grid.reload();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}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0F24D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function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goBack() {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window.location = </w:t>
            </w:r>
            <w:r w:rsidRPr="000F24D2">
              <w:rPr>
                <w:rFonts w:ascii="Courier New" w:hAnsi="Courier New" w:cs="Courier New"/>
                <w:color w:val="2A00FF"/>
                <w:kern w:val="0"/>
                <w:szCs w:val="21"/>
              </w:rPr>
              <w:t>"myRedisClusters.jsp"</w:t>
            </w: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}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F24D2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body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1C2D84" w:rsidRPr="000F24D2" w:rsidRDefault="000F24D2" w:rsidP="000F2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F24D2">
              <w:rPr>
                <w:rFonts w:ascii="Courier New" w:hAnsi="Courier New" w:cs="Courier New"/>
                <w:color w:val="3F7F7F"/>
                <w:kern w:val="0"/>
                <w:szCs w:val="21"/>
              </w:rPr>
              <w:t>html</w:t>
            </w:r>
            <w:r w:rsidRPr="000F24D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FA35AC" w:rsidRPr="00244571" w:rsidRDefault="008719D3" w:rsidP="00D86599">
      <w:pPr>
        <w:pStyle w:val="a2"/>
        <w:ind w:firstLine="422"/>
        <w:rPr>
          <w:b/>
          <w:color w:val="3333FF"/>
        </w:rPr>
      </w:pPr>
      <w:r w:rsidRPr="00244571">
        <w:rPr>
          <w:rFonts w:hint="eastAsia"/>
          <w:b/>
          <w:color w:val="3333FF"/>
        </w:rPr>
        <w:lastRenderedPageBreak/>
        <w:t>新建Redis服务向导：</w:t>
      </w:r>
    </w:p>
    <w:p w:rsidR="00244571" w:rsidRDefault="00244571" w:rsidP="00244571">
      <w:pPr>
        <w:pStyle w:val="a2"/>
        <w:ind w:firstLineChars="0" w:firstLine="0"/>
      </w:pPr>
      <w:r>
        <w:rPr>
          <w:noProof/>
        </w:rPr>
        <w:lastRenderedPageBreak/>
        <w:drawing>
          <wp:inline distT="0" distB="0" distL="0" distR="0" wp14:anchorId="7F1C8217" wp14:editId="6B75B761">
            <wp:extent cx="5459730" cy="341376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973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9D3" w:rsidRDefault="008719D3" w:rsidP="00D86599">
      <w:pPr>
        <w:pStyle w:val="a2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588"/>
      </w:tblGrid>
      <w:tr w:rsidR="00B27652" w:rsidRPr="00C36509" w:rsidTr="00B27652">
        <w:tc>
          <w:tcPr>
            <w:tcW w:w="8588" w:type="dxa"/>
          </w:tcPr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BF5F3F"/>
                <w:kern w:val="0"/>
                <w:szCs w:val="21"/>
              </w:rPr>
              <w:t>&lt;%@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page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pageEncoding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"UTF-8"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contentType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"text/html; charset=UTF-8"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BF5F3F"/>
                <w:kern w:val="0"/>
                <w:szCs w:val="21"/>
              </w:rPr>
              <w:t>&lt;%@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page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import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"java.util.List"</w:t>
            </w:r>
            <w:r w:rsidRPr="00C36509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BF5F3F"/>
                <w:kern w:val="0"/>
                <w:szCs w:val="21"/>
              </w:rPr>
              <w:t>&lt;%@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page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import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"java.util.ArrayList"</w:t>
            </w:r>
            <w:r w:rsidRPr="00C36509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BF5F3F"/>
                <w:kern w:val="0"/>
                <w:szCs w:val="21"/>
              </w:rPr>
              <w:t>&lt;%@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page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import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"java.util.Map"</w:t>
            </w:r>
            <w:r w:rsidRPr="00C36509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BF5F3F"/>
                <w:kern w:val="0"/>
                <w:szCs w:val="21"/>
              </w:rPr>
              <w:t>&lt;%@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page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import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"java.util.HashMap"</w:t>
            </w:r>
            <w:r w:rsidRPr="00C36509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BF5F3F"/>
                <w:kern w:val="0"/>
                <w:szCs w:val="21"/>
              </w:rPr>
              <w:t>&lt;%@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page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import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"net.sf.json.JSONObject"</w:t>
            </w:r>
            <w:r w:rsidRPr="00C36509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BF5F3F"/>
                <w:kern w:val="0"/>
                <w:szCs w:val="21"/>
              </w:rPr>
              <w:t>&lt;%@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page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import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"net.sf.json.JSONArray"</w:t>
            </w:r>
            <w:r w:rsidRPr="00C36509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BF5F3F"/>
                <w:kern w:val="0"/>
                <w:szCs w:val="21"/>
              </w:rPr>
              <w:t>&lt;%@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page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import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"com.primeton.paas.console.common.SystemVariable"</w:t>
            </w:r>
            <w:r w:rsidRPr="00C36509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BF5F3F"/>
                <w:kern w:val="0"/>
                <w:szCs w:val="21"/>
              </w:rPr>
              <w:t>&lt;%@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page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import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"com.primeton.paas.manage.api.model.OrderItemAttr"</w:t>
            </w:r>
            <w:r w:rsidRPr="00C36509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BF5F3F"/>
                <w:kern w:val="0"/>
                <w:szCs w:val="21"/>
              </w:rPr>
              <w:t>&lt;%@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page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import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"com.primeton.paas.manage.api.model.HostPackage"</w:t>
            </w:r>
            <w:r w:rsidRPr="00C36509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BF5F3F"/>
                <w:kern w:val="0"/>
                <w:szCs w:val="21"/>
              </w:rPr>
              <w:t>&lt;%@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page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import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"com.primeton.paas.manage.api.model.OrderItem"</w:t>
            </w:r>
            <w:r w:rsidRPr="00C36509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BF5F3F"/>
                <w:kern w:val="0"/>
                <w:szCs w:val="21"/>
              </w:rPr>
              <w:t>&lt;%@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page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import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"com.primeton.paas.manage.api.service.RedisService"</w:t>
            </w:r>
            <w:r w:rsidRPr="00C36509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BF5F3F"/>
                <w:kern w:val="0"/>
                <w:szCs w:val="21"/>
              </w:rPr>
              <w:t>&lt;%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HostPackage[] hostpkgs = SystemVariable.getAllHostPackages();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List&lt;Object&gt; hostpkgsList = </w:t>
            </w:r>
            <w:r w:rsidRPr="00C3650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ArrayList&lt;Object&gt;();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C3650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for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(HostPackage st : hostpkgs) {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Map&lt;String, Object&gt; hostpkgsMap = </w:t>
            </w:r>
            <w:r w:rsidRPr="00C3650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HashMap&lt;String, Object&gt;();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hostpkgsMap.put(</w:t>
            </w:r>
            <w:r w:rsidRPr="00C36509">
              <w:rPr>
                <w:rFonts w:ascii="Courier New" w:hAnsi="Courier New" w:cs="Courier New"/>
                <w:color w:val="2A00FF"/>
                <w:kern w:val="0"/>
                <w:szCs w:val="21"/>
              </w:rPr>
              <w:t>"id"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, st.getId());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hostpkgsMap.put(</w:t>
            </w:r>
            <w:r w:rsidRPr="00C36509">
              <w:rPr>
                <w:rFonts w:ascii="Courier New" w:hAnsi="Courier New" w:cs="Courier New"/>
                <w:color w:val="2A00FF"/>
                <w:kern w:val="0"/>
                <w:szCs w:val="21"/>
              </w:rPr>
              <w:t>"text"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st.getName() + </w:t>
            </w:r>
            <w:r w:rsidRPr="00C36509">
              <w:rPr>
                <w:rFonts w:ascii="Courier New" w:hAnsi="Courier New" w:cs="Courier New"/>
                <w:color w:val="2A00FF"/>
                <w:kern w:val="0"/>
                <w:szCs w:val="21"/>
              </w:rPr>
              <w:t>" ("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+ st.getModel().getCoreCPU() + </w:t>
            </w:r>
            <w:r w:rsidRPr="00C36509">
              <w:rPr>
                <w:rFonts w:ascii="Courier New" w:hAnsi="Courier New" w:cs="Courier New"/>
                <w:color w:val="2A00FF"/>
                <w:kern w:val="0"/>
                <w:szCs w:val="21"/>
              </w:rPr>
              <w:t>"C"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+ st.getModel().getMemorySize() + </w:t>
            </w:r>
            <w:r w:rsidRPr="00C36509">
              <w:rPr>
                <w:rFonts w:ascii="Courier New" w:hAnsi="Courier New" w:cs="Courier New"/>
                <w:color w:val="2A00FF"/>
                <w:kern w:val="0"/>
                <w:szCs w:val="21"/>
              </w:rPr>
              <w:t>"G"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</w:t>
            </w:r>
            <w:r w:rsidRPr="00C36509">
              <w:rPr>
                <w:rFonts w:ascii="Courier New" w:hAnsi="Courier New" w:cs="Courier New"/>
                <w:color w:val="2A00FF"/>
                <w:kern w:val="0"/>
                <w:szCs w:val="21"/>
              </w:rPr>
              <w:t>")"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hostpkgsList.add(hostpkgsMap);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Object hostpkgsData = JSONArray.fromObject(hostpkgsList);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650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maxSize = SystemVariable.getMaxRedisSize();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maxSize = maxSize &gt;= 1 ? maxSize : 5;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List&lt;Object&gt; sizeList = </w:t>
            </w:r>
            <w:r w:rsidRPr="00C3650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ArrayList&lt;Object&gt;();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650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for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</w:t>
            </w:r>
            <w:r w:rsidRPr="00C3650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i=1; i&lt;=maxSize; i++) {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Map&lt;String, Object&gt; entry = </w:t>
            </w:r>
            <w:r w:rsidRPr="00C3650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HashMap&lt;String, Object&gt;();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entry.put(</w:t>
            </w:r>
            <w:r w:rsidRPr="00C36509">
              <w:rPr>
                <w:rFonts w:ascii="Courier New" w:hAnsi="Courier New" w:cs="Courier New"/>
                <w:color w:val="2A00FF"/>
                <w:kern w:val="0"/>
                <w:szCs w:val="21"/>
              </w:rPr>
              <w:t>"id"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, String.valueOf(i));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entry.put(</w:t>
            </w:r>
            <w:r w:rsidRPr="00C36509">
              <w:rPr>
                <w:rFonts w:ascii="Courier New" w:hAnsi="Courier New" w:cs="Courier New"/>
                <w:color w:val="2A00FF"/>
                <w:kern w:val="0"/>
                <w:szCs w:val="21"/>
              </w:rPr>
              <w:t>"text"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, String.valueOf(i));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sizeList.add(entry);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Object sizeArrayData = JSONArray.fromObject(sizeList);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&lt;!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DOCTYPE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html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808080"/>
                <w:kern w:val="0"/>
                <w:szCs w:val="21"/>
              </w:rPr>
              <w:t>PUBLIC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"-//W3C//DTD XHTML 1.0 Transitional//EN"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3F7F5F"/>
                <w:kern w:val="0"/>
                <w:szCs w:val="21"/>
              </w:rPr>
              <w:t>"http://www.w3.org/TR/xhtml1/DTD/xhtml1-transitional.dtd"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html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xmlns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"http://www.w3.org/1999/xhtml"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head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meta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http-equiv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"content-type"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content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"text/html; charset=UTF-8"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src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C36509">
              <w:rPr>
                <w:rFonts w:ascii="Courier New" w:hAnsi="Courier New" w:cs="Courier New"/>
                <w:color w:val="BF5F3F"/>
                <w:kern w:val="0"/>
                <w:szCs w:val="21"/>
              </w:rPr>
              <w:t>&lt;%=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request.getContextPath() </w:t>
            </w:r>
            <w:r w:rsidRPr="00C36509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/common/nui/nui.js"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"text/javascript"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src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C36509">
              <w:rPr>
                <w:rFonts w:ascii="Courier New" w:hAnsi="Courier New" w:cs="Courier New"/>
                <w:color w:val="BF5F3F"/>
                <w:kern w:val="0"/>
                <w:szCs w:val="21"/>
              </w:rPr>
              <w:t>&lt;%=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request.getContextPath() </w:t>
            </w:r>
            <w:r w:rsidRPr="00C36509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/common/cloud/dictEntry.js"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"text/javascript"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head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body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form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id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"form1"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method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"post"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action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C36509">
              <w:rPr>
                <w:rFonts w:ascii="Courier New" w:hAnsi="Courier New" w:cs="Courier New"/>
                <w:color w:val="BF5F3F"/>
                <w:kern w:val="0"/>
                <w:szCs w:val="21"/>
              </w:rPr>
              <w:t>&lt;%=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request.getContextPath() </w:t>
            </w:r>
            <w:r w:rsidRPr="00C36509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/srv/service/createRedis"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fieldset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="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border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C36509">
              <w:rPr>
                <w:rFonts w:ascii="Courier New" w:hAnsi="Courier New" w:cs="Courier New"/>
                <w:i/>
                <w:iCs/>
                <w:color w:val="2A00E1"/>
                <w:kern w:val="0"/>
                <w:szCs w:val="21"/>
              </w:rPr>
              <w:t>solid 1px #aaa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padding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C36509">
              <w:rPr>
                <w:rFonts w:ascii="Courier New" w:hAnsi="Courier New" w:cs="Courier New"/>
                <w:i/>
                <w:iCs/>
                <w:color w:val="2A00E1"/>
                <w:kern w:val="0"/>
                <w:szCs w:val="21"/>
              </w:rPr>
              <w:t>3px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;"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legend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新增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Redis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服务向导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legend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="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padding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C36509">
              <w:rPr>
                <w:rFonts w:ascii="Courier New" w:hAnsi="Courier New" w:cs="Courier New"/>
                <w:i/>
                <w:iCs/>
                <w:color w:val="2A00E1"/>
                <w:kern w:val="0"/>
                <w:szCs w:val="21"/>
              </w:rPr>
              <w:t>5px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;"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input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"order.itemList[0].itemType"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C36509">
              <w:rPr>
                <w:rFonts w:ascii="Courier New" w:hAnsi="Courier New" w:cs="Courier New"/>
                <w:color w:val="BF5F3F"/>
                <w:kern w:val="0"/>
                <w:szCs w:val="21"/>
              </w:rPr>
              <w:t>&lt;%=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RedisService.TYPE </w:t>
            </w:r>
            <w:r w:rsidRPr="00C36509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class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"nui-hidden"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input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"order.orderType"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"SingleCreateRedis"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class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"nui-hidden"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C36509">
              <w:rPr>
                <w:rFonts w:ascii="Courier New" w:hAnsi="Courier New" w:cs="Courier New"/>
                <w:color w:val="3F5FBF"/>
                <w:kern w:val="0"/>
                <w:szCs w:val="21"/>
              </w:rPr>
              <w:t>创建简单的</w:t>
            </w:r>
            <w:r w:rsidRPr="00C36509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Redis</w:t>
            </w:r>
            <w:r w:rsidRPr="00C36509">
              <w:rPr>
                <w:rFonts w:ascii="Courier New" w:hAnsi="Courier New" w:cs="Courier New"/>
                <w:color w:val="3F5FBF"/>
                <w:kern w:val="0"/>
                <w:szCs w:val="21"/>
              </w:rPr>
              <w:t>服务集群及其服务实例</w:t>
            </w:r>
            <w:r w:rsidRPr="00C36509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table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border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"0"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tr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       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="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width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C36509">
              <w:rPr>
                <w:rFonts w:ascii="Courier New" w:hAnsi="Courier New" w:cs="Courier New"/>
                <w:i/>
                <w:iCs/>
                <w:color w:val="2A00E1"/>
                <w:kern w:val="0"/>
                <w:szCs w:val="21"/>
              </w:rPr>
              <w:t>20%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;"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align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"right"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独占主机：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       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="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width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C36509">
              <w:rPr>
                <w:rFonts w:ascii="Courier New" w:hAnsi="Courier New" w:cs="Courier New"/>
                <w:i/>
                <w:iCs/>
                <w:color w:val="2A00E1"/>
                <w:kern w:val="0"/>
                <w:szCs w:val="21"/>
              </w:rPr>
              <w:t>50%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;"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            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input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"order.itemList[0].attrList[0].attrName"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C36509">
              <w:rPr>
                <w:rFonts w:ascii="Courier New" w:hAnsi="Courier New" w:cs="Courier New"/>
                <w:color w:val="BF5F3F"/>
                <w:kern w:val="0"/>
                <w:szCs w:val="21"/>
              </w:rPr>
              <w:t>&lt;%=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OrderItemAttr.ATTR_IS_STANDALONE</w:t>
            </w:r>
            <w:r w:rsidRPr="00C36509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class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"nui-hidden"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       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input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"order.itemList[0].attrList[0].attrValue"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class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"nui-radiobuttonlist"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textField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"text"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valueField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"id"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"N"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data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 [{ id: 'Y', text: '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是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'}, { id: 'N', text: '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否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'}]"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onvalidation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"onNullValidation"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width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"80%"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       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       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align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"left"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*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服务独占主机或者使用共享主机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   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tr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tr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       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="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width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C36509">
              <w:rPr>
                <w:rFonts w:ascii="Courier New" w:hAnsi="Courier New" w:cs="Courier New"/>
                <w:i/>
                <w:iCs/>
                <w:color w:val="2A00E1"/>
                <w:kern w:val="0"/>
                <w:szCs w:val="21"/>
              </w:rPr>
              <w:t>15%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;"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align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"right"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服务名称：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       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="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width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C36509">
              <w:rPr>
                <w:rFonts w:ascii="Courier New" w:hAnsi="Courier New" w:cs="Courier New"/>
                <w:i/>
                <w:iCs/>
                <w:color w:val="2A00E1"/>
                <w:kern w:val="0"/>
                <w:szCs w:val="21"/>
              </w:rPr>
              <w:t>50%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;"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            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input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"order.itemList[0].attrList[1].attrName"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C36509">
              <w:rPr>
                <w:rFonts w:ascii="Courier New" w:hAnsi="Courier New" w:cs="Courier New"/>
                <w:color w:val="BF5F3F"/>
                <w:kern w:val="0"/>
                <w:szCs w:val="21"/>
              </w:rPr>
              <w:t>&lt;%=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OrderItemAttr.ATTR_DISPLAY_NAME</w:t>
            </w:r>
            <w:r w:rsidRPr="00C36509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class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"nui-hidden"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       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input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lastRenderedPageBreak/>
              <w:t>name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"order.itemList[0].attrList[1].attrValue"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class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"nui-textbox"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onvalidation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"onNullValidation"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C36509">
              <w:rPr>
                <w:rFonts w:ascii="Courier New" w:hAnsi="Courier New" w:cs="Courier New"/>
                <w:color w:val="BF5F3F"/>
                <w:kern w:val="0"/>
                <w:szCs w:val="21"/>
              </w:rPr>
              <w:t>&lt;%=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RedisService.TYPE </w:t>
            </w:r>
            <w:r w:rsidRPr="00C36509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 xml:space="preserve"> Service"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width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"80%"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       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       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align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"left"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*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服务显示名称，与业务无关。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   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tr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tr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       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="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width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C36509">
              <w:rPr>
                <w:rFonts w:ascii="Courier New" w:hAnsi="Courier New" w:cs="Courier New"/>
                <w:i/>
                <w:iCs/>
                <w:color w:val="2A00E1"/>
                <w:kern w:val="0"/>
                <w:szCs w:val="21"/>
              </w:rPr>
              <w:t>15%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;"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align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"right"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主机套餐：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       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="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width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C36509">
              <w:rPr>
                <w:rFonts w:ascii="Courier New" w:hAnsi="Courier New" w:cs="Courier New"/>
                <w:i/>
                <w:iCs/>
                <w:color w:val="2A00E1"/>
                <w:kern w:val="0"/>
                <w:szCs w:val="21"/>
              </w:rPr>
              <w:t>50%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;"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            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input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"order.itemList[0].attrList[2].attrName"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C36509">
              <w:rPr>
                <w:rFonts w:ascii="Courier New" w:hAnsi="Courier New" w:cs="Courier New"/>
                <w:color w:val="BF5F3F"/>
                <w:kern w:val="0"/>
                <w:szCs w:val="21"/>
              </w:rPr>
              <w:t>&lt;%=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OrderItemAttr.ATTR_HOSTPKG_ID</w:t>
            </w:r>
            <w:r w:rsidRPr="00C36509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class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"nui-hidden"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       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input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"order.itemList[0].attrList[2].attrValue"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class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"nui-combobox"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data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'</w:t>
            </w:r>
            <w:r w:rsidRPr="00C36509">
              <w:rPr>
                <w:rFonts w:ascii="Courier New" w:hAnsi="Courier New" w:cs="Courier New"/>
                <w:color w:val="BF5F3F"/>
                <w:kern w:val="0"/>
                <w:szCs w:val="21"/>
              </w:rPr>
              <w:t>&lt;%=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hostpkgsData </w:t>
            </w:r>
            <w:r w:rsidRPr="00C36509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'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"20130517J001"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width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"80%"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       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       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align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"left"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*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选择需要创建的主机机型。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   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tr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   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tr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       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="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width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C36509">
              <w:rPr>
                <w:rFonts w:ascii="Courier New" w:hAnsi="Courier New" w:cs="Courier New"/>
                <w:i/>
                <w:iCs/>
                <w:color w:val="2A00E1"/>
                <w:kern w:val="0"/>
                <w:szCs w:val="21"/>
              </w:rPr>
              <w:t>15%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;"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align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"right"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集群大小：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       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="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width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C36509">
              <w:rPr>
                <w:rFonts w:ascii="Courier New" w:hAnsi="Courier New" w:cs="Courier New"/>
                <w:i/>
                <w:iCs/>
                <w:color w:val="2A00E1"/>
                <w:kern w:val="0"/>
                <w:szCs w:val="21"/>
              </w:rPr>
              <w:t>50%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;"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            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input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"order.itemList[0].attrList[3].attrName"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C36509">
              <w:rPr>
                <w:rFonts w:ascii="Courier New" w:hAnsi="Courier New" w:cs="Courier New"/>
                <w:color w:val="BF5F3F"/>
                <w:kern w:val="0"/>
                <w:szCs w:val="21"/>
              </w:rPr>
              <w:t>&lt;%=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OrderItemAttr.ATTR_CLUSTER_SIZE</w:t>
            </w:r>
            <w:r w:rsidRPr="00C36509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class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"nui-hidden"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       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input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"order.itemList[0].attrList[3].attrValue"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class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"nui-combobox"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data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'</w:t>
            </w:r>
            <w:r w:rsidRPr="00C36509">
              <w:rPr>
                <w:rFonts w:ascii="Courier New" w:hAnsi="Courier New" w:cs="Courier New"/>
                <w:color w:val="BF5F3F"/>
                <w:kern w:val="0"/>
                <w:szCs w:val="21"/>
              </w:rPr>
              <w:t>&lt;%=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sizeArrayData </w:t>
            </w:r>
            <w:r w:rsidRPr="00C36509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'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"1"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  <w:u w:val="single"/>
              </w:rPr>
              <w:t>width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"80%"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       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       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align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"left"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* 1 (master) + N (slave)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        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tr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table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fieldset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 xml:space="preserve">       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="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text-align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C36509">
              <w:rPr>
                <w:rFonts w:ascii="Courier New" w:hAnsi="Courier New" w:cs="Courier New"/>
                <w:i/>
                <w:iCs/>
                <w:color w:val="2A00E1"/>
                <w:kern w:val="0"/>
                <w:szCs w:val="21"/>
              </w:rPr>
              <w:t>center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padding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C36509">
              <w:rPr>
                <w:rFonts w:ascii="Courier New" w:hAnsi="Courier New" w:cs="Courier New"/>
                <w:i/>
                <w:iCs/>
                <w:color w:val="2A00E1"/>
                <w:kern w:val="0"/>
                <w:szCs w:val="21"/>
              </w:rPr>
              <w:t>10px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;"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a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class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"nui-button"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="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width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C36509">
              <w:rPr>
                <w:rFonts w:ascii="Courier New" w:hAnsi="Courier New" w:cs="Courier New"/>
                <w:i/>
                <w:iCs/>
                <w:color w:val="2A00E1"/>
                <w:kern w:val="0"/>
                <w:szCs w:val="21"/>
              </w:rPr>
              <w:t>8%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; "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onclick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color w:val="2A00FF"/>
                <w:kern w:val="0"/>
                <w:szCs w:val="21"/>
              </w:rPr>
              <w:t>"onAdd"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新增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a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C36509">
              <w:rPr>
                <w:rFonts w:ascii="Courier New" w:hAnsi="Courier New" w:cs="Courier New"/>
                <w:color w:val="2A00FF"/>
                <w:kern w:val="0"/>
                <w:szCs w:val="21"/>
              </w:rPr>
              <w:t>&amp;nbsp;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a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class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"nui-button"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="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width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C36509">
              <w:rPr>
                <w:rFonts w:ascii="Courier New" w:hAnsi="Courier New" w:cs="Courier New"/>
                <w:i/>
                <w:iCs/>
                <w:color w:val="2A00E1"/>
                <w:kern w:val="0"/>
                <w:szCs w:val="21"/>
              </w:rPr>
              <w:t>8%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; "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onclick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color w:val="2A00FF"/>
                <w:kern w:val="0"/>
                <w:szCs w:val="21"/>
              </w:rPr>
              <w:t>"onCancel"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取消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a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form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C3650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C3650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"text/javascript"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nui.parse();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C3650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var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form = </w:t>
            </w:r>
            <w:r w:rsidRPr="00C3650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nui.Form(</w:t>
            </w:r>
            <w:r w:rsidRPr="00C36509">
              <w:rPr>
                <w:rFonts w:ascii="Courier New" w:hAnsi="Courier New" w:cs="Courier New"/>
                <w:color w:val="2A00FF"/>
                <w:kern w:val="0"/>
                <w:szCs w:val="21"/>
              </w:rPr>
              <w:t>"form1"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); 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C3650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function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onNullValidation(e) {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650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(!e.value) {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e.errorText = </w:t>
            </w:r>
            <w:r w:rsidRPr="00C36509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C36509">
              <w:rPr>
                <w:rFonts w:ascii="Courier New" w:hAnsi="Courier New" w:cs="Courier New"/>
                <w:color w:val="2A00FF"/>
                <w:kern w:val="0"/>
                <w:szCs w:val="21"/>
              </w:rPr>
              <w:t>不能为空！</w:t>
            </w:r>
            <w:r w:rsidRPr="00C36509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e.isValid = </w:t>
            </w:r>
            <w:r w:rsidRPr="00C3650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false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}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C3650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function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closeWindow(action) {            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C3650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(window.CloseOwnerWindow) {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650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window.CloseOwnerWindow(action);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} </w:t>
            </w:r>
            <w:r w:rsidRPr="00C3650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else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window.close();            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}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}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C3650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function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onAdd() {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650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(!confirm(</w:t>
            </w:r>
            <w:r w:rsidRPr="00C36509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C36509">
              <w:rPr>
                <w:rFonts w:ascii="Courier New" w:hAnsi="Courier New" w:cs="Courier New"/>
                <w:color w:val="2A00FF"/>
                <w:kern w:val="0"/>
                <w:szCs w:val="21"/>
              </w:rPr>
              <w:t>你确定要提交</w:t>
            </w:r>
            <w:r w:rsidRPr="00C36509">
              <w:rPr>
                <w:rFonts w:ascii="Courier New" w:hAnsi="Courier New" w:cs="Courier New"/>
                <w:color w:val="2A00FF"/>
                <w:kern w:val="0"/>
                <w:szCs w:val="21"/>
              </w:rPr>
              <w:t>Redis</w:t>
            </w:r>
            <w:r w:rsidRPr="00C36509">
              <w:rPr>
                <w:rFonts w:ascii="Courier New" w:hAnsi="Courier New" w:cs="Courier New"/>
                <w:color w:val="2A00FF"/>
                <w:kern w:val="0"/>
                <w:szCs w:val="21"/>
              </w:rPr>
              <w:t>服务创建申请？</w:t>
            </w:r>
            <w:r w:rsidRPr="00C36509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)) {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    </w:t>
            </w:r>
            <w:r w:rsidRPr="00C3650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C3650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false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}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form.validate();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C3650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(form.isValid() == </w:t>
            </w:r>
            <w:r w:rsidRPr="00C3650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false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) {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650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 xml:space="preserve">            }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C3650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var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data = form.getData().order;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 w:rsidRPr="00C3650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var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json = nui.encode(data);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$.ajax({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url: "</w:t>
            </w:r>
            <w:r w:rsidRPr="00C36509">
              <w:rPr>
                <w:rFonts w:ascii="Courier New" w:hAnsi="Courier New" w:cs="Courier New"/>
                <w:color w:val="BF5F3F"/>
                <w:kern w:val="0"/>
                <w:szCs w:val="21"/>
              </w:rPr>
              <w:t>&lt;%=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request.getContextPath() </w:t>
            </w:r>
            <w:r w:rsidRPr="00C36509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/srv/myService/createRedis</w:t>
            </w:r>
            <w:r w:rsidRPr="00C36509">
              <w:rPr>
                <w:rFonts w:ascii="Courier New" w:hAnsi="Courier New" w:cs="Courier New"/>
                <w:color w:val="2A00FF"/>
                <w:kern w:val="0"/>
                <w:szCs w:val="21"/>
              </w:rPr>
              <w:t>",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contentType: </w:t>
            </w:r>
            <w:r w:rsidRPr="00C36509">
              <w:rPr>
                <w:rFonts w:ascii="Courier New" w:hAnsi="Courier New" w:cs="Courier New"/>
                <w:color w:val="2A00FF"/>
                <w:kern w:val="0"/>
                <w:szCs w:val="21"/>
              </w:rPr>
              <w:t>"application/json; charset=utf-8"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data: json,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type: </w:t>
            </w:r>
            <w:r w:rsidRPr="00C36509">
              <w:rPr>
                <w:rFonts w:ascii="Courier New" w:hAnsi="Courier New" w:cs="Courier New"/>
                <w:color w:val="2A00FF"/>
                <w:kern w:val="0"/>
                <w:szCs w:val="21"/>
              </w:rPr>
              <w:t>"PUT"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success: </w:t>
            </w:r>
            <w:r w:rsidRPr="00C3650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function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(text) {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nui.alert(</w:t>
            </w:r>
            <w:r w:rsidRPr="00C36509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C36509">
              <w:rPr>
                <w:rFonts w:ascii="Courier New" w:hAnsi="Courier New" w:cs="Courier New"/>
                <w:color w:val="2A00FF"/>
                <w:kern w:val="0"/>
                <w:szCs w:val="21"/>
              </w:rPr>
              <w:t>订单已提交，请到订单管理中查看处理结果！</w:t>
            </w:r>
            <w:r w:rsidRPr="00C36509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}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});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closeWindow(</w:t>
            </w:r>
            <w:r w:rsidRPr="00C36509">
              <w:rPr>
                <w:rFonts w:ascii="Courier New" w:hAnsi="Courier New" w:cs="Courier New"/>
                <w:color w:val="2A00FF"/>
                <w:kern w:val="0"/>
                <w:szCs w:val="21"/>
              </w:rPr>
              <w:t>"ok"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}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C36509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function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onCancel(){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closeWindow(</w:t>
            </w:r>
            <w:r w:rsidRPr="00C36509">
              <w:rPr>
                <w:rFonts w:ascii="Courier New" w:hAnsi="Courier New" w:cs="Courier New"/>
                <w:color w:val="2A00FF"/>
                <w:kern w:val="0"/>
                <w:szCs w:val="21"/>
              </w:rPr>
              <w:t>"cancel"</w:t>
            </w: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}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C36509" w:rsidRPr="00C36509" w:rsidRDefault="00C36509" w:rsidP="00C365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body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B27652" w:rsidRPr="00C36509" w:rsidRDefault="00C36509" w:rsidP="00C36509">
            <w:pPr>
              <w:pStyle w:val="a2"/>
              <w:ind w:firstLineChars="0" w:firstLine="0"/>
              <w:rPr>
                <w:szCs w:val="21"/>
              </w:rPr>
            </w:pP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C36509">
              <w:rPr>
                <w:rFonts w:ascii="Courier New" w:hAnsi="Courier New" w:cs="Courier New"/>
                <w:color w:val="3F7F7F"/>
                <w:kern w:val="0"/>
                <w:szCs w:val="21"/>
              </w:rPr>
              <w:t>html</w:t>
            </w:r>
            <w:r w:rsidRPr="00C3650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2C37A5" w:rsidRDefault="002C37A5" w:rsidP="00D86599">
      <w:pPr>
        <w:pStyle w:val="a2"/>
      </w:pPr>
    </w:p>
    <w:p w:rsidR="003B59A9" w:rsidRDefault="003B59A9" w:rsidP="00DD326A">
      <w:pPr>
        <w:pStyle w:val="3"/>
      </w:pPr>
      <w:bookmarkStart w:id="70" w:name="_Toc423800030"/>
      <w:r>
        <w:t>MVC</w:t>
      </w:r>
      <w:r w:rsidR="00E77739">
        <w:t xml:space="preserve"> </w:t>
      </w:r>
      <w:r w:rsidR="00DD326A">
        <w:t>:</w:t>
      </w:r>
      <w:r w:rsidR="00E77739">
        <w:t xml:space="preserve"> </w:t>
      </w:r>
      <w:r>
        <w:t>Controller</w:t>
      </w:r>
      <w:r w:rsidR="003F54EC">
        <w:t xml:space="preserve"> </w:t>
      </w:r>
      <w:r>
        <w:t>开发</w:t>
      </w:r>
      <w:bookmarkEnd w:id="70"/>
    </w:p>
    <w:p w:rsidR="002C37A5" w:rsidRDefault="000B388E" w:rsidP="00D86599">
      <w:pPr>
        <w:pStyle w:val="a2"/>
      </w:pPr>
      <w:r>
        <w:rPr>
          <w:rFonts w:hint="eastAsia"/>
        </w:rPr>
        <w:t>J</w:t>
      </w:r>
      <w:r w:rsidR="00FD4578">
        <w:rPr>
          <w:rFonts w:hint="eastAsia"/>
        </w:rPr>
        <w:t>er</w:t>
      </w:r>
      <w:r>
        <w:rPr>
          <w:rFonts w:hint="eastAsia"/>
        </w:rPr>
        <w:t>se</w:t>
      </w:r>
      <w:r w:rsidR="00FD4578">
        <w:rPr>
          <w:rFonts w:hint="eastAsia"/>
        </w:rPr>
        <w:t>y Rest风格开发，示例如下：</w:t>
      </w:r>
    </w:p>
    <w:p w:rsidR="00736223" w:rsidRDefault="00736223" w:rsidP="00D86599">
      <w:pPr>
        <w:pStyle w:val="a2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588"/>
      </w:tblGrid>
      <w:tr w:rsidR="00736223" w:rsidRPr="00736223" w:rsidTr="00736223">
        <w:tc>
          <w:tcPr>
            <w:tcW w:w="8588" w:type="dxa"/>
          </w:tcPr>
          <w:p w:rsidR="00736223" w:rsidRPr="00736223" w:rsidRDefault="00736223" w:rsidP="004143CB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36223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:rsidR="00736223" w:rsidRPr="00736223" w:rsidRDefault="00736223" w:rsidP="00736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36223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</w:p>
          <w:p w:rsidR="00736223" w:rsidRPr="00736223" w:rsidRDefault="00736223" w:rsidP="00736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36223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736223"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@param</w:t>
            </w:r>
            <w:r w:rsidRPr="00736223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order</w:t>
            </w:r>
          </w:p>
          <w:p w:rsidR="00736223" w:rsidRPr="00736223" w:rsidRDefault="00736223" w:rsidP="00736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36223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736223"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@return</w:t>
            </w:r>
          </w:p>
          <w:p w:rsidR="00736223" w:rsidRPr="00736223" w:rsidRDefault="00736223" w:rsidP="00736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36223">
              <w:rPr>
                <w:rFonts w:ascii="Courier New" w:hAnsi="Courier New" w:cs="Courier New"/>
                <w:color w:val="3F5FBF"/>
                <w:kern w:val="0"/>
                <w:szCs w:val="21"/>
              </w:rPr>
              <w:lastRenderedPageBreak/>
              <w:tab/>
              <w:t xml:space="preserve"> */</w:t>
            </w:r>
          </w:p>
          <w:p w:rsidR="00736223" w:rsidRPr="00736223" w:rsidRDefault="00736223" w:rsidP="00736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36223">
              <w:rPr>
                <w:rFonts w:ascii="Courier New" w:hAnsi="Courier New" w:cs="Courier New"/>
                <w:color w:val="646464"/>
                <w:kern w:val="0"/>
                <w:szCs w:val="21"/>
              </w:rPr>
              <w:t>@Path</w:t>
            </w: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736223">
              <w:rPr>
                <w:rFonts w:ascii="Courier New" w:hAnsi="Courier New" w:cs="Courier New"/>
                <w:color w:val="2A00FF"/>
                <w:kern w:val="0"/>
                <w:szCs w:val="21"/>
              </w:rPr>
              <w:t>"createRedis"</w:t>
            </w: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>)</w:t>
            </w:r>
          </w:p>
          <w:p w:rsidR="00736223" w:rsidRPr="00736223" w:rsidRDefault="00736223" w:rsidP="00736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36223">
              <w:rPr>
                <w:rFonts w:ascii="Courier New" w:hAnsi="Courier New" w:cs="Courier New"/>
                <w:color w:val="646464"/>
                <w:kern w:val="0"/>
                <w:szCs w:val="21"/>
              </w:rPr>
              <w:t>@PUT</w:t>
            </w:r>
          </w:p>
          <w:p w:rsidR="00736223" w:rsidRPr="00736223" w:rsidRDefault="00736223" w:rsidP="00736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36223">
              <w:rPr>
                <w:rFonts w:ascii="Courier New" w:hAnsi="Courier New" w:cs="Courier New"/>
                <w:color w:val="646464"/>
                <w:kern w:val="0"/>
                <w:szCs w:val="21"/>
              </w:rPr>
              <w:t>@Produces</w:t>
            </w: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>(MediaType.</w:t>
            </w:r>
            <w:r w:rsidRPr="00736223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1"/>
              </w:rPr>
              <w:t>APPLICATION_JSON</w:t>
            </w: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>)</w:t>
            </w:r>
          </w:p>
          <w:p w:rsidR="00736223" w:rsidRPr="00736223" w:rsidRDefault="00736223" w:rsidP="00736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36223">
              <w:rPr>
                <w:rFonts w:ascii="Courier New" w:hAnsi="Courier New" w:cs="Courier New"/>
                <w:color w:val="646464"/>
                <w:kern w:val="0"/>
                <w:szCs w:val="21"/>
              </w:rPr>
              <w:t>@Consumes</w:t>
            </w: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>(MediaType.</w:t>
            </w:r>
            <w:r w:rsidRPr="00736223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1"/>
              </w:rPr>
              <w:t>APPLICATION_JSON</w:t>
            </w: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) </w:t>
            </w:r>
          </w:p>
          <w:p w:rsidR="00736223" w:rsidRPr="00736223" w:rsidRDefault="00736223" w:rsidP="00736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3622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Response createRedis(Order </w:t>
            </w:r>
            <w:r w:rsidRPr="00736223">
              <w:rPr>
                <w:rFonts w:ascii="Courier New" w:hAnsi="Courier New" w:cs="Courier New"/>
                <w:color w:val="6A3E3E"/>
                <w:kern w:val="0"/>
                <w:szCs w:val="21"/>
              </w:rPr>
              <w:t>order</w:t>
            </w: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>) {</w:t>
            </w:r>
          </w:p>
          <w:p w:rsidR="00736223" w:rsidRPr="00736223" w:rsidRDefault="00736223" w:rsidP="00736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3622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</w:t>
            </w:r>
            <w:r w:rsidRPr="00736223">
              <w:rPr>
                <w:rFonts w:ascii="Courier New" w:hAnsi="Courier New" w:cs="Courier New"/>
                <w:color w:val="6A3E3E"/>
                <w:kern w:val="0"/>
                <w:szCs w:val="21"/>
              </w:rPr>
              <w:t>order</w:t>
            </w: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!= </w:t>
            </w:r>
            <w:r w:rsidRPr="0073622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>) {</w:t>
            </w:r>
          </w:p>
          <w:p w:rsidR="00736223" w:rsidRPr="00736223" w:rsidRDefault="00736223" w:rsidP="00736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3622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(StringUtil.</w:t>
            </w:r>
            <w:r w:rsidRPr="00736223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isEmpty</w:t>
            </w: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736223">
              <w:rPr>
                <w:rFonts w:ascii="Courier New" w:hAnsi="Courier New" w:cs="Courier New"/>
                <w:color w:val="6A3E3E"/>
                <w:kern w:val="0"/>
                <w:szCs w:val="21"/>
              </w:rPr>
              <w:t>order</w:t>
            </w: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>.getOrderType())) {</w:t>
            </w:r>
          </w:p>
          <w:p w:rsidR="00736223" w:rsidRPr="00736223" w:rsidRDefault="00736223" w:rsidP="00736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36223">
              <w:rPr>
                <w:rFonts w:ascii="Courier New" w:hAnsi="Courier New" w:cs="Courier New"/>
                <w:color w:val="6A3E3E"/>
                <w:kern w:val="0"/>
                <w:szCs w:val="21"/>
              </w:rPr>
              <w:t>order</w:t>
            </w: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>.setOrderType(SingleCreateRedisOrderProcessor.</w:t>
            </w:r>
            <w:r w:rsidRPr="00736223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1"/>
              </w:rPr>
              <w:t>TYPE</w:t>
            </w: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736223" w:rsidRPr="00736223" w:rsidRDefault="00736223" w:rsidP="00736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736223" w:rsidRPr="00736223" w:rsidRDefault="00736223" w:rsidP="00736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36223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736223">
              <w:rPr>
                <w:rFonts w:ascii="Courier New" w:hAnsi="Courier New" w:cs="Courier New"/>
                <w:color w:val="3F7F5F"/>
                <w:kern w:val="0"/>
                <w:szCs w:val="21"/>
              </w:rPr>
              <w:t>创建订单提交</w:t>
            </w:r>
            <w:r w:rsidRPr="00736223">
              <w:rPr>
                <w:rFonts w:ascii="Courier New" w:hAnsi="Courier New" w:cs="Courier New"/>
                <w:color w:val="3F7F5F"/>
                <w:kern w:val="0"/>
                <w:szCs w:val="21"/>
              </w:rPr>
              <w:t>,</w:t>
            </w:r>
            <w:r w:rsidRPr="00736223">
              <w:rPr>
                <w:rFonts w:ascii="Courier New" w:hAnsi="Courier New" w:cs="Courier New"/>
                <w:color w:val="3F7F5F"/>
                <w:kern w:val="0"/>
                <w:szCs w:val="21"/>
              </w:rPr>
              <w:t>但不自动审批</w:t>
            </w:r>
            <w:r w:rsidRPr="00736223">
              <w:rPr>
                <w:rFonts w:ascii="Courier New" w:hAnsi="Courier New" w:cs="Courier New"/>
                <w:color w:val="3F7F5F"/>
                <w:kern w:val="0"/>
                <w:szCs w:val="21"/>
              </w:rPr>
              <w:t>,</w:t>
            </w:r>
            <w:r w:rsidRPr="00736223">
              <w:rPr>
                <w:rFonts w:ascii="Courier New" w:hAnsi="Courier New" w:cs="Courier New"/>
                <w:color w:val="3F7F5F"/>
                <w:kern w:val="0"/>
                <w:szCs w:val="21"/>
              </w:rPr>
              <w:t>返回订单</w:t>
            </w:r>
            <w:r w:rsidRPr="00736223">
              <w:rPr>
                <w:rFonts w:ascii="Courier New" w:hAnsi="Courier New" w:cs="Courier New"/>
                <w:color w:val="3F7F5F"/>
                <w:kern w:val="0"/>
                <w:szCs w:val="21"/>
              </w:rPr>
              <w:t>id</w:t>
            </w:r>
          </w:p>
          <w:p w:rsidR="00736223" w:rsidRPr="00736223" w:rsidRDefault="00736223" w:rsidP="00736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36223">
              <w:rPr>
                <w:rFonts w:ascii="Courier New" w:hAnsi="Courier New" w:cs="Courier New"/>
                <w:color w:val="6A3E3E"/>
                <w:kern w:val="0"/>
                <w:szCs w:val="21"/>
              </w:rPr>
              <w:t>order</w:t>
            </w: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SrvApplyUtil.</w:t>
            </w:r>
            <w:r w:rsidRPr="00736223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submitOrder</w:t>
            </w: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736223">
              <w:rPr>
                <w:rFonts w:ascii="Courier New" w:hAnsi="Courier New" w:cs="Courier New"/>
                <w:color w:val="6A3E3E"/>
                <w:kern w:val="0"/>
                <w:szCs w:val="21"/>
              </w:rPr>
              <w:t>order</w:t>
            </w: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73622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false</w:t>
            </w: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736223" w:rsidRPr="00736223" w:rsidRDefault="00736223" w:rsidP="00736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736223" w:rsidRPr="00736223" w:rsidRDefault="00736223" w:rsidP="00736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Map&lt;String, Object&gt; </w:t>
            </w:r>
            <w:r w:rsidRPr="00736223">
              <w:rPr>
                <w:rFonts w:ascii="Courier New" w:hAnsi="Courier New" w:cs="Courier New"/>
                <w:color w:val="6A3E3E"/>
                <w:kern w:val="0"/>
                <w:szCs w:val="21"/>
              </w:rPr>
              <w:t>result</w:t>
            </w: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73622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HashMap&lt;String, Object&gt;();</w:t>
            </w:r>
          </w:p>
          <w:p w:rsidR="00736223" w:rsidRPr="00736223" w:rsidRDefault="00736223" w:rsidP="00736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36223">
              <w:rPr>
                <w:rFonts w:ascii="Courier New" w:hAnsi="Courier New" w:cs="Courier New"/>
                <w:color w:val="6A3E3E"/>
                <w:kern w:val="0"/>
                <w:szCs w:val="21"/>
              </w:rPr>
              <w:t>result</w:t>
            </w: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>.put(</w:t>
            </w:r>
            <w:r w:rsidRPr="00736223">
              <w:rPr>
                <w:rFonts w:ascii="Courier New" w:hAnsi="Courier New" w:cs="Courier New"/>
                <w:color w:val="2A00FF"/>
                <w:kern w:val="0"/>
                <w:szCs w:val="21"/>
              </w:rPr>
              <w:t>"orderId"</w:t>
            </w: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73622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== </w:t>
            </w:r>
            <w:r w:rsidRPr="00736223">
              <w:rPr>
                <w:rFonts w:ascii="Courier New" w:hAnsi="Courier New" w:cs="Courier New"/>
                <w:color w:val="6A3E3E"/>
                <w:kern w:val="0"/>
                <w:szCs w:val="21"/>
              </w:rPr>
              <w:t>order</w:t>
            </w: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? </w:t>
            </w:r>
            <w:r w:rsidRPr="0073622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: </w:t>
            </w:r>
            <w:r w:rsidRPr="00736223">
              <w:rPr>
                <w:rFonts w:ascii="Courier New" w:hAnsi="Courier New" w:cs="Courier New"/>
                <w:color w:val="6A3E3E"/>
                <w:kern w:val="0"/>
                <w:szCs w:val="21"/>
              </w:rPr>
              <w:t>order</w:t>
            </w: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.getOrderId()); </w:t>
            </w:r>
            <w:r w:rsidRPr="00736223">
              <w:rPr>
                <w:rFonts w:ascii="Courier New" w:hAnsi="Courier New" w:cs="Courier New"/>
                <w:color w:val="3F7F5F"/>
                <w:kern w:val="0"/>
                <w:szCs w:val="21"/>
              </w:rPr>
              <w:t>//$NON-NLS-1$</w:t>
            </w:r>
          </w:p>
          <w:p w:rsidR="00736223" w:rsidRPr="00736223" w:rsidRDefault="00736223" w:rsidP="00736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ResponseBuilder </w:t>
            </w:r>
            <w:r w:rsidRPr="00736223">
              <w:rPr>
                <w:rFonts w:ascii="Courier New" w:hAnsi="Courier New" w:cs="Courier New"/>
                <w:color w:val="6A3E3E"/>
                <w:kern w:val="0"/>
                <w:szCs w:val="21"/>
              </w:rPr>
              <w:t>builder</w:t>
            </w: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Response.</w:t>
            </w:r>
            <w:r w:rsidRPr="00736223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ok</w:t>
            </w: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736223">
              <w:rPr>
                <w:rFonts w:ascii="Courier New" w:hAnsi="Courier New" w:cs="Courier New"/>
                <w:color w:val="6A3E3E"/>
                <w:kern w:val="0"/>
                <w:szCs w:val="21"/>
              </w:rPr>
              <w:t>result</w:t>
            </w: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736223" w:rsidRPr="00736223" w:rsidRDefault="00736223" w:rsidP="00736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3622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736223">
              <w:rPr>
                <w:rFonts w:ascii="Courier New" w:hAnsi="Courier New" w:cs="Courier New"/>
                <w:color w:val="6A3E3E"/>
                <w:kern w:val="0"/>
                <w:szCs w:val="21"/>
              </w:rPr>
              <w:t>builder</w:t>
            </w: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>.build();</w:t>
            </w:r>
          </w:p>
          <w:p w:rsidR="00736223" w:rsidRPr="00736223" w:rsidRDefault="00736223" w:rsidP="00736223">
            <w:pPr>
              <w:pStyle w:val="a2"/>
              <w:ind w:firstLineChars="0" w:firstLine="0"/>
              <w:rPr>
                <w:szCs w:val="21"/>
              </w:rPr>
            </w:pPr>
            <w:r w:rsidRPr="00736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DD326A" w:rsidRDefault="00C856E8" w:rsidP="00D86599">
      <w:pPr>
        <w:pStyle w:val="a2"/>
      </w:pPr>
      <w:r>
        <w:rPr>
          <w:rFonts w:hint="eastAsia"/>
        </w:rPr>
        <w:lastRenderedPageBreak/>
        <w:t>默认使用</w:t>
      </w:r>
      <w:r w:rsidRPr="00C856E8">
        <w:t>ConsoleResourceConfig</w:t>
      </w:r>
      <w:r>
        <w:t>注册了下面几个包，</w:t>
      </w:r>
    </w:p>
    <w:p w:rsidR="00C856E8" w:rsidRDefault="00C856E8" w:rsidP="00C856E8">
      <w:pPr>
        <w:pStyle w:val="a2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D7ED359" wp14:editId="457EC364">
            <wp:extent cx="5459730" cy="4252595"/>
            <wp:effectExtent l="190500" t="190500" r="198120" b="1860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9730" cy="42525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62EA8" w:rsidRDefault="00C856E8" w:rsidP="00762EA8">
      <w:pPr>
        <w:pStyle w:val="a2"/>
      </w:pPr>
      <w:r>
        <w:t>如果扩展的Controller在其他包中，则需要覆盖ConsoleResource</w:t>
      </w:r>
      <w:r w:rsidR="00C41F9A">
        <w:t>Config或直接继承ResourceConfig并修改</w:t>
      </w:r>
      <w:r w:rsidR="00C41F9A">
        <w:rPr>
          <w:rFonts w:hint="eastAsia"/>
        </w:rPr>
        <w:t>web.xml配置，如下图所示：</w:t>
      </w:r>
    </w:p>
    <w:p w:rsidR="00762EA8" w:rsidRPr="00762EA8" w:rsidRDefault="00762EA8" w:rsidP="00762EA8">
      <w:pPr>
        <w:pStyle w:val="a2"/>
        <w:ind w:firstLineChars="0" w:firstLine="0"/>
        <w:jc w:val="center"/>
      </w:pPr>
      <w:r>
        <w:rPr>
          <w:noProof/>
        </w:rPr>
        <w:drawing>
          <wp:inline distT="0" distB="0" distL="0" distR="0" wp14:anchorId="1C676000" wp14:editId="4AAADCDF">
            <wp:extent cx="5459730" cy="1705610"/>
            <wp:effectExtent l="190500" t="190500" r="198120" b="1993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9730" cy="1705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62EA8" w:rsidRDefault="007054B5" w:rsidP="00762EA8">
      <w:pPr>
        <w:pStyle w:val="a2"/>
      </w:pPr>
      <w:r>
        <w:rPr>
          <w:rFonts w:hint="eastAsia"/>
        </w:rPr>
        <w:t>示例代码</w:t>
      </w:r>
      <w:r w:rsidR="003D2557">
        <w:rPr>
          <w:rFonts w:hint="eastAsia"/>
        </w:rPr>
        <w:t>-1</w:t>
      </w:r>
      <w:r>
        <w:rPr>
          <w:rFonts w:hint="eastAsia"/>
        </w:rPr>
        <w:t>：</w:t>
      </w:r>
    </w:p>
    <w:p w:rsidR="00316EE7" w:rsidRDefault="00316EE7" w:rsidP="00762EA8">
      <w:pPr>
        <w:pStyle w:val="a2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588"/>
      </w:tblGrid>
      <w:tr w:rsidR="00FA7C53" w:rsidTr="00FA7C53">
        <w:tc>
          <w:tcPr>
            <w:tcW w:w="8588" w:type="dxa"/>
          </w:tcPr>
          <w:p w:rsidR="005669C8" w:rsidRPr="005669C8" w:rsidRDefault="005669C8" w:rsidP="005669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  <w:r w:rsidRPr="005669C8">
              <w:rPr>
                <w:rFonts w:ascii="Courier New" w:hAnsi="Courier New" w:cs="Courier New"/>
                <w:color w:val="BF5F3F"/>
                <w:kern w:val="0"/>
                <w:szCs w:val="21"/>
              </w:rPr>
              <w:t>/**</w:t>
            </w:r>
          </w:p>
          <w:p w:rsidR="005669C8" w:rsidRPr="005669C8" w:rsidRDefault="005669C8" w:rsidP="005669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  <w:r w:rsidRPr="005669C8">
              <w:rPr>
                <w:rFonts w:ascii="Courier New" w:hAnsi="Courier New" w:cs="Courier New"/>
                <w:color w:val="BF5F3F"/>
                <w:kern w:val="0"/>
                <w:szCs w:val="21"/>
              </w:rPr>
              <w:t xml:space="preserve"> * Copyright © 2009 - 2015 Primeton. All Rights Reserved.</w:t>
            </w:r>
          </w:p>
          <w:p w:rsidR="005669C8" w:rsidRPr="005669C8" w:rsidRDefault="005669C8" w:rsidP="005669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  <w:r w:rsidRPr="005669C8">
              <w:rPr>
                <w:rFonts w:ascii="Courier New" w:hAnsi="Courier New" w:cs="Courier New"/>
                <w:color w:val="BF5F3F"/>
                <w:kern w:val="0"/>
                <w:szCs w:val="21"/>
              </w:rPr>
              <w:lastRenderedPageBreak/>
              <w:t xml:space="preserve"> */</w:t>
            </w:r>
          </w:p>
          <w:p w:rsidR="005669C8" w:rsidRPr="005669C8" w:rsidRDefault="005669C8" w:rsidP="005669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  <w:r w:rsidRPr="005669C8">
              <w:rPr>
                <w:rFonts w:ascii="Courier New" w:hAnsi="Courier New" w:cs="Courier New"/>
                <w:color w:val="BF5F3F"/>
                <w:kern w:val="0"/>
                <w:szCs w:val="21"/>
              </w:rPr>
              <w:t>package com.primeton.paas.console.common;</w:t>
            </w:r>
          </w:p>
          <w:p w:rsidR="005669C8" w:rsidRPr="005669C8" w:rsidRDefault="005669C8" w:rsidP="005669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</w:p>
          <w:p w:rsidR="005669C8" w:rsidRPr="005669C8" w:rsidRDefault="005669C8" w:rsidP="005669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  <w:r w:rsidRPr="005669C8">
              <w:rPr>
                <w:rFonts w:ascii="Courier New" w:hAnsi="Courier New" w:cs="Courier New"/>
                <w:color w:val="BF5F3F"/>
                <w:kern w:val="0"/>
                <w:szCs w:val="21"/>
              </w:rPr>
              <w:t>import java.util.HashSet;</w:t>
            </w:r>
          </w:p>
          <w:p w:rsidR="005669C8" w:rsidRPr="005669C8" w:rsidRDefault="005669C8" w:rsidP="005669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  <w:r w:rsidRPr="005669C8">
              <w:rPr>
                <w:rFonts w:ascii="Courier New" w:hAnsi="Courier New" w:cs="Courier New"/>
                <w:color w:val="BF5F3F"/>
                <w:kern w:val="0"/>
                <w:szCs w:val="21"/>
              </w:rPr>
              <w:t>import java.util.Set;</w:t>
            </w:r>
          </w:p>
          <w:p w:rsidR="005669C8" w:rsidRPr="005669C8" w:rsidRDefault="005669C8" w:rsidP="005669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</w:p>
          <w:p w:rsidR="005669C8" w:rsidRPr="005669C8" w:rsidRDefault="005669C8" w:rsidP="005669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  <w:r w:rsidRPr="005669C8">
              <w:rPr>
                <w:rFonts w:ascii="Courier New" w:hAnsi="Courier New" w:cs="Courier New"/>
                <w:color w:val="BF5F3F"/>
                <w:kern w:val="0"/>
                <w:szCs w:val="21"/>
              </w:rPr>
              <w:t>/**</w:t>
            </w:r>
          </w:p>
          <w:p w:rsidR="005669C8" w:rsidRPr="005669C8" w:rsidRDefault="005669C8" w:rsidP="005669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  <w:r w:rsidRPr="005669C8">
              <w:rPr>
                <w:rFonts w:ascii="Courier New" w:hAnsi="Courier New" w:cs="Courier New"/>
                <w:color w:val="BF5F3F"/>
                <w:kern w:val="0"/>
                <w:szCs w:val="21"/>
              </w:rPr>
              <w:t xml:space="preserve"> * @author ZhongWen.Li (mailto:lizw@primeton.com)</w:t>
            </w:r>
          </w:p>
          <w:p w:rsidR="005669C8" w:rsidRPr="005669C8" w:rsidRDefault="005669C8" w:rsidP="005669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  <w:r w:rsidRPr="005669C8">
              <w:rPr>
                <w:rFonts w:ascii="Courier New" w:hAnsi="Courier New" w:cs="Courier New"/>
                <w:color w:val="BF5F3F"/>
                <w:kern w:val="0"/>
                <w:szCs w:val="21"/>
              </w:rPr>
              <w:t xml:space="preserve"> *</w:t>
            </w:r>
          </w:p>
          <w:p w:rsidR="005669C8" w:rsidRPr="005669C8" w:rsidRDefault="005669C8" w:rsidP="005669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  <w:r w:rsidRPr="005669C8">
              <w:rPr>
                <w:rFonts w:ascii="Courier New" w:hAnsi="Courier New" w:cs="Courier New"/>
                <w:color w:val="BF5F3F"/>
                <w:kern w:val="0"/>
                <w:szCs w:val="21"/>
              </w:rPr>
              <w:t xml:space="preserve"> */</w:t>
            </w:r>
          </w:p>
          <w:p w:rsidR="005669C8" w:rsidRPr="005669C8" w:rsidRDefault="005669C8" w:rsidP="005669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  <w:r w:rsidRPr="005669C8">
              <w:rPr>
                <w:rFonts w:ascii="Courier New" w:hAnsi="Courier New" w:cs="Courier New"/>
                <w:color w:val="BF5F3F"/>
                <w:kern w:val="0"/>
                <w:szCs w:val="21"/>
              </w:rPr>
              <w:t>public class NewResourceConfig extends ConsoleResourceConfig {</w:t>
            </w:r>
          </w:p>
          <w:p w:rsidR="005669C8" w:rsidRPr="005669C8" w:rsidRDefault="005669C8" w:rsidP="005669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</w:p>
          <w:p w:rsidR="005669C8" w:rsidRPr="005669C8" w:rsidRDefault="005669C8" w:rsidP="005669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  <w:r w:rsidRPr="005669C8">
              <w:rPr>
                <w:rFonts w:ascii="Courier New" w:hAnsi="Courier New" w:cs="Courier New"/>
                <w:color w:val="BF5F3F"/>
                <w:kern w:val="0"/>
                <w:szCs w:val="21"/>
              </w:rPr>
              <w:tab/>
              <w:t>private static Set&lt;String&gt; newPacks = new HashSet&lt;String&gt;();</w:t>
            </w:r>
          </w:p>
          <w:p w:rsidR="005669C8" w:rsidRPr="005669C8" w:rsidRDefault="005669C8" w:rsidP="005669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  <w:r w:rsidRPr="005669C8">
              <w:rPr>
                <w:rFonts w:ascii="Courier New" w:hAnsi="Courier New" w:cs="Courier New"/>
                <w:color w:val="BF5F3F"/>
                <w:kern w:val="0"/>
                <w:szCs w:val="21"/>
              </w:rPr>
              <w:tab/>
            </w:r>
          </w:p>
          <w:p w:rsidR="005669C8" w:rsidRPr="005669C8" w:rsidRDefault="005669C8" w:rsidP="005669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  <w:r w:rsidRPr="005669C8">
              <w:rPr>
                <w:rFonts w:ascii="Courier New" w:hAnsi="Courier New" w:cs="Courier New"/>
                <w:color w:val="BF5F3F"/>
                <w:kern w:val="0"/>
                <w:szCs w:val="21"/>
              </w:rPr>
              <w:tab/>
              <w:t>static {</w:t>
            </w:r>
          </w:p>
          <w:p w:rsidR="005669C8" w:rsidRPr="005669C8" w:rsidRDefault="005669C8" w:rsidP="005669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  <w:r w:rsidRPr="005669C8">
              <w:rPr>
                <w:rFonts w:ascii="Courier New" w:hAnsi="Courier New" w:cs="Courier New"/>
                <w:color w:val="BF5F3F"/>
                <w:kern w:val="0"/>
                <w:szCs w:val="21"/>
              </w:rPr>
              <w:tab/>
            </w:r>
            <w:r w:rsidRPr="005669C8">
              <w:rPr>
                <w:rFonts w:ascii="Courier New" w:hAnsi="Courier New" w:cs="Courier New"/>
                <w:color w:val="BF5F3F"/>
                <w:kern w:val="0"/>
                <w:szCs w:val="21"/>
              </w:rPr>
              <w:tab/>
              <w:t>newPacks.add("com.xxx.paas.app.controller");</w:t>
            </w:r>
          </w:p>
          <w:p w:rsidR="005669C8" w:rsidRPr="005669C8" w:rsidRDefault="005669C8" w:rsidP="005669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  <w:r w:rsidRPr="005669C8">
              <w:rPr>
                <w:rFonts w:ascii="Courier New" w:hAnsi="Courier New" w:cs="Courier New"/>
                <w:color w:val="BF5F3F"/>
                <w:kern w:val="0"/>
                <w:szCs w:val="21"/>
              </w:rPr>
              <w:tab/>
            </w:r>
            <w:r w:rsidRPr="005669C8">
              <w:rPr>
                <w:rFonts w:ascii="Courier New" w:hAnsi="Courier New" w:cs="Courier New"/>
                <w:color w:val="BF5F3F"/>
                <w:kern w:val="0"/>
                <w:szCs w:val="21"/>
              </w:rPr>
              <w:tab/>
              <w:t>newPacks.add("com.xxx.paas.platform.controller");</w:t>
            </w:r>
          </w:p>
          <w:p w:rsidR="005669C8" w:rsidRPr="005669C8" w:rsidRDefault="005669C8" w:rsidP="005669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  <w:r w:rsidRPr="005669C8">
              <w:rPr>
                <w:rFonts w:ascii="Courier New" w:hAnsi="Courier New" w:cs="Courier New"/>
                <w:color w:val="BF5F3F"/>
                <w:kern w:val="0"/>
                <w:szCs w:val="21"/>
              </w:rPr>
              <w:tab/>
              <w:t>}</w:t>
            </w:r>
          </w:p>
          <w:p w:rsidR="005669C8" w:rsidRPr="005669C8" w:rsidRDefault="005669C8" w:rsidP="005669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  <w:r w:rsidRPr="005669C8">
              <w:rPr>
                <w:rFonts w:ascii="Courier New" w:hAnsi="Courier New" w:cs="Courier New"/>
                <w:color w:val="BF5F3F"/>
                <w:kern w:val="0"/>
                <w:szCs w:val="21"/>
              </w:rPr>
              <w:tab/>
            </w:r>
          </w:p>
          <w:p w:rsidR="005669C8" w:rsidRPr="005669C8" w:rsidRDefault="005669C8" w:rsidP="005669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  <w:r w:rsidRPr="005669C8">
              <w:rPr>
                <w:rFonts w:ascii="Courier New" w:hAnsi="Courier New" w:cs="Courier New"/>
                <w:color w:val="BF5F3F"/>
                <w:kern w:val="0"/>
                <w:szCs w:val="21"/>
              </w:rPr>
              <w:tab/>
              <w:t>/**</w:t>
            </w:r>
          </w:p>
          <w:p w:rsidR="005669C8" w:rsidRPr="005669C8" w:rsidRDefault="005669C8" w:rsidP="005669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  <w:r w:rsidRPr="005669C8">
              <w:rPr>
                <w:rFonts w:ascii="Courier New" w:hAnsi="Courier New" w:cs="Courier New"/>
                <w:color w:val="BF5F3F"/>
                <w:kern w:val="0"/>
                <w:szCs w:val="21"/>
              </w:rPr>
              <w:tab/>
              <w:t xml:space="preserve"> * Default. &lt;br&gt;</w:t>
            </w:r>
          </w:p>
          <w:p w:rsidR="005669C8" w:rsidRPr="005669C8" w:rsidRDefault="005669C8" w:rsidP="005669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  <w:r w:rsidRPr="005669C8">
              <w:rPr>
                <w:rFonts w:ascii="Courier New" w:hAnsi="Courier New" w:cs="Courier New"/>
                <w:color w:val="BF5F3F"/>
                <w:kern w:val="0"/>
                <w:szCs w:val="21"/>
              </w:rPr>
              <w:tab/>
              <w:t xml:space="preserve"> */</w:t>
            </w:r>
          </w:p>
          <w:p w:rsidR="005669C8" w:rsidRPr="005669C8" w:rsidRDefault="005669C8" w:rsidP="005669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  <w:r w:rsidRPr="005669C8">
              <w:rPr>
                <w:rFonts w:ascii="Courier New" w:hAnsi="Courier New" w:cs="Courier New"/>
                <w:color w:val="BF5F3F"/>
                <w:kern w:val="0"/>
                <w:szCs w:val="21"/>
              </w:rPr>
              <w:tab/>
              <w:t>public NewResourceConfig() {</w:t>
            </w:r>
          </w:p>
          <w:p w:rsidR="005669C8" w:rsidRPr="005669C8" w:rsidRDefault="005669C8" w:rsidP="005669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  <w:r w:rsidRPr="005669C8">
              <w:rPr>
                <w:rFonts w:ascii="Courier New" w:hAnsi="Courier New" w:cs="Courier New"/>
                <w:color w:val="BF5F3F"/>
                <w:kern w:val="0"/>
                <w:szCs w:val="21"/>
              </w:rPr>
              <w:tab/>
            </w:r>
            <w:r w:rsidRPr="005669C8">
              <w:rPr>
                <w:rFonts w:ascii="Courier New" w:hAnsi="Courier New" w:cs="Courier New"/>
                <w:color w:val="BF5F3F"/>
                <w:kern w:val="0"/>
                <w:szCs w:val="21"/>
              </w:rPr>
              <w:tab/>
              <w:t>super();</w:t>
            </w:r>
          </w:p>
          <w:p w:rsidR="005669C8" w:rsidRPr="005669C8" w:rsidRDefault="005669C8" w:rsidP="005669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  <w:r w:rsidRPr="005669C8">
              <w:rPr>
                <w:rFonts w:ascii="Courier New" w:hAnsi="Courier New" w:cs="Courier New"/>
                <w:color w:val="BF5F3F"/>
                <w:kern w:val="0"/>
                <w:szCs w:val="21"/>
              </w:rPr>
              <w:tab/>
            </w:r>
            <w:r w:rsidRPr="005669C8">
              <w:rPr>
                <w:rFonts w:ascii="Courier New" w:hAnsi="Courier New" w:cs="Courier New"/>
                <w:color w:val="BF5F3F"/>
                <w:kern w:val="0"/>
                <w:szCs w:val="21"/>
              </w:rPr>
              <w:tab/>
              <w:t>packages(newPacks.toArray(new String[newPacks.size()]));</w:t>
            </w:r>
          </w:p>
          <w:p w:rsidR="005669C8" w:rsidRPr="005669C8" w:rsidRDefault="005669C8" w:rsidP="005669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  <w:r w:rsidRPr="005669C8">
              <w:rPr>
                <w:rFonts w:ascii="Courier New" w:hAnsi="Courier New" w:cs="Courier New"/>
                <w:color w:val="BF5F3F"/>
                <w:kern w:val="0"/>
                <w:szCs w:val="21"/>
              </w:rPr>
              <w:tab/>
              <w:t>}</w:t>
            </w:r>
          </w:p>
          <w:p w:rsidR="005669C8" w:rsidRPr="005669C8" w:rsidRDefault="005669C8" w:rsidP="005669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</w:p>
          <w:p w:rsidR="00FA7C53" w:rsidRPr="00BD485E" w:rsidRDefault="005669C8" w:rsidP="005669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  <w:r w:rsidRPr="005669C8">
              <w:rPr>
                <w:rFonts w:ascii="Courier New" w:hAnsi="Courier New" w:cs="Courier New"/>
                <w:color w:val="BF5F3F"/>
                <w:kern w:val="0"/>
                <w:szCs w:val="21"/>
              </w:rPr>
              <w:t>}</w:t>
            </w:r>
          </w:p>
        </w:tc>
      </w:tr>
    </w:tbl>
    <w:p w:rsidR="007054B5" w:rsidRDefault="00696986" w:rsidP="00762EA8">
      <w:pPr>
        <w:pStyle w:val="a2"/>
      </w:pPr>
      <w:r>
        <w:rPr>
          <w:rFonts w:hint="eastAsia"/>
        </w:rPr>
        <w:lastRenderedPageBreak/>
        <w:t>示例代码-2:</w:t>
      </w:r>
    </w:p>
    <w:p w:rsidR="00387D08" w:rsidRDefault="00387D08" w:rsidP="00762EA8">
      <w:pPr>
        <w:pStyle w:val="a2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588"/>
      </w:tblGrid>
      <w:tr w:rsidR="00696986" w:rsidTr="00696986">
        <w:tc>
          <w:tcPr>
            <w:tcW w:w="8588" w:type="dxa"/>
          </w:tcPr>
          <w:p w:rsidR="00696986" w:rsidRPr="00696986" w:rsidRDefault="00696986" w:rsidP="006969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  <w:r w:rsidRPr="00696986">
              <w:rPr>
                <w:rFonts w:ascii="Courier New" w:hAnsi="Courier New" w:cs="Courier New"/>
                <w:color w:val="BF5F3F"/>
                <w:kern w:val="0"/>
                <w:szCs w:val="21"/>
              </w:rPr>
              <w:t>/**</w:t>
            </w:r>
          </w:p>
          <w:p w:rsidR="00696986" w:rsidRPr="00696986" w:rsidRDefault="00696986" w:rsidP="006969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  <w:r w:rsidRPr="00696986">
              <w:rPr>
                <w:rFonts w:ascii="Courier New" w:hAnsi="Courier New" w:cs="Courier New"/>
                <w:color w:val="BF5F3F"/>
                <w:kern w:val="0"/>
                <w:szCs w:val="21"/>
              </w:rPr>
              <w:t xml:space="preserve"> * Copyright © 2009 - 2015 Primeton. All Rights Reserved.</w:t>
            </w:r>
          </w:p>
          <w:p w:rsidR="00696986" w:rsidRPr="00696986" w:rsidRDefault="00696986" w:rsidP="006969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  <w:r w:rsidRPr="00696986">
              <w:rPr>
                <w:rFonts w:ascii="Courier New" w:hAnsi="Courier New" w:cs="Courier New"/>
                <w:color w:val="BF5F3F"/>
                <w:kern w:val="0"/>
                <w:szCs w:val="21"/>
              </w:rPr>
              <w:t xml:space="preserve"> */</w:t>
            </w:r>
          </w:p>
          <w:p w:rsidR="00696986" w:rsidRPr="00696986" w:rsidRDefault="00696986" w:rsidP="006969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  <w:r w:rsidRPr="00696986">
              <w:rPr>
                <w:rFonts w:ascii="Courier New" w:hAnsi="Courier New" w:cs="Courier New"/>
                <w:color w:val="BF5F3F"/>
                <w:kern w:val="0"/>
                <w:szCs w:val="21"/>
              </w:rPr>
              <w:t>package com.primeton.paas.console.common;</w:t>
            </w:r>
          </w:p>
          <w:p w:rsidR="00696986" w:rsidRPr="00696986" w:rsidRDefault="00696986" w:rsidP="006969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</w:p>
          <w:p w:rsidR="00696986" w:rsidRPr="00696986" w:rsidRDefault="00696986" w:rsidP="006969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  <w:r w:rsidRPr="00696986">
              <w:rPr>
                <w:rFonts w:ascii="Courier New" w:hAnsi="Courier New" w:cs="Courier New"/>
                <w:color w:val="BF5F3F"/>
                <w:kern w:val="0"/>
                <w:szCs w:val="21"/>
              </w:rPr>
              <w:t>import java.util.HashSet;</w:t>
            </w:r>
          </w:p>
          <w:p w:rsidR="00696986" w:rsidRPr="00696986" w:rsidRDefault="00696986" w:rsidP="006969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  <w:r w:rsidRPr="00696986">
              <w:rPr>
                <w:rFonts w:ascii="Courier New" w:hAnsi="Courier New" w:cs="Courier New"/>
                <w:color w:val="BF5F3F"/>
                <w:kern w:val="0"/>
                <w:szCs w:val="21"/>
              </w:rPr>
              <w:t>import java.util.Set;</w:t>
            </w:r>
          </w:p>
          <w:p w:rsidR="00696986" w:rsidRPr="00696986" w:rsidRDefault="00696986" w:rsidP="006969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</w:p>
          <w:p w:rsidR="00696986" w:rsidRPr="00696986" w:rsidRDefault="00696986" w:rsidP="006969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  <w:r w:rsidRPr="00696986">
              <w:rPr>
                <w:rFonts w:ascii="Courier New" w:hAnsi="Courier New" w:cs="Courier New"/>
                <w:color w:val="BF5F3F"/>
                <w:kern w:val="0"/>
                <w:szCs w:val="21"/>
              </w:rPr>
              <w:t>import org.glassfish.jersey.server.ResourceConfig;</w:t>
            </w:r>
          </w:p>
          <w:p w:rsidR="00696986" w:rsidRPr="00696986" w:rsidRDefault="00696986" w:rsidP="006969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</w:p>
          <w:p w:rsidR="00696986" w:rsidRPr="00696986" w:rsidRDefault="00696986" w:rsidP="006969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  <w:r w:rsidRPr="00696986">
              <w:rPr>
                <w:rFonts w:ascii="Courier New" w:hAnsi="Courier New" w:cs="Courier New"/>
                <w:color w:val="BF5F3F"/>
                <w:kern w:val="0"/>
                <w:szCs w:val="21"/>
              </w:rPr>
              <w:t>/**</w:t>
            </w:r>
          </w:p>
          <w:p w:rsidR="00696986" w:rsidRPr="00696986" w:rsidRDefault="00696986" w:rsidP="006969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  <w:r w:rsidRPr="00696986">
              <w:rPr>
                <w:rFonts w:ascii="Courier New" w:hAnsi="Courier New" w:cs="Courier New"/>
                <w:color w:val="BF5F3F"/>
                <w:kern w:val="0"/>
                <w:szCs w:val="21"/>
              </w:rPr>
              <w:t xml:space="preserve"> * @author ZhongWen.Li (mailto:lizw@primeton.com)</w:t>
            </w:r>
          </w:p>
          <w:p w:rsidR="00696986" w:rsidRPr="00696986" w:rsidRDefault="00696986" w:rsidP="006969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  <w:r w:rsidRPr="00696986">
              <w:rPr>
                <w:rFonts w:ascii="Courier New" w:hAnsi="Courier New" w:cs="Courier New"/>
                <w:color w:val="BF5F3F"/>
                <w:kern w:val="0"/>
                <w:szCs w:val="21"/>
              </w:rPr>
              <w:t xml:space="preserve"> *</w:t>
            </w:r>
          </w:p>
          <w:p w:rsidR="00696986" w:rsidRPr="00696986" w:rsidRDefault="00696986" w:rsidP="006969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  <w:r w:rsidRPr="00696986">
              <w:rPr>
                <w:rFonts w:ascii="Courier New" w:hAnsi="Courier New" w:cs="Courier New"/>
                <w:color w:val="BF5F3F"/>
                <w:kern w:val="0"/>
                <w:szCs w:val="21"/>
              </w:rPr>
              <w:t xml:space="preserve"> */</w:t>
            </w:r>
          </w:p>
          <w:p w:rsidR="00696986" w:rsidRPr="00696986" w:rsidRDefault="00696986" w:rsidP="006969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  <w:r w:rsidRPr="00696986">
              <w:rPr>
                <w:rFonts w:ascii="Courier New" w:hAnsi="Courier New" w:cs="Courier New"/>
                <w:color w:val="BF5F3F"/>
                <w:kern w:val="0"/>
                <w:szCs w:val="21"/>
              </w:rPr>
              <w:t>public class NewResourceConfig extends ResourceConfig {</w:t>
            </w:r>
          </w:p>
          <w:p w:rsidR="00696986" w:rsidRPr="00696986" w:rsidRDefault="00696986" w:rsidP="006969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</w:p>
          <w:p w:rsidR="00696986" w:rsidRPr="00696986" w:rsidRDefault="00696986" w:rsidP="006969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  <w:r w:rsidRPr="00696986">
              <w:rPr>
                <w:rFonts w:ascii="Courier New" w:hAnsi="Courier New" w:cs="Courier New"/>
                <w:color w:val="BF5F3F"/>
                <w:kern w:val="0"/>
                <w:szCs w:val="21"/>
              </w:rPr>
              <w:tab/>
              <w:t>private static Set&lt;String&gt; newPacks = new HashSet&lt;String&gt;();</w:t>
            </w:r>
          </w:p>
          <w:p w:rsidR="00696986" w:rsidRPr="00696986" w:rsidRDefault="00696986" w:rsidP="006969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  <w:r w:rsidRPr="00696986">
              <w:rPr>
                <w:rFonts w:ascii="Courier New" w:hAnsi="Courier New" w:cs="Courier New"/>
                <w:color w:val="BF5F3F"/>
                <w:kern w:val="0"/>
                <w:szCs w:val="21"/>
              </w:rPr>
              <w:tab/>
            </w:r>
          </w:p>
          <w:p w:rsidR="00696986" w:rsidRPr="00696986" w:rsidRDefault="00696986" w:rsidP="006969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  <w:r w:rsidRPr="00696986">
              <w:rPr>
                <w:rFonts w:ascii="Courier New" w:hAnsi="Courier New" w:cs="Courier New"/>
                <w:color w:val="BF5F3F"/>
                <w:kern w:val="0"/>
                <w:szCs w:val="21"/>
              </w:rPr>
              <w:tab/>
              <w:t>static {</w:t>
            </w:r>
          </w:p>
          <w:p w:rsidR="00696986" w:rsidRPr="00696986" w:rsidRDefault="00696986" w:rsidP="006969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  <w:r w:rsidRPr="00696986">
              <w:rPr>
                <w:rFonts w:ascii="Courier New" w:hAnsi="Courier New" w:cs="Courier New"/>
                <w:color w:val="BF5F3F"/>
                <w:kern w:val="0"/>
                <w:szCs w:val="21"/>
              </w:rPr>
              <w:tab/>
            </w:r>
            <w:r w:rsidRPr="00696986">
              <w:rPr>
                <w:rFonts w:ascii="Courier New" w:hAnsi="Courier New" w:cs="Courier New"/>
                <w:color w:val="BF5F3F"/>
                <w:kern w:val="0"/>
                <w:szCs w:val="21"/>
              </w:rPr>
              <w:tab/>
              <w:t>newPacks.add("com.xxx.paas.app.controller");</w:t>
            </w:r>
          </w:p>
          <w:p w:rsidR="00696986" w:rsidRPr="00696986" w:rsidRDefault="00696986" w:rsidP="006969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  <w:r w:rsidRPr="00696986">
              <w:rPr>
                <w:rFonts w:ascii="Courier New" w:hAnsi="Courier New" w:cs="Courier New"/>
                <w:color w:val="BF5F3F"/>
                <w:kern w:val="0"/>
                <w:szCs w:val="21"/>
              </w:rPr>
              <w:tab/>
            </w:r>
            <w:r w:rsidRPr="00696986">
              <w:rPr>
                <w:rFonts w:ascii="Courier New" w:hAnsi="Courier New" w:cs="Courier New"/>
                <w:color w:val="BF5F3F"/>
                <w:kern w:val="0"/>
                <w:szCs w:val="21"/>
              </w:rPr>
              <w:tab/>
              <w:t>newPacks.add("com.xxx.paas.platform.controller");</w:t>
            </w:r>
          </w:p>
          <w:p w:rsidR="00696986" w:rsidRPr="00696986" w:rsidRDefault="00696986" w:rsidP="006969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  <w:r w:rsidRPr="00696986">
              <w:rPr>
                <w:rFonts w:ascii="Courier New" w:hAnsi="Courier New" w:cs="Courier New"/>
                <w:color w:val="BF5F3F"/>
                <w:kern w:val="0"/>
                <w:szCs w:val="21"/>
              </w:rPr>
              <w:tab/>
              <w:t>}</w:t>
            </w:r>
          </w:p>
          <w:p w:rsidR="00696986" w:rsidRPr="00696986" w:rsidRDefault="00696986" w:rsidP="006969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  <w:r w:rsidRPr="00696986">
              <w:rPr>
                <w:rFonts w:ascii="Courier New" w:hAnsi="Courier New" w:cs="Courier New"/>
                <w:color w:val="BF5F3F"/>
                <w:kern w:val="0"/>
                <w:szCs w:val="21"/>
              </w:rPr>
              <w:tab/>
            </w:r>
          </w:p>
          <w:p w:rsidR="00696986" w:rsidRPr="00696986" w:rsidRDefault="00696986" w:rsidP="006969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  <w:r w:rsidRPr="00696986">
              <w:rPr>
                <w:rFonts w:ascii="Courier New" w:hAnsi="Courier New" w:cs="Courier New"/>
                <w:color w:val="BF5F3F"/>
                <w:kern w:val="0"/>
                <w:szCs w:val="21"/>
              </w:rPr>
              <w:tab/>
              <w:t>/**</w:t>
            </w:r>
          </w:p>
          <w:p w:rsidR="00696986" w:rsidRPr="00696986" w:rsidRDefault="00696986" w:rsidP="006969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  <w:r w:rsidRPr="00696986">
              <w:rPr>
                <w:rFonts w:ascii="Courier New" w:hAnsi="Courier New" w:cs="Courier New"/>
                <w:color w:val="BF5F3F"/>
                <w:kern w:val="0"/>
                <w:szCs w:val="21"/>
              </w:rPr>
              <w:tab/>
              <w:t xml:space="preserve"> * Default. &lt;br&gt;</w:t>
            </w:r>
          </w:p>
          <w:p w:rsidR="00696986" w:rsidRPr="00696986" w:rsidRDefault="00696986" w:rsidP="006969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  <w:r w:rsidRPr="00696986">
              <w:rPr>
                <w:rFonts w:ascii="Courier New" w:hAnsi="Courier New" w:cs="Courier New"/>
                <w:color w:val="BF5F3F"/>
                <w:kern w:val="0"/>
                <w:szCs w:val="21"/>
              </w:rPr>
              <w:tab/>
              <w:t xml:space="preserve"> */</w:t>
            </w:r>
          </w:p>
          <w:p w:rsidR="00696986" w:rsidRPr="00696986" w:rsidRDefault="00696986" w:rsidP="006969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  <w:r w:rsidRPr="00696986">
              <w:rPr>
                <w:rFonts w:ascii="Courier New" w:hAnsi="Courier New" w:cs="Courier New"/>
                <w:color w:val="BF5F3F"/>
                <w:kern w:val="0"/>
                <w:szCs w:val="21"/>
              </w:rPr>
              <w:tab/>
              <w:t>public NewResourceConfig() {</w:t>
            </w:r>
          </w:p>
          <w:p w:rsidR="00696986" w:rsidRPr="00696986" w:rsidRDefault="00696986" w:rsidP="006969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  <w:r w:rsidRPr="00696986">
              <w:rPr>
                <w:rFonts w:ascii="Courier New" w:hAnsi="Courier New" w:cs="Courier New"/>
                <w:color w:val="BF5F3F"/>
                <w:kern w:val="0"/>
                <w:szCs w:val="21"/>
              </w:rPr>
              <w:tab/>
            </w:r>
            <w:r w:rsidRPr="00696986">
              <w:rPr>
                <w:rFonts w:ascii="Courier New" w:hAnsi="Courier New" w:cs="Courier New"/>
                <w:color w:val="BF5F3F"/>
                <w:kern w:val="0"/>
                <w:szCs w:val="21"/>
              </w:rPr>
              <w:tab/>
              <w:t>super();</w:t>
            </w:r>
          </w:p>
          <w:p w:rsidR="00696986" w:rsidRPr="00696986" w:rsidRDefault="00696986" w:rsidP="006969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  <w:r w:rsidRPr="00696986">
              <w:rPr>
                <w:rFonts w:ascii="Courier New" w:hAnsi="Courier New" w:cs="Courier New"/>
                <w:color w:val="BF5F3F"/>
                <w:kern w:val="0"/>
                <w:szCs w:val="21"/>
              </w:rPr>
              <w:tab/>
            </w:r>
            <w:r w:rsidRPr="00696986">
              <w:rPr>
                <w:rFonts w:ascii="Courier New" w:hAnsi="Courier New" w:cs="Courier New"/>
                <w:color w:val="BF5F3F"/>
                <w:kern w:val="0"/>
                <w:szCs w:val="21"/>
              </w:rPr>
              <w:tab/>
              <w:t>packages(ConsoleResourceConfig.getPacks().toArray(</w:t>
            </w:r>
          </w:p>
          <w:p w:rsidR="00696986" w:rsidRPr="00696986" w:rsidRDefault="00696986" w:rsidP="006969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  <w:r w:rsidRPr="00696986">
              <w:rPr>
                <w:rFonts w:ascii="Courier New" w:hAnsi="Courier New" w:cs="Courier New"/>
                <w:color w:val="BF5F3F"/>
                <w:kern w:val="0"/>
                <w:szCs w:val="21"/>
              </w:rPr>
              <w:tab/>
            </w:r>
            <w:r w:rsidRPr="00696986">
              <w:rPr>
                <w:rFonts w:ascii="Courier New" w:hAnsi="Courier New" w:cs="Courier New"/>
                <w:color w:val="BF5F3F"/>
                <w:kern w:val="0"/>
                <w:szCs w:val="21"/>
              </w:rPr>
              <w:tab/>
            </w:r>
            <w:r w:rsidRPr="00696986">
              <w:rPr>
                <w:rFonts w:ascii="Courier New" w:hAnsi="Courier New" w:cs="Courier New"/>
                <w:color w:val="BF5F3F"/>
                <w:kern w:val="0"/>
                <w:szCs w:val="21"/>
              </w:rPr>
              <w:tab/>
            </w:r>
            <w:r w:rsidRPr="00696986">
              <w:rPr>
                <w:rFonts w:ascii="Courier New" w:hAnsi="Courier New" w:cs="Courier New"/>
                <w:color w:val="BF5F3F"/>
                <w:kern w:val="0"/>
                <w:szCs w:val="21"/>
              </w:rPr>
              <w:tab/>
              <w:t>new String[ConsoleResourceConfig.getPacks().size()]));</w:t>
            </w:r>
          </w:p>
          <w:p w:rsidR="00696986" w:rsidRPr="00696986" w:rsidRDefault="00696986" w:rsidP="006969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  <w:r w:rsidRPr="00696986">
              <w:rPr>
                <w:rFonts w:ascii="Courier New" w:hAnsi="Courier New" w:cs="Courier New"/>
                <w:color w:val="BF5F3F"/>
                <w:kern w:val="0"/>
                <w:szCs w:val="21"/>
              </w:rPr>
              <w:tab/>
            </w:r>
            <w:r w:rsidRPr="00696986">
              <w:rPr>
                <w:rFonts w:ascii="Courier New" w:hAnsi="Courier New" w:cs="Courier New"/>
                <w:color w:val="BF5F3F"/>
                <w:kern w:val="0"/>
                <w:szCs w:val="21"/>
              </w:rPr>
              <w:tab/>
              <w:t>packages(newPacks.toArray(new String[newPacks.size()]));</w:t>
            </w:r>
          </w:p>
          <w:p w:rsidR="00696986" w:rsidRPr="00696986" w:rsidRDefault="00696986" w:rsidP="006969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  <w:r w:rsidRPr="00696986">
              <w:rPr>
                <w:rFonts w:ascii="Courier New" w:hAnsi="Courier New" w:cs="Courier New"/>
                <w:color w:val="BF5F3F"/>
                <w:kern w:val="0"/>
                <w:szCs w:val="21"/>
              </w:rPr>
              <w:tab/>
              <w:t>}</w:t>
            </w:r>
          </w:p>
          <w:p w:rsidR="00696986" w:rsidRPr="00696986" w:rsidRDefault="00696986" w:rsidP="006969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</w:p>
          <w:p w:rsidR="00696986" w:rsidRPr="00696986" w:rsidRDefault="00696986" w:rsidP="006969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  <w:r w:rsidRPr="00696986">
              <w:rPr>
                <w:rFonts w:ascii="Courier New" w:hAnsi="Courier New" w:cs="Courier New"/>
                <w:color w:val="BF5F3F"/>
                <w:kern w:val="0"/>
                <w:szCs w:val="21"/>
              </w:rPr>
              <w:t>}</w:t>
            </w:r>
          </w:p>
        </w:tc>
      </w:tr>
    </w:tbl>
    <w:p w:rsidR="00C856E8" w:rsidRDefault="00C856E8" w:rsidP="00D86599">
      <w:pPr>
        <w:pStyle w:val="a2"/>
      </w:pPr>
    </w:p>
    <w:p w:rsidR="002123C6" w:rsidRDefault="002123C6" w:rsidP="00A72312">
      <w:pPr>
        <w:pStyle w:val="20"/>
      </w:pPr>
      <w:bookmarkStart w:id="71" w:name="_Toc423800031"/>
      <w:r>
        <w:t>CONSOLE-PLATFORM</w:t>
      </w:r>
      <w:bookmarkEnd w:id="71"/>
    </w:p>
    <w:p w:rsidR="00663537" w:rsidRDefault="00F403E0" w:rsidP="006A5D07">
      <w:pPr>
        <w:pStyle w:val="3"/>
      </w:pPr>
      <w:bookmarkStart w:id="72" w:name="_Toc423800032"/>
      <w:r>
        <w:rPr>
          <w:rFonts w:hint="eastAsia"/>
        </w:rPr>
        <w:t>菜单定义</w:t>
      </w:r>
      <w:bookmarkEnd w:id="72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588"/>
      </w:tblGrid>
      <w:tr w:rsidR="00CF22C7" w:rsidTr="00CF22C7">
        <w:tc>
          <w:tcPr>
            <w:tcW w:w="8588" w:type="dxa"/>
          </w:tcPr>
          <w:p w:rsidR="00CF22C7" w:rsidRPr="00CF22C7" w:rsidRDefault="00CF22C7" w:rsidP="00CF22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  <w:r w:rsidRPr="00CF22C7">
              <w:rPr>
                <w:rFonts w:ascii="Courier New" w:hAnsi="Courier New" w:cs="Courier New"/>
                <w:color w:val="BF5F3F"/>
                <w:kern w:val="0"/>
                <w:szCs w:val="21"/>
              </w:rPr>
              <w:lastRenderedPageBreak/>
              <w:t>INSERT INTO cap_function (FUNC_ID, TENANT_ID, FUNC_NAME, FUNC_TYPE, FUNC_DESC, FUNC_ACTION, ISCHECK, ISMENU, CREATEUSER, CREATETIME) VALUES ('PAS_RedisMgr', 'default', 'Redis</w:t>
            </w:r>
            <w:r w:rsidRPr="00CF22C7">
              <w:rPr>
                <w:rFonts w:ascii="Courier New" w:hAnsi="Courier New" w:cs="Courier New"/>
                <w:color w:val="BF5F3F"/>
                <w:kern w:val="0"/>
                <w:szCs w:val="21"/>
              </w:rPr>
              <w:t>服务</w:t>
            </w:r>
            <w:r w:rsidRPr="00CF22C7">
              <w:rPr>
                <w:rFonts w:ascii="Courier New" w:hAnsi="Courier New" w:cs="Courier New"/>
                <w:color w:val="BF5F3F"/>
                <w:kern w:val="0"/>
                <w:szCs w:val="21"/>
              </w:rPr>
              <w:t>', 'page', 'Redis</w:t>
            </w:r>
            <w:r w:rsidRPr="00CF22C7">
              <w:rPr>
                <w:rFonts w:ascii="Courier New" w:hAnsi="Courier New" w:cs="Courier New"/>
                <w:color w:val="BF5F3F"/>
                <w:kern w:val="0"/>
                <w:szCs w:val="21"/>
              </w:rPr>
              <w:t>集群及服务管理</w:t>
            </w:r>
            <w:r w:rsidRPr="00CF22C7">
              <w:rPr>
                <w:rFonts w:ascii="Courier New" w:hAnsi="Courier New" w:cs="Courier New"/>
                <w:color w:val="BF5F3F"/>
                <w:kern w:val="0"/>
                <w:szCs w:val="21"/>
              </w:rPr>
              <w:t>', '../platform/srvmgr/redis/ClusterMgr.jsp', '1', '1', 'sysadmin', '2014-05-30 06:28:47');</w:t>
            </w:r>
          </w:p>
        </w:tc>
      </w:tr>
    </w:tbl>
    <w:p w:rsidR="00663537" w:rsidRDefault="00663537" w:rsidP="00D86599">
      <w:pPr>
        <w:pStyle w:val="a2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588"/>
      </w:tblGrid>
      <w:tr w:rsidR="008915CF" w:rsidTr="008915CF">
        <w:tc>
          <w:tcPr>
            <w:tcW w:w="8588" w:type="dxa"/>
          </w:tcPr>
          <w:p w:rsidR="008915CF" w:rsidRPr="00B31750" w:rsidRDefault="00B31750" w:rsidP="00B317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  <w:r w:rsidRPr="00B31750">
              <w:rPr>
                <w:rFonts w:ascii="Courier New" w:hAnsi="Courier New" w:cs="Courier New"/>
                <w:color w:val="BF5F3F"/>
                <w:kern w:val="0"/>
                <w:szCs w:val="21"/>
              </w:rPr>
              <w:t>INSERT INTO cap_menu (MENU_ID, TENANT_ID, MENU_CODE, MENU_NAME, LINK_TYPE, LINK_RES, LINK_ACTION, MENU_LEVEL, MENU_SEQ, ISLEAF, PARENT_MENU_ID, IMAGEPATH, EXPANDPATH, OPENMODE, CREATEUSER, CREATETIME) VALUES (284, 'default', 'PAS_1023_redis', 'Redis</w:t>
            </w:r>
            <w:r w:rsidRPr="00B31750">
              <w:rPr>
                <w:rFonts w:ascii="Courier New" w:hAnsi="Courier New" w:cs="Courier New"/>
                <w:color w:val="BF5F3F"/>
                <w:kern w:val="0"/>
                <w:szCs w:val="21"/>
              </w:rPr>
              <w:t>服务</w:t>
            </w:r>
            <w:r w:rsidRPr="00B31750">
              <w:rPr>
                <w:rFonts w:ascii="Courier New" w:hAnsi="Courier New" w:cs="Courier New"/>
                <w:color w:val="BF5F3F"/>
                <w:kern w:val="0"/>
                <w:szCs w:val="21"/>
              </w:rPr>
              <w:t>', 'function', 'PAS_RedisMgr', '../platform/srvmgr/redis/ClusterMgr.jsp', 2, '42.284.', '1', 42, 'platform_redisClusterMgr', null, '0', 'sysadmin', '2015-01-23 11:45:02');</w:t>
            </w:r>
          </w:p>
        </w:tc>
      </w:tr>
    </w:tbl>
    <w:p w:rsidR="00CF22C7" w:rsidRDefault="00CF22C7" w:rsidP="00D86599">
      <w:pPr>
        <w:pStyle w:val="a2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588"/>
      </w:tblGrid>
      <w:tr w:rsidR="00F658A1" w:rsidTr="00F658A1">
        <w:tc>
          <w:tcPr>
            <w:tcW w:w="8588" w:type="dxa"/>
          </w:tcPr>
          <w:p w:rsidR="00F658A1" w:rsidRPr="00F658A1" w:rsidRDefault="00F658A1" w:rsidP="00F658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  <w:r w:rsidRPr="00F658A1">
              <w:rPr>
                <w:rFonts w:ascii="Courier New" w:hAnsi="Courier New" w:cs="Courier New"/>
                <w:color w:val="BF5F3F"/>
                <w:kern w:val="0"/>
                <w:szCs w:val="21"/>
              </w:rPr>
              <w:t>INSERT INTO cap_resauth (TENANT_ID, PARTY_ID, PARTY_TYPE, RES_ID, RES_TYPE, RES_STATE, PARTY_SCOPE, CREATEUSER, CREATETIME) VALUES ('default', '102', 'role', 'PAS_RedisMgr', 'function', '1', '0', 'sysadmin', '2014-05-30 06:50:28');</w:t>
            </w:r>
          </w:p>
        </w:tc>
      </w:tr>
    </w:tbl>
    <w:p w:rsidR="003510BA" w:rsidRDefault="003510BA" w:rsidP="00D86599">
      <w:pPr>
        <w:pStyle w:val="a2"/>
      </w:pPr>
    </w:p>
    <w:p w:rsidR="006345C3" w:rsidRDefault="006345C3" w:rsidP="006A5D07">
      <w:pPr>
        <w:pStyle w:val="3"/>
      </w:pPr>
      <w:bookmarkStart w:id="73" w:name="_Toc423800033"/>
      <w:r>
        <w:t>页面开发</w:t>
      </w:r>
      <w:bookmarkEnd w:id="73"/>
    </w:p>
    <w:p w:rsidR="003510BA" w:rsidRDefault="003F22A4" w:rsidP="00D86599">
      <w:pPr>
        <w:pStyle w:val="a2"/>
      </w:pPr>
      <w:r>
        <w:t>参考</w:t>
      </w:r>
      <w:r>
        <w:rPr>
          <w:rFonts w:hint="eastAsia"/>
        </w:rPr>
        <w:t>6.1.2</w:t>
      </w:r>
      <w:r>
        <w:t>章节</w:t>
      </w:r>
      <w:r w:rsidR="00224EF8">
        <w:t>。</w:t>
      </w:r>
      <w:r w:rsidR="00374103">
        <w:rPr>
          <w:rFonts w:hint="eastAsia"/>
        </w:rPr>
        <w:t>参考Console安装介质中的</w:t>
      </w:r>
      <w:r w:rsidR="00374103">
        <w:t>WAR。</w:t>
      </w:r>
    </w:p>
    <w:p w:rsidR="006345C3" w:rsidRDefault="00CE14A0" w:rsidP="006A5D07">
      <w:pPr>
        <w:pStyle w:val="3"/>
      </w:pPr>
      <w:bookmarkStart w:id="74" w:name="_Toc423800034"/>
      <w:r>
        <w:t xml:space="preserve">MVC : Controller </w:t>
      </w:r>
      <w:r>
        <w:rPr>
          <w:rFonts w:hint="eastAsia"/>
        </w:rPr>
        <w:t>开发</w:t>
      </w:r>
      <w:bookmarkEnd w:id="74"/>
    </w:p>
    <w:p w:rsidR="003510BA" w:rsidRDefault="00D243EC" w:rsidP="00D86599">
      <w:pPr>
        <w:pStyle w:val="a2"/>
      </w:pPr>
      <w:r>
        <w:t>参考</w:t>
      </w:r>
      <w:r>
        <w:rPr>
          <w:rFonts w:hint="eastAsia"/>
        </w:rPr>
        <w:t>6.1.3章节。</w:t>
      </w:r>
    </w:p>
    <w:p w:rsidR="003510BA" w:rsidRPr="001B06B7" w:rsidRDefault="003510BA" w:rsidP="00D86599">
      <w:pPr>
        <w:pStyle w:val="a2"/>
      </w:pPr>
    </w:p>
    <w:sectPr w:rsidR="003510BA" w:rsidRPr="001B06B7" w:rsidSect="00D9406D">
      <w:headerReference w:type="default" r:id="rId21"/>
      <w:footerReference w:type="default" r:id="rId22"/>
      <w:pgSz w:w="11906" w:h="16838" w:code="9"/>
      <w:pgMar w:top="1440" w:right="1511" w:bottom="1440" w:left="1797" w:header="575" w:footer="839" w:gutter="0"/>
      <w:pgNumType w:start="1"/>
      <w:cols w:space="425"/>
      <w:docGrid w:type="lines" w:linePitch="3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D5C" w:rsidRDefault="005F0D5C">
      <w:r>
        <w:separator/>
      </w:r>
    </w:p>
  </w:endnote>
  <w:endnote w:type="continuationSeparator" w:id="0">
    <w:p w:rsidR="005F0D5C" w:rsidRDefault="005F0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DF8" w:rsidRDefault="00A56DF8" w:rsidP="008A2E2C">
    <w:pPr>
      <w:pStyle w:val="a7"/>
      <w:tabs>
        <w:tab w:val="clear" w:pos="8306"/>
        <w:tab w:val="right" w:pos="10080"/>
      </w:tabs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746760</wp:posOffset>
              </wp:positionH>
              <wp:positionV relativeFrom="paragraph">
                <wp:posOffset>195580</wp:posOffset>
              </wp:positionV>
              <wp:extent cx="3800475" cy="239395"/>
              <wp:effectExtent l="3810" t="0" r="0" b="3175"/>
              <wp:wrapNone/>
              <wp:docPr id="16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56DF8" w:rsidRPr="008D4003" w:rsidRDefault="00A56DF8" w:rsidP="008A2E2C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58.8pt;margin-top:15.4pt;width:299.25pt;height:18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" filled="f" stroked="f">
              <v:textbox style="mso-fit-shape-to-text:t">
                <w:txbxContent>
                  <w:p w:rsidR="00A56DF8" w:rsidRPr="008D4003" w:rsidRDefault="00A56DF8" w:rsidP="008A2E2C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>
              <wp:simplePos x="0" y="0"/>
              <wp:positionH relativeFrom="column">
                <wp:posOffset>-1146810</wp:posOffset>
              </wp:positionH>
              <wp:positionV relativeFrom="paragraph">
                <wp:posOffset>-17780</wp:posOffset>
              </wp:positionV>
              <wp:extent cx="7667625" cy="941070"/>
              <wp:effectExtent l="0" t="1270" r="3810" b="635"/>
              <wp:wrapNone/>
              <wp:docPr id="15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67625" cy="941070"/>
                      </a:xfrm>
                      <a:prstGeom prst="rect">
                        <a:avLst/>
                      </a:prstGeom>
                      <a:solidFill>
                        <a:srgbClr val="DDDDD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00564A" id="Rectangle 12" o:spid="_x0000_s1026" style="position:absolute;left:0;text-align:left;margin-left:-90.3pt;margin-top:-1.4pt;width:603.75pt;height:74.1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" fillcolor="#ddd" stroked="f"/>
          </w:pict>
        </mc:Fallback>
      </mc:AlternateContent>
    </w: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D2559B">
      <w:rPr>
        <w:noProof/>
        <w:kern w:val="0"/>
        <w:szCs w:val="21"/>
      </w:rPr>
      <w:t>ii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DF8" w:rsidRDefault="00A56DF8" w:rsidP="008A2E2C">
    <w:pPr>
      <w:pStyle w:val="a7"/>
      <w:tabs>
        <w:tab w:val="clear" w:pos="8306"/>
        <w:tab w:val="right" w:pos="10080"/>
      </w:tabs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-1146810</wp:posOffset>
              </wp:positionH>
              <wp:positionV relativeFrom="paragraph">
                <wp:posOffset>-17780</wp:posOffset>
              </wp:positionV>
              <wp:extent cx="7667625" cy="941070"/>
              <wp:effectExtent l="0" t="1270" r="3810" b="635"/>
              <wp:wrapNone/>
              <wp:docPr id="12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67625" cy="941070"/>
                      </a:xfrm>
                      <a:prstGeom prst="rect">
                        <a:avLst/>
                      </a:prstGeom>
                      <a:solidFill>
                        <a:srgbClr val="DDDDD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04F055" id="Rectangle 17" o:spid="_x0000_s1026" style="position:absolute;left:0;text-align:left;margin-left:-90.3pt;margin-top:-1.4pt;width:603.75pt;height:74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" fillcolor="#ddd" stroked="f"/>
          </w:pict>
        </mc:Fallback>
      </mc:AlternateContent>
    </w: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D2559B">
      <w:rPr>
        <w:noProof/>
        <w:kern w:val="0"/>
        <w:szCs w:val="21"/>
      </w:rPr>
      <w:t>16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D5C" w:rsidRDefault="005F0D5C">
      <w:r>
        <w:separator/>
      </w:r>
    </w:p>
  </w:footnote>
  <w:footnote w:type="continuationSeparator" w:id="0">
    <w:p w:rsidR="005F0D5C" w:rsidRDefault="005F0D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DF8" w:rsidRPr="00EB5677" w:rsidRDefault="00A56DF8" w:rsidP="00EB5677">
    <w:pPr>
      <w:pStyle w:val="ab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DF8" w:rsidRPr="00EB5677" w:rsidRDefault="00A56DF8" w:rsidP="00EB5677">
    <w:pPr>
      <w:pStyle w:val="ab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DF8" w:rsidRPr="002C70E3" w:rsidRDefault="00A56DF8" w:rsidP="00F33B6E">
    <w:pPr>
      <w:pStyle w:val="ab"/>
      <w:pBdr>
        <w:bottom w:val="single" w:sz="4" w:space="1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1178B4D7" wp14:editId="5EBE5786">
              <wp:simplePos x="0" y="0"/>
              <wp:positionH relativeFrom="column">
                <wp:posOffset>-346710</wp:posOffset>
              </wp:positionH>
              <wp:positionV relativeFrom="paragraph">
                <wp:posOffset>160020</wp:posOffset>
              </wp:positionV>
              <wp:extent cx="6134100" cy="0"/>
              <wp:effectExtent l="5715" t="7620" r="13335" b="11430"/>
              <wp:wrapNone/>
              <wp:docPr id="1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34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FE931" id="Line 16" o:spid="_x0000_s1026" style="position:absolute;left:0;text-align:lef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3pt,12.6pt" to="455.7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ikq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"/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DF8" w:rsidRPr="002C70E3" w:rsidRDefault="00A56DF8" w:rsidP="00F33B6E">
    <w:pPr>
      <w:pStyle w:val="ab"/>
      <w:pBdr>
        <w:bottom w:val="single" w:sz="4" w:space="1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2D2FA0DF" wp14:editId="173B545F">
              <wp:simplePos x="0" y="0"/>
              <wp:positionH relativeFrom="column">
                <wp:posOffset>-333375</wp:posOffset>
              </wp:positionH>
              <wp:positionV relativeFrom="paragraph">
                <wp:posOffset>161290</wp:posOffset>
              </wp:positionV>
              <wp:extent cx="6134100" cy="0"/>
              <wp:effectExtent l="9525" t="8890" r="9525" b="10160"/>
              <wp:wrapNone/>
              <wp:docPr id="1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34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231E52" id="Line 7" o:spid="_x0000_s1026" style="position:absolute;left:0;text-align:lef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25pt,12.7pt" to="456.7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RjG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F1062D4A"/>
    <w:lvl w:ilvl="0">
      <w:start w:val="1"/>
      <w:numFmt w:val="decimal"/>
      <w:pStyle w:val="a"/>
      <w:lvlText w:val="%1."/>
      <w:lvlJc w:val="left"/>
      <w:pPr>
        <w:tabs>
          <w:tab w:val="num" w:pos="850"/>
        </w:tabs>
        <w:ind w:left="850" w:hanging="389"/>
      </w:pPr>
      <w:rPr>
        <w:rFonts w:hint="eastAsia"/>
      </w:rPr>
    </w:lvl>
  </w:abstractNum>
  <w:abstractNum w:abstractNumId="1" w15:restartNumberingAfterBreak="0">
    <w:nsid w:val="0F740A07"/>
    <w:multiLevelType w:val="hybridMultilevel"/>
    <w:tmpl w:val="65CA7A18"/>
    <w:lvl w:ilvl="0" w:tplc="8DD0FA70">
      <w:start w:val="1"/>
      <w:numFmt w:val="decimal"/>
      <w:pStyle w:val="2"/>
      <w:lvlText w:val="%1）"/>
      <w:lvlJc w:val="left"/>
      <w:pPr>
        <w:tabs>
          <w:tab w:val="num" w:pos="1354"/>
        </w:tabs>
        <w:ind w:left="1354" w:hanging="50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16D1019"/>
    <w:multiLevelType w:val="hybridMultilevel"/>
    <w:tmpl w:val="DD42DA08"/>
    <w:lvl w:ilvl="0" w:tplc="976C9BE4">
      <w:start w:val="1"/>
      <w:numFmt w:val="bullet"/>
      <w:pStyle w:val="a0"/>
      <w:lvlText w:val=""/>
      <w:lvlJc w:val="left"/>
      <w:pPr>
        <w:tabs>
          <w:tab w:val="num" w:pos="1690"/>
        </w:tabs>
        <w:ind w:left="1690" w:hanging="389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3288"/>
        </w:tabs>
        <w:ind w:left="32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708"/>
        </w:tabs>
        <w:ind w:left="37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128"/>
        </w:tabs>
        <w:ind w:left="41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548"/>
        </w:tabs>
        <w:ind w:left="45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968"/>
        </w:tabs>
        <w:ind w:left="49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388"/>
        </w:tabs>
        <w:ind w:left="53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808"/>
        </w:tabs>
        <w:ind w:left="58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228"/>
        </w:tabs>
        <w:ind w:left="6228" w:hanging="420"/>
      </w:pPr>
      <w:rPr>
        <w:rFonts w:ascii="Wingdings" w:hAnsi="Wingdings" w:hint="default"/>
      </w:rPr>
    </w:lvl>
  </w:abstractNum>
  <w:abstractNum w:abstractNumId="3" w15:restartNumberingAfterBreak="0">
    <w:nsid w:val="2CC77E94"/>
    <w:multiLevelType w:val="multilevel"/>
    <w:tmpl w:val="51DCFB7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1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sz w:val="21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6727709"/>
    <w:multiLevelType w:val="hybridMultilevel"/>
    <w:tmpl w:val="4A1A3142"/>
    <w:lvl w:ilvl="0" w:tplc="A71C5F9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9D1469E"/>
    <w:multiLevelType w:val="hybridMultilevel"/>
    <w:tmpl w:val="6FE6546A"/>
    <w:lvl w:ilvl="0" w:tplc="A83CB9E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3166AA0"/>
    <w:multiLevelType w:val="hybridMultilevel"/>
    <w:tmpl w:val="CB447BFE"/>
    <w:lvl w:ilvl="0" w:tplc="1C6A78B8">
      <w:start w:val="1"/>
      <w:numFmt w:val="bullet"/>
      <w:pStyle w:val="21"/>
      <w:lvlText w:val="－"/>
      <w:lvlJc w:val="left"/>
      <w:pPr>
        <w:tabs>
          <w:tab w:val="num" w:pos="1354"/>
        </w:tabs>
        <w:ind w:left="1354" w:hanging="504"/>
      </w:pPr>
      <w:rPr>
        <w:rFonts w:ascii="宋体" w:eastAsia="宋体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EF1CAD0E">
      <w:start w:val="1"/>
      <w:numFmt w:val="bullet"/>
      <w:lvlText w:val="－"/>
      <w:lvlJc w:val="left"/>
      <w:pPr>
        <w:tabs>
          <w:tab w:val="num" w:pos="1260"/>
        </w:tabs>
        <w:ind w:left="1260" w:hanging="420"/>
      </w:pPr>
      <w:rPr>
        <w:rFonts w:ascii="宋体" w:eastAsia="宋体" w:hAnsi="Wingdings" w:hint="eastAsia"/>
      </w:rPr>
    </w:lvl>
    <w:lvl w:ilvl="3" w:tplc="594C1D4A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370EA1EC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E6329A20">
      <w:start w:val="1"/>
      <w:numFmt w:val="bullet"/>
      <w:lvlText w:val="－"/>
      <w:lvlJc w:val="left"/>
      <w:pPr>
        <w:tabs>
          <w:tab w:val="num" w:pos="2520"/>
        </w:tabs>
        <w:ind w:left="2520" w:hanging="420"/>
      </w:pPr>
      <w:rPr>
        <w:rFonts w:ascii="宋体" w:eastAsia="宋体" w:hAnsi="Wingdings" w:hint="eastAsia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33B7979"/>
    <w:multiLevelType w:val="hybridMultilevel"/>
    <w:tmpl w:val="23802D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A1C0909"/>
    <w:multiLevelType w:val="hybridMultilevel"/>
    <w:tmpl w:val="69E4C4EC"/>
    <w:lvl w:ilvl="0" w:tplc="62A81D5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8"/>
  </w:num>
  <w:num w:numId="8">
    <w:abstractNumId w:val="5"/>
  </w:num>
  <w:num w:numId="9">
    <w:abstractNumId w:val="3"/>
  </w:num>
  <w:num w:numId="10">
    <w:abstractNumId w:val="4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3"/>
  </w:num>
  <w:num w:numId="46">
    <w:abstractNumId w:val="3"/>
  </w:num>
  <w:num w:numId="47">
    <w:abstractNumId w:val="3"/>
  </w:num>
  <w:num w:numId="48">
    <w:abstractNumId w:val="3"/>
  </w:num>
  <w:num w:numId="49">
    <w:abstractNumId w:val="3"/>
  </w:num>
  <w:num w:numId="5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42"/>
  <w:drawingGridVerticalSpacing w:val="48"/>
  <w:displayHorizontalDrawingGridEvery w:val="0"/>
  <w:characterSpacingControl w:val="compressPunctuation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730"/>
    <w:rsid w:val="0000020B"/>
    <w:rsid w:val="000005C7"/>
    <w:rsid w:val="0000074B"/>
    <w:rsid w:val="000010AF"/>
    <w:rsid w:val="00001CE3"/>
    <w:rsid w:val="00002EEF"/>
    <w:rsid w:val="00003E75"/>
    <w:rsid w:val="0000573E"/>
    <w:rsid w:val="000070A4"/>
    <w:rsid w:val="00007D85"/>
    <w:rsid w:val="0001047A"/>
    <w:rsid w:val="0001085A"/>
    <w:rsid w:val="000122C1"/>
    <w:rsid w:val="00012E16"/>
    <w:rsid w:val="00013C8C"/>
    <w:rsid w:val="0001400F"/>
    <w:rsid w:val="00014526"/>
    <w:rsid w:val="0001550A"/>
    <w:rsid w:val="000155BB"/>
    <w:rsid w:val="00015ABF"/>
    <w:rsid w:val="00015B72"/>
    <w:rsid w:val="00016AFA"/>
    <w:rsid w:val="00016F68"/>
    <w:rsid w:val="00017CDA"/>
    <w:rsid w:val="00020367"/>
    <w:rsid w:val="00021495"/>
    <w:rsid w:val="00022BA9"/>
    <w:rsid w:val="00023562"/>
    <w:rsid w:val="00023F72"/>
    <w:rsid w:val="00030E4D"/>
    <w:rsid w:val="000324C2"/>
    <w:rsid w:val="00032702"/>
    <w:rsid w:val="000327CF"/>
    <w:rsid w:val="000329BD"/>
    <w:rsid w:val="00033772"/>
    <w:rsid w:val="000339D8"/>
    <w:rsid w:val="0003464F"/>
    <w:rsid w:val="00034F58"/>
    <w:rsid w:val="000359E3"/>
    <w:rsid w:val="00036004"/>
    <w:rsid w:val="00036022"/>
    <w:rsid w:val="000406E7"/>
    <w:rsid w:val="000414D7"/>
    <w:rsid w:val="00041DE8"/>
    <w:rsid w:val="000436B6"/>
    <w:rsid w:val="00043A53"/>
    <w:rsid w:val="00043BAF"/>
    <w:rsid w:val="00043D00"/>
    <w:rsid w:val="0004520A"/>
    <w:rsid w:val="00045415"/>
    <w:rsid w:val="0004542B"/>
    <w:rsid w:val="00045BB2"/>
    <w:rsid w:val="00046E14"/>
    <w:rsid w:val="00047DC7"/>
    <w:rsid w:val="000501A0"/>
    <w:rsid w:val="00050707"/>
    <w:rsid w:val="000509DE"/>
    <w:rsid w:val="00051948"/>
    <w:rsid w:val="00051A17"/>
    <w:rsid w:val="00051EB8"/>
    <w:rsid w:val="000525F5"/>
    <w:rsid w:val="0005263C"/>
    <w:rsid w:val="000532BA"/>
    <w:rsid w:val="000537EE"/>
    <w:rsid w:val="00053BBA"/>
    <w:rsid w:val="00053E9E"/>
    <w:rsid w:val="00054AB5"/>
    <w:rsid w:val="00060713"/>
    <w:rsid w:val="00060954"/>
    <w:rsid w:val="00061287"/>
    <w:rsid w:val="0006181B"/>
    <w:rsid w:val="00061AE6"/>
    <w:rsid w:val="00061B1B"/>
    <w:rsid w:val="00062083"/>
    <w:rsid w:val="00062AEE"/>
    <w:rsid w:val="0006358A"/>
    <w:rsid w:val="000647E6"/>
    <w:rsid w:val="000665AD"/>
    <w:rsid w:val="00067384"/>
    <w:rsid w:val="00067946"/>
    <w:rsid w:val="00067FB8"/>
    <w:rsid w:val="000711CA"/>
    <w:rsid w:val="0007153D"/>
    <w:rsid w:val="00071712"/>
    <w:rsid w:val="00073FC0"/>
    <w:rsid w:val="00074260"/>
    <w:rsid w:val="00074C16"/>
    <w:rsid w:val="00075894"/>
    <w:rsid w:val="00080EB7"/>
    <w:rsid w:val="0008141F"/>
    <w:rsid w:val="00081D58"/>
    <w:rsid w:val="00082B03"/>
    <w:rsid w:val="0008543E"/>
    <w:rsid w:val="0008570D"/>
    <w:rsid w:val="00086751"/>
    <w:rsid w:val="000868CC"/>
    <w:rsid w:val="00090191"/>
    <w:rsid w:val="0009262D"/>
    <w:rsid w:val="00092D4C"/>
    <w:rsid w:val="00093DB9"/>
    <w:rsid w:val="00094A98"/>
    <w:rsid w:val="00095E5B"/>
    <w:rsid w:val="00095F4F"/>
    <w:rsid w:val="00096BF9"/>
    <w:rsid w:val="000971D6"/>
    <w:rsid w:val="00097416"/>
    <w:rsid w:val="00097BE8"/>
    <w:rsid w:val="00097D92"/>
    <w:rsid w:val="000A08AB"/>
    <w:rsid w:val="000A0EA3"/>
    <w:rsid w:val="000A2119"/>
    <w:rsid w:val="000A2394"/>
    <w:rsid w:val="000A5395"/>
    <w:rsid w:val="000A60D7"/>
    <w:rsid w:val="000A6718"/>
    <w:rsid w:val="000A6F84"/>
    <w:rsid w:val="000A73B9"/>
    <w:rsid w:val="000B3196"/>
    <w:rsid w:val="000B388E"/>
    <w:rsid w:val="000B49FC"/>
    <w:rsid w:val="000B58C0"/>
    <w:rsid w:val="000B5FB1"/>
    <w:rsid w:val="000B7119"/>
    <w:rsid w:val="000C2415"/>
    <w:rsid w:val="000C2BA0"/>
    <w:rsid w:val="000C3E81"/>
    <w:rsid w:val="000C4C10"/>
    <w:rsid w:val="000C4CB7"/>
    <w:rsid w:val="000C509E"/>
    <w:rsid w:val="000C749A"/>
    <w:rsid w:val="000C763F"/>
    <w:rsid w:val="000C7B80"/>
    <w:rsid w:val="000D18BD"/>
    <w:rsid w:val="000D1C84"/>
    <w:rsid w:val="000D2204"/>
    <w:rsid w:val="000D31B4"/>
    <w:rsid w:val="000D3E0D"/>
    <w:rsid w:val="000D4B24"/>
    <w:rsid w:val="000D4FE0"/>
    <w:rsid w:val="000D620F"/>
    <w:rsid w:val="000D6F70"/>
    <w:rsid w:val="000E032B"/>
    <w:rsid w:val="000E06E7"/>
    <w:rsid w:val="000E0C75"/>
    <w:rsid w:val="000E0FB0"/>
    <w:rsid w:val="000E3BBB"/>
    <w:rsid w:val="000E4528"/>
    <w:rsid w:val="000E4F30"/>
    <w:rsid w:val="000E646A"/>
    <w:rsid w:val="000F17FC"/>
    <w:rsid w:val="000F1A8E"/>
    <w:rsid w:val="000F202A"/>
    <w:rsid w:val="000F2183"/>
    <w:rsid w:val="000F247C"/>
    <w:rsid w:val="000F24D2"/>
    <w:rsid w:val="000F266A"/>
    <w:rsid w:val="000F457E"/>
    <w:rsid w:val="000F67B8"/>
    <w:rsid w:val="000F684B"/>
    <w:rsid w:val="000F6B9C"/>
    <w:rsid w:val="000F74C0"/>
    <w:rsid w:val="00103302"/>
    <w:rsid w:val="0010337A"/>
    <w:rsid w:val="0010390C"/>
    <w:rsid w:val="001046D8"/>
    <w:rsid w:val="00104951"/>
    <w:rsid w:val="00104F8B"/>
    <w:rsid w:val="001056E4"/>
    <w:rsid w:val="00107057"/>
    <w:rsid w:val="001103B4"/>
    <w:rsid w:val="0011114F"/>
    <w:rsid w:val="001114E5"/>
    <w:rsid w:val="00111AB3"/>
    <w:rsid w:val="0011497B"/>
    <w:rsid w:val="00115347"/>
    <w:rsid w:val="00115A8F"/>
    <w:rsid w:val="00120133"/>
    <w:rsid w:val="0012039C"/>
    <w:rsid w:val="001226F9"/>
    <w:rsid w:val="00123114"/>
    <w:rsid w:val="0012383D"/>
    <w:rsid w:val="00123B54"/>
    <w:rsid w:val="001269FC"/>
    <w:rsid w:val="001272AF"/>
    <w:rsid w:val="00127E4A"/>
    <w:rsid w:val="00130FE9"/>
    <w:rsid w:val="00131DA8"/>
    <w:rsid w:val="0013233D"/>
    <w:rsid w:val="00133C44"/>
    <w:rsid w:val="00140A6A"/>
    <w:rsid w:val="001421A9"/>
    <w:rsid w:val="0014244F"/>
    <w:rsid w:val="0014372C"/>
    <w:rsid w:val="00144D4B"/>
    <w:rsid w:val="0014713C"/>
    <w:rsid w:val="00153060"/>
    <w:rsid w:val="001540CB"/>
    <w:rsid w:val="00155007"/>
    <w:rsid w:val="00155B6F"/>
    <w:rsid w:val="00155B71"/>
    <w:rsid w:val="00155F10"/>
    <w:rsid w:val="00156B28"/>
    <w:rsid w:val="00156FD1"/>
    <w:rsid w:val="0015732A"/>
    <w:rsid w:val="00157489"/>
    <w:rsid w:val="00157F3E"/>
    <w:rsid w:val="00160A8D"/>
    <w:rsid w:val="00160C41"/>
    <w:rsid w:val="00162896"/>
    <w:rsid w:val="00163469"/>
    <w:rsid w:val="0016374D"/>
    <w:rsid w:val="00164008"/>
    <w:rsid w:val="00164347"/>
    <w:rsid w:val="001651C7"/>
    <w:rsid w:val="001676BB"/>
    <w:rsid w:val="001708E3"/>
    <w:rsid w:val="00170A6B"/>
    <w:rsid w:val="001713A3"/>
    <w:rsid w:val="001737E0"/>
    <w:rsid w:val="00173866"/>
    <w:rsid w:val="001741D5"/>
    <w:rsid w:val="00177447"/>
    <w:rsid w:val="001802A1"/>
    <w:rsid w:val="00181371"/>
    <w:rsid w:val="0018138F"/>
    <w:rsid w:val="00184753"/>
    <w:rsid w:val="001849D9"/>
    <w:rsid w:val="00184D55"/>
    <w:rsid w:val="001863FD"/>
    <w:rsid w:val="00186D8D"/>
    <w:rsid w:val="00187C00"/>
    <w:rsid w:val="00187F8E"/>
    <w:rsid w:val="0019023F"/>
    <w:rsid w:val="00190726"/>
    <w:rsid w:val="0019119B"/>
    <w:rsid w:val="00191460"/>
    <w:rsid w:val="001916E6"/>
    <w:rsid w:val="00191A23"/>
    <w:rsid w:val="0019214F"/>
    <w:rsid w:val="00192631"/>
    <w:rsid w:val="00192F3D"/>
    <w:rsid w:val="001932C1"/>
    <w:rsid w:val="00193D15"/>
    <w:rsid w:val="00194496"/>
    <w:rsid w:val="0019472F"/>
    <w:rsid w:val="001961A2"/>
    <w:rsid w:val="00196323"/>
    <w:rsid w:val="001969AE"/>
    <w:rsid w:val="00197084"/>
    <w:rsid w:val="001A1122"/>
    <w:rsid w:val="001A2C65"/>
    <w:rsid w:val="001A382E"/>
    <w:rsid w:val="001A5D56"/>
    <w:rsid w:val="001A6BAB"/>
    <w:rsid w:val="001B06B7"/>
    <w:rsid w:val="001B0825"/>
    <w:rsid w:val="001B1861"/>
    <w:rsid w:val="001B3013"/>
    <w:rsid w:val="001B440A"/>
    <w:rsid w:val="001B4F30"/>
    <w:rsid w:val="001B55B0"/>
    <w:rsid w:val="001B611A"/>
    <w:rsid w:val="001C07EF"/>
    <w:rsid w:val="001C0EDD"/>
    <w:rsid w:val="001C1655"/>
    <w:rsid w:val="001C2D84"/>
    <w:rsid w:val="001C2E61"/>
    <w:rsid w:val="001C3497"/>
    <w:rsid w:val="001C3634"/>
    <w:rsid w:val="001C3CCD"/>
    <w:rsid w:val="001C4ADD"/>
    <w:rsid w:val="001C5421"/>
    <w:rsid w:val="001C70E5"/>
    <w:rsid w:val="001C7C49"/>
    <w:rsid w:val="001D0630"/>
    <w:rsid w:val="001D0AA9"/>
    <w:rsid w:val="001D0E5D"/>
    <w:rsid w:val="001D0FE0"/>
    <w:rsid w:val="001D1826"/>
    <w:rsid w:val="001D21F9"/>
    <w:rsid w:val="001D257D"/>
    <w:rsid w:val="001D3035"/>
    <w:rsid w:val="001D4173"/>
    <w:rsid w:val="001D4705"/>
    <w:rsid w:val="001D58AF"/>
    <w:rsid w:val="001D5CC3"/>
    <w:rsid w:val="001D6F1E"/>
    <w:rsid w:val="001D71AB"/>
    <w:rsid w:val="001D7233"/>
    <w:rsid w:val="001D7D58"/>
    <w:rsid w:val="001E19B6"/>
    <w:rsid w:val="001E44CD"/>
    <w:rsid w:val="001E582A"/>
    <w:rsid w:val="001F08CC"/>
    <w:rsid w:val="001F0AD7"/>
    <w:rsid w:val="001F133A"/>
    <w:rsid w:val="001F2082"/>
    <w:rsid w:val="001F20A0"/>
    <w:rsid w:val="001F39CC"/>
    <w:rsid w:val="001F41FC"/>
    <w:rsid w:val="001F4D00"/>
    <w:rsid w:val="002002FC"/>
    <w:rsid w:val="0020044D"/>
    <w:rsid w:val="002005F8"/>
    <w:rsid w:val="002006E1"/>
    <w:rsid w:val="00201DD5"/>
    <w:rsid w:val="0020226E"/>
    <w:rsid w:val="00202410"/>
    <w:rsid w:val="002031EC"/>
    <w:rsid w:val="00203730"/>
    <w:rsid w:val="0020449D"/>
    <w:rsid w:val="00206F42"/>
    <w:rsid w:val="002072D6"/>
    <w:rsid w:val="0021028D"/>
    <w:rsid w:val="002123C6"/>
    <w:rsid w:val="002128D5"/>
    <w:rsid w:val="00213064"/>
    <w:rsid w:val="002131C2"/>
    <w:rsid w:val="00213616"/>
    <w:rsid w:val="00213D53"/>
    <w:rsid w:val="002163E8"/>
    <w:rsid w:val="00217A89"/>
    <w:rsid w:val="00220C74"/>
    <w:rsid w:val="0022101D"/>
    <w:rsid w:val="00221229"/>
    <w:rsid w:val="00221AB8"/>
    <w:rsid w:val="00222328"/>
    <w:rsid w:val="002249C9"/>
    <w:rsid w:val="00224EF8"/>
    <w:rsid w:val="002268A3"/>
    <w:rsid w:val="00226A6B"/>
    <w:rsid w:val="00227035"/>
    <w:rsid w:val="00227526"/>
    <w:rsid w:val="002308D3"/>
    <w:rsid w:val="00230CB1"/>
    <w:rsid w:val="00230D2D"/>
    <w:rsid w:val="00231336"/>
    <w:rsid w:val="00231F86"/>
    <w:rsid w:val="002339A8"/>
    <w:rsid w:val="00234C60"/>
    <w:rsid w:val="00236473"/>
    <w:rsid w:val="00236639"/>
    <w:rsid w:val="002434BC"/>
    <w:rsid w:val="00243AFC"/>
    <w:rsid w:val="00244571"/>
    <w:rsid w:val="002454F3"/>
    <w:rsid w:val="00245C21"/>
    <w:rsid w:val="0025138F"/>
    <w:rsid w:val="0025150F"/>
    <w:rsid w:val="00251C9B"/>
    <w:rsid w:val="00253167"/>
    <w:rsid w:val="00253D2B"/>
    <w:rsid w:val="00253D51"/>
    <w:rsid w:val="00254B2B"/>
    <w:rsid w:val="00256E40"/>
    <w:rsid w:val="002571B6"/>
    <w:rsid w:val="00257F0B"/>
    <w:rsid w:val="0026156A"/>
    <w:rsid w:val="00265DC3"/>
    <w:rsid w:val="0026662C"/>
    <w:rsid w:val="00266AB2"/>
    <w:rsid w:val="00266F70"/>
    <w:rsid w:val="00267355"/>
    <w:rsid w:val="00271451"/>
    <w:rsid w:val="002714B0"/>
    <w:rsid w:val="00273E7C"/>
    <w:rsid w:val="00274D3E"/>
    <w:rsid w:val="00274ED7"/>
    <w:rsid w:val="0027567B"/>
    <w:rsid w:val="002763F3"/>
    <w:rsid w:val="00276E04"/>
    <w:rsid w:val="002775E8"/>
    <w:rsid w:val="00280310"/>
    <w:rsid w:val="00280E7B"/>
    <w:rsid w:val="002830F0"/>
    <w:rsid w:val="00284A4D"/>
    <w:rsid w:val="002869C1"/>
    <w:rsid w:val="00291BAD"/>
    <w:rsid w:val="00292E08"/>
    <w:rsid w:val="00293186"/>
    <w:rsid w:val="002948F4"/>
    <w:rsid w:val="00295EF0"/>
    <w:rsid w:val="00296417"/>
    <w:rsid w:val="00296620"/>
    <w:rsid w:val="00296B7F"/>
    <w:rsid w:val="002A0094"/>
    <w:rsid w:val="002A0F97"/>
    <w:rsid w:val="002A2A43"/>
    <w:rsid w:val="002A2B27"/>
    <w:rsid w:val="002A36A9"/>
    <w:rsid w:val="002A3D6E"/>
    <w:rsid w:val="002A41B3"/>
    <w:rsid w:val="002A5F77"/>
    <w:rsid w:val="002A67A3"/>
    <w:rsid w:val="002A6F76"/>
    <w:rsid w:val="002B0445"/>
    <w:rsid w:val="002B0F54"/>
    <w:rsid w:val="002B28D8"/>
    <w:rsid w:val="002B31BB"/>
    <w:rsid w:val="002B36AC"/>
    <w:rsid w:val="002B4A52"/>
    <w:rsid w:val="002B4CF2"/>
    <w:rsid w:val="002B61B3"/>
    <w:rsid w:val="002B69AE"/>
    <w:rsid w:val="002C10B6"/>
    <w:rsid w:val="002C12FC"/>
    <w:rsid w:val="002C2154"/>
    <w:rsid w:val="002C25B7"/>
    <w:rsid w:val="002C37A5"/>
    <w:rsid w:val="002C46B8"/>
    <w:rsid w:val="002C5751"/>
    <w:rsid w:val="002C6C8F"/>
    <w:rsid w:val="002C70E3"/>
    <w:rsid w:val="002C7193"/>
    <w:rsid w:val="002D1858"/>
    <w:rsid w:val="002D2A4A"/>
    <w:rsid w:val="002D2B76"/>
    <w:rsid w:val="002D4A70"/>
    <w:rsid w:val="002D5F94"/>
    <w:rsid w:val="002D60A5"/>
    <w:rsid w:val="002D674C"/>
    <w:rsid w:val="002D71BD"/>
    <w:rsid w:val="002D74E3"/>
    <w:rsid w:val="002E0982"/>
    <w:rsid w:val="002E11E8"/>
    <w:rsid w:val="002E2FF0"/>
    <w:rsid w:val="002E38F3"/>
    <w:rsid w:val="002E4CA2"/>
    <w:rsid w:val="002E5943"/>
    <w:rsid w:val="002E5E35"/>
    <w:rsid w:val="002E71A6"/>
    <w:rsid w:val="002F1053"/>
    <w:rsid w:val="002F2753"/>
    <w:rsid w:val="002F3149"/>
    <w:rsid w:val="002F3A97"/>
    <w:rsid w:val="002F42D1"/>
    <w:rsid w:val="002F4548"/>
    <w:rsid w:val="002F503A"/>
    <w:rsid w:val="002F666F"/>
    <w:rsid w:val="002F7FFB"/>
    <w:rsid w:val="00301443"/>
    <w:rsid w:val="003023BC"/>
    <w:rsid w:val="00302F76"/>
    <w:rsid w:val="003033F6"/>
    <w:rsid w:val="00303B01"/>
    <w:rsid w:val="00304591"/>
    <w:rsid w:val="00305812"/>
    <w:rsid w:val="0030681A"/>
    <w:rsid w:val="00306DA3"/>
    <w:rsid w:val="0031003D"/>
    <w:rsid w:val="00311CB4"/>
    <w:rsid w:val="0031247F"/>
    <w:rsid w:val="00314709"/>
    <w:rsid w:val="00315A0A"/>
    <w:rsid w:val="00316EE7"/>
    <w:rsid w:val="00322AD8"/>
    <w:rsid w:val="0032467B"/>
    <w:rsid w:val="003246F6"/>
    <w:rsid w:val="00325392"/>
    <w:rsid w:val="0032587C"/>
    <w:rsid w:val="00325CC4"/>
    <w:rsid w:val="0032756F"/>
    <w:rsid w:val="00327ED2"/>
    <w:rsid w:val="00331E6F"/>
    <w:rsid w:val="00333D75"/>
    <w:rsid w:val="00333F25"/>
    <w:rsid w:val="00336991"/>
    <w:rsid w:val="00336A35"/>
    <w:rsid w:val="00337EC9"/>
    <w:rsid w:val="00341D4B"/>
    <w:rsid w:val="00341F24"/>
    <w:rsid w:val="0034227C"/>
    <w:rsid w:val="0034289C"/>
    <w:rsid w:val="003429B9"/>
    <w:rsid w:val="0034335F"/>
    <w:rsid w:val="00344303"/>
    <w:rsid w:val="00344D08"/>
    <w:rsid w:val="00345922"/>
    <w:rsid w:val="0034681B"/>
    <w:rsid w:val="003510BA"/>
    <w:rsid w:val="00351417"/>
    <w:rsid w:val="00351A24"/>
    <w:rsid w:val="00351FE5"/>
    <w:rsid w:val="00354EB2"/>
    <w:rsid w:val="00354F3A"/>
    <w:rsid w:val="0035501F"/>
    <w:rsid w:val="00355FA3"/>
    <w:rsid w:val="00356B63"/>
    <w:rsid w:val="00356F51"/>
    <w:rsid w:val="00357039"/>
    <w:rsid w:val="00357734"/>
    <w:rsid w:val="00361EF5"/>
    <w:rsid w:val="00361F0C"/>
    <w:rsid w:val="003622AC"/>
    <w:rsid w:val="00364080"/>
    <w:rsid w:val="003642F6"/>
    <w:rsid w:val="00365B6D"/>
    <w:rsid w:val="0036652F"/>
    <w:rsid w:val="00367683"/>
    <w:rsid w:val="003706E5"/>
    <w:rsid w:val="0037203F"/>
    <w:rsid w:val="003726B3"/>
    <w:rsid w:val="00374103"/>
    <w:rsid w:val="0037593F"/>
    <w:rsid w:val="00376492"/>
    <w:rsid w:val="0037722C"/>
    <w:rsid w:val="00377C6A"/>
    <w:rsid w:val="00381329"/>
    <w:rsid w:val="0038180B"/>
    <w:rsid w:val="00382058"/>
    <w:rsid w:val="00382528"/>
    <w:rsid w:val="00382D34"/>
    <w:rsid w:val="00382FC2"/>
    <w:rsid w:val="00384419"/>
    <w:rsid w:val="00385B24"/>
    <w:rsid w:val="00386A8D"/>
    <w:rsid w:val="00387C47"/>
    <w:rsid w:val="00387D08"/>
    <w:rsid w:val="00390731"/>
    <w:rsid w:val="00390FCC"/>
    <w:rsid w:val="00391A4C"/>
    <w:rsid w:val="00392593"/>
    <w:rsid w:val="0039289E"/>
    <w:rsid w:val="00392AD9"/>
    <w:rsid w:val="0039436B"/>
    <w:rsid w:val="00394D2D"/>
    <w:rsid w:val="00395A98"/>
    <w:rsid w:val="00395C51"/>
    <w:rsid w:val="0039609F"/>
    <w:rsid w:val="003970F8"/>
    <w:rsid w:val="00397EA7"/>
    <w:rsid w:val="003A0E44"/>
    <w:rsid w:val="003A2420"/>
    <w:rsid w:val="003A26CC"/>
    <w:rsid w:val="003A303E"/>
    <w:rsid w:val="003A488F"/>
    <w:rsid w:val="003A6FEC"/>
    <w:rsid w:val="003A78A0"/>
    <w:rsid w:val="003A7BAB"/>
    <w:rsid w:val="003B0965"/>
    <w:rsid w:val="003B28FC"/>
    <w:rsid w:val="003B33E0"/>
    <w:rsid w:val="003B3E8F"/>
    <w:rsid w:val="003B43FF"/>
    <w:rsid w:val="003B49E1"/>
    <w:rsid w:val="003B5966"/>
    <w:rsid w:val="003B59A9"/>
    <w:rsid w:val="003C04CB"/>
    <w:rsid w:val="003C0E03"/>
    <w:rsid w:val="003C0E55"/>
    <w:rsid w:val="003C180D"/>
    <w:rsid w:val="003C25E6"/>
    <w:rsid w:val="003C2F4A"/>
    <w:rsid w:val="003C3500"/>
    <w:rsid w:val="003C3B86"/>
    <w:rsid w:val="003C568D"/>
    <w:rsid w:val="003C5999"/>
    <w:rsid w:val="003C5FB1"/>
    <w:rsid w:val="003D00F1"/>
    <w:rsid w:val="003D0513"/>
    <w:rsid w:val="003D2557"/>
    <w:rsid w:val="003D3BD0"/>
    <w:rsid w:val="003D41E0"/>
    <w:rsid w:val="003D42F5"/>
    <w:rsid w:val="003D479B"/>
    <w:rsid w:val="003D47B8"/>
    <w:rsid w:val="003D58BD"/>
    <w:rsid w:val="003D5C7C"/>
    <w:rsid w:val="003D697B"/>
    <w:rsid w:val="003D6D5E"/>
    <w:rsid w:val="003D6E94"/>
    <w:rsid w:val="003D7155"/>
    <w:rsid w:val="003D7362"/>
    <w:rsid w:val="003E1690"/>
    <w:rsid w:val="003E2576"/>
    <w:rsid w:val="003E2CB9"/>
    <w:rsid w:val="003E2DA5"/>
    <w:rsid w:val="003E2E06"/>
    <w:rsid w:val="003E347F"/>
    <w:rsid w:val="003E6747"/>
    <w:rsid w:val="003F00B8"/>
    <w:rsid w:val="003F03FF"/>
    <w:rsid w:val="003F0F64"/>
    <w:rsid w:val="003F22A4"/>
    <w:rsid w:val="003F4521"/>
    <w:rsid w:val="003F4679"/>
    <w:rsid w:val="003F54EC"/>
    <w:rsid w:val="003F6CAE"/>
    <w:rsid w:val="003F7070"/>
    <w:rsid w:val="004007E2"/>
    <w:rsid w:val="00400ECF"/>
    <w:rsid w:val="0040177D"/>
    <w:rsid w:val="004029E2"/>
    <w:rsid w:val="00404856"/>
    <w:rsid w:val="00404D84"/>
    <w:rsid w:val="00404F6F"/>
    <w:rsid w:val="00405FDD"/>
    <w:rsid w:val="00407A1E"/>
    <w:rsid w:val="00413E30"/>
    <w:rsid w:val="00413F82"/>
    <w:rsid w:val="004143CB"/>
    <w:rsid w:val="00414726"/>
    <w:rsid w:val="00414A16"/>
    <w:rsid w:val="00415EB9"/>
    <w:rsid w:val="00421366"/>
    <w:rsid w:val="00422885"/>
    <w:rsid w:val="00422AE2"/>
    <w:rsid w:val="00423D33"/>
    <w:rsid w:val="00423D70"/>
    <w:rsid w:val="00423FE4"/>
    <w:rsid w:val="0043123A"/>
    <w:rsid w:val="00431B89"/>
    <w:rsid w:val="0043253A"/>
    <w:rsid w:val="004325D3"/>
    <w:rsid w:val="00432DEE"/>
    <w:rsid w:val="00434D1A"/>
    <w:rsid w:val="00434FA1"/>
    <w:rsid w:val="004356AD"/>
    <w:rsid w:val="0043612A"/>
    <w:rsid w:val="0043645E"/>
    <w:rsid w:val="004364E2"/>
    <w:rsid w:val="00437073"/>
    <w:rsid w:val="00441B45"/>
    <w:rsid w:val="00442F1A"/>
    <w:rsid w:val="004431FD"/>
    <w:rsid w:val="00443D05"/>
    <w:rsid w:val="004445CB"/>
    <w:rsid w:val="004454F3"/>
    <w:rsid w:val="00445637"/>
    <w:rsid w:val="00445ECE"/>
    <w:rsid w:val="0044608A"/>
    <w:rsid w:val="00447880"/>
    <w:rsid w:val="00447E49"/>
    <w:rsid w:val="004520EC"/>
    <w:rsid w:val="00452E5A"/>
    <w:rsid w:val="00453727"/>
    <w:rsid w:val="004538D2"/>
    <w:rsid w:val="004542F1"/>
    <w:rsid w:val="00455F1A"/>
    <w:rsid w:val="00456069"/>
    <w:rsid w:val="004561D4"/>
    <w:rsid w:val="0045641A"/>
    <w:rsid w:val="0046000B"/>
    <w:rsid w:val="00461290"/>
    <w:rsid w:val="004613EB"/>
    <w:rsid w:val="004621B2"/>
    <w:rsid w:val="00462AE7"/>
    <w:rsid w:val="0046352C"/>
    <w:rsid w:val="004653C6"/>
    <w:rsid w:val="00465464"/>
    <w:rsid w:val="0046577A"/>
    <w:rsid w:val="00465CDD"/>
    <w:rsid w:val="004667EE"/>
    <w:rsid w:val="00467CD0"/>
    <w:rsid w:val="00467FFE"/>
    <w:rsid w:val="00470C16"/>
    <w:rsid w:val="00471D57"/>
    <w:rsid w:val="00471FD3"/>
    <w:rsid w:val="00473349"/>
    <w:rsid w:val="00477D13"/>
    <w:rsid w:val="00481052"/>
    <w:rsid w:val="0048261B"/>
    <w:rsid w:val="00482E1A"/>
    <w:rsid w:val="0048635B"/>
    <w:rsid w:val="00490BBF"/>
    <w:rsid w:val="00492E58"/>
    <w:rsid w:val="00493A74"/>
    <w:rsid w:val="00494486"/>
    <w:rsid w:val="00494CA0"/>
    <w:rsid w:val="00497CD4"/>
    <w:rsid w:val="004A0058"/>
    <w:rsid w:val="004A32CF"/>
    <w:rsid w:val="004A34DD"/>
    <w:rsid w:val="004A4098"/>
    <w:rsid w:val="004A42D1"/>
    <w:rsid w:val="004A42F7"/>
    <w:rsid w:val="004A4BE1"/>
    <w:rsid w:val="004A56D0"/>
    <w:rsid w:val="004A62BE"/>
    <w:rsid w:val="004A6718"/>
    <w:rsid w:val="004A6B9F"/>
    <w:rsid w:val="004B0327"/>
    <w:rsid w:val="004B0C71"/>
    <w:rsid w:val="004B21C4"/>
    <w:rsid w:val="004B443A"/>
    <w:rsid w:val="004B486A"/>
    <w:rsid w:val="004C0087"/>
    <w:rsid w:val="004C0153"/>
    <w:rsid w:val="004C01F4"/>
    <w:rsid w:val="004C385C"/>
    <w:rsid w:val="004C3FC0"/>
    <w:rsid w:val="004C41EB"/>
    <w:rsid w:val="004C4881"/>
    <w:rsid w:val="004C54A0"/>
    <w:rsid w:val="004C6FBE"/>
    <w:rsid w:val="004D0715"/>
    <w:rsid w:val="004D1EE4"/>
    <w:rsid w:val="004D2A59"/>
    <w:rsid w:val="004D56F4"/>
    <w:rsid w:val="004D617A"/>
    <w:rsid w:val="004D6663"/>
    <w:rsid w:val="004D75CB"/>
    <w:rsid w:val="004E0700"/>
    <w:rsid w:val="004E3C58"/>
    <w:rsid w:val="004E4C25"/>
    <w:rsid w:val="004E4D60"/>
    <w:rsid w:val="004E5261"/>
    <w:rsid w:val="004E5F0C"/>
    <w:rsid w:val="004E764F"/>
    <w:rsid w:val="004F0799"/>
    <w:rsid w:val="004F13DB"/>
    <w:rsid w:val="004F1FB0"/>
    <w:rsid w:val="004F206A"/>
    <w:rsid w:val="004F21D1"/>
    <w:rsid w:val="004F23E7"/>
    <w:rsid w:val="004F3729"/>
    <w:rsid w:val="004F3B4E"/>
    <w:rsid w:val="004F5DB5"/>
    <w:rsid w:val="004F6519"/>
    <w:rsid w:val="004F66E7"/>
    <w:rsid w:val="004F68CC"/>
    <w:rsid w:val="004F7F26"/>
    <w:rsid w:val="0050098D"/>
    <w:rsid w:val="00500D2A"/>
    <w:rsid w:val="00502853"/>
    <w:rsid w:val="0050370B"/>
    <w:rsid w:val="00504546"/>
    <w:rsid w:val="00504635"/>
    <w:rsid w:val="00504D37"/>
    <w:rsid w:val="0050666A"/>
    <w:rsid w:val="00507B19"/>
    <w:rsid w:val="00511A76"/>
    <w:rsid w:val="00512306"/>
    <w:rsid w:val="005135F8"/>
    <w:rsid w:val="00514D3D"/>
    <w:rsid w:val="00515575"/>
    <w:rsid w:val="005158CB"/>
    <w:rsid w:val="00515B56"/>
    <w:rsid w:val="00515F75"/>
    <w:rsid w:val="00516237"/>
    <w:rsid w:val="00516FD4"/>
    <w:rsid w:val="0051708B"/>
    <w:rsid w:val="00517453"/>
    <w:rsid w:val="005175D6"/>
    <w:rsid w:val="00517BBB"/>
    <w:rsid w:val="00517D54"/>
    <w:rsid w:val="0052020C"/>
    <w:rsid w:val="00521D51"/>
    <w:rsid w:val="0052303D"/>
    <w:rsid w:val="00523969"/>
    <w:rsid w:val="00524A9E"/>
    <w:rsid w:val="00525DAF"/>
    <w:rsid w:val="00526BCA"/>
    <w:rsid w:val="00526CD7"/>
    <w:rsid w:val="005303EC"/>
    <w:rsid w:val="00530412"/>
    <w:rsid w:val="005315A4"/>
    <w:rsid w:val="005315E9"/>
    <w:rsid w:val="0053229B"/>
    <w:rsid w:val="00534F56"/>
    <w:rsid w:val="0053553D"/>
    <w:rsid w:val="005365AC"/>
    <w:rsid w:val="00536933"/>
    <w:rsid w:val="0053761A"/>
    <w:rsid w:val="005379E5"/>
    <w:rsid w:val="00537BBE"/>
    <w:rsid w:val="00540171"/>
    <w:rsid w:val="005403A0"/>
    <w:rsid w:val="0054044C"/>
    <w:rsid w:val="00542258"/>
    <w:rsid w:val="00542F9F"/>
    <w:rsid w:val="005438BA"/>
    <w:rsid w:val="00545EC7"/>
    <w:rsid w:val="00546283"/>
    <w:rsid w:val="00547E54"/>
    <w:rsid w:val="005500C7"/>
    <w:rsid w:val="00550735"/>
    <w:rsid w:val="0055091A"/>
    <w:rsid w:val="00550A76"/>
    <w:rsid w:val="005517FF"/>
    <w:rsid w:val="005522BA"/>
    <w:rsid w:val="00554782"/>
    <w:rsid w:val="00556447"/>
    <w:rsid w:val="00556817"/>
    <w:rsid w:val="00557666"/>
    <w:rsid w:val="00557801"/>
    <w:rsid w:val="005578C7"/>
    <w:rsid w:val="00561911"/>
    <w:rsid w:val="005620F9"/>
    <w:rsid w:val="005624EE"/>
    <w:rsid w:val="00563152"/>
    <w:rsid w:val="005636C1"/>
    <w:rsid w:val="00563BCD"/>
    <w:rsid w:val="0056583A"/>
    <w:rsid w:val="0056695F"/>
    <w:rsid w:val="005669C8"/>
    <w:rsid w:val="00567353"/>
    <w:rsid w:val="00570087"/>
    <w:rsid w:val="005700E0"/>
    <w:rsid w:val="005708EA"/>
    <w:rsid w:val="00571DA0"/>
    <w:rsid w:val="00573241"/>
    <w:rsid w:val="00573579"/>
    <w:rsid w:val="00574241"/>
    <w:rsid w:val="00575004"/>
    <w:rsid w:val="00575361"/>
    <w:rsid w:val="005767FA"/>
    <w:rsid w:val="00576B6A"/>
    <w:rsid w:val="005772F9"/>
    <w:rsid w:val="00580898"/>
    <w:rsid w:val="00580E88"/>
    <w:rsid w:val="00582177"/>
    <w:rsid w:val="00582771"/>
    <w:rsid w:val="005843E9"/>
    <w:rsid w:val="00585908"/>
    <w:rsid w:val="005873E9"/>
    <w:rsid w:val="005902EC"/>
    <w:rsid w:val="0059094B"/>
    <w:rsid w:val="005917C3"/>
    <w:rsid w:val="00592A4A"/>
    <w:rsid w:val="00594521"/>
    <w:rsid w:val="005945D8"/>
    <w:rsid w:val="00594A89"/>
    <w:rsid w:val="00595490"/>
    <w:rsid w:val="00596549"/>
    <w:rsid w:val="005976DE"/>
    <w:rsid w:val="00597A78"/>
    <w:rsid w:val="005A1BA3"/>
    <w:rsid w:val="005A4A76"/>
    <w:rsid w:val="005A4B07"/>
    <w:rsid w:val="005A4B70"/>
    <w:rsid w:val="005A4FED"/>
    <w:rsid w:val="005A559A"/>
    <w:rsid w:val="005A73AE"/>
    <w:rsid w:val="005B220B"/>
    <w:rsid w:val="005B2334"/>
    <w:rsid w:val="005B41A0"/>
    <w:rsid w:val="005B4649"/>
    <w:rsid w:val="005B5DF4"/>
    <w:rsid w:val="005B6420"/>
    <w:rsid w:val="005B6582"/>
    <w:rsid w:val="005B670E"/>
    <w:rsid w:val="005B6BD7"/>
    <w:rsid w:val="005B7564"/>
    <w:rsid w:val="005B7ACA"/>
    <w:rsid w:val="005C01BC"/>
    <w:rsid w:val="005C03B9"/>
    <w:rsid w:val="005C2A21"/>
    <w:rsid w:val="005C4E73"/>
    <w:rsid w:val="005C5A30"/>
    <w:rsid w:val="005C6270"/>
    <w:rsid w:val="005D0FC4"/>
    <w:rsid w:val="005D1474"/>
    <w:rsid w:val="005D3F07"/>
    <w:rsid w:val="005D40E4"/>
    <w:rsid w:val="005D466D"/>
    <w:rsid w:val="005D4A80"/>
    <w:rsid w:val="005D728B"/>
    <w:rsid w:val="005D7813"/>
    <w:rsid w:val="005D7B6D"/>
    <w:rsid w:val="005D7FEE"/>
    <w:rsid w:val="005E0C9E"/>
    <w:rsid w:val="005E21E8"/>
    <w:rsid w:val="005E2306"/>
    <w:rsid w:val="005E2660"/>
    <w:rsid w:val="005E2A3E"/>
    <w:rsid w:val="005E2B32"/>
    <w:rsid w:val="005E31DB"/>
    <w:rsid w:val="005E6D9C"/>
    <w:rsid w:val="005E735A"/>
    <w:rsid w:val="005F0155"/>
    <w:rsid w:val="005F0D5C"/>
    <w:rsid w:val="005F1E93"/>
    <w:rsid w:val="005F1EB4"/>
    <w:rsid w:val="005F2157"/>
    <w:rsid w:val="005F2C67"/>
    <w:rsid w:val="005F41ED"/>
    <w:rsid w:val="005F4369"/>
    <w:rsid w:val="005F45FF"/>
    <w:rsid w:val="005F46A8"/>
    <w:rsid w:val="005F6142"/>
    <w:rsid w:val="00600F93"/>
    <w:rsid w:val="00603B2E"/>
    <w:rsid w:val="00605970"/>
    <w:rsid w:val="00606545"/>
    <w:rsid w:val="0061031B"/>
    <w:rsid w:val="00611152"/>
    <w:rsid w:val="006115D7"/>
    <w:rsid w:val="0061296F"/>
    <w:rsid w:val="006135D7"/>
    <w:rsid w:val="006143EB"/>
    <w:rsid w:val="00617921"/>
    <w:rsid w:val="0062261E"/>
    <w:rsid w:val="00623028"/>
    <w:rsid w:val="0062321A"/>
    <w:rsid w:val="006241F7"/>
    <w:rsid w:val="00625363"/>
    <w:rsid w:val="00625AD3"/>
    <w:rsid w:val="006262D1"/>
    <w:rsid w:val="00626956"/>
    <w:rsid w:val="00626C94"/>
    <w:rsid w:val="00627C21"/>
    <w:rsid w:val="0063114A"/>
    <w:rsid w:val="00631523"/>
    <w:rsid w:val="00631776"/>
    <w:rsid w:val="00631C39"/>
    <w:rsid w:val="00633681"/>
    <w:rsid w:val="006345C3"/>
    <w:rsid w:val="00634924"/>
    <w:rsid w:val="006349C0"/>
    <w:rsid w:val="006365C8"/>
    <w:rsid w:val="00636AEA"/>
    <w:rsid w:val="0063700A"/>
    <w:rsid w:val="006402F8"/>
    <w:rsid w:val="00640779"/>
    <w:rsid w:val="00641D32"/>
    <w:rsid w:val="00643843"/>
    <w:rsid w:val="006461AE"/>
    <w:rsid w:val="00647467"/>
    <w:rsid w:val="006476F9"/>
    <w:rsid w:val="006504C7"/>
    <w:rsid w:val="00651055"/>
    <w:rsid w:val="00651B46"/>
    <w:rsid w:val="0065338E"/>
    <w:rsid w:val="00654325"/>
    <w:rsid w:val="00654D73"/>
    <w:rsid w:val="0065561E"/>
    <w:rsid w:val="00655E54"/>
    <w:rsid w:val="00656779"/>
    <w:rsid w:val="00656A46"/>
    <w:rsid w:val="00661A95"/>
    <w:rsid w:val="00662EE3"/>
    <w:rsid w:val="00663537"/>
    <w:rsid w:val="00663B63"/>
    <w:rsid w:val="00663B9F"/>
    <w:rsid w:val="00664AAC"/>
    <w:rsid w:val="00665CB7"/>
    <w:rsid w:val="00666DF4"/>
    <w:rsid w:val="00670C97"/>
    <w:rsid w:val="006716F8"/>
    <w:rsid w:val="0067247F"/>
    <w:rsid w:val="00672DFE"/>
    <w:rsid w:val="0067345B"/>
    <w:rsid w:val="00673F87"/>
    <w:rsid w:val="00674221"/>
    <w:rsid w:val="006766E3"/>
    <w:rsid w:val="006776EF"/>
    <w:rsid w:val="006815B2"/>
    <w:rsid w:val="00681858"/>
    <w:rsid w:val="00681F3F"/>
    <w:rsid w:val="00682236"/>
    <w:rsid w:val="006839EE"/>
    <w:rsid w:val="006840A9"/>
    <w:rsid w:val="00684167"/>
    <w:rsid w:val="00684F4B"/>
    <w:rsid w:val="0068612D"/>
    <w:rsid w:val="00691CC1"/>
    <w:rsid w:val="0069454B"/>
    <w:rsid w:val="006948DF"/>
    <w:rsid w:val="00695406"/>
    <w:rsid w:val="006968C0"/>
    <w:rsid w:val="00696986"/>
    <w:rsid w:val="00696B0A"/>
    <w:rsid w:val="006A10AF"/>
    <w:rsid w:val="006A3058"/>
    <w:rsid w:val="006A3139"/>
    <w:rsid w:val="006A32EE"/>
    <w:rsid w:val="006A347F"/>
    <w:rsid w:val="006A4B20"/>
    <w:rsid w:val="006A4B7D"/>
    <w:rsid w:val="006A4D11"/>
    <w:rsid w:val="006A5BD0"/>
    <w:rsid w:val="006A5C2B"/>
    <w:rsid w:val="006A5D07"/>
    <w:rsid w:val="006A656C"/>
    <w:rsid w:val="006B0E7E"/>
    <w:rsid w:val="006B2A99"/>
    <w:rsid w:val="006B2E95"/>
    <w:rsid w:val="006B3193"/>
    <w:rsid w:val="006B3993"/>
    <w:rsid w:val="006B6C0B"/>
    <w:rsid w:val="006C1117"/>
    <w:rsid w:val="006C3F12"/>
    <w:rsid w:val="006C55D3"/>
    <w:rsid w:val="006C6792"/>
    <w:rsid w:val="006C733A"/>
    <w:rsid w:val="006C7E3A"/>
    <w:rsid w:val="006D0C03"/>
    <w:rsid w:val="006D42F9"/>
    <w:rsid w:val="006D4A19"/>
    <w:rsid w:val="006D5A5B"/>
    <w:rsid w:val="006D60E9"/>
    <w:rsid w:val="006D6474"/>
    <w:rsid w:val="006D7954"/>
    <w:rsid w:val="006D7AE4"/>
    <w:rsid w:val="006E0BF7"/>
    <w:rsid w:val="006E1335"/>
    <w:rsid w:val="006E13BC"/>
    <w:rsid w:val="006E1856"/>
    <w:rsid w:val="006E4403"/>
    <w:rsid w:val="006E4976"/>
    <w:rsid w:val="006E508F"/>
    <w:rsid w:val="006E55D0"/>
    <w:rsid w:val="006E5BB6"/>
    <w:rsid w:val="006E5C38"/>
    <w:rsid w:val="006F09C3"/>
    <w:rsid w:val="006F1352"/>
    <w:rsid w:val="006F165B"/>
    <w:rsid w:val="006F1BB1"/>
    <w:rsid w:val="006F1DBD"/>
    <w:rsid w:val="006F21AE"/>
    <w:rsid w:val="006F22BB"/>
    <w:rsid w:val="006F2B25"/>
    <w:rsid w:val="006F37B5"/>
    <w:rsid w:val="006F409E"/>
    <w:rsid w:val="006F53FA"/>
    <w:rsid w:val="006F636C"/>
    <w:rsid w:val="006F7879"/>
    <w:rsid w:val="007002BC"/>
    <w:rsid w:val="00701446"/>
    <w:rsid w:val="007028B7"/>
    <w:rsid w:val="00703857"/>
    <w:rsid w:val="007054B5"/>
    <w:rsid w:val="007058EE"/>
    <w:rsid w:val="00707C78"/>
    <w:rsid w:val="00707D39"/>
    <w:rsid w:val="0071074B"/>
    <w:rsid w:val="007107CB"/>
    <w:rsid w:val="00710F41"/>
    <w:rsid w:val="007111AD"/>
    <w:rsid w:val="00711278"/>
    <w:rsid w:val="007126FB"/>
    <w:rsid w:val="007133E6"/>
    <w:rsid w:val="00713537"/>
    <w:rsid w:val="0071386A"/>
    <w:rsid w:val="00713C91"/>
    <w:rsid w:val="00715407"/>
    <w:rsid w:val="00716753"/>
    <w:rsid w:val="00716D58"/>
    <w:rsid w:val="00717264"/>
    <w:rsid w:val="00720E31"/>
    <w:rsid w:val="00722BEA"/>
    <w:rsid w:val="00723F56"/>
    <w:rsid w:val="00724C62"/>
    <w:rsid w:val="00726427"/>
    <w:rsid w:val="007269B4"/>
    <w:rsid w:val="00726CA4"/>
    <w:rsid w:val="007279D3"/>
    <w:rsid w:val="00727D80"/>
    <w:rsid w:val="00727DC8"/>
    <w:rsid w:val="0073050C"/>
    <w:rsid w:val="007306B4"/>
    <w:rsid w:val="00731A04"/>
    <w:rsid w:val="00731CB5"/>
    <w:rsid w:val="007322EF"/>
    <w:rsid w:val="00732C58"/>
    <w:rsid w:val="00733B90"/>
    <w:rsid w:val="00733E24"/>
    <w:rsid w:val="00735539"/>
    <w:rsid w:val="00735745"/>
    <w:rsid w:val="00736223"/>
    <w:rsid w:val="00736765"/>
    <w:rsid w:val="007375C2"/>
    <w:rsid w:val="007405D9"/>
    <w:rsid w:val="00740B32"/>
    <w:rsid w:val="00744D11"/>
    <w:rsid w:val="00746E05"/>
    <w:rsid w:val="007478A4"/>
    <w:rsid w:val="00747A1B"/>
    <w:rsid w:val="00747EEA"/>
    <w:rsid w:val="00750953"/>
    <w:rsid w:val="00750EFD"/>
    <w:rsid w:val="00752051"/>
    <w:rsid w:val="00752D71"/>
    <w:rsid w:val="0075415D"/>
    <w:rsid w:val="00754386"/>
    <w:rsid w:val="00755F75"/>
    <w:rsid w:val="00756081"/>
    <w:rsid w:val="00756F72"/>
    <w:rsid w:val="00757393"/>
    <w:rsid w:val="00757914"/>
    <w:rsid w:val="007604A1"/>
    <w:rsid w:val="0076072B"/>
    <w:rsid w:val="00762CFA"/>
    <w:rsid w:val="00762EA8"/>
    <w:rsid w:val="00764451"/>
    <w:rsid w:val="00764904"/>
    <w:rsid w:val="00765004"/>
    <w:rsid w:val="00765164"/>
    <w:rsid w:val="00765F4B"/>
    <w:rsid w:val="00767027"/>
    <w:rsid w:val="0076724D"/>
    <w:rsid w:val="00767C03"/>
    <w:rsid w:val="00767E73"/>
    <w:rsid w:val="007700FF"/>
    <w:rsid w:val="007708C7"/>
    <w:rsid w:val="007710FD"/>
    <w:rsid w:val="00774463"/>
    <w:rsid w:val="00774727"/>
    <w:rsid w:val="0077538C"/>
    <w:rsid w:val="007768D4"/>
    <w:rsid w:val="007770CE"/>
    <w:rsid w:val="007800DC"/>
    <w:rsid w:val="007802DC"/>
    <w:rsid w:val="00780537"/>
    <w:rsid w:val="00780557"/>
    <w:rsid w:val="00780DA0"/>
    <w:rsid w:val="00782CF9"/>
    <w:rsid w:val="00784A04"/>
    <w:rsid w:val="00784F3F"/>
    <w:rsid w:val="007869B2"/>
    <w:rsid w:val="0078736A"/>
    <w:rsid w:val="00787F70"/>
    <w:rsid w:val="007907AF"/>
    <w:rsid w:val="0079161C"/>
    <w:rsid w:val="00791C82"/>
    <w:rsid w:val="00791F0D"/>
    <w:rsid w:val="00792CEC"/>
    <w:rsid w:val="0079421A"/>
    <w:rsid w:val="0079496E"/>
    <w:rsid w:val="00797829"/>
    <w:rsid w:val="00797C86"/>
    <w:rsid w:val="007A0F2C"/>
    <w:rsid w:val="007A114F"/>
    <w:rsid w:val="007A1714"/>
    <w:rsid w:val="007A5285"/>
    <w:rsid w:val="007A75D4"/>
    <w:rsid w:val="007B01B2"/>
    <w:rsid w:val="007B07BE"/>
    <w:rsid w:val="007B1036"/>
    <w:rsid w:val="007B22B1"/>
    <w:rsid w:val="007B2E13"/>
    <w:rsid w:val="007B303D"/>
    <w:rsid w:val="007B438C"/>
    <w:rsid w:val="007B74D5"/>
    <w:rsid w:val="007C1A98"/>
    <w:rsid w:val="007C1B4D"/>
    <w:rsid w:val="007C221F"/>
    <w:rsid w:val="007C2517"/>
    <w:rsid w:val="007C3020"/>
    <w:rsid w:val="007C3274"/>
    <w:rsid w:val="007C38E0"/>
    <w:rsid w:val="007C4B27"/>
    <w:rsid w:val="007C4F43"/>
    <w:rsid w:val="007C4F89"/>
    <w:rsid w:val="007C6750"/>
    <w:rsid w:val="007C6B22"/>
    <w:rsid w:val="007C6F3A"/>
    <w:rsid w:val="007D0A98"/>
    <w:rsid w:val="007D0D90"/>
    <w:rsid w:val="007D2736"/>
    <w:rsid w:val="007D2CDD"/>
    <w:rsid w:val="007D30FD"/>
    <w:rsid w:val="007D47FB"/>
    <w:rsid w:val="007D5E4C"/>
    <w:rsid w:val="007D6D98"/>
    <w:rsid w:val="007D6F9A"/>
    <w:rsid w:val="007D7E1D"/>
    <w:rsid w:val="007E07B1"/>
    <w:rsid w:val="007E1B9D"/>
    <w:rsid w:val="007E22E0"/>
    <w:rsid w:val="007E2FC8"/>
    <w:rsid w:val="007E30F7"/>
    <w:rsid w:val="007E3235"/>
    <w:rsid w:val="007E3A45"/>
    <w:rsid w:val="007E40AD"/>
    <w:rsid w:val="007E4270"/>
    <w:rsid w:val="007E581A"/>
    <w:rsid w:val="007E6740"/>
    <w:rsid w:val="007E77C6"/>
    <w:rsid w:val="007F1038"/>
    <w:rsid w:val="007F3392"/>
    <w:rsid w:val="007F4695"/>
    <w:rsid w:val="007F4FCE"/>
    <w:rsid w:val="007F508B"/>
    <w:rsid w:val="007F52AE"/>
    <w:rsid w:val="007F5A1E"/>
    <w:rsid w:val="007F662B"/>
    <w:rsid w:val="007F70F3"/>
    <w:rsid w:val="007F7178"/>
    <w:rsid w:val="007F72C0"/>
    <w:rsid w:val="00800044"/>
    <w:rsid w:val="00801AB0"/>
    <w:rsid w:val="00801FB6"/>
    <w:rsid w:val="008024F7"/>
    <w:rsid w:val="0080313E"/>
    <w:rsid w:val="00803250"/>
    <w:rsid w:val="00803AFF"/>
    <w:rsid w:val="00803B75"/>
    <w:rsid w:val="008043CB"/>
    <w:rsid w:val="00804DE5"/>
    <w:rsid w:val="008062A6"/>
    <w:rsid w:val="00810478"/>
    <w:rsid w:val="008115C2"/>
    <w:rsid w:val="008120D9"/>
    <w:rsid w:val="00812981"/>
    <w:rsid w:val="00814AEB"/>
    <w:rsid w:val="00814FE6"/>
    <w:rsid w:val="0081627F"/>
    <w:rsid w:val="00820CC0"/>
    <w:rsid w:val="00821D6E"/>
    <w:rsid w:val="00821DCF"/>
    <w:rsid w:val="00822AA1"/>
    <w:rsid w:val="00823202"/>
    <w:rsid w:val="00823C37"/>
    <w:rsid w:val="00823C62"/>
    <w:rsid w:val="008259D3"/>
    <w:rsid w:val="00825E53"/>
    <w:rsid w:val="00825EFC"/>
    <w:rsid w:val="0082601D"/>
    <w:rsid w:val="00826D3A"/>
    <w:rsid w:val="008272B1"/>
    <w:rsid w:val="00830026"/>
    <w:rsid w:val="008316A9"/>
    <w:rsid w:val="00831C02"/>
    <w:rsid w:val="00831D61"/>
    <w:rsid w:val="0083224B"/>
    <w:rsid w:val="00832430"/>
    <w:rsid w:val="008338B6"/>
    <w:rsid w:val="00833955"/>
    <w:rsid w:val="0083558C"/>
    <w:rsid w:val="00835B30"/>
    <w:rsid w:val="00837D0B"/>
    <w:rsid w:val="00840294"/>
    <w:rsid w:val="008412A3"/>
    <w:rsid w:val="00841C40"/>
    <w:rsid w:val="00841FEE"/>
    <w:rsid w:val="0084343C"/>
    <w:rsid w:val="00843DD0"/>
    <w:rsid w:val="00845EDF"/>
    <w:rsid w:val="008460F8"/>
    <w:rsid w:val="00847B9F"/>
    <w:rsid w:val="0085157C"/>
    <w:rsid w:val="00852492"/>
    <w:rsid w:val="00856339"/>
    <w:rsid w:val="0085727E"/>
    <w:rsid w:val="00860B09"/>
    <w:rsid w:val="0086158D"/>
    <w:rsid w:val="008616D8"/>
    <w:rsid w:val="00862C87"/>
    <w:rsid w:val="00863062"/>
    <w:rsid w:val="00863526"/>
    <w:rsid w:val="00863A65"/>
    <w:rsid w:val="00865307"/>
    <w:rsid w:val="00865835"/>
    <w:rsid w:val="00867A05"/>
    <w:rsid w:val="008719D3"/>
    <w:rsid w:val="00871EA8"/>
    <w:rsid w:val="00872703"/>
    <w:rsid w:val="00873748"/>
    <w:rsid w:val="00875912"/>
    <w:rsid w:val="00880EE5"/>
    <w:rsid w:val="008816D8"/>
    <w:rsid w:val="0088306A"/>
    <w:rsid w:val="008833A7"/>
    <w:rsid w:val="008842EC"/>
    <w:rsid w:val="0088492A"/>
    <w:rsid w:val="00885043"/>
    <w:rsid w:val="00885C36"/>
    <w:rsid w:val="00885CE6"/>
    <w:rsid w:val="00885D36"/>
    <w:rsid w:val="0088606F"/>
    <w:rsid w:val="0088677E"/>
    <w:rsid w:val="008867A6"/>
    <w:rsid w:val="00887CBF"/>
    <w:rsid w:val="008915CF"/>
    <w:rsid w:val="00891950"/>
    <w:rsid w:val="00892685"/>
    <w:rsid w:val="008941A8"/>
    <w:rsid w:val="00894290"/>
    <w:rsid w:val="008957A1"/>
    <w:rsid w:val="00895C05"/>
    <w:rsid w:val="00896A04"/>
    <w:rsid w:val="00897B7D"/>
    <w:rsid w:val="008A142F"/>
    <w:rsid w:val="008A15B6"/>
    <w:rsid w:val="008A1A61"/>
    <w:rsid w:val="008A1B28"/>
    <w:rsid w:val="008A2E2C"/>
    <w:rsid w:val="008A2E86"/>
    <w:rsid w:val="008A3E40"/>
    <w:rsid w:val="008A4589"/>
    <w:rsid w:val="008A5BF8"/>
    <w:rsid w:val="008A657E"/>
    <w:rsid w:val="008B0963"/>
    <w:rsid w:val="008B12C0"/>
    <w:rsid w:val="008B2DBE"/>
    <w:rsid w:val="008B4C6F"/>
    <w:rsid w:val="008B53B9"/>
    <w:rsid w:val="008B5746"/>
    <w:rsid w:val="008B579C"/>
    <w:rsid w:val="008B5926"/>
    <w:rsid w:val="008C0F8A"/>
    <w:rsid w:val="008C1001"/>
    <w:rsid w:val="008C129B"/>
    <w:rsid w:val="008C501E"/>
    <w:rsid w:val="008C51B7"/>
    <w:rsid w:val="008C5AF0"/>
    <w:rsid w:val="008D0896"/>
    <w:rsid w:val="008D0D5B"/>
    <w:rsid w:val="008D1200"/>
    <w:rsid w:val="008D1AAE"/>
    <w:rsid w:val="008D2169"/>
    <w:rsid w:val="008D2A88"/>
    <w:rsid w:val="008D33B2"/>
    <w:rsid w:val="008D3F43"/>
    <w:rsid w:val="008D4003"/>
    <w:rsid w:val="008D4062"/>
    <w:rsid w:val="008D4109"/>
    <w:rsid w:val="008D4DFE"/>
    <w:rsid w:val="008D6273"/>
    <w:rsid w:val="008D67C1"/>
    <w:rsid w:val="008D7B10"/>
    <w:rsid w:val="008E0329"/>
    <w:rsid w:val="008E0DA0"/>
    <w:rsid w:val="008E241B"/>
    <w:rsid w:val="008E43D2"/>
    <w:rsid w:val="008E4FC4"/>
    <w:rsid w:val="008E6D48"/>
    <w:rsid w:val="008E7A29"/>
    <w:rsid w:val="008E7EAA"/>
    <w:rsid w:val="008F0CA6"/>
    <w:rsid w:val="008F14ED"/>
    <w:rsid w:val="008F236D"/>
    <w:rsid w:val="008F23BD"/>
    <w:rsid w:val="008F254C"/>
    <w:rsid w:val="008F2A9C"/>
    <w:rsid w:val="008F2AAD"/>
    <w:rsid w:val="008F48D9"/>
    <w:rsid w:val="008F4ECB"/>
    <w:rsid w:val="008F5EE5"/>
    <w:rsid w:val="008F6116"/>
    <w:rsid w:val="008F6191"/>
    <w:rsid w:val="008F7D3A"/>
    <w:rsid w:val="00900117"/>
    <w:rsid w:val="00900A21"/>
    <w:rsid w:val="00900C2D"/>
    <w:rsid w:val="00901003"/>
    <w:rsid w:val="0090115B"/>
    <w:rsid w:val="0090133A"/>
    <w:rsid w:val="00901E3D"/>
    <w:rsid w:val="0090326B"/>
    <w:rsid w:val="00904B4D"/>
    <w:rsid w:val="00904EB7"/>
    <w:rsid w:val="00905263"/>
    <w:rsid w:val="009057C1"/>
    <w:rsid w:val="00905C83"/>
    <w:rsid w:val="00906110"/>
    <w:rsid w:val="009071EE"/>
    <w:rsid w:val="00910ED8"/>
    <w:rsid w:val="0091175B"/>
    <w:rsid w:val="0091243B"/>
    <w:rsid w:val="009128B7"/>
    <w:rsid w:val="00926C95"/>
    <w:rsid w:val="00926CFB"/>
    <w:rsid w:val="009272F6"/>
    <w:rsid w:val="00927319"/>
    <w:rsid w:val="0092733E"/>
    <w:rsid w:val="00927749"/>
    <w:rsid w:val="00927897"/>
    <w:rsid w:val="009301A0"/>
    <w:rsid w:val="009302DC"/>
    <w:rsid w:val="00930479"/>
    <w:rsid w:val="00930AB2"/>
    <w:rsid w:val="00931BFF"/>
    <w:rsid w:val="00931D17"/>
    <w:rsid w:val="00932E56"/>
    <w:rsid w:val="00934580"/>
    <w:rsid w:val="00934AC6"/>
    <w:rsid w:val="00934E33"/>
    <w:rsid w:val="00935537"/>
    <w:rsid w:val="00935B1A"/>
    <w:rsid w:val="00935FFD"/>
    <w:rsid w:val="009362C1"/>
    <w:rsid w:val="009378F9"/>
    <w:rsid w:val="0094048C"/>
    <w:rsid w:val="009405F1"/>
    <w:rsid w:val="00941201"/>
    <w:rsid w:val="00941E17"/>
    <w:rsid w:val="009448C0"/>
    <w:rsid w:val="009454B4"/>
    <w:rsid w:val="0094571A"/>
    <w:rsid w:val="00947A70"/>
    <w:rsid w:val="00950045"/>
    <w:rsid w:val="009507B0"/>
    <w:rsid w:val="00951A92"/>
    <w:rsid w:val="00951DB2"/>
    <w:rsid w:val="00952CC9"/>
    <w:rsid w:val="00953EE7"/>
    <w:rsid w:val="0095427C"/>
    <w:rsid w:val="00954648"/>
    <w:rsid w:val="009549A2"/>
    <w:rsid w:val="009557DE"/>
    <w:rsid w:val="009559FD"/>
    <w:rsid w:val="00955F64"/>
    <w:rsid w:val="009571AA"/>
    <w:rsid w:val="00957949"/>
    <w:rsid w:val="00960CEE"/>
    <w:rsid w:val="009613BE"/>
    <w:rsid w:val="00961816"/>
    <w:rsid w:val="00963C64"/>
    <w:rsid w:val="0096421F"/>
    <w:rsid w:val="00965F2E"/>
    <w:rsid w:val="009660AB"/>
    <w:rsid w:val="009660AF"/>
    <w:rsid w:val="00966315"/>
    <w:rsid w:val="009670D3"/>
    <w:rsid w:val="00967923"/>
    <w:rsid w:val="0097015E"/>
    <w:rsid w:val="00970510"/>
    <w:rsid w:val="009707CB"/>
    <w:rsid w:val="00970E45"/>
    <w:rsid w:val="00972DB6"/>
    <w:rsid w:val="009737CC"/>
    <w:rsid w:val="0097386A"/>
    <w:rsid w:val="00973EC2"/>
    <w:rsid w:val="00973F5C"/>
    <w:rsid w:val="00974301"/>
    <w:rsid w:val="00974A8D"/>
    <w:rsid w:val="0097560E"/>
    <w:rsid w:val="00976B41"/>
    <w:rsid w:val="00980120"/>
    <w:rsid w:val="0098053C"/>
    <w:rsid w:val="00980E7B"/>
    <w:rsid w:val="009829E6"/>
    <w:rsid w:val="0098341F"/>
    <w:rsid w:val="00983A07"/>
    <w:rsid w:val="00984B2F"/>
    <w:rsid w:val="00985265"/>
    <w:rsid w:val="00987773"/>
    <w:rsid w:val="00990A9E"/>
    <w:rsid w:val="00991055"/>
    <w:rsid w:val="00991F57"/>
    <w:rsid w:val="0099225D"/>
    <w:rsid w:val="00993064"/>
    <w:rsid w:val="00993FD3"/>
    <w:rsid w:val="00994C87"/>
    <w:rsid w:val="00994FDC"/>
    <w:rsid w:val="00996BA9"/>
    <w:rsid w:val="00996C63"/>
    <w:rsid w:val="00996DB8"/>
    <w:rsid w:val="009A1951"/>
    <w:rsid w:val="009A382F"/>
    <w:rsid w:val="009A38AA"/>
    <w:rsid w:val="009A4079"/>
    <w:rsid w:val="009A5CAA"/>
    <w:rsid w:val="009A5D03"/>
    <w:rsid w:val="009A6F02"/>
    <w:rsid w:val="009A72CC"/>
    <w:rsid w:val="009B1A70"/>
    <w:rsid w:val="009B3D5E"/>
    <w:rsid w:val="009B51B6"/>
    <w:rsid w:val="009B5C65"/>
    <w:rsid w:val="009B7FB7"/>
    <w:rsid w:val="009C0414"/>
    <w:rsid w:val="009C0B6F"/>
    <w:rsid w:val="009C15C9"/>
    <w:rsid w:val="009C1958"/>
    <w:rsid w:val="009C1966"/>
    <w:rsid w:val="009C22FD"/>
    <w:rsid w:val="009C359D"/>
    <w:rsid w:val="009C47F8"/>
    <w:rsid w:val="009D032F"/>
    <w:rsid w:val="009D1070"/>
    <w:rsid w:val="009D17A1"/>
    <w:rsid w:val="009D27B4"/>
    <w:rsid w:val="009D4090"/>
    <w:rsid w:val="009D6246"/>
    <w:rsid w:val="009D67DD"/>
    <w:rsid w:val="009D7A21"/>
    <w:rsid w:val="009E01F3"/>
    <w:rsid w:val="009E06FF"/>
    <w:rsid w:val="009E085F"/>
    <w:rsid w:val="009E2B43"/>
    <w:rsid w:val="009E3DCD"/>
    <w:rsid w:val="009E60D8"/>
    <w:rsid w:val="009E6474"/>
    <w:rsid w:val="009E70D3"/>
    <w:rsid w:val="009E7C83"/>
    <w:rsid w:val="009E7D16"/>
    <w:rsid w:val="009F10A1"/>
    <w:rsid w:val="009F27E8"/>
    <w:rsid w:val="009F2D14"/>
    <w:rsid w:val="009F3737"/>
    <w:rsid w:val="009F3AF9"/>
    <w:rsid w:val="009F3DB5"/>
    <w:rsid w:val="009F4CF4"/>
    <w:rsid w:val="009F6708"/>
    <w:rsid w:val="00A00811"/>
    <w:rsid w:val="00A00B0C"/>
    <w:rsid w:val="00A017C6"/>
    <w:rsid w:val="00A03118"/>
    <w:rsid w:val="00A04C4A"/>
    <w:rsid w:val="00A052D9"/>
    <w:rsid w:val="00A063AF"/>
    <w:rsid w:val="00A0705B"/>
    <w:rsid w:val="00A073B9"/>
    <w:rsid w:val="00A11D67"/>
    <w:rsid w:val="00A1222E"/>
    <w:rsid w:val="00A12B14"/>
    <w:rsid w:val="00A15163"/>
    <w:rsid w:val="00A15366"/>
    <w:rsid w:val="00A15DBB"/>
    <w:rsid w:val="00A15F3C"/>
    <w:rsid w:val="00A1698F"/>
    <w:rsid w:val="00A16C98"/>
    <w:rsid w:val="00A20422"/>
    <w:rsid w:val="00A22000"/>
    <w:rsid w:val="00A22847"/>
    <w:rsid w:val="00A22BA7"/>
    <w:rsid w:val="00A23924"/>
    <w:rsid w:val="00A246D1"/>
    <w:rsid w:val="00A26AA3"/>
    <w:rsid w:val="00A30162"/>
    <w:rsid w:val="00A308D1"/>
    <w:rsid w:val="00A30F44"/>
    <w:rsid w:val="00A32BC3"/>
    <w:rsid w:val="00A32C65"/>
    <w:rsid w:val="00A32F07"/>
    <w:rsid w:val="00A33BCD"/>
    <w:rsid w:val="00A37A24"/>
    <w:rsid w:val="00A407D8"/>
    <w:rsid w:val="00A40BFE"/>
    <w:rsid w:val="00A40E8A"/>
    <w:rsid w:val="00A410CF"/>
    <w:rsid w:val="00A41C7F"/>
    <w:rsid w:val="00A434C0"/>
    <w:rsid w:val="00A452B3"/>
    <w:rsid w:val="00A4548F"/>
    <w:rsid w:val="00A463D8"/>
    <w:rsid w:val="00A50541"/>
    <w:rsid w:val="00A5142D"/>
    <w:rsid w:val="00A53CBA"/>
    <w:rsid w:val="00A55167"/>
    <w:rsid w:val="00A558A1"/>
    <w:rsid w:val="00A55A3F"/>
    <w:rsid w:val="00A56DF8"/>
    <w:rsid w:val="00A5702B"/>
    <w:rsid w:val="00A60037"/>
    <w:rsid w:val="00A6030C"/>
    <w:rsid w:val="00A60C29"/>
    <w:rsid w:val="00A60E0C"/>
    <w:rsid w:val="00A6169F"/>
    <w:rsid w:val="00A6393B"/>
    <w:rsid w:val="00A6507B"/>
    <w:rsid w:val="00A6564E"/>
    <w:rsid w:val="00A672C5"/>
    <w:rsid w:val="00A70839"/>
    <w:rsid w:val="00A70AA4"/>
    <w:rsid w:val="00A716DD"/>
    <w:rsid w:val="00A72312"/>
    <w:rsid w:val="00A72845"/>
    <w:rsid w:val="00A74464"/>
    <w:rsid w:val="00A75027"/>
    <w:rsid w:val="00A76C33"/>
    <w:rsid w:val="00A778DD"/>
    <w:rsid w:val="00A80A15"/>
    <w:rsid w:val="00A818CF"/>
    <w:rsid w:val="00A825D6"/>
    <w:rsid w:val="00A825EF"/>
    <w:rsid w:val="00A827E0"/>
    <w:rsid w:val="00A83214"/>
    <w:rsid w:val="00A8341A"/>
    <w:rsid w:val="00A84023"/>
    <w:rsid w:val="00A86405"/>
    <w:rsid w:val="00A8717B"/>
    <w:rsid w:val="00A8732D"/>
    <w:rsid w:val="00A87CA7"/>
    <w:rsid w:val="00A904DA"/>
    <w:rsid w:val="00A90B5E"/>
    <w:rsid w:val="00A90D25"/>
    <w:rsid w:val="00A93255"/>
    <w:rsid w:val="00A95541"/>
    <w:rsid w:val="00A958F2"/>
    <w:rsid w:val="00A97C4A"/>
    <w:rsid w:val="00AA0451"/>
    <w:rsid w:val="00AA2DB0"/>
    <w:rsid w:val="00AA474B"/>
    <w:rsid w:val="00AA58A9"/>
    <w:rsid w:val="00AA5A73"/>
    <w:rsid w:val="00AA64C6"/>
    <w:rsid w:val="00AA760F"/>
    <w:rsid w:val="00AB04AB"/>
    <w:rsid w:val="00AB1445"/>
    <w:rsid w:val="00AB19F1"/>
    <w:rsid w:val="00AB327F"/>
    <w:rsid w:val="00AC06FA"/>
    <w:rsid w:val="00AC0E62"/>
    <w:rsid w:val="00AC1052"/>
    <w:rsid w:val="00AC24E4"/>
    <w:rsid w:val="00AC26DA"/>
    <w:rsid w:val="00AC2FED"/>
    <w:rsid w:val="00AC4734"/>
    <w:rsid w:val="00AC558A"/>
    <w:rsid w:val="00AC6421"/>
    <w:rsid w:val="00AC646D"/>
    <w:rsid w:val="00AC6774"/>
    <w:rsid w:val="00AD0754"/>
    <w:rsid w:val="00AD0791"/>
    <w:rsid w:val="00AD12E8"/>
    <w:rsid w:val="00AD2A79"/>
    <w:rsid w:val="00AD2AC3"/>
    <w:rsid w:val="00AD387E"/>
    <w:rsid w:val="00AD3D7B"/>
    <w:rsid w:val="00AD42B5"/>
    <w:rsid w:val="00AD4B1D"/>
    <w:rsid w:val="00AD6E6F"/>
    <w:rsid w:val="00AE1410"/>
    <w:rsid w:val="00AE198F"/>
    <w:rsid w:val="00AE1D67"/>
    <w:rsid w:val="00AE2472"/>
    <w:rsid w:val="00AE3524"/>
    <w:rsid w:val="00AE40F3"/>
    <w:rsid w:val="00AE5BE5"/>
    <w:rsid w:val="00AE6274"/>
    <w:rsid w:val="00AE6306"/>
    <w:rsid w:val="00AE6B47"/>
    <w:rsid w:val="00AE7106"/>
    <w:rsid w:val="00AE7316"/>
    <w:rsid w:val="00AF0D49"/>
    <w:rsid w:val="00AF14E3"/>
    <w:rsid w:val="00AF2D5E"/>
    <w:rsid w:val="00AF3D9A"/>
    <w:rsid w:val="00AF4462"/>
    <w:rsid w:val="00AF5046"/>
    <w:rsid w:val="00AF57B5"/>
    <w:rsid w:val="00AF624A"/>
    <w:rsid w:val="00AF790D"/>
    <w:rsid w:val="00AF7C39"/>
    <w:rsid w:val="00B00194"/>
    <w:rsid w:val="00B00955"/>
    <w:rsid w:val="00B00A33"/>
    <w:rsid w:val="00B00DEB"/>
    <w:rsid w:val="00B01257"/>
    <w:rsid w:val="00B015BB"/>
    <w:rsid w:val="00B029A4"/>
    <w:rsid w:val="00B02BEB"/>
    <w:rsid w:val="00B02F32"/>
    <w:rsid w:val="00B058EF"/>
    <w:rsid w:val="00B05E46"/>
    <w:rsid w:val="00B069D6"/>
    <w:rsid w:val="00B114DA"/>
    <w:rsid w:val="00B11EE3"/>
    <w:rsid w:val="00B11F91"/>
    <w:rsid w:val="00B125C0"/>
    <w:rsid w:val="00B14B20"/>
    <w:rsid w:val="00B1546A"/>
    <w:rsid w:val="00B15A1B"/>
    <w:rsid w:val="00B15F8B"/>
    <w:rsid w:val="00B1688E"/>
    <w:rsid w:val="00B168C4"/>
    <w:rsid w:val="00B168CA"/>
    <w:rsid w:val="00B20E49"/>
    <w:rsid w:val="00B2115C"/>
    <w:rsid w:val="00B21460"/>
    <w:rsid w:val="00B2153F"/>
    <w:rsid w:val="00B21C3D"/>
    <w:rsid w:val="00B21F3C"/>
    <w:rsid w:val="00B22547"/>
    <w:rsid w:val="00B236E4"/>
    <w:rsid w:val="00B238DA"/>
    <w:rsid w:val="00B23B79"/>
    <w:rsid w:val="00B24A4E"/>
    <w:rsid w:val="00B24FD6"/>
    <w:rsid w:val="00B274D4"/>
    <w:rsid w:val="00B27652"/>
    <w:rsid w:val="00B278BB"/>
    <w:rsid w:val="00B27C47"/>
    <w:rsid w:val="00B308CF"/>
    <w:rsid w:val="00B31750"/>
    <w:rsid w:val="00B336FB"/>
    <w:rsid w:val="00B34350"/>
    <w:rsid w:val="00B344D8"/>
    <w:rsid w:val="00B3469E"/>
    <w:rsid w:val="00B347F5"/>
    <w:rsid w:val="00B35DC9"/>
    <w:rsid w:val="00B36C0A"/>
    <w:rsid w:val="00B37532"/>
    <w:rsid w:val="00B41C80"/>
    <w:rsid w:val="00B42F73"/>
    <w:rsid w:val="00B43370"/>
    <w:rsid w:val="00B44126"/>
    <w:rsid w:val="00B456DB"/>
    <w:rsid w:val="00B45965"/>
    <w:rsid w:val="00B4602D"/>
    <w:rsid w:val="00B50302"/>
    <w:rsid w:val="00B50D28"/>
    <w:rsid w:val="00B517BA"/>
    <w:rsid w:val="00B51A88"/>
    <w:rsid w:val="00B51B10"/>
    <w:rsid w:val="00B5252B"/>
    <w:rsid w:val="00B52C66"/>
    <w:rsid w:val="00B53A62"/>
    <w:rsid w:val="00B5495F"/>
    <w:rsid w:val="00B54C03"/>
    <w:rsid w:val="00B56F62"/>
    <w:rsid w:val="00B573D1"/>
    <w:rsid w:val="00B57794"/>
    <w:rsid w:val="00B6277E"/>
    <w:rsid w:val="00B62A57"/>
    <w:rsid w:val="00B62F9E"/>
    <w:rsid w:val="00B63155"/>
    <w:rsid w:val="00B63491"/>
    <w:rsid w:val="00B63855"/>
    <w:rsid w:val="00B64B4D"/>
    <w:rsid w:val="00B6547E"/>
    <w:rsid w:val="00B66C19"/>
    <w:rsid w:val="00B671BD"/>
    <w:rsid w:val="00B67ED5"/>
    <w:rsid w:val="00B71037"/>
    <w:rsid w:val="00B72BA1"/>
    <w:rsid w:val="00B732E7"/>
    <w:rsid w:val="00B740C3"/>
    <w:rsid w:val="00B74259"/>
    <w:rsid w:val="00B74C45"/>
    <w:rsid w:val="00B752C0"/>
    <w:rsid w:val="00B76ACD"/>
    <w:rsid w:val="00B81BA4"/>
    <w:rsid w:val="00B8352B"/>
    <w:rsid w:val="00B835EC"/>
    <w:rsid w:val="00B84019"/>
    <w:rsid w:val="00B8410E"/>
    <w:rsid w:val="00B84D3A"/>
    <w:rsid w:val="00B853BF"/>
    <w:rsid w:val="00B8555B"/>
    <w:rsid w:val="00B8590B"/>
    <w:rsid w:val="00B865E2"/>
    <w:rsid w:val="00B86C06"/>
    <w:rsid w:val="00B87945"/>
    <w:rsid w:val="00B87C10"/>
    <w:rsid w:val="00B90850"/>
    <w:rsid w:val="00B91780"/>
    <w:rsid w:val="00B932CC"/>
    <w:rsid w:val="00B9360C"/>
    <w:rsid w:val="00B93792"/>
    <w:rsid w:val="00B94EDC"/>
    <w:rsid w:val="00B95405"/>
    <w:rsid w:val="00B95961"/>
    <w:rsid w:val="00B96B42"/>
    <w:rsid w:val="00BA08CE"/>
    <w:rsid w:val="00BA0FC1"/>
    <w:rsid w:val="00BA1255"/>
    <w:rsid w:val="00BA1A9A"/>
    <w:rsid w:val="00BA219A"/>
    <w:rsid w:val="00BA42DB"/>
    <w:rsid w:val="00BA51AD"/>
    <w:rsid w:val="00BA77D8"/>
    <w:rsid w:val="00BA7B12"/>
    <w:rsid w:val="00BB082B"/>
    <w:rsid w:val="00BB1095"/>
    <w:rsid w:val="00BB21FA"/>
    <w:rsid w:val="00BB24DF"/>
    <w:rsid w:val="00BB2B86"/>
    <w:rsid w:val="00BB2CBF"/>
    <w:rsid w:val="00BB50F9"/>
    <w:rsid w:val="00BB58F7"/>
    <w:rsid w:val="00BB67A3"/>
    <w:rsid w:val="00BB6B8C"/>
    <w:rsid w:val="00BB6E30"/>
    <w:rsid w:val="00BB78B6"/>
    <w:rsid w:val="00BC2931"/>
    <w:rsid w:val="00BC407E"/>
    <w:rsid w:val="00BC4339"/>
    <w:rsid w:val="00BC540A"/>
    <w:rsid w:val="00BC5E73"/>
    <w:rsid w:val="00BC6B83"/>
    <w:rsid w:val="00BC75FE"/>
    <w:rsid w:val="00BC7FC6"/>
    <w:rsid w:val="00BD0DEC"/>
    <w:rsid w:val="00BD1A04"/>
    <w:rsid w:val="00BD2646"/>
    <w:rsid w:val="00BD2C27"/>
    <w:rsid w:val="00BD2F84"/>
    <w:rsid w:val="00BD3327"/>
    <w:rsid w:val="00BD3E4E"/>
    <w:rsid w:val="00BD43A8"/>
    <w:rsid w:val="00BD43D1"/>
    <w:rsid w:val="00BD485E"/>
    <w:rsid w:val="00BD4BD1"/>
    <w:rsid w:val="00BD5948"/>
    <w:rsid w:val="00BD72AC"/>
    <w:rsid w:val="00BD72E0"/>
    <w:rsid w:val="00BE1772"/>
    <w:rsid w:val="00BE23A8"/>
    <w:rsid w:val="00BE25BB"/>
    <w:rsid w:val="00BE5873"/>
    <w:rsid w:val="00BE6BBE"/>
    <w:rsid w:val="00BE7096"/>
    <w:rsid w:val="00BF24FA"/>
    <w:rsid w:val="00BF2619"/>
    <w:rsid w:val="00BF5949"/>
    <w:rsid w:val="00BF5E96"/>
    <w:rsid w:val="00BF778A"/>
    <w:rsid w:val="00C0060D"/>
    <w:rsid w:val="00C028AB"/>
    <w:rsid w:val="00C05A39"/>
    <w:rsid w:val="00C05F70"/>
    <w:rsid w:val="00C074A8"/>
    <w:rsid w:val="00C07B29"/>
    <w:rsid w:val="00C10574"/>
    <w:rsid w:val="00C10E69"/>
    <w:rsid w:val="00C11E86"/>
    <w:rsid w:val="00C12998"/>
    <w:rsid w:val="00C14386"/>
    <w:rsid w:val="00C143BC"/>
    <w:rsid w:val="00C161BD"/>
    <w:rsid w:val="00C162B4"/>
    <w:rsid w:val="00C1688B"/>
    <w:rsid w:val="00C16B20"/>
    <w:rsid w:val="00C17B8B"/>
    <w:rsid w:val="00C17F82"/>
    <w:rsid w:val="00C240AC"/>
    <w:rsid w:val="00C24146"/>
    <w:rsid w:val="00C24801"/>
    <w:rsid w:val="00C2486B"/>
    <w:rsid w:val="00C259A8"/>
    <w:rsid w:val="00C26DA9"/>
    <w:rsid w:val="00C303FC"/>
    <w:rsid w:val="00C30BEE"/>
    <w:rsid w:val="00C30F70"/>
    <w:rsid w:val="00C31DBD"/>
    <w:rsid w:val="00C3359B"/>
    <w:rsid w:val="00C33DB5"/>
    <w:rsid w:val="00C33EE9"/>
    <w:rsid w:val="00C3407B"/>
    <w:rsid w:val="00C3455E"/>
    <w:rsid w:val="00C34AE5"/>
    <w:rsid w:val="00C357FE"/>
    <w:rsid w:val="00C3615C"/>
    <w:rsid w:val="00C36509"/>
    <w:rsid w:val="00C40C74"/>
    <w:rsid w:val="00C41F9A"/>
    <w:rsid w:val="00C44386"/>
    <w:rsid w:val="00C44E5A"/>
    <w:rsid w:val="00C45906"/>
    <w:rsid w:val="00C4629A"/>
    <w:rsid w:val="00C46808"/>
    <w:rsid w:val="00C472C0"/>
    <w:rsid w:val="00C47742"/>
    <w:rsid w:val="00C50E50"/>
    <w:rsid w:val="00C522C0"/>
    <w:rsid w:val="00C52571"/>
    <w:rsid w:val="00C53661"/>
    <w:rsid w:val="00C557BD"/>
    <w:rsid w:val="00C56E9F"/>
    <w:rsid w:val="00C576E5"/>
    <w:rsid w:val="00C60D6C"/>
    <w:rsid w:val="00C612DD"/>
    <w:rsid w:val="00C61B01"/>
    <w:rsid w:val="00C6201D"/>
    <w:rsid w:val="00C6434D"/>
    <w:rsid w:val="00C7013C"/>
    <w:rsid w:val="00C71637"/>
    <w:rsid w:val="00C71FFF"/>
    <w:rsid w:val="00C73752"/>
    <w:rsid w:val="00C740E0"/>
    <w:rsid w:val="00C75F17"/>
    <w:rsid w:val="00C763DB"/>
    <w:rsid w:val="00C8058A"/>
    <w:rsid w:val="00C80956"/>
    <w:rsid w:val="00C80AC6"/>
    <w:rsid w:val="00C80D02"/>
    <w:rsid w:val="00C8286D"/>
    <w:rsid w:val="00C82F56"/>
    <w:rsid w:val="00C832EF"/>
    <w:rsid w:val="00C838BE"/>
    <w:rsid w:val="00C84106"/>
    <w:rsid w:val="00C844D5"/>
    <w:rsid w:val="00C856E8"/>
    <w:rsid w:val="00C85838"/>
    <w:rsid w:val="00C86845"/>
    <w:rsid w:val="00C87252"/>
    <w:rsid w:val="00C9022F"/>
    <w:rsid w:val="00C91002"/>
    <w:rsid w:val="00C91F47"/>
    <w:rsid w:val="00C93135"/>
    <w:rsid w:val="00C94BBF"/>
    <w:rsid w:val="00C94DAC"/>
    <w:rsid w:val="00C95104"/>
    <w:rsid w:val="00CA0527"/>
    <w:rsid w:val="00CA1CFE"/>
    <w:rsid w:val="00CA58D2"/>
    <w:rsid w:val="00CA5C21"/>
    <w:rsid w:val="00CA7D82"/>
    <w:rsid w:val="00CA7FC3"/>
    <w:rsid w:val="00CB0DC9"/>
    <w:rsid w:val="00CB2774"/>
    <w:rsid w:val="00CB3828"/>
    <w:rsid w:val="00CB3EC3"/>
    <w:rsid w:val="00CB6671"/>
    <w:rsid w:val="00CB6931"/>
    <w:rsid w:val="00CB6A3A"/>
    <w:rsid w:val="00CB6B33"/>
    <w:rsid w:val="00CC0CC3"/>
    <w:rsid w:val="00CC280B"/>
    <w:rsid w:val="00CC321D"/>
    <w:rsid w:val="00CC5DFD"/>
    <w:rsid w:val="00CC789F"/>
    <w:rsid w:val="00CC7EFC"/>
    <w:rsid w:val="00CD2587"/>
    <w:rsid w:val="00CD3699"/>
    <w:rsid w:val="00CD46C7"/>
    <w:rsid w:val="00CD493D"/>
    <w:rsid w:val="00CD6E61"/>
    <w:rsid w:val="00CD6EEF"/>
    <w:rsid w:val="00CD72E9"/>
    <w:rsid w:val="00CE0395"/>
    <w:rsid w:val="00CE0A6C"/>
    <w:rsid w:val="00CE14A0"/>
    <w:rsid w:val="00CE24C0"/>
    <w:rsid w:val="00CE254A"/>
    <w:rsid w:val="00CE2AF0"/>
    <w:rsid w:val="00CE4A94"/>
    <w:rsid w:val="00CE5406"/>
    <w:rsid w:val="00CE5998"/>
    <w:rsid w:val="00CE5D3E"/>
    <w:rsid w:val="00CF129A"/>
    <w:rsid w:val="00CF12DA"/>
    <w:rsid w:val="00CF1DA2"/>
    <w:rsid w:val="00CF22C7"/>
    <w:rsid w:val="00CF4060"/>
    <w:rsid w:val="00CF477D"/>
    <w:rsid w:val="00CF5337"/>
    <w:rsid w:val="00CF58F8"/>
    <w:rsid w:val="00CF638E"/>
    <w:rsid w:val="00CF6974"/>
    <w:rsid w:val="00CF7125"/>
    <w:rsid w:val="00D00E05"/>
    <w:rsid w:val="00D0382D"/>
    <w:rsid w:val="00D04E22"/>
    <w:rsid w:val="00D05A33"/>
    <w:rsid w:val="00D05C2C"/>
    <w:rsid w:val="00D07458"/>
    <w:rsid w:val="00D1120B"/>
    <w:rsid w:val="00D1141D"/>
    <w:rsid w:val="00D11DE2"/>
    <w:rsid w:val="00D1332C"/>
    <w:rsid w:val="00D13D5D"/>
    <w:rsid w:val="00D1557C"/>
    <w:rsid w:val="00D15B92"/>
    <w:rsid w:val="00D16032"/>
    <w:rsid w:val="00D16385"/>
    <w:rsid w:val="00D16CFE"/>
    <w:rsid w:val="00D1792E"/>
    <w:rsid w:val="00D20667"/>
    <w:rsid w:val="00D20A0E"/>
    <w:rsid w:val="00D20D41"/>
    <w:rsid w:val="00D2170F"/>
    <w:rsid w:val="00D21B91"/>
    <w:rsid w:val="00D2253E"/>
    <w:rsid w:val="00D231CE"/>
    <w:rsid w:val="00D235D9"/>
    <w:rsid w:val="00D238C9"/>
    <w:rsid w:val="00D243EC"/>
    <w:rsid w:val="00D25125"/>
    <w:rsid w:val="00D2559B"/>
    <w:rsid w:val="00D25E47"/>
    <w:rsid w:val="00D26E45"/>
    <w:rsid w:val="00D27DF2"/>
    <w:rsid w:val="00D318D9"/>
    <w:rsid w:val="00D3199B"/>
    <w:rsid w:val="00D31C3E"/>
    <w:rsid w:val="00D33FDF"/>
    <w:rsid w:val="00D407FD"/>
    <w:rsid w:val="00D40916"/>
    <w:rsid w:val="00D40A33"/>
    <w:rsid w:val="00D42092"/>
    <w:rsid w:val="00D42E21"/>
    <w:rsid w:val="00D44163"/>
    <w:rsid w:val="00D4529C"/>
    <w:rsid w:val="00D465FE"/>
    <w:rsid w:val="00D46DF3"/>
    <w:rsid w:val="00D46E3F"/>
    <w:rsid w:val="00D46EF0"/>
    <w:rsid w:val="00D507E8"/>
    <w:rsid w:val="00D50C1F"/>
    <w:rsid w:val="00D517B5"/>
    <w:rsid w:val="00D51916"/>
    <w:rsid w:val="00D520A2"/>
    <w:rsid w:val="00D5298D"/>
    <w:rsid w:val="00D5319B"/>
    <w:rsid w:val="00D531D6"/>
    <w:rsid w:val="00D53CA1"/>
    <w:rsid w:val="00D53DD1"/>
    <w:rsid w:val="00D5462F"/>
    <w:rsid w:val="00D55247"/>
    <w:rsid w:val="00D55A4F"/>
    <w:rsid w:val="00D56655"/>
    <w:rsid w:val="00D5740F"/>
    <w:rsid w:val="00D60EAA"/>
    <w:rsid w:val="00D616F0"/>
    <w:rsid w:val="00D61813"/>
    <w:rsid w:val="00D625E5"/>
    <w:rsid w:val="00D62E64"/>
    <w:rsid w:val="00D63929"/>
    <w:rsid w:val="00D64A2A"/>
    <w:rsid w:val="00D65966"/>
    <w:rsid w:val="00D6674F"/>
    <w:rsid w:val="00D70353"/>
    <w:rsid w:val="00D705E1"/>
    <w:rsid w:val="00D71C00"/>
    <w:rsid w:val="00D72671"/>
    <w:rsid w:val="00D72986"/>
    <w:rsid w:val="00D730D8"/>
    <w:rsid w:val="00D731DC"/>
    <w:rsid w:val="00D735EB"/>
    <w:rsid w:val="00D75ADD"/>
    <w:rsid w:val="00D761EF"/>
    <w:rsid w:val="00D7680B"/>
    <w:rsid w:val="00D769BA"/>
    <w:rsid w:val="00D77B60"/>
    <w:rsid w:val="00D809B8"/>
    <w:rsid w:val="00D814F4"/>
    <w:rsid w:val="00D821FA"/>
    <w:rsid w:val="00D8369C"/>
    <w:rsid w:val="00D84F61"/>
    <w:rsid w:val="00D86599"/>
    <w:rsid w:val="00D87284"/>
    <w:rsid w:val="00D87B39"/>
    <w:rsid w:val="00D90175"/>
    <w:rsid w:val="00D91CE8"/>
    <w:rsid w:val="00D9258E"/>
    <w:rsid w:val="00D9359F"/>
    <w:rsid w:val="00D9406D"/>
    <w:rsid w:val="00D946D3"/>
    <w:rsid w:val="00D94D3D"/>
    <w:rsid w:val="00D96231"/>
    <w:rsid w:val="00DA029C"/>
    <w:rsid w:val="00DA0646"/>
    <w:rsid w:val="00DA0AC4"/>
    <w:rsid w:val="00DA1445"/>
    <w:rsid w:val="00DA2334"/>
    <w:rsid w:val="00DA2DF2"/>
    <w:rsid w:val="00DA2FBC"/>
    <w:rsid w:val="00DA3F86"/>
    <w:rsid w:val="00DA5651"/>
    <w:rsid w:val="00DA6571"/>
    <w:rsid w:val="00DA6FDF"/>
    <w:rsid w:val="00DB0328"/>
    <w:rsid w:val="00DB3169"/>
    <w:rsid w:val="00DB439C"/>
    <w:rsid w:val="00DB46FF"/>
    <w:rsid w:val="00DB4F2B"/>
    <w:rsid w:val="00DB522F"/>
    <w:rsid w:val="00DB5293"/>
    <w:rsid w:val="00DB5816"/>
    <w:rsid w:val="00DB7098"/>
    <w:rsid w:val="00DB7E6F"/>
    <w:rsid w:val="00DC129F"/>
    <w:rsid w:val="00DC17EA"/>
    <w:rsid w:val="00DC183C"/>
    <w:rsid w:val="00DC3C8C"/>
    <w:rsid w:val="00DC4002"/>
    <w:rsid w:val="00DC4C68"/>
    <w:rsid w:val="00DC64F6"/>
    <w:rsid w:val="00DC703B"/>
    <w:rsid w:val="00DC7D06"/>
    <w:rsid w:val="00DC7E9A"/>
    <w:rsid w:val="00DC7ED7"/>
    <w:rsid w:val="00DD12D1"/>
    <w:rsid w:val="00DD1F74"/>
    <w:rsid w:val="00DD326A"/>
    <w:rsid w:val="00DD32BB"/>
    <w:rsid w:val="00DD36C6"/>
    <w:rsid w:val="00DD6461"/>
    <w:rsid w:val="00DE015A"/>
    <w:rsid w:val="00DE01F7"/>
    <w:rsid w:val="00DE0795"/>
    <w:rsid w:val="00DE1DC0"/>
    <w:rsid w:val="00DE26ED"/>
    <w:rsid w:val="00DE28A8"/>
    <w:rsid w:val="00DE3044"/>
    <w:rsid w:val="00DE3922"/>
    <w:rsid w:val="00DE41D1"/>
    <w:rsid w:val="00DE4988"/>
    <w:rsid w:val="00DE5A36"/>
    <w:rsid w:val="00DE6C9A"/>
    <w:rsid w:val="00DE765C"/>
    <w:rsid w:val="00DE772C"/>
    <w:rsid w:val="00DE7762"/>
    <w:rsid w:val="00DF0492"/>
    <w:rsid w:val="00DF152B"/>
    <w:rsid w:val="00DF17C7"/>
    <w:rsid w:val="00DF2CAC"/>
    <w:rsid w:val="00DF38D2"/>
    <w:rsid w:val="00DF56B8"/>
    <w:rsid w:val="00DF633A"/>
    <w:rsid w:val="00DF6732"/>
    <w:rsid w:val="00DF771B"/>
    <w:rsid w:val="00DF7CF2"/>
    <w:rsid w:val="00E00017"/>
    <w:rsid w:val="00E01F5F"/>
    <w:rsid w:val="00E03500"/>
    <w:rsid w:val="00E03AA0"/>
    <w:rsid w:val="00E04C2D"/>
    <w:rsid w:val="00E05193"/>
    <w:rsid w:val="00E05DC2"/>
    <w:rsid w:val="00E05E14"/>
    <w:rsid w:val="00E063F8"/>
    <w:rsid w:val="00E07E64"/>
    <w:rsid w:val="00E10FB9"/>
    <w:rsid w:val="00E130F9"/>
    <w:rsid w:val="00E1363F"/>
    <w:rsid w:val="00E161E6"/>
    <w:rsid w:val="00E17AC9"/>
    <w:rsid w:val="00E2094B"/>
    <w:rsid w:val="00E23620"/>
    <w:rsid w:val="00E24366"/>
    <w:rsid w:val="00E2461E"/>
    <w:rsid w:val="00E27438"/>
    <w:rsid w:val="00E27C02"/>
    <w:rsid w:val="00E30263"/>
    <w:rsid w:val="00E3236B"/>
    <w:rsid w:val="00E3278C"/>
    <w:rsid w:val="00E3403B"/>
    <w:rsid w:val="00E34297"/>
    <w:rsid w:val="00E35580"/>
    <w:rsid w:val="00E406B5"/>
    <w:rsid w:val="00E41F4E"/>
    <w:rsid w:val="00E4266E"/>
    <w:rsid w:val="00E427C8"/>
    <w:rsid w:val="00E427DC"/>
    <w:rsid w:val="00E43B8F"/>
    <w:rsid w:val="00E445C5"/>
    <w:rsid w:val="00E447C3"/>
    <w:rsid w:val="00E447F8"/>
    <w:rsid w:val="00E44CD0"/>
    <w:rsid w:val="00E456BA"/>
    <w:rsid w:val="00E45CA0"/>
    <w:rsid w:val="00E47496"/>
    <w:rsid w:val="00E50585"/>
    <w:rsid w:val="00E50CED"/>
    <w:rsid w:val="00E51F1C"/>
    <w:rsid w:val="00E51F27"/>
    <w:rsid w:val="00E522EC"/>
    <w:rsid w:val="00E528D4"/>
    <w:rsid w:val="00E52AF5"/>
    <w:rsid w:val="00E52DCF"/>
    <w:rsid w:val="00E52EE5"/>
    <w:rsid w:val="00E52F13"/>
    <w:rsid w:val="00E538BC"/>
    <w:rsid w:val="00E5396C"/>
    <w:rsid w:val="00E5565C"/>
    <w:rsid w:val="00E55768"/>
    <w:rsid w:val="00E55F87"/>
    <w:rsid w:val="00E56774"/>
    <w:rsid w:val="00E57926"/>
    <w:rsid w:val="00E57C7B"/>
    <w:rsid w:val="00E60AC6"/>
    <w:rsid w:val="00E611F8"/>
    <w:rsid w:val="00E61E94"/>
    <w:rsid w:val="00E62B83"/>
    <w:rsid w:val="00E62C0E"/>
    <w:rsid w:val="00E6332C"/>
    <w:rsid w:val="00E6484A"/>
    <w:rsid w:val="00E65B40"/>
    <w:rsid w:val="00E65B49"/>
    <w:rsid w:val="00E70115"/>
    <w:rsid w:val="00E704D6"/>
    <w:rsid w:val="00E70985"/>
    <w:rsid w:val="00E714F7"/>
    <w:rsid w:val="00E723AD"/>
    <w:rsid w:val="00E74771"/>
    <w:rsid w:val="00E7516B"/>
    <w:rsid w:val="00E7611D"/>
    <w:rsid w:val="00E76A6D"/>
    <w:rsid w:val="00E7760C"/>
    <w:rsid w:val="00E77739"/>
    <w:rsid w:val="00E80083"/>
    <w:rsid w:val="00E830DC"/>
    <w:rsid w:val="00E83623"/>
    <w:rsid w:val="00E83732"/>
    <w:rsid w:val="00E85236"/>
    <w:rsid w:val="00E85445"/>
    <w:rsid w:val="00E85648"/>
    <w:rsid w:val="00E8757E"/>
    <w:rsid w:val="00E90B7F"/>
    <w:rsid w:val="00E92DD4"/>
    <w:rsid w:val="00E93042"/>
    <w:rsid w:val="00E96A1F"/>
    <w:rsid w:val="00E97EA1"/>
    <w:rsid w:val="00EA1E8E"/>
    <w:rsid w:val="00EA2B54"/>
    <w:rsid w:val="00EA316C"/>
    <w:rsid w:val="00EA464A"/>
    <w:rsid w:val="00EB0299"/>
    <w:rsid w:val="00EB2690"/>
    <w:rsid w:val="00EB3BC9"/>
    <w:rsid w:val="00EB5677"/>
    <w:rsid w:val="00EB5F3D"/>
    <w:rsid w:val="00EB684B"/>
    <w:rsid w:val="00EB6C09"/>
    <w:rsid w:val="00EB6F11"/>
    <w:rsid w:val="00EB793F"/>
    <w:rsid w:val="00EB7D41"/>
    <w:rsid w:val="00EC011D"/>
    <w:rsid w:val="00EC0FCC"/>
    <w:rsid w:val="00EC10D8"/>
    <w:rsid w:val="00EC2697"/>
    <w:rsid w:val="00EC376E"/>
    <w:rsid w:val="00EC452C"/>
    <w:rsid w:val="00EC7803"/>
    <w:rsid w:val="00ED21D6"/>
    <w:rsid w:val="00ED36E3"/>
    <w:rsid w:val="00ED3879"/>
    <w:rsid w:val="00ED3AD5"/>
    <w:rsid w:val="00ED45CD"/>
    <w:rsid w:val="00ED4E19"/>
    <w:rsid w:val="00ED5545"/>
    <w:rsid w:val="00ED615C"/>
    <w:rsid w:val="00ED6473"/>
    <w:rsid w:val="00ED672F"/>
    <w:rsid w:val="00EE0873"/>
    <w:rsid w:val="00EE0874"/>
    <w:rsid w:val="00EE0AD1"/>
    <w:rsid w:val="00EE1186"/>
    <w:rsid w:val="00EE1B1C"/>
    <w:rsid w:val="00EE1CEE"/>
    <w:rsid w:val="00EE2A37"/>
    <w:rsid w:val="00EE2FCC"/>
    <w:rsid w:val="00EE408F"/>
    <w:rsid w:val="00EE40FF"/>
    <w:rsid w:val="00EE6863"/>
    <w:rsid w:val="00EF0CC7"/>
    <w:rsid w:val="00EF0D50"/>
    <w:rsid w:val="00EF1C50"/>
    <w:rsid w:val="00EF1F4B"/>
    <w:rsid w:val="00EF3030"/>
    <w:rsid w:val="00EF3414"/>
    <w:rsid w:val="00EF449C"/>
    <w:rsid w:val="00EF4ECC"/>
    <w:rsid w:val="00EF4F12"/>
    <w:rsid w:val="00EF6378"/>
    <w:rsid w:val="00EF694D"/>
    <w:rsid w:val="00F00761"/>
    <w:rsid w:val="00F00B0D"/>
    <w:rsid w:val="00F013E4"/>
    <w:rsid w:val="00F01B38"/>
    <w:rsid w:val="00F025A2"/>
    <w:rsid w:val="00F03E99"/>
    <w:rsid w:val="00F043D7"/>
    <w:rsid w:val="00F0459B"/>
    <w:rsid w:val="00F04B6E"/>
    <w:rsid w:val="00F04DD0"/>
    <w:rsid w:val="00F05204"/>
    <w:rsid w:val="00F0559F"/>
    <w:rsid w:val="00F061F3"/>
    <w:rsid w:val="00F07039"/>
    <w:rsid w:val="00F07B6B"/>
    <w:rsid w:val="00F1346B"/>
    <w:rsid w:val="00F14050"/>
    <w:rsid w:val="00F16A99"/>
    <w:rsid w:val="00F209CA"/>
    <w:rsid w:val="00F21EA5"/>
    <w:rsid w:val="00F236EB"/>
    <w:rsid w:val="00F2411A"/>
    <w:rsid w:val="00F254C3"/>
    <w:rsid w:val="00F256FF"/>
    <w:rsid w:val="00F263A6"/>
    <w:rsid w:val="00F26FAC"/>
    <w:rsid w:val="00F27FF4"/>
    <w:rsid w:val="00F3005B"/>
    <w:rsid w:val="00F3216E"/>
    <w:rsid w:val="00F33B6E"/>
    <w:rsid w:val="00F347BD"/>
    <w:rsid w:val="00F35ECD"/>
    <w:rsid w:val="00F36063"/>
    <w:rsid w:val="00F37991"/>
    <w:rsid w:val="00F403E0"/>
    <w:rsid w:val="00F408FD"/>
    <w:rsid w:val="00F40DBB"/>
    <w:rsid w:val="00F40E0F"/>
    <w:rsid w:val="00F41674"/>
    <w:rsid w:val="00F42376"/>
    <w:rsid w:val="00F43EE7"/>
    <w:rsid w:val="00F44485"/>
    <w:rsid w:val="00F45A7D"/>
    <w:rsid w:val="00F46013"/>
    <w:rsid w:val="00F462C2"/>
    <w:rsid w:val="00F47495"/>
    <w:rsid w:val="00F477F5"/>
    <w:rsid w:val="00F515C5"/>
    <w:rsid w:val="00F524CD"/>
    <w:rsid w:val="00F53797"/>
    <w:rsid w:val="00F54571"/>
    <w:rsid w:val="00F548B9"/>
    <w:rsid w:val="00F54B62"/>
    <w:rsid w:val="00F54C56"/>
    <w:rsid w:val="00F54EE0"/>
    <w:rsid w:val="00F5529D"/>
    <w:rsid w:val="00F5544C"/>
    <w:rsid w:val="00F5580B"/>
    <w:rsid w:val="00F574C5"/>
    <w:rsid w:val="00F63818"/>
    <w:rsid w:val="00F64FD2"/>
    <w:rsid w:val="00F658A1"/>
    <w:rsid w:val="00F66661"/>
    <w:rsid w:val="00F66CED"/>
    <w:rsid w:val="00F671BB"/>
    <w:rsid w:val="00F71F64"/>
    <w:rsid w:val="00F72923"/>
    <w:rsid w:val="00F72C90"/>
    <w:rsid w:val="00F72EFD"/>
    <w:rsid w:val="00F73CE7"/>
    <w:rsid w:val="00F74250"/>
    <w:rsid w:val="00F750A0"/>
    <w:rsid w:val="00F767E0"/>
    <w:rsid w:val="00F773B5"/>
    <w:rsid w:val="00F77A4B"/>
    <w:rsid w:val="00F77F56"/>
    <w:rsid w:val="00F80D8E"/>
    <w:rsid w:val="00F81660"/>
    <w:rsid w:val="00F82786"/>
    <w:rsid w:val="00F82973"/>
    <w:rsid w:val="00F83485"/>
    <w:rsid w:val="00F84003"/>
    <w:rsid w:val="00F8446B"/>
    <w:rsid w:val="00F852EA"/>
    <w:rsid w:val="00F85880"/>
    <w:rsid w:val="00F870BB"/>
    <w:rsid w:val="00F903A0"/>
    <w:rsid w:val="00F90897"/>
    <w:rsid w:val="00F9246F"/>
    <w:rsid w:val="00F93706"/>
    <w:rsid w:val="00F952A3"/>
    <w:rsid w:val="00F961FE"/>
    <w:rsid w:val="00F96670"/>
    <w:rsid w:val="00F96F0A"/>
    <w:rsid w:val="00FA02FA"/>
    <w:rsid w:val="00FA0E1C"/>
    <w:rsid w:val="00FA155C"/>
    <w:rsid w:val="00FA35AC"/>
    <w:rsid w:val="00FA3A14"/>
    <w:rsid w:val="00FA40CA"/>
    <w:rsid w:val="00FA5475"/>
    <w:rsid w:val="00FA5565"/>
    <w:rsid w:val="00FA6628"/>
    <w:rsid w:val="00FA6F9E"/>
    <w:rsid w:val="00FA7165"/>
    <w:rsid w:val="00FA78F3"/>
    <w:rsid w:val="00FA7BC0"/>
    <w:rsid w:val="00FA7C53"/>
    <w:rsid w:val="00FB09B9"/>
    <w:rsid w:val="00FB299E"/>
    <w:rsid w:val="00FB3885"/>
    <w:rsid w:val="00FB46AC"/>
    <w:rsid w:val="00FB4A87"/>
    <w:rsid w:val="00FB5C02"/>
    <w:rsid w:val="00FB7B12"/>
    <w:rsid w:val="00FC0AC1"/>
    <w:rsid w:val="00FC1816"/>
    <w:rsid w:val="00FC20B7"/>
    <w:rsid w:val="00FC2475"/>
    <w:rsid w:val="00FC2B6B"/>
    <w:rsid w:val="00FC2F09"/>
    <w:rsid w:val="00FC3007"/>
    <w:rsid w:val="00FC3AB8"/>
    <w:rsid w:val="00FC4758"/>
    <w:rsid w:val="00FC6096"/>
    <w:rsid w:val="00FD06C1"/>
    <w:rsid w:val="00FD1311"/>
    <w:rsid w:val="00FD2239"/>
    <w:rsid w:val="00FD238C"/>
    <w:rsid w:val="00FD23FD"/>
    <w:rsid w:val="00FD36CD"/>
    <w:rsid w:val="00FD3C1C"/>
    <w:rsid w:val="00FD3EF7"/>
    <w:rsid w:val="00FD4578"/>
    <w:rsid w:val="00FD5779"/>
    <w:rsid w:val="00FD5E63"/>
    <w:rsid w:val="00FD65FD"/>
    <w:rsid w:val="00FD68B8"/>
    <w:rsid w:val="00FD77A9"/>
    <w:rsid w:val="00FE051A"/>
    <w:rsid w:val="00FE17BA"/>
    <w:rsid w:val="00FE286E"/>
    <w:rsid w:val="00FE2C49"/>
    <w:rsid w:val="00FE3DFE"/>
    <w:rsid w:val="00FE5AD4"/>
    <w:rsid w:val="00FE6104"/>
    <w:rsid w:val="00FE63E3"/>
    <w:rsid w:val="00FE6985"/>
    <w:rsid w:val="00FE77D5"/>
    <w:rsid w:val="00FF0E0B"/>
    <w:rsid w:val="00FF2F4B"/>
    <w:rsid w:val="00FF3560"/>
    <w:rsid w:val="00FF3FB2"/>
    <w:rsid w:val="00FF4817"/>
    <w:rsid w:val="00FF52C4"/>
    <w:rsid w:val="00FF6900"/>
    <w:rsid w:val="00FF74A6"/>
    <w:rsid w:val="00FF766B"/>
    <w:rsid w:val="00FF7985"/>
    <w:rsid w:val="00FF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5:docId w15:val="{F02451E3-001A-42D7-9028-7453CF803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41FEE"/>
    <w:pPr>
      <w:widowControl w:val="0"/>
      <w:jc w:val="both"/>
    </w:pPr>
    <w:rPr>
      <w:rFonts w:ascii="宋体"/>
      <w:kern w:val="2"/>
      <w:sz w:val="21"/>
      <w:szCs w:val="24"/>
    </w:rPr>
  </w:style>
  <w:style w:type="paragraph" w:styleId="1">
    <w:name w:val="heading 1"/>
    <w:aliases w:val="H1,PIM 1,h1"/>
    <w:basedOn w:val="a1"/>
    <w:next w:val="a1"/>
    <w:qFormat/>
    <w:rsid w:val="00DB46FF"/>
    <w:pPr>
      <w:keepLines/>
      <w:numPr>
        <w:numId w:val="1"/>
      </w:numPr>
      <w:adjustRightInd w:val="0"/>
      <w:snapToGrid w:val="0"/>
      <w:spacing w:before="360" w:line="360" w:lineRule="atLeast"/>
      <w:outlineLvl w:val="0"/>
    </w:pPr>
    <w:rPr>
      <w:rFonts w:ascii="Arial" w:eastAsia="黑体" w:hAnsi="Arial"/>
      <w:b/>
      <w:bCs/>
      <w:kern w:val="44"/>
      <w:sz w:val="30"/>
      <w:szCs w:val="44"/>
    </w:rPr>
  </w:style>
  <w:style w:type="paragraph" w:styleId="20">
    <w:name w:val="heading 2"/>
    <w:aliases w:val="h2,Heading 2 Hidden,Heading 2 CCBS,heading 2,第一章 标题 2,（一）,PIM2,H2,Titre3,HD2,sect 1.2,H21,sect 1.21,H22,sect 1.22,H211,sect 1.211,H23,sect 1.23,H212,sect 1.212,DO,Titre B,heading 2TOC,节,1.1  heading 2,h:2,h:2app,A,Header 2,Level 2 Head,2,l2"/>
    <w:basedOn w:val="a1"/>
    <w:next w:val="a1"/>
    <w:qFormat/>
    <w:rsid w:val="00DB46FF"/>
    <w:pPr>
      <w:keepLines/>
      <w:numPr>
        <w:ilvl w:val="1"/>
        <w:numId w:val="1"/>
      </w:numPr>
      <w:adjustRightInd w:val="0"/>
      <w:snapToGrid w:val="0"/>
      <w:spacing w:before="240" w:line="360" w:lineRule="atLeast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basedOn w:val="a1"/>
    <w:next w:val="a1"/>
    <w:link w:val="3Char"/>
    <w:qFormat/>
    <w:rsid w:val="00DB46FF"/>
    <w:pPr>
      <w:keepLines/>
      <w:numPr>
        <w:ilvl w:val="2"/>
        <w:numId w:val="1"/>
      </w:numPr>
      <w:adjustRightInd w:val="0"/>
      <w:snapToGrid w:val="0"/>
      <w:spacing w:before="240" w:line="360" w:lineRule="atLeast"/>
      <w:outlineLvl w:val="2"/>
    </w:pPr>
    <w:rPr>
      <w:rFonts w:ascii="Arial" w:eastAsia="黑体" w:hAnsi="Arial"/>
      <w:b/>
      <w:bCs/>
      <w:sz w:val="24"/>
      <w:szCs w:val="32"/>
    </w:rPr>
  </w:style>
  <w:style w:type="paragraph" w:styleId="4">
    <w:name w:val="heading 4"/>
    <w:basedOn w:val="a2"/>
    <w:next w:val="a1"/>
    <w:qFormat/>
    <w:rsid w:val="00DB46FF"/>
    <w:pPr>
      <w:keepLines/>
      <w:numPr>
        <w:ilvl w:val="3"/>
        <w:numId w:val="1"/>
      </w:numPr>
      <w:ind w:firstLineChars="0" w:firstLine="0"/>
      <w:outlineLvl w:val="3"/>
    </w:pPr>
    <w:rPr>
      <w:rFonts w:ascii="Arial" w:eastAsia="黑体" w:hAnsi="Arial"/>
      <w:b/>
      <w:bCs/>
      <w:szCs w:val="28"/>
    </w:rPr>
  </w:style>
  <w:style w:type="paragraph" w:styleId="5">
    <w:name w:val="heading 5"/>
    <w:aliases w:val="h5,上海中望标准标题五,H5,h51,heading 51,h52,heading 52,h53,heading 53,dash,ds,dd,PIM 5,heading 5,Table label,l5,hm,mh2,Module heading 2,Head 5,list 5,5,正文五级标题,Roman list,Roman list Char"/>
    <w:basedOn w:val="a1"/>
    <w:next w:val="a1"/>
    <w:link w:val="5Char"/>
    <w:autoRedefine/>
    <w:qFormat/>
    <w:rsid w:val="00DB46FF"/>
    <w:pPr>
      <w:keepNext/>
      <w:keepLines/>
      <w:numPr>
        <w:ilvl w:val="4"/>
        <w:numId w:val="1"/>
      </w:numPr>
      <w:adjustRightInd w:val="0"/>
      <w:snapToGrid w:val="0"/>
      <w:spacing w:before="240" w:line="360" w:lineRule="atLeast"/>
      <w:outlineLvl w:val="4"/>
    </w:pPr>
    <w:rPr>
      <w:rFonts w:ascii="黑体" w:eastAsia="黑体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Normal Indent"/>
    <w:aliases w:val="段1,段11,段12,段111,段13,段112,段14,段113,段15,段114,段16,段17,段115,段18,段116,段19,段117,段110,段118,段119,段121,段1111,段131,段1121,段141,段1131,段151,段1141,段161,段171,段1151,段181,段1161,段191,段1171,段120,段1110,段122,段1112,段132,段1122,段142,段1132,段152,段1142,段162,段172,表正文"/>
    <w:basedOn w:val="a1"/>
    <w:link w:val="Char"/>
    <w:rsid w:val="00DB46FF"/>
    <w:pPr>
      <w:adjustRightInd w:val="0"/>
      <w:snapToGrid w:val="0"/>
      <w:spacing w:before="240" w:line="360" w:lineRule="atLeast"/>
      <w:ind w:firstLineChars="200" w:firstLine="420"/>
    </w:pPr>
  </w:style>
  <w:style w:type="paragraph" w:styleId="a">
    <w:name w:val="List Number"/>
    <w:basedOn w:val="a1"/>
    <w:rsid w:val="00DB46FF"/>
    <w:pPr>
      <w:numPr>
        <w:numId w:val="4"/>
      </w:numPr>
      <w:adjustRightInd w:val="0"/>
      <w:snapToGrid w:val="0"/>
      <w:spacing w:line="360" w:lineRule="atLeast"/>
      <w:ind w:hanging="424"/>
    </w:pPr>
  </w:style>
  <w:style w:type="paragraph" w:styleId="2">
    <w:name w:val="List Number 2"/>
    <w:basedOn w:val="a1"/>
    <w:rsid w:val="00DB46FF"/>
    <w:pPr>
      <w:numPr>
        <w:numId w:val="5"/>
      </w:numPr>
      <w:adjustRightInd w:val="0"/>
      <w:snapToGrid w:val="0"/>
      <w:spacing w:line="360" w:lineRule="atLeast"/>
    </w:pPr>
    <w:rPr>
      <w:rFonts w:hAnsi="宋体"/>
    </w:rPr>
  </w:style>
  <w:style w:type="paragraph" w:styleId="21">
    <w:name w:val="List Bullet 2"/>
    <w:basedOn w:val="a1"/>
    <w:rsid w:val="00DB46FF"/>
    <w:pPr>
      <w:numPr>
        <w:numId w:val="2"/>
      </w:numPr>
      <w:adjustRightInd w:val="0"/>
      <w:snapToGrid w:val="0"/>
      <w:spacing w:line="360" w:lineRule="atLeast"/>
    </w:pPr>
  </w:style>
  <w:style w:type="paragraph" w:styleId="10">
    <w:name w:val="toc 1"/>
    <w:basedOn w:val="a1"/>
    <w:next w:val="a1"/>
    <w:autoRedefine/>
    <w:uiPriority w:val="39"/>
    <w:rsid w:val="00DB46FF"/>
    <w:pPr>
      <w:tabs>
        <w:tab w:val="left" w:pos="630"/>
        <w:tab w:val="right" w:leader="dot" w:pos="8610"/>
      </w:tabs>
      <w:spacing w:before="120" w:after="120"/>
    </w:pPr>
    <w:rPr>
      <w:rFonts w:ascii="Times New Roman"/>
      <w:b/>
      <w:bCs/>
      <w:caps/>
    </w:rPr>
  </w:style>
  <w:style w:type="paragraph" w:styleId="22">
    <w:name w:val="toc 2"/>
    <w:basedOn w:val="a1"/>
    <w:next w:val="a1"/>
    <w:autoRedefine/>
    <w:uiPriority w:val="39"/>
    <w:rsid w:val="00955F64"/>
    <w:pPr>
      <w:tabs>
        <w:tab w:val="left" w:pos="840"/>
        <w:tab w:val="right" w:leader="dot" w:pos="8610"/>
      </w:tabs>
      <w:ind w:firstLineChars="100" w:firstLine="210"/>
    </w:pPr>
    <w:rPr>
      <w:rFonts w:ascii="Times New Roman"/>
      <w:smallCaps/>
    </w:rPr>
  </w:style>
  <w:style w:type="paragraph" w:styleId="30">
    <w:name w:val="toc 3"/>
    <w:basedOn w:val="a1"/>
    <w:next w:val="a1"/>
    <w:autoRedefine/>
    <w:uiPriority w:val="39"/>
    <w:qFormat/>
    <w:rsid w:val="00DB46FF"/>
    <w:pPr>
      <w:tabs>
        <w:tab w:val="left" w:pos="1260"/>
        <w:tab w:val="right" w:leader="dot" w:pos="8610"/>
      </w:tabs>
      <w:ind w:left="420"/>
    </w:pPr>
    <w:rPr>
      <w:rFonts w:ascii="Times New Roman"/>
      <w:iCs/>
    </w:rPr>
  </w:style>
  <w:style w:type="paragraph" w:styleId="a6">
    <w:name w:val="Subtitle"/>
    <w:basedOn w:val="a1"/>
    <w:qFormat/>
    <w:rsid w:val="00DB46FF"/>
    <w:pPr>
      <w:spacing w:before="60" w:after="60"/>
      <w:jc w:val="center"/>
      <w:outlineLvl w:val="1"/>
    </w:pPr>
    <w:rPr>
      <w:rFonts w:ascii="Arial" w:eastAsia="黑体" w:hAnsi="Arial" w:cs="Arial"/>
      <w:b/>
      <w:bCs/>
      <w:kern w:val="28"/>
      <w:sz w:val="36"/>
      <w:szCs w:val="32"/>
    </w:rPr>
  </w:style>
  <w:style w:type="paragraph" w:styleId="a7">
    <w:name w:val="footer"/>
    <w:basedOn w:val="a1"/>
    <w:rsid w:val="00DB46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8">
    <w:name w:val="page number"/>
    <w:basedOn w:val="a3"/>
    <w:rsid w:val="00DB46FF"/>
  </w:style>
  <w:style w:type="paragraph" w:styleId="a9">
    <w:name w:val="caption"/>
    <w:basedOn w:val="a1"/>
    <w:next w:val="a1"/>
    <w:qFormat/>
    <w:rsid w:val="00DB46FF"/>
    <w:pPr>
      <w:spacing w:before="120" w:after="120"/>
      <w:jc w:val="center"/>
    </w:pPr>
    <w:rPr>
      <w:rFonts w:ascii="黑体" w:eastAsia="黑体" w:hAnsi="Arial" w:cs="Arial"/>
      <w:sz w:val="18"/>
      <w:szCs w:val="20"/>
    </w:rPr>
  </w:style>
  <w:style w:type="paragraph" w:customStyle="1" w:styleId="aa">
    <w:name w:val="列表说明"/>
    <w:basedOn w:val="a1"/>
    <w:rsid w:val="00DB46FF"/>
    <w:pPr>
      <w:adjustRightInd w:val="0"/>
      <w:snapToGrid w:val="0"/>
      <w:spacing w:line="360" w:lineRule="atLeast"/>
      <w:ind w:left="850"/>
    </w:pPr>
  </w:style>
  <w:style w:type="paragraph" w:customStyle="1" w:styleId="23">
    <w:name w:val="列表说明2"/>
    <w:basedOn w:val="21"/>
    <w:rsid w:val="00DB46FF"/>
    <w:pPr>
      <w:numPr>
        <w:numId w:val="0"/>
      </w:numPr>
      <w:ind w:left="1354"/>
    </w:pPr>
  </w:style>
  <w:style w:type="paragraph" w:styleId="ab">
    <w:name w:val="header"/>
    <w:basedOn w:val="a1"/>
    <w:rsid w:val="00DB46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c">
    <w:name w:val="表格栏目"/>
    <w:basedOn w:val="a1"/>
    <w:rsid w:val="00DB46FF"/>
    <w:pPr>
      <w:adjustRightInd w:val="0"/>
      <w:spacing w:before="45" w:after="45"/>
      <w:jc w:val="center"/>
    </w:pPr>
    <w:rPr>
      <w:rFonts w:eastAsia="黑体"/>
      <w:b/>
      <w:bCs/>
    </w:rPr>
  </w:style>
  <w:style w:type="paragraph" w:styleId="a0">
    <w:name w:val="List Bullet"/>
    <w:basedOn w:val="a1"/>
    <w:rsid w:val="00DB46FF"/>
    <w:pPr>
      <w:numPr>
        <w:numId w:val="3"/>
      </w:numPr>
      <w:tabs>
        <w:tab w:val="clear" w:pos="1690"/>
        <w:tab w:val="left" w:pos="840"/>
      </w:tabs>
      <w:adjustRightInd w:val="0"/>
      <w:snapToGrid w:val="0"/>
      <w:spacing w:line="360" w:lineRule="atLeast"/>
      <w:ind w:leftChars="200" w:left="400" w:hangingChars="200" w:hanging="200"/>
    </w:pPr>
  </w:style>
  <w:style w:type="paragraph" w:customStyle="1" w:styleId="ad">
    <w:name w:val="表格单元"/>
    <w:basedOn w:val="a1"/>
    <w:rsid w:val="00DB46FF"/>
    <w:pPr>
      <w:adjustRightInd w:val="0"/>
      <w:snapToGrid w:val="0"/>
      <w:spacing w:before="45" w:after="45"/>
    </w:pPr>
  </w:style>
  <w:style w:type="paragraph" w:customStyle="1" w:styleId="ae">
    <w:name w:val="源程序"/>
    <w:basedOn w:val="a2"/>
    <w:autoRedefine/>
    <w:rsid w:val="00DB46FF"/>
    <w:pPr>
      <w:spacing w:before="0" w:line="240" w:lineRule="atLeast"/>
      <w:ind w:leftChars="200" w:left="420" w:firstLineChars="0" w:firstLine="0"/>
    </w:pPr>
    <w:rPr>
      <w:rFonts w:hAnsi="宋体"/>
      <w:sz w:val="18"/>
    </w:rPr>
  </w:style>
  <w:style w:type="paragraph" w:customStyle="1" w:styleId="af">
    <w:name w:val="小标题"/>
    <w:basedOn w:val="a1"/>
    <w:autoRedefine/>
    <w:rsid w:val="00DB46FF"/>
    <w:pPr>
      <w:adjustRightInd w:val="0"/>
      <w:snapToGrid w:val="0"/>
      <w:spacing w:before="240" w:line="360" w:lineRule="atLeast"/>
      <w:ind w:leftChars="200" w:left="420"/>
    </w:pPr>
    <w:rPr>
      <w:rFonts w:ascii="黑体" w:eastAsia="黑体"/>
      <w:b/>
    </w:rPr>
  </w:style>
  <w:style w:type="paragraph" w:customStyle="1" w:styleId="24">
    <w:name w:val="小标题 2"/>
    <w:basedOn w:val="a2"/>
    <w:autoRedefine/>
    <w:rsid w:val="00DB46FF"/>
    <w:rPr>
      <w:rFonts w:ascii="楷体_GB2312" w:eastAsia="楷体_GB2312"/>
    </w:rPr>
  </w:style>
  <w:style w:type="paragraph" w:styleId="40">
    <w:name w:val="toc 4"/>
    <w:basedOn w:val="a1"/>
    <w:next w:val="a1"/>
    <w:autoRedefine/>
    <w:semiHidden/>
    <w:rsid w:val="00DB46FF"/>
    <w:pPr>
      <w:ind w:left="1260"/>
    </w:pPr>
  </w:style>
  <w:style w:type="paragraph" w:styleId="50">
    <w:name w:val="toc 5"/>
    <w:basedOn w:val="a1"/>
    <w:next w:val="a1"/>
    <w:autoRedefine/>
    <w:semiHidden/>
    <w:rsid w:val="00DB46FF"/>
    <w:pPr>
      <w:ind w:left="1680"/>
    </w:pPr>
  </w:style>
  <w:style w:type="paragraph" w:styleId="6">
    <w:name w:val="toc 6"/>
    <w:basedOn w:val="a1"/>
    <w:next w:val="a1"/>
    <w:autoRedefine/>
    <w:semiHidden/>
    <w:rsid w:val="00DB46FF"/>
    <w:pPr>
      <w:ind w:left="2100"/>
    </w:pPr>
  </w:style>
  <w:style w:type="paragraph" w:styleId="7">
    <w:name w:val="toc 7"/>
    <w:basedOn w:val="a1"/>
    <w:next w:val="a1"/>
    <w:autoRedefine/>
    <w:semiHidden/>
    <w:rsid w:val="00DB46FF"/>
    <w:pPr>
      <w:ind w:left="2520"/>
    </w:pPr>
  </w:style>
  <w:style w:type="paragraph" w:styleId="8">
    <w:name w:val="toc 8"/>
    <w:basedOn w:val="a1"/>
    <w:next w:val="a1"/>
    <w:autoRedefine/>
    <w:semiHidden/>
    <w:rsid w:val="00DB46FF"/>
    <w:pPr>
      <w:ind w:left="2940"/>
    </w:pPr>
  </w:style>
  <w:style w:type="paragraph" w:styleId="9">
    <w:name w:val="toc 9"/>
    <w:basedOn w:val="a1"/>
    <w:next w:val="a1"/>
    <w:autoRedefine/>
    <w:semiHidden/>
    <w:rsid w:val="00DB46FF"/>
    <w:pPr>
      <w:ind w:left="3360"/>
    </w:pPr>
  </w:style>
  <w:style w:type="character" w:styleId="af0">
    <w:name w:val="Hyperlink"/>
    <w:uiPriority w:val="99"/>
    <w:rsid w:val="00DB46FF"/>
    <w:rPr>
      <w:color w:val="0000FF"/>
      <w:u w:val="single"/>
    </w:rPr>
  </w:style>
  <w:style w:type="character" w:styleId="af1">
    <w:name w:val="Strong"/>
    <w:qFormat/>
    <w:rsid w:val="00DB46FF"/>
    <w:rPr>
      <w:rFonts w:ascii="楷体_GB2312" w:eastAsia="楷体_GB2312"/>
      <w:bCs/>
    </w:rPr>
  </w:style>
  <w:style w:type="paragraph" w:styleId="af2">
    <w:name w:val="Document Map"/>
    <w:basedOn w:val="a1"/>
    <w:semiHidden/>
    <w:rsid w:val="00DB46FF"/>
    <w:pPr>
      <w:shd w:val="clear" w:color="auto" w:fill="000080"/>
    </w:pPr>
  </w:style>
  <w:style w:type="table" w:styleId="af3">
    <w:name w:val="Table Grid"/>
    <w:basedOn w:val="a4"/>
    <w:rsid w:val="00DB46F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源程序注释"/>
    <w:basedOn w:val="ae"/>
    <w:rsid w:val="00DB46FF"/>
    <w:rPr>
      <w:color w:val="008000"/>
    </w:rPr>
  </w:style>
  <w:style w:type="paragraph" w:customStyle="1" w:styleId="af5">
    <w:name w:val="标题下空行"/>
    <w:basedOn w:val="a1"/>
    <w:rsid w:val="00DB46FF"/>
    <w:pPr>
      <w:spacing w:line="240" w:lineRule="exact"/>
    </w:pPr>
  </w:style>
  <w:style w:type="character" w:customStyle="1" w:styleId="5Char">
    <w:name w:val="标题 5 Char"/>
    <w:aliases w:val="h5 Char,上海中望标准标题五 Char,H5 Char,h51 Char,heading 51 Char,h52 Char,heading 52 Char,h53 Char,heading 53 Char,dash Char,ds Char,dd Char,PIM 5 Char,heading 5 Char,Table label Char,l5 Char,hm Char,mh2 Char,Module heading 2 Char,Head 5 Char,5 Char"/>
    <w:link w:val="5"/>
    <w:rsid w:val="00DB46FF"/>
    <w:rPr>
      <w:rFonts w:ascii="黑体" w:eastAsia="黑体"/>
      <w:kern w:val="2"/>
      <w:sz w:val="21"/>
      <w:szCs w:val="28"/>
    </w:rPr>
  </w:style>
  <w:style w:type="paragraph" w:styleId="TOC">
    <w:name w:val="TOC Heading"/>
    <w:basedOn w:val="1"/>
    <w:next w:val="a1"/>
    <w:uiPriority w:val="39"/>
    <w:unhideWhenUsed/>
    <w:qFormat/>
    <w:rsid w:val="001B611A"/>
    <w:pPr>
      <w:keepNext/>
      <w:widowControl/>
      <w:numPr>
        <w:numId w:val="0"/>
      </w:numPr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f6">
    <w:name w:val="Balloon Text"/>
    <w:basedOn w:val="a1"/>
    <w:link w:val="Char0"/>
    <w:rsid w:val="001B611A"/>
    <w:rPr>
      <w:sz w:val="18"/>
      <w:szCs w:val="18"/>
    </w:rPr>
  </w:style>
  <w:style w:type="character" w:customStyle="1" w:styleId="Char0">
    <w:name w:val="批注框文本 Char"/>
    <w:basedOn w:val="a3"/>
    <w:link w:val="af6"/>
    <w:rsid w:val="001B611A"/>
    <w:rPr>
      <w:rFonts w:ascii="宋体"/>
      <w:kern w:val="2"/>
      <w:sz w:val="18"/>
      <w:szCs w:val="18"/>
    </w:rPr>
  </w:style>
  <w:style w:type="paragraph" w:customStyle="1" w:styleId="15">
    <w:name w:val="缩进_五号_1.5行距"/>
    <w:basedOn w:val="a1"/>
    <w:rsid w:val="00E05E14"/>
    <w:pPr>
      <w:spacing w:line="360" w:lineRule="auto"/>
      <w:ind w:firstLineChars="200" w:firstLine="420"/>
    </w:pPr>
    <w:rPr>
      <w:rFonts w:ascii="Times New Roman" w:cs="宋体"/>
      <w:szCs w:val="20"/>
    </w:rPr>
  </w:style>
  <w:style w:type="character" w:customStyle="1" w:styleId="Char">
    <w:name w:val="正文缩进 Char"/>
    <w:aliases w:val="段1 Char,段11 Char,段12 Char,段111 Char,段13 Char,段112 Char,段14 Char,段113 Char,段15 Char,段114 Char,段16 Char,段17 Char,段115 Char,段18 Char,段116 Char,段19 Char,段117 Char,段110 Char,段118 Char,段119 Char,段121 Char,段1111 Char,段131 Char,段1121 Char,段141 Char"/>
    <w:link w:val="a2"/>
    <w:rsid w:val="00E05E14"/>
    <w:rPr>
      <w:rFonts w:ascii="宋体"/>
      <w:kern w:val="2"/>
      <w:sz w:val="21"/>
      <w:szCs w:val="24"/>
    </w:rPr>
  </w:style>
  <w:style w:type="character" w:styleId="af7">
    <w:name w:val="annotation reference"/>
    <w:basedOn w:val="a3"/>
    <w:rsid w:val="005F2157"/>
    <w:rPr>
      <w:sz w:val="21"/>
      <w:szCs w:val="21"/>
    </w:rPr>
  </w:style>
  <w:style w:type="paragraph" w:styleId="af8">
    <w:name w:val="annotation text"/>
    <w:basedOn w:val="a1"/>
    <w:link w:val="Char1"/>
    <w:rsid w:val="005F2157"/>
    <w:pPr>
      <w:jc w:val="left"/>
    </w:pPr>
  </w:style>
  <w:style w:type="character" w:customStyle="1" w:styleId="Char1">
    <w:name w:val="批注文字 Char"/>
    <w:basedOn w:val="a3"/>
    <w:link w:val="af8"/>
    <w:rsid w:val="005F2157"/>
    <w:rPr>
      <w:rFonts w:ascii="宋体"/>
      <w:kern w:val="2"/>
      <w:sz w:val="21"/>
      <w:szCs w:val="24"/>
    </w:rPr>
  </w:style>
  <w:style w:type="paragraph" w:styleId="af9">
    <w:name w:val="annotation subject"/>
    <w:basedOn w:val="af8"/>
    <w:next w:val="af8"/>
    <w:link w:val="Char2"/>
    <w:rsid w:val="005F2157"/>
    <w:rPr>
      <w:b/>
      <w:bCs/>
    </w:rPr>
  </w:style>
  <w:style w:type="character" w:customStyle="1" w:styleId="Char2">
    <w:name w:val="批注主题 Char"/>
    <w:basedOn w:val="Char1"/>
    <w:link w:val="af9"/>
    <w:rsid w:val="005F2157"/>
    <w:rPr>
      <w:rFonts w:ascii="宋体"/>
      <w:b/>
      <w:bCs/>
      <w:kern w:val="2"/>
      <w:sz w:val="21"/>
      <w:szCs w:val="24"/>
    </w:rPr>
  </w:style>
  <w:style w:type="paragraph" w:styleId="afa">
    <w:name w:val="footnote text"/>
    <w:basedOn w:val="a1"/>
    <w:link w:val="Char3"/>
    <w:rsid w:val="00863A65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3"/>
    <w:link w:val="afa"/>
    <w:rsid w:val="00863A65"/>
    <w:rPr>
      <w:rFonts w:ascii="宋体"/>
      <w:kern w:val="2"/>
      <w:sz w:val="18"/>
      <w:szCs w:val="18"/>
    </w:rPr>
  </w:style>
  <w:style w:type="character" w:styleId="afb">
    <w:name w:val="footnote reference"/>
    <w:basedOn w:val="a3"/>
    <w:rsid w:val="00863A65"/>
    <w:rPr>
      <w:vertAlign w:val="superscript"/>
    </w:rPr>
  </w:style>
  <w:style w:type="paragraph" w:styleId="afc">
    <w:name w:val="List Paragraph"/>
    <w:basedOn w:val="a1"/>
    <w:uiPriority w:val="34"/>
    <w:qFormat/>
    <w:rsid w:val="009507B0"/>
    <w:pPr>
      <w:ind w:firstLineChars="200" w:firstLine="420"/>
    </w:pPr>
  </w:style>
  <w:style w:type="character" w:customStyle="1" w:styleId="3Char">
    <w:name w:val="标题 3 Char"/>
    <w:basedOn w:val="a3"/>
    <w:link w:val="3"/>
    <w:rsid w:val="00D26E45"/>
    <w:rPr>
      <w:rFonts w:ascii="Arial" w:eastAsia="黑体" w:hAnsi="Arial"/>
      <w:b/>
      <w:bCs/>
      <w:kern w:val="2"/>
      <w:sz w:val="24"/>
      <w:szCs w:val="32"/>
    </w:rPr>
  </w:style>
  <w:style w:type="paragraph" w:customStyle="1" w:styleId="TableText">
    <w:name w:val="Table Text"/>
    <w:basedOn w:val="afd"/>
    <w:link w:val="TableTextChar"/>
    <w:rsid w:val="00654325"/>
    <w:pPr>
      <w:widowControl/>
      <w:overflowPunct w:val="0"/>
      <w:autoSpaceDE w:val="0"/>
      <w:autoSpaceDN w:val="0"/>
      <w:adjustRightInd w:val="0"/>
      <w:spacing w:after="0"/>
      <w:ind w:left="28" w:right="28"/>
      <w:jc w:val="left"/>
      <w:textAlignment w:val="baseline"/>
    </w:pPr>
    <w:rPr>
      <w:rFonts w:ascii="Arial" w:hAnsi="Arial"/>
      <w:kern w:val="0"/>
      <w:sz w:val="20"/>
      <w:szCs w:val="20"/>
      <w:lang w:eastAsia="en-US"/>
    </w:rPr>
  </w:style>
  <w:style w:type="paragraph" w:customStyle="1" w:styleId="TableHeading">
    <w:name w:val="Table Heading"/>
    <w:rsid w:val="00654325"/>
    <w:pPr>
      <w:keepNext/>
      <w:snapToGrid w:val="0"/>
      <w:spacing w:before="80" w:after="80"/>
      <w:jc w:val="center"/>
    </w:pPr>
    <w:rPr>
      <w:rFonts w:ascii="Arial" w:eastAsia="黑体" w:hAnsi="Arial" w:cs="Arial"/>
      <w:sz w:val="18"/>
      <w:szCs w:val="18"/>
    </w:rPr>
  </w:style>
  <w:style w:type="character" w:customStyle="1" w:styleId="TableTextChar">
    <w:name w:val="Table Text Char"/>
    <w:link w:val="TableText"/>
    <w:rsid w:val="00654325"/>
    <w:rPr>
      <w:rFonts w:ascii="Arial" w:hAnsi="Arial"/>
      <w:lang w:eastAsia="en-US"/>
    </w:rPr>
  </w:style>
  <w:style w:type="paragraph" w:styleId="afd">
    <w:name w:val="Body Text"/>
    <w:basedOn w:val="a1"/>
    <w:link w:val="Char4"/>
    <w:semiHidden/>
    <w:unhideWhenUsed/>
    <w:rsid w:val="00654325"/>
    <w:pPr>
      <w:spacing w:after="120"/>
    </w:pPr>
  </w:style>
  <w:style w:type="character" w:customStyle="1" w:styleId="Char4">
    <w:name w:val="正文文本 Char"/>
    <w:basedOn w:val="a3"/>
    <w:link w:val="afd"/>
    <w:semiHidden/>
    <w:rsid w:val="00654325"/>
    <w:rPr>
      <w:rFonts w:ascii="宋体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biao\Desktop\&#27169;&#26495;\&#25216;&#26415;&#25991;&#26723;&#32534;&#25490;&#35268;&#33539;%20V2.1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D6AE9B-9273-44DA-BD7E-3D9B2FB04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技术文档编排规范 V2.1.dot</Template>
  <TotalTime>3215</TotalTime>
  <Pages>1</Pages>
  <Words>7764</Words>
  <Characters>44259</Characters>
  <Application>Microsoft Office Word</Application>
  <DocSecurity>0</DocSecurity>
  <Lines>368</Lines>
  <Paragraphs>103</Paragraphs>
  <ScaleCrop>false</ScaleCrop>
  <Manager>ZhongWen.Li</Manager>
  <Company>普元信息技术股份有限公司</Company>
  <LinksUpToDate>false</LinksUpToDate>
  <CharactersWithSpaces>51920</CharactersWithSpaces>
  <SharedDoc>false</SharedDoc>
  <HLinks>
    <vt:vector size="234" baseType="variant">
      <vt:variant>
        <vt:i4>1900604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_Toc109964273</vt:lpwstr>
      </vt:variant>
      <vt:variant>
        <vt:i4>1900604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_Toc109964272</vt:lpwstr>
      </vt:variant>
      <vt:variant>
        <vt:i4>1900604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_Toc109964271</vt:lpwstr>
      </vt:variant>
      <vt:variant>
        <vt:i4>1900604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_Toc109964270</vt:lpwstr>
      </vt:variant>
      <vt:variant>
        <vt:i4>1835068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_Toc109964269</vt:lpwstr>
      </vt:variant>
      <vt:variant>
        <vt:i4>1835068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_Toc109964268</vt:lpwstr>
      </vt:variant>
      <vt:variant>
        <vt:i4>1835068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_Toc109964267</vt:lpwstr>
      </vt:variant>
      <vt:variant>
        <vt:i4>1835068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_Toc109964266</vt:lpwstr>
      </vt:variant>
      <vt:variant>
        <vt:i4>1835068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_Toc109964265</vt:lpwstr>
      </vt:variant>
      <vt:variant>
        <vt:i4>1835068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_Toc109964264</vt:lpwstr>
      </vt:variant>
      <vt:variant>
        <vt:i4>1835068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_Toc109964263</vt:lpwstr>
      </vt:variant>
      <vt:variant>
        <vt:i4>1835068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_Toc109964262</vt:lpwstr>
      </vt:variant>
      <vt:variant>
        <vt:i4>1835068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_Toc109964261</vt:lpwstr>
      </vt:variant>
      <vt:variant>
        <vt:i4>1835068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_Toc109964260</vt:lpwstr>
      </vt:variant>
      <vt:variant>
        <vt:i4>2031676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_Toc109964259</vt:lpwstr>
      </vt:variant>
      <vt:variant>
        <vt:i4>2031676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_Toc109964258</vt:lpwstr>
      </vt:variant>
      <vt:variant>
        <vt:i4>2031676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_Toc109964257</vt:lpwstr>
      </vt:variant>
      <vt:variant>
        <vt:i4>2031676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_Toc109964256</vt:lpwstr>
      </vt:variant>
      <vt:variant>
        <vt:i4>2031676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_Toc109964255</vt:lpwstr>
      </vt:variant>
      <vt:variant>
        <vt:i4>2031676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_Toc109964254</vt:lpwstr>
      </vt:variant>
      <vt:variant>
        <vt:i4>2031676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_Toc109964253</vt:lpwstr>
      </vt:variant>
      <vt:variant>
        <vt:i4>2031676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_Toc109964252</vt:lpwstr>
      </vt:variant>
      <vt:variant>
        <vt:i4>2031676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_Toc109964251</vt:lpwstr>
      </vt:variant>
      <vt:variant>
        <vt:i4>2031676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_Toc109964250</vt:lpwstr>
      </vt:variant>
      <vt:variant>
        <vt:i4>1966140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_Toc109964249</vt:lpwstr>
      </vt:variant>
      <vt:variant>
        <vt:i4>1966140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_Toc109964248</vt:lpwstr>
      </vt:variant>
      <vt:variant>
        <vt:i4>1966140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_Toc109964247</vt:lpwstr>
      </vt:variant>
      <vt:variant>
        <vt:i4>1966140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_Toc109964246</vt:lpwstr>
      </vt:variant>
      <vt:variant>
        <vt:i4>1966140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_Toc109964245</vt:lpwstr>
      </vt:variant>
      <vt:variant>
        <vt:i4>1966140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_Toc109964244</vt:lpwstr>
      </vt:variant>
      <vt:variant>
        <vt:i4>1966140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_Toc109964243</vt:lpwstr>
      </vt:variant>
      <vt:variant>
        <vt:i4>1966140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_Toc109964242</vt:lpwstr>
      </vt:variant>
      <vt:variant>
        <vt:i4>1966140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_Toc109964241</vt:lpwstr>
      </vt:variant>
      <vt:variant>
        <vt:i4>1966140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_Toc109964240</vt:lpwstr>
      </vt:variant>
      <vt:variant>
        <vt:i4>1638460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_Toc109964239</vt:lpwstr>
      </vt:variant>
      <vt:variant>
        <vt:i4>1638460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_Toc109964238</vt:lpwstr>
      </vt:variant>
      <vt:variant>
        <vt:i4>1638460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_Toc109964237</vt:lpwstr>
      </vt:variant>
      <vt:variant>
        <vt:i4>1638460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_Toc109964236</vt:lpwstr>
      </vt:variant>
      <vt:variant>
        <vt:i4>1638460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_Toc109964235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普元信息技术股份有限公司</dc:title>
  <dc:subject>PAAS安装手册</dc:subject>
  <cp:lastModifiedBy>ZhongWen Li</cp:lastModifiedBy>
  <cp:revision>735</cp:revision>
  <cp:lastPrinted>2015-07-05T01:52:00Z</cp:lastPrinted>
  <dcterms:created xsi:type="dcterms:W3CDTF">2013-12-10T09:50:00Z</dcterms:created>
  <dcterms:modified xsi:type="dcterms:W3CDTF">2015-07-05T01:52:00Z</dcterms:modified>
  <cp:version>100</cp:version>
</cp:coreProperties>
</file>